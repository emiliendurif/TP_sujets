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334B6" w14:textId="77777777" w:rsidR="00717725" w:rsidRDefault="00717725" w:rsidP="00696367">
      <w:pPr>
        <w:jc w:val="both"/>
        <w:rPr>
          <w:rFonts w:asciiTheme="minorHAnsi" w:hAnsiTheme="minorHAnsi" w:cs="Arial"/>
          <w:b/>
          <w:bCs/>
          <w:iCs/>
          <w:color w:val="CC0000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0"/>
        <w:gridCol w:w="6258"/>
      </w:tblGrid>
      <w:tr w:rsidR="00297273" w14:paraId="44987FA9" w14:textId="77777777" w:rsidTr="00297273">
        <w:tc>
          <w:tcPr>
            <w:tcW w:w="4606" w:type="dxa"/>
          </w:tcPr>
          <w:p w14:paraId="5D39F678" w14:textId="77777777" w:rsidR="00297273" w:rsidRDefault="00297273" w:rsidP="00297273">
            <w:pPr>
              <w:jc w:val="both"/>
              <w:rPr>
                <w:rFonts w:asciiTheme="minorHAnsi" w:hAnsiTheme="minorHAnsi" w:cs="Arial"/>
                <w:b/>
                <w:bCs/>
                <w:iCs/>
                <w:color w:val="CC0000"/>
                <w:szCs w:val="22"/>
              </w:rPr>
            </w:pPr>
            <w:r w:rsidRPr="00F32943">
              <w:rPr>
                <w:rFonts w:asciiTheme="minorHAnsi" w:hAnsiTheme="minorHAnsi" w:cs="Arial"/>
                <w:b/>
                <w:bCs/>
                <w:iCs/>
                <w:color w:val="CC0000"/>
                <w:szCs w:val="22"/>
              </w:rPr>
              <w:t>Problème technique :</w:t>
            </w:r>
          </w:p>
          <w:p w14:paraId="13B136F5" w14:textId="77777777" w:rsidR="00297273" w:rsidRPr="00281CAA" w:rsidRDefault="00281CAA" w:rsidP="00281CAA">
            <w:pPr>
              <w:jc w:val="both"/>
              <w:rPr>
                <w:rFonts w:asciiTheme="minorHAnsi" w:hAnsiTheme="minorHAnsi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281CAA">
              <w:rPr>
                <w:rFonts w:asciiTheme="minorHAnsi" w:hAnsiTheme="minorHAnsi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Mettre en place </w:t>
            </w:r>
            <w:r w:rsidR="005747B0">
              <w:rPr>
                <w:rFonts w:asciiTheme="minorHAnsi" w:hAnsiTheme="minorHAnsi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d’</w:t>
            </w:r>
            <w:r w:rsidRPr="00281CAA">
              <w:rPr>
                <w:rFonts w:asciiTheme="minorHAnsi" w:hAnsiTheme="minorHAnsi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un asservissement performant du système pour son axe de tangage.</w:t>
            </w:r>
          </w:p>
          <w:p w14:paraId="109614EC" w14:textId="77777777" w:rsidR="00297273" w:rsidRPr="00F32943" w:rsidRDefault="00297273" w:rsidP="00297273">
            <w:pPr>
              <w:jc w:val="both"/>
              <w:rPr>
                <w:rFonts w:asciiTheme="minorHAnsi" w:hAnsiTheme="minorHAnsi" w:cs="Arial"/>
                <w:color w:val="000000"/>
                <w:szCs w:val="22"/>
              </w:rPr>
            </w:pPr>
          </w:p>
          <w:p w14:paraId="68AD52E3" w14:textId="77777777" w:rsidR="00297273" w:rsidRDefault="00297273" w:rsidP="00696367">
            <w:pPr>
              <w:jc w:val="both"/>
              <w:rPr>
                <w:rFonts w:asciiTheme="minorHAnsi" w:hAnsiTheme="minorHAnsi" w:cs="Arial"/>
                <w:b/>
                <w:bCs/>
                <w:iCs/>
                <w:color w:val="CC0000"/>
                <w:szCs w:val="22"/>
              </w:rPr>
            </w:pPr>
          </w:p>
        </w:tc>
        <w:tc>
          <w:tcPr>
            <w:tcW w:w="4606" w:type="dxa"/>
          </w:tcPr>
          <w:p w14:paraId="5C51AE4C" w14:textId="77777777" w:rsidR="00297273" w:rsidRDefault="00297273" w:rsidP="00696367">
            <w:pPr>
              <w:jc w:val="both"/>
              <w:rPr>
                <w:rFonts w:asciiTheme="minorHAnsi" w:hAnsiTheme="minorHAnsi" w:cs="Arial"/>
                <w:b/>
                <w:bCs/>
                <w:iCs/>
                <w:color w:val="CC0000"/>
                <w:szCs w:val="22"/>
              </w:rPr>
            </w:pPr>
            <w:r>
              <w:rPr>
                <w:b/>
                <w:noProof/>
                <w:sz w:val="36"/>
                <w:szCs w:val="36"/>
                <w:lang w:eastAsia="zh-CN"/>
              </w:rPr>
              <mc:AlternateContent>
                <mc:Choice Requires="wpg">
                  <w:drawing>
                    <wp:inline distT="0" distB="0" distL="0" distR="0" wp14:anchorId="5F9C5B16" wp14:editId="0C5F4B50">
                      <wp:extent cx="3836670" cy="1553210"/>
                      <wp:effectExtent l="0" t="0" r="0" b="0"/>
                      <wp:docPr id="63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36670" cy="1553210"/>
                                <a:chOff x="5914" y="1354"/>
                                <a:chExt cx="6042" cy="244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8674" t="40204" r="32175" b="315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914" y="1354"/>
                                  <a:ext cx="6042" cy="24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g:grpSp>
                              <wpg:cNvPr id="65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71" y="1977"/>
                                  <a:ext cx="4723" cy="1743"/>
                                  <a:chOff x="6371" y="1977"/>
                                  <a:chExt cx="4723" cy="1743"/>
                                </a:xfrm>
                              </wpg:grpSpPr>
                              <wps:wsp>
                                <wps:cNvPr id="66" name="AutoShape 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21" y="1977"/>
                                    <a:ext cx="973" cy="532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" name="AutoShape 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21" y="2591"/>
                                    <a:ext cx="973" cy="532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" name="AutoShape 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914" y="3188"/>
                                    <a:ext cx="973" cy="532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AutoShape 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71" y="1977"/>
                                    <a:ext cx="1494" cy="532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AutoShape 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71" y="2591"/>
                                    <a:ext cx="1494" cy="532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1" o:spid="_x0000_s1026" style="width:302.1pt;height:122.3pt;mso-position-horizontal-relative:char;mso-position-vertical-relative:line" coordorigin="5914,1354" coordsize="6042,244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" o:spid="_x0000_s1027" type="#_x0000_t75" style="position:absolute;left:5914;top:1354;width:6042;height:244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gN&#10;1RHFAAAA2wAAAA8AAABkcnMvZG93bnJldi54bWxEj0FrwkAUhO+F/oflCb2UulGslegq2iL2JJi2&#10;en1kX7Kh2bchu9Xor3cFocdhZr5hZovO1uJIra8cKxj0ExDEudMVlwq+v9YvExA+IGusHZOCM3lY&#10;zB8fZphqd+IdHbNQighhn6ICE0KTSulzQxZ93zXE0StcazFE2ZZSt3iKcFvLYZKMpcWK44LBht4N&#10;5b/Zn1VQBN5US/N22b+OVoftrhj+fDzvlXrqdcspiEBd+A/f259awXgEty/xB8j5F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IDdURxQAAANsAAAAPAAAAAAAAAAAAAAAAAJwC&#10;AABkcnMvZG93bnJldi54bWxQSwUGAAAAAAQABAD3AAAAjgMAAAAA&#10;">
                        <v:imagedata r:id="rId10" o:title="" croptop="26348f" cropbottom="20678f" cropleft="18792f" cropright="21086f"/>
                      </v:shape>
                      <v:group id="Group 63" o:spid="_x0000_s1028" style="position:absolute;left:6371;top:1977;width:4723;height:1743" coordorigin="6371,1977" coordsize="4723,17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      <v:roundrect id="AutoShape 64" o:spid="_x0000_s1029" style="position:absolute;left:10121;top:1977;width:973;height:53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kHDawwAA&#10;ANsAAAAPAAAAZHJzL2Rvd25yZXYueG1sRI/RagIxFETfC/5DuIW+1Wx9WGQ1ihUFEdG6+gGXzXU3&#10;dHOzJFG3f28EoY/DzJxhpvPetuJGPhjHCr6GGQjiymnDtYLzaf05BhEissbWMSn4owDz2eBtioV2&#10;dz7SrYy1SBAOBSpoYuwKKUPVkMUwdB1x8i7OW4xJ+lpqj/cEt60cZVkuLRpOCw12tGyo+i2vVkG1&#10;K4/+sNqWy/Fh973/ceZyWhulPt77xQREpD7+h1/tjVaQ5/D8kn6An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kHDawwAAANsAAAAPAAAAAAAAAAAAAAAAAJcCAABkcnMvZG93&#10;bnJldi54bWxQSwUGAAAAAAQABAD1AAAAhwMAAAAA&#10;" strokecolor="red" strokeweight="2pt">
                          <v:fill opacity="0"/>
                          <v:stroke dashstyle="1 1"/>
                        </v:roundrect>
                        <v:roundrect id="AutoShape 65" o:spid="_x0000_s1030" style="position:absolute;left:10121;top:2591;width:973;height:53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NVBwwAA&#10;ANsAAAAPAAAAZHJzL2Rvd25yZXYueG1sRI/RagIxFETfC/5DuIJvNWsfrGyNoqIgIlpXP+Cyue4G&#10;NzdLkur6941Q6OMwM2eY6byzjbiTD8axgtEwA0FcOm24UnA5b94nIEJE1tg4JgVPCjCf9d6mmGv3&#10;4BPdi1iJBOGQo4I6xjaXMpQ1WQxD1xIn7+q8xZikr6T2+Ehw28iPLBtLi4bTQo0trWoqb8WPVVDu&#10;i5M/rnfFanLcLw/fzlzPG6PUoN8tvkBE6uJ/+K+91QrGn/D6kn6An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NVBwwAAANsAAAAPAAAAAAAAAAAAAAAAAJcCAABkcnMvZG93&#10;bnJldi54bWxQSwUGAAAAAAQABAD1AAAAhwMAAAAA&#10;" strokecolor="red" strokeweight="2pt">
                          <v:fill opacity="0"/>
                          <v:stroke dashstyle="1 1"/>
                        </v:roundrect>
                        <v:roundrect id="AutoShape 66" o:spid="_x0000_s1031" style="position:absolute;left:9914;top:3188;width:973;height:53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Q0EzvwAA&#10;ANsAAAAPAAAAZHJzL2Rvd25yZXYueG1sRE/NisIwEL4LvkMYwZumehCpRlFREJF1rT7A0IxtsJmU&#10;JGr37TeHhT1+fP/LdWcb8SYfjGMFk3EGgrh02nCl4H47jOYgQkTW2DgmBT8UYL3q95aYa/fhK72L&#10;WIkUwiFHBXWMbS5lKGuyGMauJU7cw3mLMUFfSe3xk8JtI6dZNpMWDaeGGlva1VQ+i5dVUJ6Lq7/s&#10;T8Vufjlvv76dedwORqnhoNssQETq4r/4z33UCmZpbPqSfoBc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pDQTO/AAAA2wAAAA8AAAAAAAAAAAAAAAAAlwIAAGRycy9kb3ducmV2&#10;LnhtbFBLBQYAAAAABAAEAPUAAACDAwAAAAA=&#10;" strokecolor="red" strokeweight="2pt">
                          <v:fill opacity="0"/>
                          <v:stroke dashstyle="1 1"/>
                        </v:roundrect>
                        <v:roundrect id="AutoShape 67" o:spid="_x0000_s1032" style="position:absolute;left:6371;top:1977;width:1494;height:53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7NvowQAA&#10;ANsAAAAPAAAAZHJzL2Rvd25yZXYueG1sRE/dasIwFL4X9g7hDLyz6bzYpDbKJhOGlKl1D3Bojm1Y&#10;c1KSaLu3Xy4Gu/z4/svtZHtxJx+MYwVPWQ6CuHHacKvg67JfrECEiKyxd0wKfijAdvMwK7HQbuQz&#10;3evYihTCoUAFXYxDIWVoOrIYMjcQJ+7qvMWYoG+l9jimcNvLZZ4/S4uGU0OHA+06ar7rm1XQVPXZ&#10;H98P9W51rN4+T85cL3uj1Pxxel2DiDTFf/Gf+0MreEnr05f0A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ezb6MEAAADbAAAADwAAAAAAAAAAAAAAAACXAgAAZHJzL2Rvd25y&#10;ZXYueG1sUEsFBgAAAAAEAAQA9QAAAIUDAAAAAA==&#10;" strokecolor="red" strokeweight="2pt">
                          <v:fill opacity="0"/>
                          <v:stroke dashstyle="1 1"/>
                        </v:roundrect>
                        <v:roundrect id="AutoShape 68" o:spid="_x0000_s1033" style="position:absolute;left:6371;top:2591;width:1494;height:53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oH5zwwAA&#10;ANsAAAAPAAAAZHJzL2Rvd25yZXYueG1sRI/RagIxFETfC/5DuIJvNasPVlajqCiUIlVXP+Cyue4G&#10;NzdLkur275uC4OMwM2eY+bKzjbiTD8axgtEwA0FcOm24UnA5796nIEJE1tg4JgW/FGC56L3NMdfu&#10;wSe6F7ESCcIhRwV1jG0uZShrshiGriVO3tV5izFJX0nt8ZHgtpHjLJtIi4bTQo0tbWoqb8WPVVDu&#10;i5M/bL+KzfSwX38fnbmed0apQb9bzUBE6uIr/Gx/agUfI/j/kn6AX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oH5zwwAAANsAAAAPAAAAAAAAAAAAAAAAAJcCAABkcnMvZG93&#10;bnJldi54bWxQSwUGAAAAAAQABAD1AAAAhwMAAAAA&#10;" strokecolor="red" strokeweight="2pt">
                          <v:fill opacity="0"/>
                          <v:stroke dashstyle="1 1"/>
                        </v:roundrect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29665F5F" w14:textId="77777777" w:rsidR="009F7647" w:rsidRDefault="009F7647" w:rsidP="00696367">
      <w:pPr>
        <w:jc w:val="both"/>
        <w:rPr>
          <w:rFonts w:asciiTheme="minorHAnsi" w:hAnsiTheme="minorHAnsi" w:cs="Arial"/>
          <w:b/>
          <w:bCs/>
          <w:iCs/>
          <w:color w:val="CC0000"/>
          <w:szCs w:val="22"/>
        </w:rPr>
      </w:pPr>
      <w:r w:rsidRPr="00F32943">
        <w:rPr>
          <w:rFonts w:asciiTheme="minorHAnsi" w:hAnsiTheme="minorHAnsi" w:cs="Arial"/>
          <w:b/>
          <w:bCs/>
          <w:iCs/>
          <w:color w:val="CC0000"/>
          <w:szCs w:val="22"/>
        </w:rPr>
        <w:t>Matériel utilisé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655F4" w14:paraId="521A1116" w14:textId="77777777" w:rsidTr="004A7E1F">
        <w:trPr>
          <w:trHeight w:val="3729"/>
        </w:trPr>
        <w:tc>
          <w:tcPr>
            <w:tcW w:w="4606" w:type="dxa"/>
            <w:vAlign w:val="center"/>
          </w:tcPr>
          <w:p w14:paraId="57658558" w14:textId="77777777" w:rsidR="000D0759" w:rsidRPr="000D0759" w:rsidRDefault="009E4517" w:rsidP="00F01445">
            <w:pPr>
              <w:pStyle w:val="Pardeliste"/>
              <w:numPr>
                <w:ilvl w:val="0"/>
                <w:numId w:val="8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Nacelle NC10</w:t>
            </w:r>
          </w:p>
          <w:p w14:paraId="6CB965E5" w14:textId="77777777" w:rsidR="00CB43D0" w:rsidRDefault="000D0759" w:rsidP="00F01445">
            <w:pPr>
              <w:pStyle w:val="Pardeliste"/>
              <w:numPr>
                <w:ilvl w:val="0"/>
                <w:numId w:val="8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Logiciel d’acquisition associé au système</w:t>
            </w:r>
          </w:p>
          <w:p w14:paraId="1F86F5BC" w14:textId="77777777" w:rsidR="000D0759" w:rsidRPr="00E95426" w:rsidRDefault="000D0759" w:rsidP="00F01445">
            <w:pPr>
              <w:pStyle w:val="Pardeliste"/>
              <w:numPr>
                <w:ilvl w:val="0"/>
                <w:numId w:val="8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Logiciel de modélisation simulation</w:t>
            </w:r>
            <w:r w:rsidR="00281CAA">
              <w:rPr>
                <w:rFonts w:asciiTheme="minorHAnsi" w:hAnsiTheme="minorHAnsi" w:cs="Arial"/>
                <w:color w:val="000000"/>
                <w:szCs w:val="22"/>
              </w:rPr>
              <w:t> : Matlab Simulink</w:t>
            </w:r>
          </w:p>
          <w:p w14:paraId="178DE45F" w14:textId="77777777" w:rsidR="006655F4" w:rsidRDefault="006655F4" w:rsidP="00CB43D0">
            <w:pPr>
              <w:pStyle w:val="Pardeliste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4606" w:type="dxa"/>
            <w:vAlign w:val="center"/>
          </w:tcPr>
          <w:p w14:paraId="397ED765" w14:textId="77777777" w:rsidR="006655F4" w:rsidRDefault="009E4517" w:rsidP="006655F4">
            <w:pPr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noProof/>
                <w:color w:val="000000"/>
                <w:szCs w:val="22"/>
                <w:lang w:eastAsia="zh-CN"/>
              </w:rPr>
              <w:drawing>
                <wp:anchor distT="0" distB="0" distL="114300" distR="114300" simplePos="0" relativeHeight="251763712" behindDoc="0" locked="0" layoutInCell="1" allowOverlap="1" wp14:anchorId="3ED8FA41" wp14:editId="25056050">
                  <wp:simplePos x="0" y="0"/>
                  <wp:positionH relativeFrom="column">
                    <wp:posOffset>1441450</wp:posOffset>
                  </wp:positionH>
                  <wp:positionV relativeFrom="paragraph">
                    <wp:posOffset>-658495</wp:posOffset>
                  </wp:positionV>
                  <wp:extent cx="2032000" cy="2381885"/>
                  <wp:effectExtent l="0" t="0" r="0" b="0"/>
                  <wp:wrapThrough wrapText="bothSides">
                    <wp:wrapPolygon edited="0">
                      <wp:start x="14040" y="0"/>
                      <wp:lineTo x="4320" y="1152"/>
                      <wp:lineTo x="810" y="2073"/>
                      <wp:lineTo x="810" y="3916"/>
                      <wp:lineTo x="2700" y="7601"/>
                      <wp:lineTo x="4050" y="14972"/>
                      <wp:lineTo x="2970" y="17506"/>
                      <wp:lineTo x="3780" y="18197"/>
                      <wp:lineTo x="7830" y="18657"/>
                      <wp:lineTo x="8910" y="20730"/>
                      <wp:lineTo x="14850" y="20730"/>
                      <wp:lineTo x="17550" y="13820"/>
                      <wp:lineTo x="16470" y="13129"/>
                      <wp:lineTo x="11340" y="11287"/>
                      <wp:lineTo x="19170" y="7832"/>
                      <wp:lineTo x="19170" y="7601"/>
                      <wp:lineTo x="20250" y="6680"/>
                      <wp:lineTo x="19980" y="5758"/>
                      <wp:lineTo x="17550" y="3916"/>
                      <wp:lineTo x="18360" y="2534"/>
                      <wp:lineTo x="17550" y="921"/>
                      <wp:lineTo x="15660" y="0"/>
                      <wp:lineTo x="14040" y="0"/>
                    </wp:wrapPolygon>
                  </wp:wrapThrough>
                  <wp:docPr id="180" name="Imag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381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C86FFD1" w14:textId="77777777" w:rsidR="009E4517" w:rsidRPr="004566CE" w:rsidRDefault="009E4517" w:rsidP="009E451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6210E2FE" w14:textId="77777777" w:rsidR="009E4517" w:rsidRPr="000D0759" w:rsidRDefault="009E4517" w:rsidP="009E4517">
      <w:pPr>
        <w:pStyle w:val="Pardeliste"/>
        <w:numPr>
          <w:ilvl w:val="0"/>
          <w:numId w:val="9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b/>
          <w:bCs/>
          <w:color w:val="FF0000"/>
          <w:szCs w:val="22"/>
          <w:u w:val="single"/>
        </w:rPr>
        <w:t>Présentation du TP</w:t>
      </w:r>
    </w:p>
    <w:p w14:paraId="3CE12408" w14:textId="77777777" w:rsidR="009E4517" w:rsidRPr="00BB5B34" w:rsidRDefault="009E4517" w:rsidP="009E4517">
      <w:pPr>
        <w:jc w:val="both"/>
        <w:rPr>
          <w:rFonts w:ascii="Cambria" w:hAnsi="Cambria" w:cs="Arial"/>
          <w:color w:val="000000"/>
          <w:szCs w:val="22"/>
        </w:rPr>
      </w:pPr>
    </w:p>
    <w:p w14:paraId="2430271E" w14:textId="77777777" w:rsidR="009E4517" w:rsidRPr="00DE5751" w:rsidRDefault="009E4517" w:rsidP="009E4517">
      <w:pPr>
        <w:pStyle w:val="Pardeliste"/>
        <w:numPr>
          <w:ilvl w:val="0"/>
          <w:numId w:val="10"/>
        </w:numPr>
        <w:jc w:val="both"/>
        <w:rPr>
          <w:rFonts w:ascii="Cambria" w:hAnsi="Cambria" w:cs="Arial"/>
          <w:b/>
          <w:color w:val="00B050"/>
          <w:szCs w:val="22"/>
          <w:u w:val="single"/>
        </w:rPr>
      </w:pPr>
      <w:r>
        <w:rPr>
          <w:rFonts w:ascii="Cambria" w:hAnsi="Cambria" w:cs="Arial"/>
          <w:b/>
          <w:color w:val="00B050"/>
          <w:szCs w:val="22"/>
          <w:u w:val="single"/>
        </w:rPr>
        <w:t>Présentation de la nacelle</w:t>
      </w:r>
    </w:p>
    <w:p w14:paraId="66596610" w14:textId="77777777" w:rsidR="00BB670D" w:rsidRPr="004A7E1F" w:rsidRDefault="00BB670D" w:rsidP="00BB670D">
      <w:pPr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sz w:val="20"/>
          <w:szCs w:val="20"/>
        </w:rPr>
        <w:t xml:space="preserve">La prise de vue aérienne par drone est un secteur en plein essor. </w:t>
      </w:r>
    </w:p>
    <w:p w14:paraId="2E76B891" w14:textId="1DEFD8DA" w:rsidR="00BB670D" w:rsidRPr="004A7E1F" w:rsidRDefault="00BB670D" w:rsidP="004A7E1F">
      <w:pPr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sz w:val="20"/>
          <w:szCs w:val="20"/>
        </w:rPr>
        <w:t>Beaucoup de télé-pilotes se lancent sur ce segment avec un cadrage basé sur nacelle 2 ou 3 axes. Cette technique permet de réaliser des images intéressantes, avec des manœuvres sur des vues en oblique ou en courbe, très recherchées, car le rendu est excellent.</w:t>
      </w:r>
    </w:p>
    <w:p w14:paraId="00BCC0E1" w14:textId="7195E144" w:rsidR="00BB670D" w:rsidRPr="004A7E1F" w:rsidRDefault="00BB670D" w:rsidP="004A7E1F">
      <w:pPr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sz w:val="20"/>
          <w:szCs w:val="20"/>
        </w:rPr>
        <w:t>De façon à obtenir des images de qualité, la nacelle doit permettre à l’appareil de prise de vue de rester dans la direction prévue par l’utilisateur, quel que soit le mouvement du drone qui le porte. Pour cela le concepteur a prévu d’asservir les deux axes de tangage et de roulis de la nacelle.</w:t>
      </w:r>
    </w:p>
    <w:p w14:paraId="64403806" w14:textId="77777777" w:rsidR="00BB670D" w:rsidRPr="00BB670D" w:rsidRDefault="00BB670D" w:rsidP="00BB670D">
      <w:pPr>
        <w:rPr>
          <w:rFonts w:ascii="Times New Roman" w:hAnsi="Times New Roman"/>
          <w:sz w:val="24"/>
        </w:rPr>
      </w:pPr>
      <w:r w:rsidRPr="004A7E1F">
        <w:rPr>
          <w:rFonts w:asciiTheme="minorHAnsi" w:hAnsiTheme="minorHAnsi"/>
          <w:sz w:val="20"/>
          <w:szCs w:val="20"/>
        </w:rPr>
        <w:t>Le support d’étude dans cette activité est la nacelle de Drone asservie dans un environnement recréé.</w:t>
      </w:r>
    </w:p>
    <w:p w14:paraId="7D2F6EF3" w14:textId="77777777" w:rsidR="00BB670D" w:rsidRPr="00BB5B34" w:rsidRDefault="00BB670D" w:rsidP="00BB670D">
      <w:pPr>
        <w:jc w:val="both"/>
        <w:rPr>
          <w:rFonts w:ascii="Cambria" w:hAnsi="Cambria" w:cs="Arial"/>
          <w:color w:val="000000"/>
          <w:szCs w:val="22"/>
        </w:rPr>
      </w:pPr>
    </w:p>
    <w:p w14:paraId="1FC054B8" w14:textId="77777777" w:rsidR="00BB670D" w:rsidRPr="00DE5751" w:rsidRDefault="00BB670D" w:rsidP="00BB670D">
      <w:pPr>
        <w:pStyle w:val="Pardeliste"/>
        <w:numPr>
          <w:ilvl w:val="0"/>
          <w:numId w:val="10"/>
        </w:numPr>
        <w:jc w:val="both"/>
        <w:rPr>
          <w:rFonts w:ascii="Cambria" w:hAnsi="Cambria" w:cs="Arial"/>
          <w:b/>
          <w:color w:val="00B050"/>
          <w:szCs w:val="22"/>
          <w:u w:val="single"/>
        </w:rPr>
      </w:pPr>
      <w:r>
        <w:rPr>
          <w:rFonts w:ascii="Cambria" w:hAnsi="Cambria" w:cs="Arial"/>
          <w:b/>
          <w:color w:val="00B050"/>
          <w:szCs w:val="22"/>
          <w:u w:val="single"/>
        </w:rPr>
        <w:t>Objectif du TP</w:t>
      </w:r>
    </w:p>
    <w:p w14:paraId="11BAEBF0" w14:textId="77777777" w:rsidR="004A7E1F" w:rsidRDefault="00BB670D" w:rsidP="004A7E1F">
      <w:pPr>
        <w:pStyle w:val="cms10n"/>
        <w:rPr>
          <w:rFonts w:asciiTheme="minorHAnsi" w:hAnsiTheme="minorHAnsi" w:cs="Arial"/>
          <w:sz w:val="20"/>
          <w:szCs w:val="20"/>
        </w:rPr>
      </w:pPr>
      <w:r w:rsidRPr="004A7E1F">
        <w:rPr>
          <w:rFonts w:asciiTheme="minorHAnsi" w:hAnsiTheme="minorHAnsi" w:cs="Arial"/>
          <w:sz w:val="20"/>
          <w:szCs w:val="20"/>
        </w:rPr>
        <w:t>On se propose, par des mesures sur la nacelle de drone, de caractériser ses performances</w:t>
      </w:r>
      <w:r w:rsidR="004A7E1F">
        <w:rPr>
          <w:rFonts w:asciiTheme="minorHAnsi" w:hAnsiTheme="minorHAnsi" w:cs="Arial"/>
          <w:sz w:val="20"/>
          <w:szCs w:val="20"/>
        </w:rPr>
        <w:t>.</w:t>
      </w:r>
    </w:p>
    <w:p w14:paraId="0CB6EB5C" w14:textId="4AFA1AE5" w:rsidR="00BB670D" w:rsidRPr="004A7E1F" w:rsidRDefault="00BB670D" w:rsidP="004A7E1F">
      <w:pPr>
        <w:pStyle w:val="cms10n"/>
        <w:rPr>
          <w:rFonts w:asciiTheme="minorHAnsi" w:hAnsiTheme="minorHAnsi" w:cs="Arial"/>
          <w:sz w:val="20"/>
          <w:szCs w:val="20"/>
        </w:rPr>
      </w:pPr>
      <w:r w:rsidRPr="004A7E1F">
        <w:rPr>
          <w:rFonts w:asciiTheme="minorHAnsi" w:hAnsiTheme="minorHAnsi" w:cs="Arial"/>
          <w:sz w:val="20"/>
          <w:szCs w:val="20"/>
        </w:rPr>
        <w:t xml:space="preserve">Ce document s’inscrit dans un cycle de 3 études, concernant l’axe de tangage : </w:t>
      </w:r>
    </w:p>
    <w:p w14:paraId="606FD9F3" w14:textId="77777777" w:rsidR="00BB670D" w:rsidRPr="004A7E1F" w:rsidRDefault="00BB670D" w:rsidP="00BB670D">
      <w:pPr>
        <w:pStyle w:val="cms10n"/>
        <w:numPr>
          <w:ilvl w:val="0"/>
          <w:numId w:val="24"/>
        </w:numPr>
        <w:rPr>
          <w:rFonts w:asciiTheme="minorHAnsi" w:hAnsiTheme="minorHAnsi" w:cs="Arial"/>
          <w:bCs/>
          <w:sz w:val="20"/>
          <w:szCs w:val="20"/>
        </w:rPr>
      </w:pPr>
      <w:proofErr w:type="gramStart"/>
      <w:r w:rsidRPr="004A7E1F">
        <w:rPr>
          <w:rFonts w:asciiTheme="minorHAnsi" w:hAnsiTheme="minorHAnsi" w:cs="Arial"/>
          <w:bCs/>
          <w:sz w:val="20"/>
          <w:szCs w:val="20"/>
        </w:rPr>
        <w:t>identification</w:t>
      </w:r>
      <w:proofErr w:type="gramEnd"/>
      <w:r w:rsidRPr="004A7E1F">
        <w:rPr>
          <w:rFonts w:asciiTheme="minorHAnsi" w:hAnsiTheme="minorHAnsi" w:cs="Arial"/>
          <w:bCs/>
          <w:sz w:val="20"/>
          <w:szCs w:val="20"/>
        </w:rPr>
        <w:t xml:space="preserve"> temporelle de la boucle ouverte</w:t>
      </w:r>
    </w:p>
    <w:p w14:paraId="3E091B97" w14:textId="77777777" w:rsidR="00BB670D" w:rsidRPr="004A7E1F" w:rsidRDefault="00BB670D" w:rsidP="00BB670D">
      <w:pPr>
        <w:pStyle w:val="cms10n"/>
        <w:numPr>
          <w:ilvl w:val="0"/>
          <w:numId w:val="24"/>
        </w:numPr>
        <w:rPr>
          <w:rFonts w:asciiTheme="minorHAnsi" w:hAnsiTheme="minorHAnsi" w:cs="Arial"/>
          <w:sz w:val="20"/>
          <w:szCs w:val="20"/>
        </w:rPr>
      </w:pPr>
      <w:proofErr w:type="gramStart"/>
      <w:r w:rsidRPr="004A7E1F">
        <w:rPr>
          <w:rFonts w:asciiTheme="minorHAnsi" w:hAnsiTheme="minorHAnsi" w:cs="Arial"/>
          <w:sz w:val="20"/>
          <w:szCs w:val="20"/>
        </w:rPr>
        <w:t>identification</w:t>
      </w:r>
      <w:proofErr w:type="gramEnd"/>
      <w:r w:rsidRPr="004A7E1F">
        <w:rPr>
          <w:rFonts w:asciiTheme="minorHAnsi" w:hAnsiTheme="minorHAnsi" w:cs="Arial"/>
          <w:sz w:val="20"/>
          <w:szCs w:val="20"/>
        </w:rPr>
        <w:t xml:space="preserve"> fréquentielle de la boucle ouverte</w:t>
      </w:r>
    </w:p>
    <w:p w14:paraId="7E74414D" w14:textId="77777777" w:rsidR="00BB670D" w:rsidRPr="004A7E1F" w:rsidRDefault="00BB670D" w:rsidP="00BB670D">
      <w:pPr>
        <w:pStyle w:val="cms10n"/>
        <w:numPr>
          <w:ilvl w:val="0"/>
          <w:numId w:val="24"/>
        </w:numPr>
        <w:rPr>
          <w:rFonts w:asciiTheme="minorHAnsi" w:hAnsiTheme="minorHAnsi" w:cs="Arial"/>
          <w:sz w:val="20"/>
          <w:szCs w:val="20"/>
        </w:rPr>
      </w:pPr>
      <w:proofErr w:type="gramStart"/>
      <w:r w:rsidRPr="004A7E1F">
        <w:rPr>
          <w:rFonts w:asciiTheme="minorHAnsi" w:hAnsiTheme="minorHAnsi" w:cs="Arial"/>
          <w:sz w:val="20"/>
          <w:szCs w:val="20"/>
        </w:rPr>
        <w:t>étude</w:t>
      </w:r>
      <w:proofErr w:type="gramEnd"/>
      <w:r w:rsidRPr="004A7E1F">
        <w:rPr>
          <w:rFonts w:asciiTheme="minorHAnsi" w:hAnsiTheme="minorHAnsi" w:cs="Arial"/>
          <w:sz w:val="20"/>
          <w:szCs w:val="20"/>
        </w:rPr>
        <w:t xml:space="preserve"> temporelle en boucle fermée et performances</w:t>
      </w:r>
    </w:p>
    <w:p w14:paraId="4CFA11D2" w14:textId="77777777" w:rsidR="00BB670D" w:rsidRPr="004A7E1F" w:rsidRDefault="00BB670D" w:rsidP="00BB670D">
      <w:pPr>
        <w:pStyle w:val="cms10n"/>
        <w:rPr>
          <w:rFonts w:asciiTheme="minorHAnsi" w:hAnsiTheme="minorHAnsi" w:cs="Arial"/>
          <w:sz w:val="20"/>
          <w:szCs w:val="20"/>
        </w:rPr>
      </w:pPr>
      <w:r w:rsidRPr="004A7E1F">
        <w:rPr>
          <w:rFonts w:asciiTheme="minorHAnsi" w:hAnsiTheme="minorHAnsi" w:cs="Arial"/>
          <w:sz w:val="20"/>
          <w:szCs w:val="20"/>
        </w:rPr>
        <w:t>Il s’agira alors de mettre en place un modèle de comportement de la nacelle, de conclure sur sa validité, prédire les performances du système et les vérifier expérimentalement.</w:t>
      </w:r>
    </w:p>
    <w:p w14:paraId="308A8007" w14:textId="77777777" w:rsidR="009E4517" w:rsidRPr="004A7E1F" w:rsidRDefault="00BB670D" w:rsidP="005774A0">
      <w:pPr>
        <w:pStyle w:val="cms10n"/>
        <w:rPr>
          <w:rFonts w:asciiTheme="minorHAnsi" w:hAnsiTheme="minorHAnsi" w:cs="Arial"/>
          <w:sz w:val="20"/>
          <w:szCs w:val="20"/>
        </w:rPr>
      </w:pPr>
      <w:r w:rsidRPr="004A7E1F">
        <w:rPr>
          <w:rFonts w:asciiTheme="minorHAnsi" w:hAnsiTheme="minorHAnsi" w:cs="Arial"/>
          <w:sz w:val="20"/>
          <w:szCs w:val="20"/>
        </w:rPr>
        <w:t xml:space="preserve">Pour effectuer ces mesures, on dispose : de la nacelle équipée d'une caméra, d’un logiciel de commande et de visualisation des grandeurs physiques mesurées, et des commandes envoyées au calculateur. </w:t>
      </w:r>
    </w:p>
    <w:p w14:paraId="4C5E651C" w14:textId="77777777" w:rsidR="000D0759" w:rsidRPr="000D0759" w:rsidRDefault="00805023" w:rsidP="00F01445">
      <w:pPr>
        <w:pStyle w:val="Pardeliste"/>
        <w:numPr>
          <w:ilvl w:val="0"/>
          <w:numId w:val="9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b/>
          <w:bCs/>
          <w:color w:val="FF0000"/>
          <w:szCs w:val="22"/>
          <w:u w:val="single"/>
        </w:rPr>
        <w:lastRenderedPageBreak/>
        <w:t xml:space="preserve">Prise en main et </w:t>
      </w:r>
      <w:r w:rsidR="00FE72E2">
        <w:rPr>
          <w:rFonts w:asciiTheme="minorHAnsi" w:hAnsiTheme="minorHAnsi" w:cs="Arial"/>
          <w:b/>
          <w:bCs/>
          <w:color w:val="FF0000"/>
          <w:szCs w:val="22"/>
          <w:u w:val="single"/>
        </w:rPr>
        <w:t>Analyse du système</w:t>
      </w:r>
    </w:p>
    <w:p w14:paraId="5C59B178" w14:textId="77777777" w:rsidR="00085B09" w:rsidRPr="00BB5B34" w:rsidRDefault="00085B09" w:rsidP="00085B09">
      <w:pPr>
        <w:jc w:val="both"/>
        <w:rPr>
          <w:rFonts w:ascii="Cambria" w:hAnsi="Cambria" w:cs="Arial"/>
          <w:color w:val="000000"/>
          <w:szCs w:val="22"/>
        </w:rPr>
      </w:pPr>
    </w:p>
    <w:p w14:paraId="77FA41AD" w14:textId="77777777" w:rsidR="00085B09" w:rsidRPr="00DE5751" w:rsidRDefault="009B3CB6" w:rsidP="008E1849">
      <w:pPr>
        <w:pStyle w:val="Pardeliste"/>
        <w:numPr>
          <w:ilvl w:val="0"/>
          <w:numId w:val="25"/>
        </w:numPr>
        <w:jc w:val="both"/>
        <w:rPr>
          <w:rFonts w:ascii="Cambria" w:hAnsi="Cambria" w:cs="Arial"/>
          <w:b/>
          <w:color w:val="00B050"/>
          <w:szCs w:val="22"/>
          <w:u w:val="single"/>
        </w:rPr>
      </w:pPr>
      <w:r>
        <w:rPr>
          <w:rFonts w:ascii="Cambria" w:hAnsi="Cambria" w:cs="Arial"/>
          <w:b/>
          <w:color w:val="00B050"/>
          <w:szCs w:val="22"/>
          <w:u w:val="single"/>
        </w:rPr>
        <w:t xml:space="preserve">Mise en évidence des fonctionnalités </w:t>
      </w:r>
      <w:r w:rsidR="003C7ABB">
        <w:rPr>
          <w:rFonts w:ascii="Cambria" w:hAnsi="Cambria" w:cs="Arial"/>
          <w:b/>
          <w:color w:val="00B050"/>
          <w:szCs w:val="22"/>
          <w:u w:val="single"/>
        </w:rPr>
        <w:t>du système</w:t>
      </w:r>
    </w:p>
    <w:p w14:paraId="56B67811" w14:textId="77777777" w:rsidR="00DA4683" w:rsidRDefault="00DA4683" w:rsidP="00DA4683">
      <w:pPr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</w:p>
    <w:p w14:paraId="31290582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  <w:t>Vous pouvez vous aider ici de l’annexe « Prise en main du logiciel de mesure et de commande »</w:t>
      </w:r>
    </w:p>
    <w:p w14:paraId="0DC52432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  <w:t xml:space="preserve">Mettre sous tension le système </w:t>
      </w:r>
      <w:proofErr w:type="gramStart"/>
      <w:r w:rsidRPr="004A7E1F"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  <w:t>« Voir</w:t>
      </w:r>
      <w:proofErr w:type="gramEnd"/>
      <w:r w:rsidRPr="004A7E1F"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  <w:t xml:space="preserve"> annexe » </w:t>
      </w:r>
    </w:p>
    <w:p w14:paraId="5F0A4F14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</w:p>
    <w:p w14:paraId="2988A5F5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  <w:t xml:space="preserve">Ouvrir le logiciel Nacelle_NC10 </w:t>
      </w:r>
      <w:r w:rsidR="005774A0" w:rsidRPr="004A7E1F">
        <w:rPr>
          <w:rFonts w:asciiTheme="minorHAnsi" w:hAnsiTheme="minorHAnsi"/>
          <w:noProof/>
          <w:color w:val="000000"/>
          <w:kern w:val="1"/>
          <w:sz w:val="20"/>
          <w:szCs w:val="20"/>
          <w:lang w:eastAsia="zh-CN"/>
        </w:rPr>
        <w:drawing>
          <wp:inline distT="0" distB="0" distL="0" distR="0" wp14:anchorId="5A4CA897" wp14:editId="49EC864A">
            <wp:extent cx="445135" cy="415459"/>
            <wp:effectExtent l="0" t="0" r="12065" b="0"/>
            <wp:docPr id="201" name="Image 201" descr="../../../../../TPs/nacelle/imprime_ecran_nacelle/i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../../../../../TPs/nacelle/imprime_ecran_nacelle/ico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8" cy="42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6CDC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</w:p>
    <w:p w14:paraId="6D843159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  <w:t>Aller dans Mesure et résultats</w:t>
      </w:r>
    </w:p>
    <w:p w14:paraId="0366263C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  <w:t xml:space="preserve">Régler le système en boucle fermée, les coefficients du correcteur des deux axes (tangage et roulis) à </w:t>
      </w:r>
    </w:p>
    <w:p w14:paraId="00D58BDD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  <w:proofErr w:type="spellStart"/>
      <w:r w:rsidRPr="004A7E1F"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  <w:t>Kp</w:t>
      </w:r>
      <w:proofErr w:type="spellEnd"/>
      <w:r w:rsidRPr="004A7E1F"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  <w:t xml:space="preserve"> = 800 ; Ki = 800, </w:t>
      </w:r>
      <w:proofErr w:type="spellStart"/>
      <w:r w:rsidRPr="004A7E1F"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  <w:t>Kd</w:t>
      </w:r>
      <w:proofErr w:type="spellEnd"/>
      <w:r w:rsidRPr="004A7E1F"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  <w:t xml:space="preserve"> = 1500 (la durée de mouvement à 10 s).</w:t>
      </w:r>
    </w:p>
    <w:p w14:paraId="1B635C61" w14:textId="77777777" w:rsidR="00781D84" w:rsidRPr="004A7E1F" w:rsidRDefault="005774A0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noProof/>
          <w:color w:val="000000"/>
          <w:kern w:val="1"/>
          <w:sz w:val="20"/>
          <w:szCs w:val="20"/>
          <w:lang w:eastAsia="zh-CN"/>
        </w:rPr>
        <w:drawing>
          <wp:inline distT="0" distB="0" distL="0" distR="0" wp14:anchorId="11E8B222" wp14:editId="27066F63">
            <wp:extent cx="4842736" cy="2563707"/>
            <wp:effectExtent l="0" t="0" r="8890" b="1905"/>
            <wp:docPr id="202" name="Image 202" descr="../../../../../TPs/nacelle/imprime_ecran_nacelle/logici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../../../../../TPs/nacelle/imprime_ecran_nacelle/logiciel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464" cy="258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B3CB6" w:rsidRPr="004A7E1F" w14:paraId="56612786" w14:textId="77777777" w:rsidTr="009B3CB6">
        <w:tc>
          <w:tcPr>
            <w:tcW w:w="4606" w:type="dxa"/>
          </w:tcPr>
          <w:p w14:paraId="4DDBA678" w14:textId="77777777" w:rsidR="009B3CB6" w:rsidRPr="004A7E1F" w:rsidRDefault="009B3CB6" w:rsidP="009B3CB6">
            <w:pPr>
              <w:rPr>
                <w:rFonts w:asciiTheme="minorHAnsi" w:hAnsiTheme="minorHAnsi"/>
                <w:color w:val="000000"/>
                <w:kern w:val="1"/>
                <w:sz w:val="20"/>
                <w:szCs w:val="20"/>
                <w:lang w:eastAsia="ar-SA"/>
              </w:rPr>
            </w:pPr>
            <w:r w:rsidRPr="004A7E1F">
              <w:rPr>
                <w:rFonts w:asciiTheme="minorHAnsi" w:hAnsiTheme="minorHAnsi"/>
                <w:color w:val="000000"/>
                <w:kern w:val="1"/>
                <w:sz w:val="20"/>
                <w:szCs w:val="20"/>
                <w:lang w:eastAsia="ar-SA"/>
              </w:rPr>
              <w:t>Démonter les plaques en dévissant les écrous papillons et laisser uniquement la plaque avec un trou rond, permettant une mobilité sur 3 axes :</w:t>
            </w:r>
          </w:p>
          <w:p w14:paraId="7E8E1588" w14:textId="77777777" w:rsidR="009B3CB6" w:rsidRPr="004A7E1F" w:rsidRDefault="009B3CB6" w:rsidP="00781D84">
            <w:pPr>
              <w:rPr>
                <w:rFonts w:asciiTheme="minorHAnsi" w:hAnsiTheme="minorHAnsi"/>
                <w:color w:val="000000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4606" w:type="dxa"/>
          </w:tcPr>
          <w:p w14:paraId="2BDCF2F3" w14:textId="77777777" w:rsidR="009B3CB6" w:rsidRPr="004A7E1F" w:rsidRDefault="009B3CB6" w:rsidP="00781D84">
            <w:pPr>
              <w:rPr>
                <w:rFonts w:asciiTheme="minorHAnsi" w:hAnsiTheme="minorHAnsi"/>
                <w:color w:val="000000"/>
                <w:kern w:val="1"/>
                <w:sz w:val="20"/>
                <w:szCs w:val="20"/>
                <w:lang w:eastAsia="ar-SA"/>
              </w:rPr>
            </w:pPr>
            <w:r w:rsidRPr="004A7E1F">
              <w:rPr>
                <w:rFonts w:asciiTheme="minorHAnsi" w:hAnsiTheme="minorHAnsi"/>
                <w:noProof/>
                <w:color w:val="000000"/>
                <w:kern w:val="1"/>
                <w:sz w:val="20"/>
                <w:szCs w:val="20"/>
                <w:lang w:eastAsia="zh-CN"/>
              </w:rPr>
              <w:drawing>
                <wp:inline distT="0" distB="0" distL="0" distR="0" wp14:anchorId="3CEBE2CF" wp14:editId="406901BB">
                  <wp:extent cx="2032000" cy="2540000"/>
                  <wp:effectExtent l="25400" t="25400" r="25400" b="25400"/>
                  <wp:docPr id="189" name="Image 189" descr="DSC09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SC09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14000" contras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6" b="228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5400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611F3" w14:textId="77777777" w:rsidR="009B3CB6" w:rsidRPr="004A7E1F" w:rsidRDefault="009B3CB6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</w:p>
    <w:p w14:paraId="7D5B820C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</w:p>
    <w:p w14:paraId="3A990058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</w:p>
    <w:p w14:paraId="1AAEFEB9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</w:p>
    <w:p w14:paraId="466EAF03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b/>
          <w:color w:val="000000"/>
          <w:kern w:val="1"/>
          <w:sz w:val="20"/>
          <w:szCs w:val="20"/>
          <w:lang w:eastAsia="ar-SA"/>
        </w:rPr>
        <w:t>Mesure n°1 :</w:t>
      </w:r>
      <w:r w:rsidRPr="004A7E1F"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  <w:t xml:space="preserve"> Lancer un échelon de 0° en roulis et en tangage. </w:t>
      </w:r>
    </w:p>
    <w:p w14:paraId="1F3CDB96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  <w:br/>
        <w:t xml:space="preserve">Déplacer la tige de la structure pendant la mesure. </w:t>
      </w:r>
    </w:p>
    <w:p w14:paraId="7CC0C6A1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</w:p>
    <w:p w14:paraId="7B2F5F8F" w14:textId="3B5B0D93" w:rsidR="00781D84" w:rsidRPr="004A7E1F" w:rsidRDefault="00781D84" w:rsidP="004A7E1F">
      <w:pPr>
        <w:pStyle w:val="Pardeliste"/>
        <w:numPr>
          <w:ilvl w:val="0"/>
          <w:numId w:val="28"/>
        </w:numPr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  <w:t>Observer le comportement et conclure sur le rôle du pilotage après avoir importé les mesures et les observer dans l’onglet « Courbes et résultats ».</w:t>
      </w:r>
    </w:p>
    <w:p w14:paraId="6371F678" w14:textId="77777777" w:rsidR="008E1849" w:rsidRPr="00BB5B34" w:rsidRDefault="008E1849" w:rsidP="008E1849">
      <w:pPr>
        <w:jc w:val="both"/>
        <w:rPr>
          <w:rFonts w:ascii="Cambria" w:hAnsi="Cambria" w:cs="Arial"/>
          <w:color w:val="000000"/>
          <w:szCs w:val="22"/>
        </w:rPr>
      </w:pPr>
    </w:p>
    <w:p w14:paraId="26094DCF" w14:textId="77777777" w:rsidR="008E1849" w:rsidRPr="00DE5751" w:rsidRDefault="008E1849" w:rsidP="008E1849">
      <w:pPr>
        <w:pStyle w:val="Pardeliste"/>
        <w:numPr>
          <w:ilvl w:val="0"/>
          <w:numId w:val="25"/>
        </w:numPr>
        <w:jc w:val="both"/>
        <w:rPr>
          <w:rFonts w:ascii="Cambria" w:hAnsi="Cambria" w:cs="Arial"/>
          <w:b/>
          <w:color w:val="00B050"/>
          <w:szCs w:val="22"/>
          <w:u w:val="single"/>
        </w:rPr>
      </w:pPr>
      <w:r>
        <w:rPr>
          <w:rFonts w:ascii="Cambria" w:hAnsi="Cambria" w:cs="Arial"/>
          <w:b/>
          <w:color w:val="00B050"/>
          <w:szCs w:val="22"/>
          <w:u w:val="single"/>
        </w:rPr>
        <w:t>Analyse et modélisation structurelle du système</w:t>
      </w:r>
    </w:p>
    <w:p w14:paraId="4DFACD79" w14:textId="77777777" w:rsidR="008E3E8F" w:rsidRDefault="008E3E8F" w:rsidP="008E3E8F">
      <w:pPr>
        <w:rPr>
          <w:rFonts w:ascii="Arial" w:hAnsi="Arial"/>
          <w:color w:val="000000"/>
          <w:kern w:val="1"/>
          <w:lang w:eastAsia="ar-SA"/>
        </w:rPr>
      </w:pPr>
    </w:p>
    <w:p w14:paraId="29A97B8B" w14:textId="77777777" w:rsidR="00781D84" w:rsidRPr="004A7E1F" w:rsidRDefault="00781D84" w:rsidP="009F5625">
      <w:pPr>
        <w:pStyle w:val="Pardeliste"/>
        <w:numPr>
          <w:ilvl w:val="0"/>
          <w:numId w:val="28"/>
        </w:numPr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  <w:t>Proposer un schéma bloc représentant la structure d’un des axes de la nacelle (tangage par exemple) en indiquant de façon qualitative les contenus de chacun des blocs : paramètres d’entrée et de sortie avec leurs unités, correcteur, ensemble axe de tangage : support de caméra et moteur, capteur.</w:t>
      </w:r>
    </w:p>
    <w:p w14:paraId="65F53C24" w14:textId="77777777" w:rsidR="00781D84" w:rsidRPr="004A7E1F" w:rsidRDefault="00781D84" w:rsidP="009F5625">
      <w:pPr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  <w:t xml:space="preserve">(Voir le dossier technique en annexe </w:t>
      </w:r>
      <w:r w:rsidRPr="004A7E1F">
        <w:rPr>
          <w:rFonts w:asciiTheme="minorHAnsi" w:hAnsiTheme="minorHAnsi"/>
          <w:b/>
          <w:i/>
          <w:color w:val="000000"/>
          <w:kern w:val="1"/>
          <w:sz w:val="20"/>
          <w:szCs w:val="20"/>
          <w:lang w:eastAsia="ar-SA"/>
        </w:rPr>
        <w:t xml:space="preserve">et en particulier la description </w:t>
      </w:r>
      <w:r w:rsidR="009F5625" w:rsidRPr="004A7E1F">
        <w:rPr>
          <w:rFonts w:asciiTheme="minorHAnsi" w:hAnsiTheme="minorHAnsi"/>
          <w:b/>
          <w:i/>
          <w:color w:val="000000"/>
          <w:kern w:val="1"/>
          <w:sz w:val="20"/>
          <w:szCs w:val="20"/>
          <w:lang w:eastAsia="ar-SA"/>
        </w:rPr>
        <w:t>structurelle du système</w:t>
      </w:r>
      <w:r w:rsidRPr="004A7E1F"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  <w:t>)</w:t>
      </w:r>
    </w:p>
    <w:p w14:paraId="0C111735" w14:textId="77777777" w:rsidR="00781D84" w:rsidRPr="004A7E1F" w:rsidRDefault="00781D84" w:rsidP="00781D84">
      <w:pPr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</w:pPr>
    </w:p>
    <w:p w14:paraId="06B415D6" w14:textId="77777777" w:rsidR="00781D84" w:rsidRPr="004A7E1F" w:rsidRDefault="00781D84" w:rsidP="001B641F">
      <w:pPr>
        <w:pStyle w:val="Pardeliste"/>
        <w:numPr>
          <w:ilvl w:val="0"/>
          <w:numId w:val="28"/>
        </w:numPr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  <w:t>Quel est le type de capteur utilisé, sur quel ensemble est-il fixé, quelles grandeurs mesure-t-il pour en déduire la mesure de l’angle de tangage ?</w:t>
      </w:r>
    </w:p>
    <w:p w14:paraId="45B67474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</w:p>
    <w:p w14:paraId="039E6B73" w14:textId="77777777" w:rsidR="00781D84" w:rsidRPr="004A7E1F" w:rsidRDefault="00781D84" w:rsidP="001B641F">
      <w:pPr>
        <w:pStyle w:val="Pardeliste"/>
        <w:numPr>
          <w:ilvl w:val="0"/>
          <w:numId w:val="28"/>
        </w:numPr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  <w:t>Quel est le gain supposé du capteur sur ce modèle ? Justifier.</w:t>
      </w:r>
    </w:p>
    <w:p w14:paraId="6F8CBE11" w14:textId="77777777" w:rsidR="00781D84" w:rsidRPr="004A7E1F" w:rsidRDefault="00781D84" w:rsidP="00781D84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color w:val="000000"/>
          <w:kern w:val="1"/>
          <w:sz w:val="20"/>
          <w:szCs w:val="20"/>
          <w:lang w:val="x-none" w:eastAsia="ar-SA"/>
        </w:rPr>
        <w:br/>
      </w:r>
    </w:p>
    <w:p w14:paraId="05648139" w14:textId="77777777" w:rsidR="00781D84" w:rsidRPr="004A7E1F" w:rsidRDefault="00781D84" w:rsidP="001B641F">
      <w:pPr>
        <w:pStyle w:val="Pardeliste"/>
        <w:numPr>
          <w:ilvl w:val="0"/>
          <w:numId w:val="28"/>
        </w:num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  <w:t>Quel est le type de moteur utilisé</w:t>
      </w:r>
      <w:proofErr w:type="gramStart"/>
      <w:r w:rsidRPr="004A7E1F"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  <w:t> ?Y</w:t>
      </w:r>
      <w:proofErr w:type="gramEnd"/>
      <w:r w:rsidRPr="004A7E1F"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  <w:t xml:space="preserve"> </w:t>
      </w:r>
      <w:proofErr w:type="spellStart"/>
      <w:r w:rsidRPr="004A7E1F"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  <w:t>a-t-il</w:t>
      </w:r>
      <w:proofErr w:type="spellEnd"/>
      <w:r w:rsidRPr="004A7E1F"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  <w:t xml:space="preserve"> présence d’un réducteur de vitesse ?</w:t>
      </w:r>
    </w:p>
    <w:p w14:paraId="7BBE22AC" w14:textId="77777777" w:rsidR="00781D84" w:rsidRPr="004A7E1F" w:rsidRDefault="00781D84" w:rsidP="00781D84">
      <w:pPr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</w:pPr>
    </w:p>
    <w:p w14:paraId="48451ED0" w14:textId="77777777" w:rsidR="00781D84" w:rsidRPr="004A7E1F" w:rsidRDefault="00781D84" w:rsidP="001B641F">
      <w:pPr>
        <w:pStyle w:val="Pardeliste"/>
        <w:numPr>
          <w:ilvl w:val="0"/>
          <w:numId w:val="28"/>
        </w:numPr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</w:pPr>
      <w:r w:rsidRPr="004A7E1F">
        <w:rPr>
          <w:rFonts w:asciiTheme="minorHAnsi" w:hAnsiTheme="minorHAnsi"/>
          <w:i/>
          <w:color w:val="000000"/>
          <w:kern w:val="1"/>
          <w:sz w:val="20"/>
          <w:szCs w:val="20"/>
          <w:lang w:eastAsia="ar-SA"/>
        </w:rPr>
        <w:t>Mettre en couleur les blocs qui figureront dans la boucle ouverte.</w:t>
      </w:r>
    </w:p>
    <w:p w14:paraId="2206AAC3" w14:textId="77777777" w:rsidR="00891A75" w:rsidRDefault="00891A75" w:rsidP="00781D84">
      <w:pPr>
        <w:rPr>
          <w:rFonts w:ascii="Arial" w:hAnsi="Arial"/>
          <w:color w:val="000000"/>
          <w:kern w:val="1"/>
          <w:lang w:eastAsia="ar-SA"/>
        </w:rPr>
      </w:pPr>
    </w:p>
    <w:p w14:paraId="4653C939" w14:textId="77777777" w:rsidR="004F7838" w:rsidRPr="00224893" w:rsidRDefault="004F7838" w:rsidP="004F7838">
      <w:pPr>
        <w:rPr>
          <w:rFonts w:ascii="Arial" w:hAnsi="Arial"/>
          <w:color w:val="000000"/>
          <w:kern w:val="1"/>
          <w:lang w:eastAsia="ar-SA"/>
        </w:rPr>
      </w:pPr>
    </w:p>
    <w:p w14:paraId="175B7BC2" w14:textId="77777777" w:rsidR="004F7838" w:rsidRPr="000C4CDB" w:rsidRDefault="004F7838" w:rsidP="004F7838">
      <w:pPr>
        <w:pStyle w:val="cms10n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/>
          <w:b/>
          <w:color w:val="FF0000"/>
          <w:sz w:val="22"/>
          <w:szCs w:val="22"/>
          <w:u w:val="single"/>
        </w:rPr>
      </w:pPr>
      <w:r>
        <w:rPr>
          <w:rFonts w:asciiTheme="minorHAnsi" w:hAnsiTheme="minorHAnsi" w:cs="Arial"/>
          <w:b/>
          <w:color w:val="FF0000"/>
          <w:sz w:val="22"/>
          <w:szCs w:val="22"/>
          <w:u w:val="single"/>
        </w:rPr>
        <w:t xml:space="preserve">Identification </w:t>
      </w:r>
      <w:r w:rsidR="00FD27DE">
        <w:rPr>
          <w:rFonts w:asciiTheme="minorHAnsi" w:hAnsiTheme="minorHAnsi" w:cs="Arial"/>
          <w:b/>
          <w:color w:val="FF0000"/>
          <w:sz w:val="22"/>
          <w:szCs w:val="22"/>
          <w:u w:val="single"/>
        </w:rPr>
        <w:t xml:space="preserve">temporelle </w:t>
      </w:r>
      <w:r>
        <w:rPr>
          <w:rFonts w:asciiTheme="minorHAnsi" w:hAnsiTheme="minorHAnsi" w:cs="Arial"/>
          <w:b/>
          <w:color w:val="FF0000"/>
          <w:sz w:val="22"/>
          <w:szCs w:val="22"/>
          <w:u w:val="single"/>
        </w:rPr>
        <w:t>de la boucle ouverte du système asservi</w:t>
      </w:r>
    </w:p>
    <w:p w14:paraId="2BA7721B" w14:textId="77777777" w:rsidR="004F7838" w:rsidRDefault="004F7838" w:rsidP="00781D84">
      <w:pPr>
        <w:rPr>
          <w:rFonts w:ascii="Arial" w:hAnsi="Arial"/>
          <w:color w:val="000000"/>
          <w:kern w:val="1"/>
          <w:lang w:eastAsia="ar-SA"/>
        </w:rPr>
      </w:pPr>
    </w:p>
    <w:p w14:paraId="51D14B3A" w14:textId="77777777" w:rsidR="00F03A33" w:rsidRPr="004A7E1F" w:rsidRDefault="00F03A33" w:rsidP="00F03A33">
      <w:pPr>
        <w:jc w:val="both"/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sz w:val="20"/>
          <w:szCs w:val="20"/>
        </w:rPr>
        <w:t xml:space="preserve">L'objectif de cette partie est de déterminer </w:t>
      </w:r>
      <w:r w:rsidRPr="004A7E1F">
        <w:rPr>
          <w:rFonts w:asciiTheme="minorHAnsi" w:hAnsiTheme="minorHAnsi"/>
          <w:color w:val="FF0000"/>
          <w:sz w:val="20"/>
          <w:szCs w:val="20"/>
        </w:rPr>
        <w:t>expérimentalement,</w:t>
      </w:r>
      <w:r w:rsidRPr="004A7E1F">
        <w:rPr>
          <w:rFonts w:asciiTheme="minorHAnsi" w:hAnsiTheme="minorHAnsi"/>
          <w:sz w:val="20"/>
          <w:szCs w:val="20"/>
        </w:rPr>
        <w:t xml:space="preserve"> à l’aide d’une </w:t>
      </w:r>
      <w:r w:rsidRPr="004A7E1F">
        <w:rPr>
          <w:rFonts w:asciiTheme="minorHAnsi" w:hAnsiTheme="minorHAnsi"/>
          <w:b/>
          <w:sz w:val="20"/>
          <w:szCs w:val="20"/>
        </w:rPr>
        <w:t>étude temporelle</w:t>
      </w:r>
      <w:r w:rsidRPr="004A7E1F">
        <w:rPr>
          <w:rFonts w:asciiTheme="minorHAnsi" w:hAnsiTheme="minorHAnsi"/>
          <w:sz w:val="20"/>
          <w:szCs w:val="20"/>
        </w:rPr>
        <w:t xml:space="preserve">, la fonction de transfert en </w:t>
      </w:r>
      <w:r w:rsidRPr="004A7E1F">
        <w:rPr>
          <w:rFonts w:asciiTheme="minorHAnsi" w:hAnsiTheme="minorHAnsi"/>
          <w:b/>
          <w:sz w:val="20"/>
          <w:szCs w:val="20"/>
        </w:rPr>
        <w:t xml:space="preserve">boucle ouverte </w:t>
      </w:r>
      <w:r w:rsidRPr="004A7E1F">
        <w:rPr>
          <w:rFonts w:asciiTheme="minorHAnsi" w:hAnsiTheme="minorHAnsi"/>
          <w:sz w:val="20"/>
          <w:szCs w:val="20"/>
        </w:rPr>
        <w:t>relative à l’axe de tangage de la nacelle afin de construire un modèle de comportement.</w:t>
      </w:r>
    </w:p>
    <w:p w14:paraId="653FCC9B" w14:textId="77777777" w:rsidR="0074351B" w:rsidRPr="004A7E1F" w:rsidRDefault="0074351B" w:rsidP="0074351B">
      <w:pPr>
        <w:rPr>
          <w:rFonts w:asciiTheme="minorHAnsi" w:hAnsiTheme="minorHAnsi"/>
          <w:b/>
          <w:color w:val="FF0000"/>
          <w:sz w:val="20"/>
          <w:szCs w:val="20"/>
        </w:rPr>
      </w:pPr>
      <w:r w:rsidRPr="004A7E1F">
        <w:rPr>
          <w:rFonts w:asciiTheme="minorHAnsi" w:hAnsiTheme="minorHAnsi"/>
          <w:b/>
          <w:color w:val="FF0000"/>
          <w:sz w:val="20"/>
          <w:szCs w:val="20"/>
        </w:rPr>
        <w:t xml:space="preserve">Pour la suite du TP il vous sera demandé d’agir uniquement sur l’axe de tangage, il est donc nécessaire de choisir « Aucun » comme type </w:t>
      </w:r>
      <w:proofErr w:type="gramStart"/>
      <w:r w:rsidRPr="004A7E1F">
        <w:rPr>
          <w:rFonts w:asciiTheme="minorHAnsi" w:hAnsiTheme="minorHAnsi"/>
          <w:b/>
          <w:color w:val="FF0000"/>
          <w:sz w:val="20"/>
          <w:szCs w:val="20"/>
        </w:rPr>
        <w:t>d’ «</w:t>
      </w:r>
      <w:proofErr w:type="gramEnd"/>
      <w:r w:rsidRPr="004A7E1F">
        <w:rPr>
          <w:rFonts w:asciiTheme="minorHAnsi" w:hAnsiTheme="minorHAnsi"/>
          <w:b/>
          <w:color w:val="FF0000"/>
          <w:sz w:val="20"/>
          <w:szCs w:val="20"/>
        </w:rPr>
        <w:t> Entrée » pour l’axe de roulis.</w:t>
      </w:r>
    </w:p>
    <w:p w14:paraId="5B993CA9" w14:textId="77777777" w:rsidR="0074351B" w:rsidRPr="004A7E1F" w:rsidRDefault="0074351B" w:rsidP="0074351B">
      <w:pPr>
        <w:rPr>
          <w:rFonts w:asciiTheme="minorHAnsi" w:hAnsiTheme="minorHAnsi"/>
          <w:b/>
          <w:color w:val="FF0000"/>
          <w:sz w:val="20"/>
          <w:szCs w:val="20"/>
        </w:rPr>
      </w:pPr>
    </w:p>
    <w:p w14:paraId="20B8FDE2" w14:textId="77777777" w:rsidR="0074351B" w:rsidRPr="004A7E1F" w:rsidRDefault="0074351B" w:rsidP="0074351B">
      <w:pPr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sz w:val="20"/>
          <w:szCs w:val="20"/>
        </w:rPr>
        <w:t>Remonter les plaques en revissant les écrous papillons pour bloquer les mobilités sur 3 axes :</w:t>
      </w:r>
    </w:p>
    <w:p w14:paraId="73F07C73" w14:textId="77777777" w:rsidR="000B2C55" w:rsidRPr="00BB5B34" w:rsidRDefault="000B2C55" w:rsidP="000B2C55">
      <w:pPr>
        <w:jc w:val="both"/>
        <w:rPr>
          <w:rFonts w:ascii="Cambria" w:hAnsi="Cambria" w:cs="Arial"/>
          <w:color w:val="000000"/>
          <w:szCs w:val="22"/>
        </w:rPr>
      </w:pPr>
    </w:p>
    <w:p w14:paraId="6BE32E34" w14:textId="77777777" w:rsidR="000B2C55" w:rsidRPr="000B2C55" w:rsidRDefault="000B2C55" w:rsidP="000B2C55">
      <w:pPr>
        <w:pStyle w:val="Pardeliste"/>
        <w:numPr>
          <w:ilvl w:val="0"/>
          <w:numId w:val="15"/>
        </w:numPr>
        <w:jc w:val="both"/>
        <w:rPr>
          <w:rFonts w:ascii="Cambria" w:hAnsi="Cambria"/>
          <w:b/>
          <w:bCs/>
          <w:color w:val="00B050"/>
          <w:szCs w:val="22"/>
          <w:u w:val="single"/>
          <w:lang w:val="x-none"/>
        </w:rPr>
      </w:pPr>
      <w:bookmarkStart w:id="0" w:name="_Toc450664467"/>
      <w:r w:rsidRPr="000B2C55">
        <w:rPr>
          <w:rFonts w:ascii="Cambria" w:hAnsi="Cambria"/>
          <w:b/>
          <w:bCs/>
          <w:color w:val="00B050"/>
          <w:szCs w:val="22"/>
          <w:u w:val="single"/>
          <w:lang w:val="x-none"/>
        </w:rPr>
        <w:t>Influence du gain proportionnel du correcteur Kp sur les performances d</w:t>
      </w:r>
      <w:r w:rsidRPr="000B2C55">
        <w:rPr>
          <w:rFonts w:ascii="Cambria" w:hAnsi="Cambria"/>
          <w:b/>
          <w:bCs/>
          <w:color w:val="00B050"/>
          <w:szCs w:val="22"/>
          <w:u w:val="single"/>
        </w:rPr>
        <w:t>e l’axe</w:t>
      </w:r>
      <w:r w:rsidRPr="000B2C55">
        <w:rPr>
          <w:rFonts w:ascii="Cambria" w:hAnsi="Cambria"/>
          <w:b/>
          <w:bCs/>
          <w:color w:val="00B050"/>
          <w:szCs w:val="22"/>
          <w:u w:val="single"/>
          <w:lang w:val="x-none"/>
        </w:rPr>
        <w:t xml:space="preserve"> </w:t>
      </w:r>
      <w:r w:rsidRPr="000B2C55">
        <w:rPr>
          <w:rFonts w:ascii="Cambria" w:hAnsi="Cambria"/>
          <w:b/>
          <w:bCs/>
          <w:color w:val="00B050"/>
          <w:szCs w:val="22"/>
          <w:u w:val="single"/>
        </w:rPr>
        <w:t xml:space="preserve">de tangage </w:t>
      </w:r>
      <w:r w:rsidRPr="000B2C55">
        <w:rPr>
          <w:rFonts w:ascii="Cambria" w:hAnsi="Cambria"/>
          <w:b/>
          <w:bCs/>
          <w:color w:val="00B050"/>
          <w:szCs w:val="22"/>
          <w:u w:val="single"/>
          <w:lang w:val="x-none"/>
        </w:rPr>
        <w:t>en boucle ouverte.</w:t>
      </w:r>
      <w:bookmarkEnd w:id="0"/>
    </w:p>
    <w:p w14:paraId="0570666C" w14:textId="77777777" w:rsidR="000B2C55" w:rsidRDefault="000B2C55" w:rsidP="000B2C55">
      <w:pPr>
        <w:pStyle w:val="Pardeliste"/>
        <w:jc w:val="both"/>
        <w:rPr>
          <w:rFonts w:ascii="Cambria" w:hAnsi="Cambria" w:cs="Arial"/>
          <w:b/>
          <w:color w:val="00B050"/>
          <w:szCs w:val="22"/>
          <w:u w:val="single"/>
        </w:rPr>
      </w:pPr>
    </w:p>
    <w:p w14:paraId="4415F581" w14:textId="77777777" w:rsidR="000B2C55" w:rsidRPr="004A7E1F" w:rsidRDefault="000B2C55" w:rsidP="000B2C55">
      <w:pPr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sz w:val="20"/>
          <w:szCs w:val="20"/>
        </w:rPr>
        <w:t xml:space="preserve">Régler le système en </w:t>
      </w:r>
      <w:r w:rsidRPr="004A7E1F">
        <w:rPr>
          <w:rFonts w:asciiTheme="minorHAnsi" w:hAnsiTheme="minorHAnsi"/>
          <w:b/>
          <w:sz w:val="20"/>
          <w:szCs w:val="20"/>
        </w:rPr>
        <w:t>boucle ouverte</w:t>
      </w:r>
      <w:r w:rsidRPr="004A7E1F">
        <w:rPr>
          <w:rFonts w:asciiTheme="minorHAnsi" w:hAnsiTheme="minorHAnsi"/>
          <w:sz w:val="20"/>
          <w:szCs w:val="20"/>
        </w:rPr>
        <w:t>, les coefficients du correcteur de l’axe de tangage à :</w:t>
      </w:r>
    </w:p>
    <w:p w14:paraId="19783F84" w14:textId="77777777" w:rsidR="000B2C55" w:rsidRPr="004A7E1F" w:rsidRDefault="000B2C55" w:rsidP="000B2C55">
      <w:pPr>
        <w:rPr>
          <w:rFonts w:asciiTheme="minorHAnsi" w:hAnsiTheme="minorHAnsi"/>
          <w:sz w:val="20"/>
          <w:szCs w:val="20"/>
        </w:rPr>
      </w:pPr>
      <w:proofErr w:type="spellStart"/>
      <w:r w:rsidRPr="004A7E1F">
        <w:rPr>
          <w:rFonts w:asciiTheme="minorHAnsi" w:hAnsiTheme="minorHAnsi"/>
          <w:sz w:val="20"/>
          <w:szCs w:val="20"/>
        </w:rPr>
        <w:t>Kp</w:t>
      </w:r>
      <w:proofErr w:type="spellEnd"/>
      <w:r w:rsidRPr="004A7E1F">
        <w:rPr>
          <w:rFonts w:asciiTheme="minorHAnsi" w:hAnsiTheme="minorHAnsi"/>
          <w:sz w:val="20"/>
          <w:szCs w:val="20"/>
        </w:rPr>
        <w:t xml:space="preserve"> = 1000 ; Ki = 0, </w:t>
      </w:r>
      <w:proofErr w:type="spellStart"/>
      <w:r w:rsidRPr="004A7E1F">
        <w:rPr>
          <w:rFonts w:asciiTheme="minorHAnsi" w:hAnsiTheme="minorHAnsi"/>
          <w:sz w:val="20"/>
          <w:szCs w:val="20"/>
        </w:rPr>
        <w:t>Kd</w:t>
      </w:r>
      <w:proofErr w:type="spellEnd"/>
      <w:r w:rsidRPr="004A7E1F">
        <w:rPr>
          <w:rFonts w:asciiTheme="minorHAnsi" w:hAnsiTheme="minorHAnsi"/>
          <w:sz w:val="20"/>
          <w:szCs w:val="20"/>
        </w:rPr>
        <w:t xml:space="preserve"> = 0, la durée de mouvement à 2 s.</w:t>
      </w:r>
    </w:p>
    <w:p w14:paraId="352962C7" w14:textId="77777777" w:rsidR="000B2C55" w:rsidRPr="004A7E1F" w:rsidRDefault="000B2C55" w:rsidP="000B2C55">
      <w:pPr>
        <w:rPr>
          <w:rFonts w:asciiTheme="minorHAnsi" w:hAnsiTheme="minorHAnsi"/>
          <w:sz w:val="20"/>
          <w:szCs w:val="20"/>
        </w:rPr>
      </w:pPr>
    </w:p>
    <w:p w14:paraId="0FBF2C23" w14:textId="77777777" w:rsidR="000B2C55" w:rsidRPr="004A7E1F" w:rsidRDefault="000B2C55" w:rsidP="004A7E1F">
      <w:pPr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b/>
          <w:sz w:val="20"/>
          <w:szCs w:val="20"/>
        </w:rPr>
        <w:t>Mesure n°2 :</w:t>
      </w:r>
      <w:r w:rsidRPr="004A7E1F">
        <w:rPr>
          <w:rFonts w:asciiTheme="minorHAnsi" w:hAnsiTheme="minorHAnsi"/>
          <w:sz w:val="20"/>
          <w:szCs w:val="20"/>
        </w:rPr>
        <w:tab/>
        <w:t xml:space="preserve">lancer un échelon de 20° en tangage. Importer les résultats. </w:t>
      </w:r>
    </w:p>
    <w:p w14:paraId="340CE4E7" w14:textId="77777777" w:rsidR="000B2C55" w:rsidRDefault="000B2C55" w:rsidP="005774A0">
      <w:pPr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sz w:val="20"/>
          <w:szCs w:val="20"/>
        </w:rPr>
        <w:t xml:space="preserve">Afficher la consigne et la courbe d'angle mesuré par la centrale inertielle en fonction du temps. </w:t>
      </w:r>
    </w:p>
    <w:p w14:paraId="65DA90B1" w14:textId="77777777" w:rsidR="004A7E1F" w:rsidRPr="004A7E1F" w:rsidRDefault="004A7E1F" w:rsidP="005774A0">
      <w:pPr>
        <w:rPr>
          <w:rFonts w:asciiTheme="minorHAnsi" w:hAnsiTheme="minorHAnsi"/>
          <w:sz w:val="20"/>
          <w:szCs w:val="20"/>
        </w:rPr>
      </w:pPr>
    </w:p>
    <w:p w14:paraId="6DB62F82" w14:textId="77777777" w:rsidR="000B2C55" w:rsidRPr="004A7E1F" w:rsidRDefault="000B2C55" w:rsidP="004A7E1F">
      <w:pPr>
        <w:pStyle w:val="Pardeliste"/>
        <w:numPr>
          <w:ilvl w:val="0"/>
          <w:numId w:val="28"/>
        </w:numPr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sz w:val="20"/>
          <w:szCs w:val="20"/>
        </w:rPr>
        <w:t>Analyser ces courbes et conclure sur le comportement.</w:t>
      </w:r>
    </w:p>
    <w:p w14:paraId="014973E9" w14:textId="77777777" w:rsidR="000B2C55" w:rsidRPr="004A7E1F" w:rsidRDefault="000B2C55" w:rsidP="000B2C55">
      <w:pPr>
        <w:overflowPunct w:val="0"/>
        <w:autoSpaceDE w:val="0"/>
        <w:autoSpaceDN w:val="0"/>
        <w:adjustRightInd w:val="0"/>
        <w:ind w:left="708"/>
        <w:jc w:val="both"/>
        <w:textAlignment w:val="baseline"/>
        <w:rPr>
          <w:rFonts w:asciiTheme="minorHAnsi" w:hAnsiTheme="minorHAnsi"/>
          <w:color w:val="FF0000"/>
          <w:sz w:val="20"/>
          <w:szCs w:val="20"/>
          <w:lang w:eastAsia="x-none"/>
        </w:rPr>
      </w:pPr>
    </w:p>
    <w:p w14:paraId="79F0517C" w14:textId="77777777" w:rsidR="000B2C55" w:rsidRPr="004A7E1F" w:rsidRDefault="000B2C55" w:rsidP="000B2C55">
      <w:pPr>
        <w:jc w:val="both"/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b/>
          <w:sz w:val="20"/>
          <w:szCs w:val="20"/>
        </w:rPr>
        <w:t xml:space="preserve">Mesure n°3 : </w:t>
      </w:r>
      <w:r w:rsidRPr="004A7E1F">
        <w:rPr>
          <w:rFonts w:asciiTheme="minorHAnsi" w:hAnsiTheme="minorHAnsi"/>
          <w:b/>
          <w:sz w:val="20"/>
          <w:szCs w:val="20"/>
        </w:rPr>
        <w:tab/>
      </w:r>
      <w:r w:rsidRPr="004A7E1F">
        <w:rPr>
          <w:rFonts w:asciiTheme="minorHAnsi" w:hAnsiTheme="minorHAnsi"/>
          <w:sz w:val="20"/>
          <w:szCs w:val="20"/>
        </w:rPr>
        <w:t xml:space="preserve">effectuer 3 relevés successifs dans les conditions de la mesure n°2, </w:t>
      </w:r>
    </w:p>
    <w:p w14:paraId="137309D2" w14:textId="77777777" w:rsidR="000B2C55" w:rsidRPr="004A7E1F" w:rsidRDefault="000B2C55" w:rsidP="000B2C55">
      <w:pPr>
        <w:jc w:val="both"/>
        <w:rPr>
          <w:rFonts w:asciiTheme="minorHAnsi" w:hAnsiTheme="minorHAnsi"/>
          <w:sz w:val="20"/>
          <w:szCs w:val="20"/>
        </w:rPr>
      </w:pPr>
      <w:proofErr w:type="gramStart"/>
      <w:r w:rsidRPr="004A7E1F">
        <w:rPr>
          <w:rFonts w:asciiTheme="minorHAnsi" w:hAnsiTheme="minorHAnsi"/>
          <w:sz w:val="20"/>
          <w:szCs w:val="20"/>
        </w:rPr>
        <w:t>mais</w:t>
      </w:r>
      <w:proofErr w:type="gramEnd"/>
      <w:r w:rsidRPr="004A7E1F">
        <w:rPr>
          <w:rFonts w:asciiTheme="minorHAnsi" w:hAnsiTheme="minorHAnsi"/>
          <w:sz w:val="20"/>
          <w:szCs w:val="20"/>
        </w:rPr>
        <w:t xml:space="preserve"> en imposant au coefficient </w:t>
      </w:r>
      <w:proofErr w:type="spellStart"/>
      <w:r w:rsidRPr="004A7E1F">
        <w:rPr>
          <w:rFonts w:asciiTheme="minorHAnsi" w:hAnsiTheme="minorHAnsi"/>
          <w:sz w:val="20"/>
          <w:szCs w:val="20"/>
        </w:rPr>
        <w:t>Kp</w:t>
      </w:r>
      <w:proofErr w:type="spellEnd"/>
      <w:r w:rsidRPr="004A7E1F">
        <w:rPr>
          <w:rFonts w:asciiTheme="minorHAnsi" w:hAnsiTheme="minorHAnsi"/>
          <w:sz w:val="20"/>
          <w:szCs w:val="20"/>
        </w:rPr>
        <w:t xml:space="preserve"> les valeurs : 500, 1000 et 2000 (Ki = 0, </w:t>
      </w:r>
      <w:proofErr w:type="spellStart"/>
      <w:r w:rsidRPr="004A7E1F">
        <w:rPr>
          <w:rFonts w:asciiTheme="minorHAnsi" w:hAnsiTheme="minorHAnsi"/>
          <w:sz w:val="20"/>
          <w:szCs w:val="20"/>
        </w:rPr>
        <w:t>Kd</w:t>
      </w:r>
      <w:proofErr w:type="spellEnd"/>
      <w:r w:rsidRPr="004A7E1F">
        <w:rPr>
          <w:rFonts w:asciiTheme="minorHAnsi" w:hAnsiTheme="minorHAnsi"/>
          <w:sz w:val="20"/>
          <w:szCs w:val="20"/>
        </w:rPr>
        <w:t xml:space="preserve"> = 0) (La dernière mesure est instable pour l’arrêter refaite une mesure avec le réglage de </w:t>
      </w:r>
      <w:proofErr w:type="spellStart"/>
      <w:r w:rsidRPr="004A7E1F">
        <w:rPr>
          <w:rFonts w:asciiTheme="minorHAnsi" w:hAnsiTheme="minorHAnsi"/>
          <w:sz w:val="20"/>
          <w:szCs w:val="20"/>
        </w:rPr>
        <w:t>Kp</w:t>
      </w:r>
      <w:proofErr w:type="spellEnd"/>
      <w:r w:rsidRPr="004A7E1F">
        <w:rPr>
          <w:rFonts w:asciiTheme="minorHAnsi" w:hAnsiTheme="minorHAnsi"/>
          <w:sz w:val="20"/>
          <w:szCs w:val="20"/>
        </w:rPr>
        <w:t xml:space="preserve"> à 500)</w:t>
      </w:r>
    </w:p>
    <w:p w14:paraId="3F4C8166" w14:textId="77777777" w:rsidR="000B2C55" w:rsidRPr="004A7E1F" w:rsidRDefault="000B2C55" w:rsidP="000B2C55">
      <w:pPr>
        <w:overflowPunct w:val="0"/>
        <w:autoSpaceDE w:val="0"/>
        <w:autoSpaceDN w:val="0"/>
        <w:adjustRightInd w:val="0"/>
        <w:ind w:left="2123" w:firstLine="709"/>
        <w:jc w:val="both"/>
        <w:textAlignment w:val="baseline"/>
        <w:rPr>
          <w:rFonts w:asciiTheme="minorHAnsi" w:hAnsiTheme="minorHAnsi"/>
          <w:noProof/>
          <w:sz w:val="20"/>
          <w:szCs w:val="20"/>
          <w:lang w:eastAsia="x-none"/>
        </w:rPr>
      </w:pPr>
    </w:p>
    <w:p w14:paraId="750D0429" w14:textId="77777777" w:rsidR="000B2C55" w:rsidRPr="004A7E1F" w:rsidRDefault="000B2C55" w:rsidP="000B2C55">
      <w:pPr>
        <w:overflowPunct w:val="0"/>
        <w:autoSpaceDE w:val="0"/>
        <w:autoSpaceDN w:val="0"/>
        <w:adjustRightInd w:val="0"/>
        <w:ind w:left="2123" w:firstLine="709"/>
        <w:jc w:val="both"/>
        <w:textAlignment w:val="baseline"/>
        <w:rPr>
          <w:rFonts w:asciiTheme="minorHAnsi" w:hAnsiTheme="minorHAnsi"/>
          <w:noProof/>
          <w:sz w:val="20"/>
          <w:szCs w:val="20"/>
          <w:lang w:eastAsia="x-none"/>
        </w:rPr>
      </w:pPr>
    </w:p>
    <w:p w14:paraId="0F659E7F" w14:textId="77777777" w:rsidR="000B2C55" w:rsidRPr="004A7E1F" w:rsidRDefault="000B2C55" w:rsidP="004A7E1F">
      <w:pPr>
        <w:pStyle w:val="Pardeliste"/>
        <w:numPr>
          <w:ilvl w:val="0"/>
          <w:numId w:val="28"/>
        </w:numPr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sz w:val="20"/>
          <w:szCs w:val="20"/>
        </w:rPr>
        <w:t>Analyser ces courbes et conclure sur le comportement.</w:t>
      </w:r>
    </w:p>
    <w:p w14:paraId="487E1C84" w14:textId="77777777" w:rsidR="000B2C55" w:rsidRPr="004A7E1F" w:rsidRDefault="000B2C55" w:rsidP="000B2C55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/>
          <w:color w:val="FF0000"/>
          <w:sz w:val="20"/>
          <w:szCs w:val="20"/>
          <w:lang w:eastAsia="x-none"/>
        </w:rPr>
      </w:pPr>
    </w:p>
    <w:p w14:paraId="2918DE81" w14:textId="77777777" w:rsidR="000B2C55" w:rsidRPr="00C91C08" w:rsidRDefault="000B2C55" w:rsidP="004A7E1F">
      <w:pPr>
        <w:pStyle w:val="Pardeliste"/>
        <w:numPr>
          <w:ilvl w:val="0"/>
          <w:numId w:val="28"/>
        </w:numPr>
        <w:rPr>
          <w:rFonts w:ascii="Times New Roman" w:hAnsi="Times New Roman"/>
          <w:i/>
          <w:sz w:val="24"/>
        </w:rPr>
      </w:pPr>
      <w:r w:rsidRPr="004A7E1F">
        <w:rPr>
          <w:rFonts w:asciiTheme="minorHAnsi" w:hAnsiTheme="minorHAnsi"/>
          <w:sz w:val="20"/>
          <w:szCs w:val="20"/>
        </w:rPr>
        <w:t xml:space="preserve">En réalisant plusieurs essais successifs, déterminer la valeur de </w:t>
      </w:r>
      <w:proofErr w:type="spellStart"/>
      <w:r w:rsidRPr="004A7E1F">
        <w:rPr>
          <w:rFonts w:asciiTheme="minorHAnsi" w:hAnsiTheme="minorHAnsi"/>
          <w:sz w:val="20"/>
          <w:szCs w:val="20"/>
        </w:rPr>
        <w:t>Kp</w:t>
      </w:r>
      <w:proofErr w:type="spellEnd"/>
      <w:r w:rsidRPr="004A7E1F">
        <w:rPr>
          <w:rFonts w:asciiTheme="minorHAnsi" w:hAnsiTheme="minorHAnsi"/>
          <w:sz w:val="20"/>
          <w:szCs w:val="20"/>
        </w:rPr>
        <w:t xml:space="preserve"> permettant au système d'avoir un gain statique de 1 pour la boucle ouverte.</w:t>
      </w:r>
    </w:p>
    <w:p w14:paraId="3A1CB994" w14:textId="77777777" w:rsidR="000B2C55" w:rsidRPr="004A7E1F" w:rsidRDefault="000B2C55" w:rsidP="000B2C55">
      <w:pPr>
        <w:keepNext/>
        <w:spacing w:before="240" w:after="60"/>
        <w:ind w:left="927"/>
        <w:outlineLvl w:val="3"/>
        <w:rPr>
          <w:rFonts w:asciiTheme="minorHAnsi" w:hAnsiTheme="minorHAnsi"/>
          <w:b/>
          <w:i/>
          <w:iCs/>
          <w:sz w:val="20"/>
          <w:szCs w:val="20"/>
        </w:rPr>
      </w:pPr>
    </w:p>
    <w:p w14:paraId="7B083DE0" w14:textId="77777777" w:rsidR="000B2C55" w:rsidRPr="004A7E1F" w:rsidRDefault="000B2C55" w:rsidP="000B2C55">
      <w:pPr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b/>
          <w:sz w:val="20"/>
          <w:szCs w:val="20"/>
        </w:rPr>
        <w:t>Mesure n°4 :</w:t>
      </w:r>
      <w:r w:rsidRPr="004A7E1F">
        <w:rPr>
          <w:rFonts w:asciiTheme="minorHAnsi" w:hAnsiTheme="minorHAnsi"/>
          <w:sz w:val="20"/>
          <w:szCs w:val="20"/>
        </w:rPr>
        <w:t xml:space="preserve"> </w:t>
      </w:r>
      <w:r w:rsidRPr="004A7E1F">
        <w:rPr>
          <w:rFonts w:asciiTheme="minorHAnsi" w:hAnsiTheme="minorHAnsi"/>
          <w:sz w:val="20"/>
          <w:szCs w:val="20"/>
        </w:rPr>
        <w:tab/>
        <w:t>effectuer une mesure pour valider le résultat précédent.</w:t>
      </w:r>
    </w:p>
    <w:p w14:paraId="063AB5C9" w14:textId="77777777" w:rsidR="00C91C08" w:rsidRDefault="00C91C08" w:rsidP="00C91C08">
      <w:pPr>
        <w:jc w:val="both"/>
        <w:rPr>
          <w:rFonts w:ascii="Cambria" w:hAnsi="Cambria" w:cs="Arial"/>
          <w:color w:val="000000"/>
          <w:szCs w:val="22"/>
        </w:rPr>
      </w:pPr>
    </w:p>
    <w:p w14:paraId="0CEDC772" w14:textId="77777777" w:rsidR="004A7E1F" w:rsidRPr="00BB5B34" w:rsidRDefault="004A7E1F" w:rsidP="00C91C08">
      <w:pPr>
        <w:jc w:val="both"/>
        <w:rPr>
          <w:rFonts w:ascii="Cambria" w:hAnsi="Cambria" w:cs="Arial"/>
          <w:color w:val="000000"/>
          <w:szCs w:val="22"/>
        </w:rPr>
      </w:pPr>
    </w:p>
    <w:p w14:paraId="155C99CB" w14:textId="77777777" w:rsidR="00C91C08" w:rsidRPr="00E43B2D" w:rsidRDefault="00C91C08" w:rsidP="00C91C08">
      <w:pPr>
        <w:pStyle w:val="Pardeliste"/>
        <w:numPr>
          <w:ilvl w:val="0"/>
          <w:numId w:val="15"/>
        </w:numPr>
        <w:jc w:val="both"/>
        <w:rPr>
          <w:rFonts w:ascii="Cambria" w:hAnsi="Cambria" w:cs="Arial"/>
          <w:b/>
          <w:color w:val="00B050"/>
          <w:szCs w:val="22"/>
          <w:u w:val="single"/>
        </w:rPr>
      </w:pPr>
      <w:r>
        <w:rPr>
          <w:rFonts w:ascii="Cambria" w:hAnsi="Cambria" w:cs="Arial"/>
          <w:b/>
          <w:color w:val="00B050"/>
          <w:szCs w:val="22"/>
          <w:u w:val="single"/>
        </w:rPr>
        <w:lastRenderedPageBreak/>
        <w:t>Identification</w:t>
      </w:r>
    </w:p>
    <w:p w14:paraId="1C84B5F3" w14:textId="77777777" w:rsidR="00F03A33" w:rsidRDefault="00F03A33" w:rsidP="000B2C55">
      <w:pPr>
        <w:rPr>
          <w:rFonts w:ascii="Arial" w:hAnsi="Arial"/>
          <w:color w:val="000000"/>
          <w:kern w:val="1"/>
          <w:lang w:eastAsia="ar-SA"/>
        </w:rPr>
      </w:pPr>
    </w:p>
    <w:p w14:paraId="2A44DD68" w14:textId="77777777" w:rsidR="00ED15F2" w:rsidRPr="004A7E1F" w:rsidRDefault="00ED15F2" w:rsidP="00ED15F2">
      <w:pPr>
        <w:jc w:val="both"/>
        <w:rPr>
          <w:rFonts w:asciiTheme="minorHAnsi" w:hAnsiTheme="minorHAnsi"/>
          <w:i/>
          <w:sz w:val="20"/>
          <w:szCs w:val="20"/>
        </w:rPr>
      </w:pPr>
      <w:r w:rsidRPr="004A7E1F">
        <w:rPr>
          <w:rFonts w:asciiTheme="minorHAnsi" w:hAnsiTheme="minorHAnsi"/>
          <w:i/>
          <w:sz w:val="20"/>
          <w:szCs w:val="20"/>
        </w:rPr>
        <w:t>Identification : à partir des résultats obtenus à la mesure n°4, déterminer la fonction de transfert du système en boucle ouverte, à l’aide de relevés sur la courbe mesurée.</w:t>
      </w:r>
    </w:p>
    <w:p w14:paraId="2EEEA61D" w14:textId="77777777" w:rsidR="00ED15F2" w:rsidRPr="004A7E1F" w:rsidRDefault="00ED15F2" w:rsidP="00ED15F2">
      <w:pPr>
        <w:ind w:left="1416"/>
        <w:rPr>
          <w:rFonts w:asciiTheme="minorHAnsi" w:hAnsiTheme="minorHAnsi"/>
          <w:sz w:val="20"/>
          <w:szCs w:val="20"/>
          <w:lang w:val="x-none" w:eastAsia="x-none"/>
        </w:rPr>
      </w:pPr>
    </w:p>
    <w:p w14:paraId="14677D61" w14:textId="77777777" w:rsidR="00ED15F2" w:rsidRPr="004A7E1F" w:rsidRDefault="00ED15F2" w:rsidP="004A7E1F">
      <w:pPr>
        <w:pStyle w:val="Pardeliste"/>
        <w:numPr>
          <w:ilvl w:val="0"/>
          <w:numId w:val="28"/>
        </w:numPr>
        <w:rPr>
          <w:rFonts w:asciiTheme="minorHAnsi" w:hAnsiTheme="minorHAnsi"/>
          <w:i/>
          <w:sz w:val="20"/>
          <w:szCs w:val="20"/>
        </w:rPr>
      </w:pPr>
      <w:r w:rsidRPr="004A7E1F">
        <w:rPr>
          <w:rFonts w:asciiTheme="minorHAnsi" w:hAnsiTheme="minorHAnsi"/>
          <w:i/>
          <w:sz w:val="20"/>
          <w:szCs w:val="20"/>
        </w:rPr>
        <w:t>Simulation : réaliser la modélisation sous Matlab. Conclure.</w:t>
      </w:r>
    </w:p>
    <w:p w14:paraId="317EACA0" w14:textId="19091E88" w:rsidR="00ED15F2" w:rsidRPr="004A7E1F" w:rsidRDefault="008A62C8" w:rsidP="004A7E1F">
      <w:pPr>
        <w:spacing w:before="60"/>
        <w:ind w:left="1134" w:hanging="1134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zh-CN"/>
        </w:rPr>
        <w:drawing>
          <wp:inline distT="0" distB="0" distL="0" distR="0" wp14:anchorId="1774374E" wp14:editId="607A730A">
            <wp:extent cx="4303818" cy="1708806"/>
            <wp:effectExtent l="0" t="0" r="0" b="0"/>
            <wp:docPr id="304" name="Image 304" descr="../../../../../../../Desktop/Capture%20d’écran%202017-01-11%20à%20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../../../../../../../Desktop/Capture%20d’écran%202017-01-11%20à%2023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31" cy="171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355D" w14:textId="77777777" w:rsidR="00ED15F2" w:rsidRPr="00BB5B34" w:rsidRDefault="00ED15F2" w:rsidP="00ED15F2">
      <w:pPr>
        <w:jc w:val="both"/>
        <w:rPr>
          <w:rFonts w:ascii="Cambria" w:hAnsi="Cambria" w:cs="Arial"/>
          <w:color w:val="000000"/>
          <w:szCs w:val="22"/>
        </w:rPr>
      </w:pPr>
    </w:p>
    <w:p w14:paraId="20591651" w14:textId="77777777" w:rsidR="00ED15F2" w:rsidRPr="00E43B2D" w:rsidRDefault="00ED15F2" w:rsidP="00ED15F2">
      <w:pPr>
        <w:pStyle w:val="Pardeliste"/>
        <w:numPr>
          <w:ilvl w:val="0"/>
          <w:numId w:val="15"/>
        </w:numPr>
        <w:jc w:val="both"/>
        <w:rPr>
          <w:rFonts w:ascii="Cambria" w:hAnsi="Cambria" w:cs="Arial"/>
          <w:b/>
          <w:color w:val="00B050"/>
          <w:szCs w:val="22"/>
          <w:u w:val="single"/>
        </w:rPr>
      </w:pPr>
      <w:r>
        <w:rPr>
          <w:rFonts w:ascii="Cambria" w:hAnsi="Cambria" w:cs="Arial"/>
          <w:b/>
          <w:color w:val="00B050"/>
          <w:szCs w:val="22"/>
          <w:u w:val="single"/>
        </w:rPr>
        <w:t>Analyse des écarts</w:t>
      </w:r>
    </w:p>
    <w:p w14:paraId="14B9D9A0" w14:textId="77777777" w:rsidR="00ED15F2" w:rsidRPr="004A7E1F" w:rsidRDefault="00ED15F2" w:rsidP="000B2C55">
      <w:pPr>
        <w:rPr>
          <w:rFonts w:asciiTheme="minorHAnsi" w:hAnsiTheme="minorHAnsi"/>
          <w:color w:val="000000"/>
          <w:kern w:val="1"/>
          <w:sz w:val="20"/>
          <w:szCs w:val="20"/>
          <w:lang w:eastAsia="ar-SA"/>
        </w:rPr>
      </w:pPr>
    </w:p>
    <w:p w14:paraId="38DE8B71" w14:textId="77777777" w:rsidR="00F71D0D" w:rsidRPr="004A7E1F" w:rsidRDefault="00F71D0D" w:rsidP="004A7E1F">
      <w:pPr>
        <w:pStyle w:val="Pardeliste"/>
        <w:numPr>
          <w:ilvl w:val="0"/>
          <w:numId w:val="28"/>
        </w:numPr>
        <w:jc w:val="both"/>
        <w:rPr>
          <w:rFonts w:asciiTheme="minorHAnsi" w:hAnsiTheme="minorHAnsi"/>
          <w:i/>
          <w:sz w:val="20"/>
          <w:szCs w:val="20"/>
        </w:rPr>
      </w:pPr>
      <w:r w:rsidRPr="004A7E1F">
        <w:rPr>
          <w:rFonts w:asciiTheme="minorHAnsi" w:hAnsiTheme="minorHAnsi"/>
          <w:i/>
          <w:sz w:val="20"/>
          <w:szCs w:val="20"/>
        </w:rPr>
        <w:t>A l’aide des transferts de données sous Exce</w:t>
      </w:r>
      <w:r w:rsidRPr="004A7E1F">
        <w:rPr>
          <w:rFonts w:asciiTheme="minorHAnsi" w:hAnsiTheme="minorHAnsi"/>
          <w:i/>
          <w:color w:val="76923C"/>
          <w:sz w:val="20"/>
          <w:szCs w:val="20"/>
        </w:rPr>
        <w:t>l</w:t>
      </w:r>
      <w:r w:rsidRPr="004A7E1F">
        <w:rPr>
          <w:rFonts w:asciiTheme="minorHAnsi" w:hAnsiTheme="minorHAnsi"/>
          <w:i/>
          <w:sz w:val="20"/>
          <w:szCs w:val="20"/>
        </w:rPr>
        <w:t xml:space="preserve"> depuis le logiciel d’acquisition de mesure et depuis </w:t>
      </w:r>
      <w:r w:rsidR="002C23C9" w:rsidRPr="004A7E1F">
        <w:rPr>
          <w:rFonts w:asciiTheme="minorHAnsi" w:hAnsiTheme="minorHAnsi"/>
          <w:i/>
          <w:sz w:val="20"/>
          <w:szCs w:val="20"/>
        </w:rPr>
        <w:t>Matlab</w:t>
      </w:r>
      <w:r w:rsidRPr="004A7E1F">
        <w:rPr>
          <w:rFonts w:asciiTheme="minorHAnsi" w:hAnsiTheme="minorHAnsi"/>
          <w:i/>
          <w:sz w:val="20"/>
          <w:szCs w:val="20"/>
        </w:rPr>
        <w:t xml:space="preserve"> d‘autre part, tracer les courbes associées.</w:t>
      </w:r>
    </w:p>
    <w:p w14:paraId="4C98505B" w14:textId="77777777" w:rsidR="00F71D0D" w:rsidRPr="004A7E1F" w:rsidRDefault="00F71D0D" w:rsidP="00F71D0D">
      <w:pPr>
        <w:jc w:val="both"/>
        <w:rPr>
          <w:rFonts w:asciiTheme="minorHAnsi" w:hAnsiTheme="minorHAnsi"/>
          <w:i/>
          <w:sz w:val="20"/>
          <w:szCs w:val="20"/>
        </w:rPr>
      </w:pPr>
    </w:p>
    <w:p w14:paraId="32EC29F8" w14:textId="7D1EA60D" w:rsidR="00F71D0D" w:rsidRPr="004A7E1F" w:rsidRDefault="00F71D0D" w:rsidP="004A7E1F">
      <w:pPr>
        <w:pStyle w:val="Pardeliste"/>
        <w:numPr>
          <w:ilvl w:val="0"/>
          <w:numId w:val="28"/>
        </w:numPr>
        <w:jc w:val="both"/>
        <w:rPr>
          <w:rFonts w:asciiTheme="minorHAnsi" w:hAnsiTheme="minorHAnsi"/>
          <w:i/>
          <w:sz w:val="20"/>
          <w:szCs w:val="20"/>
        </w:rPr>
      </w:pPr>
      <w:r w:rsidRPr="004A7E1F">
        <w:rPr>
          <w:rFonts w:asciiTheme="minorHAnsi" w:hAnsiTheme="minorHAnsi"/>
          <w:i/>
          <w:sz w:val="20"/>
          <w:szCs w:val="20"/>
        </w:rPr>
        <w:t xml:space="preserve">Comparer les (dépassements, pseudo pulsation, temps de </w:t>
      </w:r>
      <w:proofErr w:type="gramStart"/>
      <w:r w:rsidRPr="004A7E1F">
        <w:rPr>
          <w:rFonts w:asciiTheme="minorHAnsi" w:hAnsiTheme="minorHAnsi"/>
          <w:i/>
          <w:sz w:val="20"/>
          <w:szCs w:val="20"/>
        </w:rPr>
        <w:t>réponse,…</w:t>
      </w:r>
      <w:proofErr w:type="gramEnd"/>
      <w:r w:rsidRPr="004A7E1F">
        <w:rPr>
          <w:rFonts w:asciiTheme="minorHAnsi" w:hAnsiTheme="minorHAnsi"/>
          <w:i/>
          <w:sz w:val="20"/>
          <w:szCs w:val="20"/>
        </w:rPr>
        <w:t>), diagnostiquer, évaluer les écarts et conclure sur la validité du modèle mis en place.</w:t>
      </w:r>
    </w:p>
    <w:p w14:paraId="613943DD" w14:textId="77777777" w:rsidR="00F71D0D" w:rsidRPr="00F71D0D" w:rsidRDefault="00F71D0D" w:rsidP="004A7E1F">
      <w:pPr>
        <w:jc w:val="both"/>
        <w:rPr>
          <w:rFonts w:ascii="Arial" w:hAnsi="Arial"/>
          <w:i/>
          <w:color w:val="FF0000"/>
          <w:sz w:val="20"/>
          <w:lang w:val="x-none" w:eastAsia="x-none"/>
        </w:rPr>
      </w:pPr>
    </w:p>
    <w:p w14:paraId="6CED5FFC" w14:textId="77777777" w:rsidR="00F71D0D" w:rsidRPr="004A7E1F" w:rsidRDefault="00F71D0D" w:rsidP="004A7E1F">
      <w:pPr>
        <w:pStyle w:val="Pardeliste"/>
        <w:numPr>
          <w:ilvl w:val="0"/>
          <w:numId w:val="28"/>
        </w:numPr>
        <w:jc w:val="both"/>
        <w:rPr>
          <w:rFonts w:asciiTheme="minorHAnsi" w:hAnsiTheme="minorHAnsi"/>
          <w:i/>
          <w:sz w:val="20"/>
          <w:szCs w:val="20"/>
        </w:rPr>
      </w:pPr>
      <w:r w:rsidRPr="004A7E1F">
        <w:rPr>
          <w:rFonts w:asciiTheme="minorHAnsi" w:hAnsiTheme="minorHAnsi"/>
          <w:i/>
          <w:sz w:val="20"/>
          <w:szCs w:val="20"/>
        </w:rPr>
        <w:t>Finalement, le système Nacelle piloté en boucle ouverte permet après réglage du gain proportionnel à la valeur 1, de faire se déplacer l’axe de tangage (respectivement de roulis) de la valeur souhaitée imposée en entrée (ou consigne).</w:t>
      </w:r>
    </w:p>
    <w:p w14:paraId="69882A33" w14:textId="77777777" w:rsidR="00F71D0D" w:rsidRPr="004A7E1F" w:rsidRDefault="00F71D0D" w:rsidP="00F71D0D">
      <w:pPr>
        <w:jc w:val="both"/>
        <w:rPr>
          <w:rFonts w:asciiTheme="minorHAnsi" w:hAnsiTheme="minorHAnsi"/>
          <w:i/>
          <w:sz w:val="20"/>
          <w:szCs w:val="20"/>
        </w:rPr>
      </w:pPr>
    </w:p>
    <w:p w14:paraId="27C7D6D9" w14:textId="77777777" w:rsidR="00F71D0D" w:rsidRPr="004A7E1F" w:rsidRDefault="00F71D0D" w:rsidP="004A7E1F">
      <w:pPr>
        <w:pStyle w:val="Pardeliste"/>
        <w:numPr>
          <w:ilvl w:val="0"/>
          <w:numId w:val="28"/>
        </w:numPr>
        <w:jc w:val="both"/>
        <w:rPr>
          <w:rFonts w:asciiTheme="minorHAnsi" w:hAnsiTheme="minorHAnsi"/>
          <w:i/>
          <w:sz w:val="20"/>
          <w:szCs w:val="20"/>
        </w:rPr>
      </w:pPr>
      <w:r w:rsidRPr="004A7E1F">
        <w:rPr>
          <w:rFonts w:asciiTheme="minorHAnsi" w:hAnsiTheme="minorHAnsi"/>
          <w:i/>
          <w:sz w:val="20"/>
          <w:szCs w:val="20"/>
        </w:rPr>
        <w:t>Montrer à l’aide d’une manipulation simple l’énorme inconvénient de piloter en Boucle Ouverte.</w:t>
      </w:r>
    </w:p>
    <w:p w14:paraId="388A0106" w14:textId="77777777" w:rsidR="005B71EA" w:rsidRPr="00224893" w:rsidRDefault="005B71EA" w:rsidP="005B71EA">
      <w:pPr>
        <w:rPr>
          <w:rFonts w:ascii="Arial" w:hAnsi="Arial"/>
          <w:color w:val="000000"/>
          <w:kern w:val="1"/>
          <w:lang w:eastAsia="ar-SA"/>
        </w:rPr>
      </w:pPr>
    </w:p>
    <w:p w14:paraId="215613E1" w14:textId="77777777" w:rsidR="005B71EA" w:rsidRPr="000C4CDB" w:rsidRDefault="00D15965" w:rsidP="005B71EA">
      <w:pPr>
        <w:pStyle w:val="cms10n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/>
          <w:b/>
          <w:color w:val="FF0000"/>
          <w:sz w:val="22"/>
          <w:szCs w:val="22"/>
          <w:u w:val="single"/>
        </w:rPr>
      </w:pPr>
      <w:r>
        <w:rPr>
          <w:rFonts w:asciiTheme="minorHAnsi" w:hAnsiTheme="minorHAnsi" w:cs="Arial"/>
          <w:b/>
          <w:color w:val="FF0000"/>
          <w:sz w:val="22"/>
          <w:szCs w:val="22"/>
          <w:u w:val="single"/>
        </w:rPr>
        <w:t>Identification fréquentielle de</w:t>
      </w:r>
      <w:r w:rsidR="005B71EA">
        <w:rPr>
          <w:rFonts w:asciiTheme="minorHAnsi" w:hAnsiTheme="minorHAnsi" w:cs="Arial"/>
          <w:b/>
          <w:color w:val="FF0000"/>
          <w:sz w:val="22"/>
          <w:szCs w:val="22"/>
          <w:u w:val="single"/>
        </w:rPr>
        <w:t xml:space="preserve"> la boucle ouverte de l’axe de tangage</w:t>
      </w:r>
    </w:p>
    <w:p w14:paraId="480A9023" w14:textId="77777777" w:rsidR="00D1678C" w:rsidRPr="00BB5B34" w:rsidRDefault="00D1678C" w:rsidP="00D1678C">
      <w:pPr>
        <w:jc w:val="both"/>
        <w:rPr>
          <w:rFonts w:ascii="Cambria" w:hAnsi="Cambria" w:cs="Arial"/>
          <w:color w:val="000000"/>
          <w:szCs w:val="22"/>
        </w:rPr>
      </w:pPr>
    </w:p>
    <w:p w14:paraId="58487C09" w14:textId="77777777" w:rsidR="00D1678C" w:rsidRPr="00E43B2D" w:rsidRDefault="00D1678C" w:rsidP="00D1678C">
      <w:pPr>
        <w:pStyle w:val="Pardeliste"/>
        <w:numPr>
          <w:ilvl w:val="0"/>
          <w:numId w:val="36"/>
        </w:numPr>
        <w:jc w:val="both"/>
        <w:rPr>
          <w:rFonts w:ascii="Cambria" w:hAnsi="Cambria" w:cs="Arial"/>
          <w:b/>
          <w:color w:val="00B050"/>
          <w:szCs w:val="22"/>
          <w:u w:val="single"/>
        </w:rPr>
      </w:pPr>
      <w:r>
        <w:rPr>
          <w:rFonts w:ascii="Cambria" w:hAnsi="Cambria" w:cs="Arial"/>
          <w:b/>
          <w:color w:val="00B050"/>
          <w:szCs w:val="22"/>
          <w:u w:val="single"/>
        </w:rPr>
        <w:t>Identification</w:t>
      </w:r>
    </w:p>
    <w:p w14:paraId="635505F0" w14:textId="77777777" w:rsidR="00D1678C" w:rsidRDefault="00D1678C">
      <w:pPr>
        <w:rPr>
          <w:rFonts w:ascii="Arial" w:hAnsi="Arial"/>
          <w:color w:val="000000"/>
          <w:kern w:val="1"/>
          <w:lang w:eastAsia="ar-SA"/>
        </w:rPr>
      </w:pPr>
    </w:p>
    <w:p w14:paraId="4FD1AB2B" w14:textId="77777777" w:rsidR="00D1678C" w:rsidRPr="004A7E1F" w:rsidRDefault="00D1678C" w:rsidP="00D1678C">
      <w:pPr>
        <w:jc w:val="both"/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sz w:val="20"/>
          <w:szCs w:val="20"/>
        </w:rPr>
        <w:t xml:space="preserve">L'objectif de cette partie est de déterminer </w:t>
      </w:r>
      <w:r w:rsidRPr="004A7E1F">
        <w:rPr>
          <w:rFonts w:asciiTheme="minorHAnsi" w:hAnsiTheme="minorHAnsi"/>
          <w:color w:val="FF0000"/>
          <w:sz w:val="20"/>
          <w:szCs w:val="20"/>
        </w:rPr>
        <w:t>expérimentalement</w:t>
      </w:r>
      <w:r w:rsidRPr="004A7E1F">
        <w:rPr>
          <w:rFonts w:asciiTheme="minorHAnsi" w:hAnsiTheme="minorHAnsi"/>
          <w:sz w:val="20"/>
          <w:szCs w:val="20"/>
        </w:rPr>
        <w:t xml:space="preserve">, à l’aide d’une étude fréquentielle la fonction de transfert en </w:t>
      </w:r>
      <w:r w:rsidRPr="004A7E1F">
        <w:rPr>
          <w:rFonts w:asciiTheme="minorHAnsi" w:hAnsiTheme="minorHAnsi"/>
          <w:b/>
          <w:sz w:val="20"/>
          <w:szCs w:val="20"/>
        </w:rPr>
        <w:t xml:space="preserve">boucle ouverte </w:t>
      </w:r>
      <w:r w:rsidRPr="004A7E1F">
        <w:rPr>
          <w:rFonts w:asciiTheme="minorHAnsi" w:hAnsiTheme="minorHAnsi"/>
          <w:sz w:val="20"/>
          <w:szCs w:val="20"/>
        </w:rPr>
        <w:t>relative à chaque axe de la nacelle afin de conforter ou affiner le modèle construit plus haut.</w:t>
      </w:r>
    </w:p>
    <w:p w14:paraId="39A06870" w14:textId="77777777" w:rsidR="00D1678C" w:rsidRPr="004A7E1F" w:rsidRDefault="00D1678C" w:rsidP="00D1678C">
      <w:pPr>
        <w:rPr>
          <w:rFonts w:asciiTheme="minorHAnsi" w:hAnsiTheme="minorHAnsi"/>
          <w:sz w:val="20"/>
          <w:szCs w:val="20"/>
        </w:rPr>
      </w:pPr>
    </w:p>
    <w:p w14:paraId="59D36608" w14:textId="77777777" w:rsidR="00D1678C" w:rsidRPr="004A7E1F" w:rsidRDefault="00D1678C" w:rsidP="00D1678C">
      <w:pPr>
        <w:rPr>
          <w:rFonts w:asciiTheme="minorHAnsi" w:hAnsiTheme="minorHAnsi"/>
          <w:b/>
          <w:color w:val="FF0000"/>
          <w:sz w:val="20"/>
          <w:szCs w:val="20"/>
        </w:rPr>
      </w:pPr>
      <w:r w:rsidRPr="004A7E1F">
        <w:rPr>
          <w:rFonts w:asciiTheme="minorHAnsi" w:hAnsiTheme="minorHAnsi"/>
          <w:b/>
          <w:color w:val="FF0000"/>
          <w:sz w:val="20"/>
          <w:szCs w:val="20"/>
        </w:rPr>
        <w:t xml:space="preserve">Pour la suite du TP il vous sera demandé d’agir uniquement sur l’axe de tangage, il est donc nécessaire de choisir « Aucun » comme type </w:t>
      </w:r>
      <w:proofErr w:type="gramStart"/>
      <w:r w:rsidRPr="004A7E1F">
        <w:rPr>
          <w:rFonts w:asciiTheme="minorHAnsi" w:hAnsiTheme="minorHAnsi"/>
          <w:b/>
          <w:color w:val="FF0000"/>
          <w:sz w:val="20"/>
          <w:szCs w:val="20"/>
        </w:rPr>
        <w:t>d’ «</w:t>
      </w:r>
      <w:proofErr w:type="gramEnd"/>
      <w:r w:rsidRPr="004A7E1F">
        <w:rPr>
          <w:rFonts w:asciiTheme="minorHAnsi" w:hAnsiTheme="minorHAnsi"/>
          <w:b/>
          <w:color w:val="FF0000"/>
          <w:sz w:val="20"/>
          <w:szCs w:val="20"/>
        </w:rPr>
        <w:t> Entrée » pour l’axe de roulis.</w:t>
      </w:r>
    </w:p>
    <w:p w14:paraId="1DFE167A" w14:textId="77777777" w:rsidR="00D1678C" w:rsidRPr="004A7E1F" w:rsidRDefault="00D1678C" w:rsidP="00D1678C">
      <w:pPr>
        <w:rPr>
          <w:rFonts w:asciiTheme="minorHAnsi" w:hAnsiTheme="minorHAnsi"/>
          <w:sz w:val="20"/>
          <w:szCs w:val="20"/>
        </w:rPr>
      </w:pPr>
    </w:p>
    <w:p w14:paraId="37B10A6E" w14:textId="77777777" w:rsidR="00D1678C" w:rsidRPr="004A7E1F" w:rsidRDefault="00D1678C" w:rsidP="00D1678C">
      <w:pPr>
        <w:jc w:val="both"/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sz w:val="20"/>
          <w:szCs w:val="20"/>
        </w:rPr>
        <w:t xml:space="preserve">On se propose de construire expérimentalement le diagramme de </w:t>
      </w:r>
      <w:proofErr w:type="spellStart"/>
      <w:r w:rsidRPr="004A7E1F">
        <w:rPr>
          <w:rFonts w:asciiTheme="minorHAnsi" w:hAnsiTheme="minorHAnsi"/>
          <w:sz w:val="20"/>
          <w:szCs w:val="20"/>
        </w:rPr>
        <w:t>Bode</w:t>
      </w:r>
      <w:proofErr w:type="spellEnd"/>
      <w:r w:rsidRPr="004A7E1F">
        <w:rPr>
          <w:rFonts w:asciiTheme="minorHAnsi" w:hAnsiTheme="minorHAnsi"/>
          <w:sz w:val="20"/>
          <w:szCs w:val="20"/>
        </w:rPr>
        <w:t xml:space="preserve"> de la commande en tangage de la nacelle en boucle ouverte.</w:t>
      </w:r>
    </w:p>
    <w:p w14:paraId="1DE9FC13" w14:textId="77777777" w:rsidR="00D1678C" w:rsidRPr="004A7E1F" w:rsidRDefault="00D1678C" w:rsidP="00D1678C">
      <w:pPr>
        <w:jc w:val="both"/>
        <w:rPr>
          <w:rFonts w:asciiTheme="minorHAnsi" w:hAnsiTheme="minorHAnsi"/>
          <w:sz w:val="20"/>
          <w:szCs w:val="20"/>
        </w:rPr>
      </w:pPr>
    </w:p>
    <w:p w14:paraId="34781DC6" w14:textId="77777777" w:rsidR="00D1678C" w:rsidRPr="004A7E1F" w:rsidRDefault="00D1678C" w:rsidP="00D1678C">
      <w:pPr>
        <w:jc w:val="both"/>
        <w:rPr>
          <w:rFonts w:asciiTheme="minorHAnsi" w:hAnsiTheme="minorHAnsi"/>
          <w:sz w:val="20"/>
          <w:szCs w:val="20"/>
        </w:rPr>
      </w:pPr>
    </w:p>
    <w:p w14:paraId="7F1B0998" w14:textId="77777777" w:rsidR="00D1678C" w:rsidRPr="004A7E1F" w:rsidRDefault="00D1678C" w:rsidP="00D1678C">
      <w:pPr>
        <w:jc w:val="both"/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b/>
          <w:sz w:val="20"/>
          <w:szCs w:val="20"/>
        </w:rPr>
        <w:t>Mesure n°5 :</w:t>
      </w:r>
      <w:r w:rsidRPr="004A7E1F">
        <w:rPr>
          <w:rFonts w:asciiTheme="minorHAnsi" w:hAnsiTheme="minorHAnsi"/>
          <w:sz w:val="20"/>
          <w:szCs w:val="20"/>
        </w:rPr>
        <w:t xml:space="preserve"> Pour toute la suite, nous allons régler la valeur du gain proportionnel </w:t>
      </w:r>
      <w:proofErr w:type="spellStart"/>
      <w:r w:rsidRPr="004A7E1F">
        <w:rPr>
          <w:rFonts w:asciiTheme="minorHAnsi" w:hAnsiTheme="minorHAnsi"/>
          <w:sz w:val="20"/>
          <w:szCs w:val="20"/>
        </w:rPr>
        <w:t>Kp</w:t>
      </w:r>
      <w:proofErr w:type="spellEnd"/>
      <w:r w:rsidRPr="004A7E1F">
        <w:rPr>
          <w:rFonts w:asciiTheme="minorHAnsi" w:hAnsiTheme="minorHAnsi"/>
          <w:sz w:val="20"/>
          <w:szCs w:val="20"/>
        </w:rPr>
        <w:t xml:space="preserve"> (voir l’écran du logiciel de pilotage en mode boucle ouverte) de telle façon que le gain de la Boucle Ouverte soit égal à 1.</w:t>
      </w:r>
    </w:p>
    <w:p w14:paraId="4B4C1629" w14:textId="77777777" w:rsidR="00D1678C" w:rsidRPr="004A7E1F" w:rsidRDefault="00D1678C" w:rsidP="00D1678C">
      <w:pPr>
        <w:jc w:val="both"/>
        <w:rPr>
          <w:rFonts w:asciiTheme="minorHAnsi" w:hAnsiTheme="minorHAnsi"/>
          <w:sz w:val="20"/>
          <w:szCs w:val="20"/>
        </w:rPr>
      </w:pPr>
    </w:p>
    <w:p w14:paraId="40FB0C2B" w14:textId="77777777" w:rsidR="00D1678C" w:rsidRPr="004A7E1F" w:rsidRDefault="00D1678C" w:rsidP="004A7E1F">
      <w:pPr>
        <w:pStyle w:val="Pardeliste"/>
        <w:numPr>
          <w:ilvl w:val="0"/>
          <w:numId w:val="28"/>
        </w:numPr>
        <w:jc w:val="both"/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i/>
          <w:sz w:val="20"/>
          <w:szCs w:val="20"/>
        </w:rPr>
        <w:t xml:space="preserve">Montrer par un essai sur la nacelle en </w:t>
      </w:r>
      <w:r w:rsidRPr="004A7E1F">
        <w:rPr>
          <w:rFonts w:asciiTheme="minorHAnsi" w:hAnsiTheme="minorHAnsi"/>
          <w:b/>
          <w:i/>
          <w:sz w:val="20"/>
          <w:szCs w:val="20"/>
        </w:rPr>
        <w:t>boucle ouverte</w:t>
      </w:r>
      <w:r w:rsidRPr="004A7E1F">
        <w:rPr>
          <w:rFonts w:asciiTheme="minorHAnsi" w:hAnsiTheme="minorHAnsi"/>
          <w:i/>
          <w:sz w:val="20"/>
          <w:szCs w:val="20"/>
        </w:rPr>
        <w:t xml:space="preserve"> que la valeur de </w:t>
      </w:r>
      <w:proofErr w:type="spellStart"/>
      <w:r w:rsidRPr="004A7E1F">
        <w:rPr>
          <w:rFonts w:asciiTheme="minorHAnsi" w:hAnsiTheme="minorHAnsi"/>
          <w:i/>
          <w:sz w:val="20"/>
          <w:szCs w:val="20"/>
        </w:rPr>
        <w:t>Kp</w:t>
      </w:r>
      <w:proofErr w:type="spellEnd"/>
      <w:r w:rsidRPr="004A7E1F">
        <w:rPr>
          <w:rFonts w:asciiTheme="minorHAnsi" w:hAnsiTheme="minorHAnsi"/>
          <w:i/>
          <w:sz w:val="20"/>
          <w:szCs w:val="20"/>
        </w:rPr>
        <w:t xml:space="preserve"> d’environ 1700 permet au système d'avoir un gain de 1 pour la boucle ouverte.</w:t>
      </w:r>
    </w:p>
    <w:p w14:paraId="7A0EAF53" w14:textId="77777777" w:rsidR="00D1678C" w:rsidRPr="00D1678C" w:rsidRDefault="00D1678C" w:rsidP="00D1678C">
      <w:pPr>
        <w:overflowPunct w:val="0"/>
        <w:autoSpaceDE w:val="0"/>
        <w:autoSpaceDN w:val="0"/>
        <w:adjustRightInd w:val="0"/>
        <w:ind w:left="708"/>
        <w:jc w:val="both"/>
        <w:textAlignment w:val="baseline"/>
        <w:rPr>
          <w:rFonts w:ascii="Times New Roman" w:hAnsi="Times New Roman"/>
          <w:color w:val="FF0000"/>
          <w:sz w:val="24"/>
          <w:lang w:eastAsia="x-none"/>
        </w:rPr>
      </w:pPr>
    </w:p>
    <w:p w14:paraId="2068FDF6" w14:textId="77777777" w:rsidR="00D1678C" w:rsidRPr="004A7E1F" w:rsidRDefault="00D1678C" w:rsidP="00D1678C">
      <w:pPr>
        <w:jc w:val="both"/>
        <w:rPr>
          <w:rFonts w:asciiTheme="minorHAnsi" w:hAnsiTheme="minorHAnsi"/>
          <w:b/>
          <w:bCs/>
          <w:sz w:val="20"/>
          <w:szCs w:val="20"/>
        </w:rPr>
      </w:pPr>
      <w:r w:rsidRPr="004A7E1F">
        <w:rPr>
          <w:rFonts w:asciiTheme="minorHAnsi" w:hAnsiTheme="minorHAnsi"/>
          <w:b/>
          <w:bCs/>
          <w:sz w:val="20"/>
          <w:szCs w:val="20"/>
        </w:rPr>
        <w:t xml:space="preserve">Régler alors les coefficients du correcteur permettant d'avoir un gain statique de 1 en Boucle Ouverte avec Ki = 0, </w:t>
      </w:r>
      <w:proofErr w:type="spellStart"/>
      <w:r w:rsidRPr="004A7E1F">
        <w:rPr>
          <w:rFonts w:asciiTheme="minorHAnsi" w:hAnsiTheme="minorHAnsi"/>
          <w:b/>
          <w:bCs/>
          <w:sz w:val="20"/>
          <w:szCs w:val="20"/>
        </w:rPr>
        <w:t>Kd</w:t>
      </w:r>
      <w:proofErr w:type="spellEnd"/>
      <w:r w:rsidRPr="004A7E1F">
        <w:rPr>
          <w:rFonts w:asciiTheme="minorHAnsi" w:hAnsiTheme="minorHAnsi"/>
          <w:b/>
          <w:bCs/>
          <w:sz w:val="20"/>
          <w:szCs w:val="20"/>
        </w:rPr>
        <w:t xml:space="preserve"> = 0.</w:t>
      </w:r>
    </w:p>
    <w:p w14:paraId="76E3951D" w14:textId="77777777" w:rsidR="00D1678C" w:rsidRPr="004A7E1F" w:rsidRDefault="00D1678C" w:rsidP="00D1678C">
      <w:pPr>
        <w:jc w:val="both"/>
        <w:rPr>
          <w:rFonts w:asciiTheme="minorHAnsi" w:hAnsiTheme="minorHAnsi"/>
          <w:b/>
          <w:bCs/>
          <w:sz w:val="20"/>
          <w:szCs w:val="20"/>
        </w:rPr>
      </w:pPr>
    </w:p>
    <w:p w14:paraId="13DC7612" w14:textId="77777777" w:rsidR="00D1678C" w:rsidRPr="004A7E1F" w:rsidRDefault="00D1678C" w:rsidP="00D1678C">
      <w:pPr>
        <w:jc w:val="both"/>
        <w:rPr>
          <w:rFonts w:asciiTheme="minorHAnsi" w:hAnsiTheme="minorHAnsi"/>
          <w:b/>
          <w:bCs/>
          <w:sz w:val="20"/>
          <w:szCs w:val="20"/>
        </w:rPr>
      </w:pPr>
      <w:r w:rsidRPr="004A7E1F">
        <w:rPr>
          <w:rFonts w:asciiTheme="minorHAnsi" w:hAnsiTheme="minorHAnsi"/>
          <w:b/>
          <w:sz w:val="20"/>
          <w:szCs w:val="20"/>
        </w:rPr>
        <w:t>Mesure n°</w:t>
      </w:r>
      <w:r w:rsidR="001B41FE" w:rsidRPr="004A7E1F">
        <w:rPr>
          <w:rFonts w:asciiTheme="minorHAnsi" w:hAnsiTheme="minorHAnsi"/>
          <w:b/>
          <w:sz w:val="20"/>
          <w:szCs w:val="20"/>
        </w:rPr>
        <w:t>6</w:t>
      </w:r>
      <w:r w:rsidRPr="004A7E1F">
        <w:rPr>
          <w:rFonts w:asciiTheme="minorHAnsi" w:hAnsiTheme="minorHAnsi"/>
          <w:sz w:val="20"/>
          <w:szCs w:val="20"/>
        </w:rPr>
        <w:t xml:space="preserve"> : </w:t>
      </w:r>
      <w:r w:rsidRPr="004A7E1F">
        <w:rPr>
          <w:rFonts w:asciiTheme="minorHAnsi" w:hAnsiTheme="minorHAnsi"/>
          <w:sz w:val="20"/>
          <w:szCs w:val="20"/>
        </w:rPr>
        <w:tab/>
        <w:t xml:space="preserve">Pour tracer les diagrammes de </w:t>
      </w:r>
      <w:proofErr w:type="spellStart"/>
      <w:r w:rsidRPr="004A7E1F">
        <w:rPr>
          <w:rFonts w:asciiTheme="minorHAnsi" w:hAnsiTheme="minorHAnsi"/>
          <w:sz w:val="20"/>
          <w:szCs w:val="20"/>
        </w:rPr>
        <w:t>Bode</w:t>
      </w:r>
      <w:proofErr w:type="spellEnd"/>
      <w:r w:rsidRPr="004A7E1F">
        <w:rPr>
          <w:rFonts w:asciiTheme="minorHAnsi" w:hAnsiTheme="minorHAnsi"/>
          <w:sz w:val="20"/>
          <w:szCs w:val="20"/>
        </w:rPr>
        <w:t xml:space="preserve">, effectuer les trois relevés proposés dans le fichier joint en imposant une entrée sinusoïdale </w:t>
      </w:r>
      <w:r w:rsidRPr="004A7E1F">
        <w:rPr>
          <w:rFonts w:asciiTheme="minorHAnsi" w:hAnsiTheme="minorHAnsi"/>
          <w:b/>
          <w:bCs/>
          <w:sz w:val="20"/>
          <w:szCs w:val="20"/>
        </w:rPr>
        <w:t xml:space="preserve">d’amplitude 5°. </w:t>
      </w:r>
    </w:p>
    <w:p w14:paraId="0BAA3FD3" w14:textId="77777777" w:rsidR="00D1678C" w:rsidRPr="004A7E1F" w:rsidRDefault="00D1678C" w:rsidP="00D1678C">
      <w:pPr>
        <w:jc w:val="both"/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sz w:val="20"/>
          <w:szCs w:val="20"/>
        </w:rPr>
        <w:t>Pour chaque mesure, la durée du relevé sera fixée à 10 fois la période.</w:t>
      </w:r>
    </w:p>
    <w:p w14:paraId="1D5F265F" w14:textId="77777777" w:rsidR="00D1678C" w:rsidRPr="004A7E1F" w:rsidRDefault="00D1678C" w:rsidP="00D1678C">
      <w:pPr>
        <w:jc w:val="both"/>
        <w:rPr>
          <w:rFonts w:asciiTheme="minorHAnsi" w:hAnsiTheme="minorHAnsi"/>
          <w:sz w:val="20"/>
          <w:szCs w:val="20"/>
        </w:rPr>
      </w:pPr>
    </w:p>
    <w:p w14:paraId="664FBE23" w14:textId="77777777" w:rsidR="00D1678C" w:rsidRPr="004A7E1F" w:rsidRDefault="00D1678C" w:rsidP="00D1678C">
      <w:pPr>
        <w:jc w:val="both"/>
        <w:rPr>
          <w:rFonts w:asciiTheme="minorHAnsi" w:hAnsiTheme="minorHAnsi"/>
          <w:sz w:val="20"/>
          <w:szCs w:val="20"/>
        </w:rPr>
      </w:pPr>
      <w:r w:rsidRPr="004A7E1F">
        <w:rPr>
          <w:rFonts w:asciiTheme="minorHAnsi" w:hAnsiTheme="minorHAnsi"/>
          <w:sz w:val="20"/>
          <w:szCs w:val="20"/>
        </w:rPr>
        <w:t>Importer les résultats. Afficher les courbes de commande et de réponse.</w:t>
      </w:r>
    </w:p>
    <w:p w14:paraId="1704554D" w14:textId="77777777" w:rsidR="00D1678C" w:rsidRPr="004A7E1F" w:rsidRDefault="00D1678C" w:rsidP="008A3AF5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/>
          <w:noProof/>
          <w:sz w:val="20"/>
          <w:szCs w:val="20"/>
          <w:lang w:val="x-none" w:eastAsia="x-none"/>
        </w:rPr>
      </w:pPr>
    </w:p>
    <w:p w14:paraId="1C4939F3" w14:textId="77777777" w:rsidR="00D1678C" w:rsidRPr="0074426D" w:rsidRDefault="00D1678C" w:rsidP="004A7E1F">
      <w:pPr>
        <w:pStyle w:val="Pardeliste"/>
        <w:numPr>
          <w:ilvl w:val="0"/>
          <w:numId w:val="28"/>
        </w:numPr>
        <w:jc w:val="both"/>
        <w:rPr>
          <w:rFonts w:asciiTheme="minorHAnsi" w:hAnsiTheme="minorHAnsi"/>
          <w:iCs/>
          <w:sz w:val="20"/>
          <w:szCs w:val="20"/>
        </w:rPr>
      </w:pPr>
      <w:r w:rsidRPr="0074426D">
        <w:rPr>
          <w:rFonts w:asciiTheme="minorHAnsi" w:hAnsiTheme="minorHAnsi"/>
          <w:b/>
          <w:iCs/>
          <w:sz w:val="20"/>
          <w:szCs w:val="20"/>
        </w:rPr>
        <w:t>Analyser le fichier Excel</w:t>
      </w:r>
      <w:r w:rsidR="00233EBD" w:rsidRPr="0074426D">
        <w:rPr>
          <w:rFonts w:asciiTheme="minorHAnsi" w:hAnsiTheme="minorHAnsi"/>
          <w:b/>
          <w:iCs/>
          <w:sz w:val="20"/>
          <w:szCs w:val="20"/>
        </w:rPr>
        <w:t xml:space="preserve"> (tracer_bode_Nacelle_bo.xls)</w:t>
      </w:r>
      <w:r w:rsidRPr="0074426D">
        <w:rPr>
          <w:rFonts w:asciiTheme="minorHAnsi" w:hAnsiTheme="minorHAnsi"/>
          <w:b/>
          <w:iCs/>
          <w:sz w:val="20"/>
          <w:szCs w:val="20"/>
        </w:rPr>
        <w:t xml:space="preserve"> fourni dans le dossier « RESSOURCES » </w:t>
      </w:r>
      <w:r w:rsidRPr="0074426D">
        <w:rPr>
          <w:rFonts w:asciiTheme="minorHAnsi" w:hAnsiTheme="minorHAnsi"/>
          <w:iCs/>
          <w:sz w:val="20"/>
          <w:szCs w:val="20"/>
        </w:rPr>
        <w:t>pour comprendre comment sont tracés les deux diagrammes.</w:t>
      </w:r>
    </w:p>
    <w:p w14:paraId="4040E3FD" w14:textId="77777777" w:rsidR="00D1678C" w:rsidRPr="0074426D" w:rsidRDefault="00D1678C" w:rsidP="00D1678C">
      <w:pPr>
        <w:jc w:val="both"/>
        <w:rPr>
          <w:rFonts w:asciiTheme="minorHAnsi" w:hAnsiTheme="minorHAnsi"/>
          <w:iCs/>
          <w:sz w:val="20"/>
          <w:szCs w:val="20"/>
        </w:rPr>
      </w:pPr>
      <w:r w:rsidRPr="0074426D">
        <w:rPr>
          <w:rFonts w:asciiTheme="minorHAnsi" w:hAnsiTheme="minorHAnsi"/>
          <w:iCs/>
          <w:sz w:val="20"/>
          <w:szCs w:val="20"/>
        </w:rPr>
        <w:t>Remplir le fichier Excel fourni, en mesurant l'amplitude et la phase.</w:t>
      </w:r>
    </w:p>
    <w:p w14:paraId="14772A0B" w14:textId="77777777" w:rsidR="00AB4662" w:rsidRPr="0074426D" w:rsidRDefault="00D1678C" w:rsidP="00D1678C">
      <w:pPr>
        <w:rPr>
          <w:rFonts w:asciiTheme="minorHAnsi" w:hAnsiTheme="minorHAnsi"/>
          <w:iCs/>
          <w:color w:val="FF0000"/>
          <w:sz w:val="20"/>
          <w:szCs w:val="20"/>
        </w:rPr>
      </w:pPr>
      <w:r w:rsidRPr="0074426D">
        <w:rPr>
          <w:rFonts w:asciiTheme="minorHAnsi" w:hAnsiTheme="minorHAnsi"/>
          <w:iCs/>
          <w:sz w:val="20"/>
          <w:szCs w:val="20"/>
        </w:rPr>
        <w:t xml:space="preserve">Tracer le diagramme de BODE du système en tangage </w:t>
      </w:r>
      <w:r w:rsidRPr="0074426D">
        <w:rPr>
          <w:rFonts w:asciiTheme="minorHAnsi" w:hAnsiTheme="minorHAnsi"/>
          <w:iCs/>
          <w:color w:val="FF0000"/>
          <w:sz w:val="20"/>
          <w:szCs w:val="20"/>
        </w:rPr>
        <w:t>en boucle ouverte.</w:t>
      </w:r>
    </w:p>
    <w:p w14:paraId="3A94A643" w14:textId="77777777" w:rsidR="00AB4662" w:rsidRPr="0074426D" w:rsidRDefault="00AB4662" w:rsidP="00D1678C">
      <w:pPr>
        <w:rPr>
          <w:rFonts w:asciiTheme="minorHAnsi" w:hAnsiTheme="minorHAnsi"/>
          <w:iCs/>
          <w:color w:val="FF0000"/>
          <w:sz w:val="20"/>
          <w:szCs w:val="20"/>
        </w:rPr>
      </w:pPr>
    </w:p>
    <w:p w14:paraId="73BB3001" w14:textId="77777777" w:rsidR="00AB4662" w:rsidRPr="0074426D" w:rsidRDefault="00AB4662" w:rsidP="004A7E1F">
      <w:pPr>
        <w:pStyle w:val="Pardeliste"/>
        <w:numPr>
          <w:ilvl w:val="0"/>
          <w:numId w:val="28"/>
        </w:numPr>
        <w:jc w:val="both"/>
        <w:rPr>
          <w:rFonts w:asciiTheme="minorHAnsi" w:hAnsiTheme="minorHAnsi"/>
          <w:iCs/>
          <w:sz w:val="20"/>
          <w:szCs w:val="20"/>
        </w:rPr>
      </w:pPr>
      <w:r w:rsidRPr="0074426D">
        <w:rPr>
          <w:rFonts w:asciiTheme="minorHAnsi" w:hAnsiTheme="minorHAnsi"/>
          <w:iCs/>
          <w:sz w:val="20"/>
          <w:szCs w:val="20"/>
        </w:rPr>
        <w:t>Identifier la fonction de transfert du système en boucle ouverte.</w:t>
      </w:r>
    </w:p>
    <w:p w14:paraId="6F2D8421" w14:textId="77777777" w:rsidR="00AB4662" w:rsidRPr="00AB4662" w:rsidRDefault="00AB4662" w:rsidP="00AB4662">
      <w:pPr>
        <w:jc w:val="both"/>
        <w:rPr>
          <w:rFonts w:ascii="Times New Roman" w:hAnsi="Times New Roman"/>
          <w:i/>
          <w:sz w:val="24"/>
        </w:rPr>
      </w:pPr>
      <w:r w:rsidRPr="0074426D">
        <w:rPr>
          <w:rFonts w:asciiTheme="minorHAnsi" w:hAnsiTheme="minorHAnsi"/>
          <w:iCs/>
          <w:sz w:val="20"/>
          <w:szCs w:val="20"/>
        </w:rPr>
        <w:t xml:space="preserve">Aidez-vous du tracé théorique pour valider votre résultat : un modèle du second ordre est préparé sous Excel, il suffit de renseigner les valeurs </w:t>
      </w:r>
      <w:proofErr w:type="gramStart"/>
      <w:r w:rsidRPr="0074426D">
        <w:rPr>
          <w:rFonts w:asciiTheme="minorHAnsi" w:hAnsiTheme="minorHAnsi"/>
          <w:iCs/>
          <w:sz w:val="20"/>
          <w:szCs w:val="20"/>
        </w:rPr>
        <w:t>de  K</w:t>
      </w:r>
      <w:proofErr w:type="gramEnd"/>
      <w:r w:rsidRPr="0074426D">
        <w:rPr>
          <w:rFonts w:asciiTheme="minorHAnsi" w:hAnsiTheme="minorHAnsi"/>
          <w:iCs/>
          <w:sz w:val="20"/>
          <w:szCs w:val="20"/>
        </w:rPr>
        <w:t xml:space="preserve"> ,  z  et  </w:t>
      </w:r>
      <w:proofErr w:type="spellStart"/>
      <w:r w:rsidRPr="0074426D">
        <w:rPr>
          <w:rFonts w:asciiTheme="minorHAnsi" w:hAnsiTheme="minorHAnsi"/>
          <w:iCs/>
          <w:sz w:val="20"/>
          <w:szCs w:val="20"/>
        </w:rPr>
        <w:t>wn</w:t>
      </w:r>
      <w:proofErr w:type="spellEnd"/>
      <w:r w:rsidRPr="0074426D">
        <w:rPr>
          <w:rFonts w:asciiTheme="minorHAnsi" w:hAnsiTheme="minorHAnsi"/>
          <w:iCs/>
          <w:sz w:val="20"/>
          <w:szCs w:val="20"/>
        </w:rPr>
        <w:t xml:space="preserve">  dans le tableau fourni dans le fichier</w:t>
      </w:r>
      <w:r w:rsidRPr="004A7E1F">
        <w:rPr>
          <w:rFonts w:asciiTheme="minorHAnsi" w:hAnsiTheme="minorHAnsi"/>
          <w:i/>
          <w:sz w:val="20"/>
          <w:szCs w:val="20"/>
        </w:rPr>
        <w:t>.</w:t>
      </w:r>
    </w:p>
    <w:p w14:paraId="4032EA3D" w14:textId="77777777" w:rsidR="00DE2636" w:rsidRPr="00BB5B34" w:rsidRDefault="00DE2636" w:rsidP="00DE2636">
      <w:pPr>
        <w:jc w:val="both"/>
        <w:rPr>
          <w:rFonts w:ascii="Cambria" w:hAnsi="Cambria" w:cs="Arial"/>
          <w:color w:val="000000"/>
          <w:szCs w:val="22"/>
        </w:rPr>
      </w:pPr>
    </w:p>
    <w:p w14:paraId="7C50F090" w14:textId="77777777" w:rsidR="00DE2636" w:rsidRPr="00E43B2D" w:rsidRDefault="00DE2636" w:rsidP="00DE2636">
      <w:pPr>
        <w:pStyle w:val="Pardeliste"/>
        <w:numPr>
          <w:ilvl w:val="0"/>
          <w:numId w:val="36"/>
        </w:numPr>
        <w:jc w:val="both"/>
        <w:rPr>
          <w:rFonts w:ascii="Cambria" w:hAnsi="Cambria" w:cs="Arial"/>
          <w:b/>
          <w:color w:val="00B050"/>
          <w:szCs w:val="22"/>
          <w:u w:val="single"/>
        </w:rPr>
      </w:pPr>
      <w:r>
        <w:rPr>
          <w:rFonts w:ascii="Cambria" w:hAnsi="Cambria" w:cs="Arial"/>
          <w:b/>
          <w:color w:val="00B050"/>
          <w:szCs w:val="22"/>
          <w:u w:val="single"/>
        </w:rPr>
        <w:t>Diagnostiquer les écarts</w:t>
      </w:r>
    </w:p>
    <w:p w14:paraId="4829AC50" w14:textId="77777777" w:rsidR="00DE2636" w:rsidRDefault="00DE2636" w:rsidP="00D1678C">
      <w:pPr>
        <w:rPr>
          <w:rFonts w:ascii="Arial" w:hAnsi="Arial"/>
          <w:color w:val="000000"/>
          <w:kern w:val="1"/>
          <w:lang w:eastAsia="ar-SA"/>
        </w:rPr>
      </w:pPr>
    </w:p>
    <w:p w14:paraId="01C45767" w14:textId="77777777" w:rsidR="00DE2636" w:rsidRPr="0074426D" w:rsidRDefault="00DE2636" w:rsidP="004A7E1F">
      <w:pPr>
        <w:pStyle w:val="Pardeliste"/>
        <w:numPr>
          <w:ilvl w:val="0"/>
          <w:numId w:val="28"/>
        </w:numPr>
        <w:jc w:val="both"/>
        <w:rPr>
          <w:rFonts w:asciiTheme="minorHAnsi" w:hAnsiTheme="minorHAnsi"/>
          <w:iCs/>
          <w:sz w:val="20"/>
          <w:szCs w:val="20"/>
        </w:rPr>
      </w:pPr>
      <w:r w:rsidRPr="0074426D">
        <w:rPr>
          <w:rFonts w:asciiTheme="minorHAnsi" w:hAnsiTheme="minorHAnsi"/>
          <w:iCs/>
          <w:sz w:val="20"/>
          <w:szCs w:val="20"/>
        </w:rPr>
        <w:t xml:space="preserve">Comparer les courbes réponses issues de la mesure et celles théoriques correspondant au modèle choisi (asymptotes, pentes, </w:t>
      </w:r>
      <w:proofErr w:type="gramStart"/>
      <w:r w:rsidRPr="0074426D">
        <w:rPr>
          <w:rFonts w:asciiTheme="minorHAnsi" w:hAnsiTheme="minorHAnsi"/>
          <w:iCs/>
          <w:sz w:val="20"/>
          <w:szCs w:val="20"/>
        </w:rPr>
        <w:t>valeurs,…</w:t>
      </w:r>
      <w:proofErr w:type="gramEnd"/>
      <w:r w:rsidRPr="0074426D">
        <w:rPr>
          <w:rFonts w:asciiTheme="minorHAnsi" w:hAnsiTheme="minorHAnsi"/>
          <w:iCs/>
          <w:sz w:val="20"/>
          <w:szCs w:val="20"/>
        </w:rPr>
        <w:t>), diagnostiquer, évaluer les écarts, remplir le tableau des écarts ci-dessous  et conclure sur la validité du modèle mis en place.</w:t>
      </w:r>
    </w:p>
    <w:p w14:paraId="6E66006D" w14:textId="77777777" w:rsidR="00DE2636" w:rsidRPr="00DE2636" w:rsidRDefault="00DE2636" w:rsidP="008A3AF5">
      <w:pPr>
        <w:rPr>
          <w:rFonts w:ascii="Times New Roman" w:hAnsi="Times New Roman"/>
          <w:sz w:val="24"/>
        </w:rPr>
      </w:pPr>
    </w:p>
    <w:p w14:paraId="5A2B4F81" w14:textId="77777777" w:rsidR="00DE2636" w:rsidRPr="008A3AF5" w:rsidRDefault="00DE2636" w:rsidP="004A7E1F">
      <w:pPr>
        <w:pStyle w:val="Pardeliste"/>
        <w:numPr>
          <w:ilvl w:val="0"/>
          <w:numId w:val="28"/>
        </w:numPr>
        <w:jc w:val="both"/>
        <w:rPr>
          <w:rFonts w:asciiTheme="minorHAnsi" w:hAnsiTheme="minorHAnsi"/>
          <w:iCs/>
          <w:sz w:val="20"/>
          <w:szCs w:val="20"/>
        </w:rPr>
      </w:pPr>
      <w:r w:rsidRPr="008A3AF5">
        <w:rPr>
          <w:rFonts w:asciiTheme="minorHAnsi" w:hAnsiTheme="minorHAnsi"/>
          <w:iCs/>
          <w:sz w:val="20"/>
          <w:szCs w:val="20"/>
        </w:rPr>
        <w:t xml:space="preserve">Déterminer graphiquement le gain en BO : </w:t>
      </w:r>
      <w:proofErr w:type="spellStart"/>
      <w:r w:rsidRPr="008A3AF5">
        <w:rPr>
          <w:rFonts w:asciiTheme="minorHAnsi" w:hAnsiTheme="minorHAnsi"/>
          <w:iCs/>
          <w:sz w:val="20"/>
          <w:szCs w:val="20"/>
        </w:rPr>
        <w:t>Kbolim</w:t>
      </w:r>
      <w:proofErr w:type="spellEnd"/>
      <w:r w:rsidRPr="008A3AF5">
        <w:rPr>
          <w:rFonts w:asciiTheme="minorHAnsi" w:hAnsiTheme="minorHAnsi"/>
          <w:iCs/>
          <w:sz w:val="20"/>
          <w:szCs w:val="20"/>
        </w:rPr>
        <w:t xml:space="preserve"> permettant au système d’être en limite de stabilité. Quelle est la marge de phase maxi possible ?</w:t>
      </w:r>
    </w:p>
    <w:p w14:paraId="5BE07B57" w14:textId="77777777" w:rsidR="00DE2636" w:rsidRPr="008A3AF5" w:rsidRDefault="00DE2636" w:rsidP="008A3AF5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/>
          <w:color w:val="FF0000"/>
          <w:sz w:val="20"/>
          <w:szCs w:val="20"/>
          <w:lang w:eastAsia="x-none"/>
        </w:rPr>
      </w:pPr>
    </w:p>
    <w:p w14:paraId="4DE8B2E3" w14:textId="77777777" w:rsidR="00DE2636" w:rsidRPr="008A3AF5" w:rsidRDefault="00DE2636" w:rsidP="004A7E1F">
      <w:pPr>
        <w:pStyle w:val="Pardeliste"/>
        <w:numPr>
          <w:ilvl w:val="0"/>
          <w:numId w:val="28"/>
        </w:numPr>
        <w:jc w:val="both"/>
        <w:rPr>
          <w:rFonts w:asciiTheme="minorHAnsi" w:hAnsiTheme="minorHAnsi"/>
          <w:iCs/>
          <w:sz w:val="20"/>
          <w:szCs w:val="20"/>
        </w:rPr>
      </w:pPr>
      <w:r w:rsidRPr="008A3AF5">
        <w:rPr>
          <w:rFonts w:asciiTheme="minorHAnsi" w:hAnsiTheme="minorHAnsi"/>
          <w:iCs/>
          <w:sz w:val="20"/>
          <w:szCs w:val="20"/>
        </w:rPr>
        <w:t>Finalement, le système Nacelle piloté en boucle ouverte permet après réglage du gain proportionnel en boucle ouverte à la valeur 1, de faire se déplacer l’axe de tangage (respectivement de roulis) de la valeur souhaitée imposée en entrée (ou consigne).</w:t>
      </w:r>
    </w:p>
    <w:p w14:paraId="73239916" w14:textId="77777777" w:rsidR="00DE2636" w:rsidRPr="008A3AF5" w:rsidRDefault="00DE2636" w:rsidP="00DE2636">
      <w:pPr>
        <w:jc w:val="both"/>
        <w:rPr>
          <w:rFonts w:asciiTheme="minorHAnsi" w:hAnsiTheme="minorHAnsi"/>
          <w:iCs/>
          <w:sz w:val="20"/>
          <w:szCs w:val="20"/>
        </w:rPr>
      </w:pPr>
    </w:p>
    <w:p w14:paraId="37B4CD0A" w14:textId="77777777" w:rsidR="00DE2636" w:rsidRPr="008A3AF5" w:rsidRDefault="00DE2636" w:rsidP="00DE2636">
      <w:pPr>
        <w:jc w:val="both"/>
        <w:rPr>
          <w:rFonts w:asciiTheme="minorHAnsi" w:hAnsiTheme="minorHAnsi"/>
          <w:iCs/>
          <w:sz w:val="20"/>
          <w:szCs w:val="20"/>
        </w:rPr>
      </w:pPr>
      <w:r w:rsidRPr="008A3AF5">
        <w:rPr>
          <w:rFonts w:asciiTheme="minorHAnsi" w:hAnsiTheme="minorHAnsi"/>
          <w:iCs/>
          <w:sz w:val="20"/>
          <w:szCs w:val="20"/>
        </w:rPr>
        <w:t>Montrer à l’aide d’une manipulation simple l’énorme inconvénient de piloter en Boucle Ouverte.</w:t>
      </w:r>
    </w:p>
    <w:p w14:paraId="2E2ACFC7" w14:textId="77777777" w:rsidR="00DE2636" w:rsidRPr="00DE2636" w:rsidRDefault="00DE2636" w:rsidP="00DE2636">
      <w:pPr>
        <w:overflowPunct w:val="0"/>
        <w:autoSpaceDE w:val="0"/>
        <w:autoSpaceDN w:val="0"/>
        <w:adjustRightInd w:val="0"/>
        <w:ind w:left="708"/>
        <w:jc w:val="both"/>
        <w:textAlignment w:val="baseline"/>
        <w:rPr>
          <w:rFonts w:ascii="Calibri" w:hAnsi="Calibri"/>
          <w:color w:val="FF0000"/>
          <w:sz w:val="24"/>
          <w:szCs w:val="18"/>
          <w:lang w:eastAsia="x-none"/>
        </w:rPr>
      </w:pPr>
    </w:p>
    <w:p w14:paraId="3B71C249" w14:textId="77777777" w:rsidR="00DE2636" w:rsidRPr="008A3AF5" w:rsidRDefault="00DE2636" w:rsidP="004A7E1F">
      <w:pPr>
        <w:pStyle w:val="Pardeliste"/>
        <w:numPr>
          <w:ilvl w:val="0"/>
          <w:numId w:val="28"/>
        </w:numPr>
        <w:rPr>
          <w:rFonts w:asciiTheme="minorHAnsi" w:hAnsiTheme="minorHAnsi"/>
          <w:iCs/>
          <w:sz w:val="20"/>
          <w:szCs w:val="20"/>
        </w:rPr>
      </w:pPr>
      <w:r w:rsidRPr="008A3AF5">
        <w:rPr>
          <w:rFonts w:asciiTheme="minorHAnsi" w:hAnsiTheme="minorHAnsi"/>
          <w:iCs/>
          <w:sz w:val="20"/>
          <w:szCs w:val="20"/>
        </w:rPr>
        <w:t xml:space="preserve">Comparer les </w:t>
      </w:r>
      <w:proofErr w:type="gramStart"/>
      <w:r w:rsidRPr="008A3AF5">
        <w:rPr>
          <w:rFonts w:asciiTheme="minorHAnsi" w:hAnsiTheme="minorHAnsi"/>
          <w:iCs/>
          <w:sz w:val="20"/>
          <w:szCs w:val="20"/>
        </w:rPr>
        <w:t>méthodes  d’identification</w:t>
      </w:r>
      <w:proofErr w:type="gramEnd"/>
      <w:r w:rsidRPr="008A3AF5">
        <w:rPr>
          <w:rFonts w:asciiTheme="minorHAnsi" w:hAnsiTheme="minorHAnsi"/>
          <w:iCs/>
          <w:sz w:val="20"/>
          <w:szCs w:val="20"/>
        </w:rPr>
        <w:t xml:space="preserve"> temporelle et fréquentielle.</w:t>
      </w:r>
    </w:p>
    <w:p w14:paraId="75D92507" w14:textId="77777777" w:rsidR="008A3AF5" w:rsidRDefault="008A3AF5" w:rsidP="008A3AF5">
      <w:pPr>
        <w:rPr>
          <w:rFonts w:ascii="Times New Roman" w:hAnsi="Times New Roman"/>
          <w:i/>
          <w:sz w:val="24"/>
        </w:rPr>
      </w:pPr>
    </w:p>
    <w:p w14:paraId="3641340E" w14:textId="77777777" w:rsidR="008A3AF5" w:rsidRDefault="008A3AF5" w:rsidP="008A3AF5">
      <w:pPr>
        <w:rPr>
          <w:rFonts w:ascii="Times New Roman" w:hAnsi="Times New Roman"/>
          <w:i/>
          <w:sz w:val="24"/>
        </w:rPr>
      </w:pPr>
    </w:p>
    <w:p w14:paraId="7E76DCB1" w14:textId="77777777" w:rsidR="008A3AF5" w:rsidRDefault="008A3AF5" w:rsidP="008A3AF5">
      <w:pPr>
        <w:rPr>
          <w:rFonts w:ascii="Times New Roman" w:hAnsi="Times New Roman"/>
          <w:i/>
          <w:sz w:val="24"/>
        </w:rPr>
      </w:pPr>
    </w:p>
    <w:p w14:paraId="30FD69D0" w14:textId="77777777" w:rsidR="008A3AF5" w:rsidRPr="008A3AF5" w:rsidRDefault="008A3AF5" w:rsidP="008A3AF5">
      <w:pPr>
        <w:rPr>
          <w:rFonts w:ascii="Times New Roman" w:hAnsi="Times New Roman"/>
          <w:i/>
          <w:sz w:val="24"/>
        </w:rPr>
      </w:pPr>
    </w:p>
    <w:p w14:paraId="16373ED1" w14:textId="77777777" w:rsidR="00117331" w:rsidRDefault="00117331" w:rsidP="00117331">
      <w:pPr>
        <w:rPr>
          <w:rFonts w:ascii="Arial" w:hAnsi="Arial"/>
          <w:color w:val="000000"/>
          <w:kern w:val="1"/>
          <w:lang w:eastAsia="ar-SA"/>
        </w:rPr>
      </w:pPr>
    </w:p>
    <w:p w14:paraId="407046A3" w14:textId="77777777" w:rsidR="008A3AF5" w:rsidRDefault="008A3AF5" w:rsidP="00117331">
      <w:pPr>
        <w:rPr>
          <w:rFonts w:ascii="Arial" w:hAnsi="Arial"/>
          <w:color w:val="000000"/>
          <w:kern w:val="1"/>
          <w:lang w:eastAsia="ar-SA"/>
        </w:rPr>
      </w:pPr>
    </w:p>
    <w:p w14:paraId="2E52ADF0" w14:textId="77777777" w:rsidR="008A3AF5" w:rsidRDefault="008A3AF5" w:rsidP="00117331">
      <w:pPr>
        <w:rPr>
          <w:rFonts w:ascii="Arial" w:hAnsi="Arial"/>
          <w:color w:val="000000"/>
          <w:kern w:val="1"/>
          <w:lang w:eastAsia="ar-SA"/>
        </w:rPr>
      </w:pPr>
    </w:p>
    <w:p w14:paraId="34E7980B" w14:textId="77777777" w:rsidR="008A3AF5" w:rsidRDefault="008A3AF5" w:rsidP="00117331">
      <w:pPr>
        <w:rPr>
          <w:rFonts w:ascii="Arial" w:hAnsi="Arial"/>
          <w:color w:val="000000"/>
          <w:kern w:val="1"/>
          <w:lang w:eastAsia="ar-SA"/>
        </w:rPr>
      </w:pPr>
    </w:p>
    <w:p w14:paraId="33C0BF41" w14:textId="77777777" w:rsidR="008A3AF5" w:rsidRDefault="008A3AF5" w:rsidP="00117331">
      <w:pPr>
        <w:rPr>
          <w:rFonts w:ascii="Arial" w:hAnsi="Arial"/>
          <w:color w:val="000000"/>
          <w:kern w:val="1"/>
          <w:lang w:eastAsia="ar-SA"/>
        </w:rPr>
      </w:pPr>
    </w:p>
    <w:p w14:paraId="0475F19D" w14:textId="77777777" w:rsidR="008A3AF5" w:rsidRDefault="008A3AF5" w:rsidP="00117331">
      <w:pPr>
        <w:rPr>
          <w:rFonts w:ascii="Arial" w:hAnsi="Arial"/>
          <w:color w:val="000000"/>
          <w:kern w:val="1"/>
          <w:lang w:eastAsia="ar-SA"/>
        </w:rPr>
      </w:pPr>
    </w:p>
    <w:p w14:paraId="3BC2D513" w14:textId="77777777" w:rsidR="008A3AF5" w:rsidRDefault="008A3AF5" w:rsidP="00117331">
      <w:pPr>
        <w:rPr>
          <w:rFonts w:ascii="Arial" w:hAnsi="Arial"/>
          <w:color w:val="000000"/>
          <w:kern w:val="1"/>
          <w:lang w:eastAsia="ar-SA"/>
        </w:rPr>
      </w:pPr>
    </w:p>
    <w:p w14:paraId="3C7506DB" w14:textId="77777777" w:rsidR="008A3AF5" w:rsidRDefault="008A3AF5" w:rsidP="00117331">
      <w:pPr>
        <w:rPr>
          <w:rFonts w:ascii="Arial" w:hAnsi="Arial"/>
          <w:color w:val="000000"/>
          <w:kern w:val="1"/>
          <w:lang w:eastAsia="ar-SA"/>
        </w:rPr>
      </w:pPr>
    </w:p>
    <w:p w14:paraId="7094C7F0" w14:textId="77777777" w:rsidR="008A3AF5" w:rsidRPr="00224893" w:rsidRDefault="008A3AF5" w:rsidP="00117331">
      <w:pPr>
        <w:rPr>
          <w:rFonts w:ascii="Arial" w:hAnsi="Arial"/>
          <w:color w:val="000000"/>
          <w:kern w:val="1"/>
          <w:lang w:eastAsia="ar-SA"/>
        </w:rPr>
      </w:pPr>
    </w:p>
    <w:p w14:paraId="607198AA" w14:textId="77777777" w:rsidR="00117331" w:rsidRPr="000C4CDB" w:rsidRDefault="00117331" w:rsidP="00117331">
      <w:pPr>
        <w:pStyle w:val="cms10n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/>
          <w:b/>
          <w:color w:val="FF0000"/>
          <w:sz w:val="22"/>
          <w:szCs w:val="22"/>
          <w:u w:val="single"/>
        </w:rPr>
      </w:pPr>
      <w:r>
        <w:rPr>
          <w:rFonts w:asciiTheme="minorHAnsi" w:hAnsiTheme="minorHAnsi" w:cs="Arial"/>
          <w:b/>
          <w:color w:val="FF0000"/>
          <w:sz w:val="22"/>
          <w:szCs w:val="22"/>
          <w:u w:val="single"/>
        </w:rPr>
        <w:t>Analyse BF en boucle fermée</w:t>
      </w:r>
    </w:p>
    <w:p w14:paraId="00FA8934" w14:textId="77777777" w:rsidR="00117331" w:rsidRPr="00BB5B34" w:rsidRDefault="00117331" w:rsidP="00117331">
      <w:pPr>
        <w:jc w:val="both"/>
        <w:rPr>
          <w:rFonts w:ascii="Cambria" w:hAnsi="Cambria" w:cs="Arial"/>
          <w:color w:val="000000"/>
          <w:szCs w:val="22"/>
        </w:rPr>
      </w:pPr>
    </w:p>
    <w:p w14:paraId="266E4265" w14:textId="77777777" w:rsidR="00117331" w:rsidRPr="00E43B2D" w:rsidRDefault="003E0513" w:rsidP="00AD6C88">
      <w:pPr>
        <w:pStyle w:val="Pardeliste"/>
        <w:numPr>
          <w:ilvl w:val="0"/>
          <w:numId w:val="41"/>
        </w:numPr>
        <w:jc w:val="both"/>
        <w:rPr>
          <w:rFonts w:ascii="Cambria" w:hAnsi="Cambria" w:cs="Arial"/>
          <w:b/>
          <w:color w:val="00B050"/>
          <w:szCs w:val="22"/>
          <w:u w:val="single"/>
        </w:rPr>
      </w:pPr>
      <w:r>
        <w:rPr>
          <w:rFonts w:ascii="Cambria" w:hAnsi="Cambria" w:cs="Arial"/>
          <w:b/>
          <w:color w:val="00B050"/>
          <w:szCs w:val="22"/>
          <w:u w:val="single"/>
        </w:rPr>
        <w:t>Identification</w:t>
      </w:r>
    </w:p>
    <w:p w14:paraId="6EF5E080" w14:textId="77777777" w:rsidR="00AD6C88" w:rsidRDefault="00AD6C88" w:rsidP="00D1678C">
      <w:pPr>
        <w:rPr>
          <w:rFonts w:ascii="Arial" w:hAnsi="Arial"/>
          <w:color w:val="000000"/>
          <w:kern w:val="1"/>
          <w:lang w:eastAsia="ar-SA"/>
        </w:rPr>
      </w:pPr>
    </w:p>
    <w:p w14:paraId="69B28299" w14:textId="77777777" w:rsidR="00AD6C88" w:rsidRPr="008A3AF5" w:rsidRDefault="00AD6C88" w:rsidP="003E0513">
      <w:pPr>
        <w:jc w:val="both"/>
        <w:rPr>
          <w:rFonts w:asciiTheme="minorHAnsi" w:hAnsiTheme="minorHAnsi"/>
          <w:sz w:val="20"/>
          <w:szCs w:val="20"/>
        </w:rPr>
      </w:pPr>
      <w:r w:rsidRPr="008A3AF5">
        <w:rPr>
          <w:rFonts w:asciiTheme="minorHAnsi" w:hAnsiTheme="minorHAnsi"/>
          <w:sz w:val="20"/>
          <w:szCs w:val="20"/>
        </w:rPr>
        <w:t xml:space="preserve">L'objectif de cette partie est de déterminer, à l’aide d’une étude temporelle en boucle fermée, les performances de l’axe de tangage à partir de mesures et de simulations, en prenant appui sur les identifications réalisées dans les </w:t>
      </w:r>
      <w:r w:rsidR="003E0513" w:rsidRPr="008A3AF5">
        <w:rPr>
          <w:rFonts w:asciiTheme="minorHAnsi" w:hAnsiTheme="minorHAnsi"/>
          <w:sz w:val="20"/>
          <w:szCs w:val="20"/>
        </w:rPr>
        <w:t>parties précédentes</w:t>
      </w:r>
      <w:r w:rsidRPr="008A3AF5">
        <w:rPr>
          <w:rFonts w:asciiTheme="minorHAnsi" w:hAnsiTheme="minorHAnsi"/>
          <w:sz w:val="20"/>
          <w:szCs w:val="20"/>
        </w:rPr>
        <w:t xml:space="preserve"> : </w:t>
      </w:r>
      <w:r w:rsidRPr="008A3AF5">
        <w:rPr>
          <w:rFonts w:asciiTheme="minorHAnsi" w:hAnsiTheme="minorHAnsi"/>
          <w:b/>
          <w:sz w:val="20"/>
          <w:szCs w:val="20"/>
        </w:rPr>
        <w:t>identification temporelle de la boucle ouverte</w:t>
      </w:r>
      <w:r w:rsidRPr="008A3AF5">
        <w:rPr>
          <w:rFonts w:asciiTheme="minorHAnsi" w:hAnsiTheme="minorHAnsi"/>
          <w:sz w:val="20"/>
          <w:szCs w:val="20"/>
        </w:rPr>
        <w:t xml:space="preserve"> et </w:t>
      </w:r>
      <w:r w:rsidRPr="008A3AF5">
        <w:rPr>
          <w:rFonts w:asciiTheme="minorHAnsi" w:hAnsiTheme="minorHAnsi"/>
          <w:b/>
          <w:sz w:val="20"/>
          <w:szCs w:val="20"/>
        </w:rPr>
        <w:t>identification fréquentielle de la boucle ouverte.</w:t>
      </w:r>
    </w:p>
    <w:p w14:paraId="004925FE" w14:textId="77777777" w:rsidR="00AD6C88" w:rsidRPr="008A3AF5" w:rsidRDefault="00AD6C88" w:rsidP="00AD6C88">
      <w:pPr>
        <w:rPr>
          <w:rFonts w:asciiTheme="minorHAnsi" w:hAnsiTheme="minorHAnsi"/>
          <w:b/>
          <w:sz w:val="20"/>
          <w:szCs w:val="20"/>
        </w:rPr>
      </w:pPr>
      <w:bookmarkStart w:id="1" w:name="_GoBack"/>
      <w:bookmarkEnd w:id="1"/>
    </w:p>
    <w:p w14:paraId="11431ECC" w14:textId="77777777" w:rsidR="00AD6C88" w:rsidRPr="008A3AF5" w:rsidRDefault="00AD6C88" w:rsidP="00AD6C88">
      <w:pPr>
        <w:rPr>
          <w:rFonts w:asciiTheme="minorHAnsi" w:hAnsiTheme="minorHAnsi"/>
          <w:b/>
          <w:color w:val="FF0000"/>
          <w:sz w:val="20"/>
          <w:szCs w:val="20"/>
        </w:rPr>
      </w:pPr>
      <w:r w:rsidRPr="008A3AF5">
        <w:rPr>
          <w:rFonts w:asciiTheme="minorHAnsi" w:hAnsiTheme="minorHAnsi"/>
          <w:b/>
          <w:color w:val="FF0000"/>
          <w:sz w:val="20"/>
          <w:szCs w:val="20"/>
        </w:rPr>
        <w:lastRenderedPageBreak/>
        <w:t xml:space="preserve">Pour la suite du TP il vous sera demandé d’agir uniquement sur l’axe de tangage, il est donc nécessaire de choisir « Aucun » comme type </w:t>
      </w:r>
      <w:proofErr w:type="gramStart"/>
      <w:r w:rsidRPr="008A3AF5">
        <w:rPr>
          <w:rFonts w:asciiTheme="minorHAnsi" w:hAnsiTheme="minorHAnsi"/>
          <w:b/>
          <w:color w:val="FF0000"/>
          <w:sz w:val="20"/>
          <w:szCs w:val="20"/>
        </w:rPr>
        <w:t>d’ «</w:t>
      </w:r>
      <w:proofErr w:type="gramEnd"/>
      <w:r w:rsidRPr="008A3AF5">
        <w:rPr>
          <w:rFonts w:asciiTheme="minorHAnsi" w:hAnsiTheme="minorHAnsi"/>
          <w:b/>
          <w:color w:val="FF0000"/>
          <w:sz w:val="20"/>
          <w:szCs w:val="20"/>
        </w:rPr>
        <w:t> Entrée » pour l’axe de roulis.</w:t>
      </w:r>
    </w:p>
    <w:p w14:paraId="57014151" w14:textId="77777777" w:rsidR="00AD6C88" w:rsidRPr="00AD6C88" w:rsidRDefault="00AD6C88" w:rsidP="00AD6C88">
      <w:pPr>
        <w:rPr>
          <w:rFonts w:ascii="Times New Roman" w:hAnsi="Times New Roman"/>
          <w:b/>
          <w:sz w:val="24"/>
        </w:rPr>
      </w:pPr>
    </w:p>
    <w:p w14:paraId="66339406" w14:textId="77777777" w:rsidR="00AD6C88" w:rsidRPr="00AD6C88" w:rsidRDefault="00AD6C88" w:rsidP="00AD6C8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Mesure n°7</w:t>
      </w:r>
      <w:r w:rsidRPr="00AD6C88">
        <w:rPr>
          <w:rFonts w:ascii="Times New Roman" w:hAnsi="Times New Roman"/>
          <w:b/>
          <w:sz w:val="24"/>
        </w:rPr>
        <w:t> : Echelon en  boucle fermée</w:t>
      </w:r>
    </w:p>
    <w:p w14:paraId="63C2A729" w14:textId="77777777" w:rsidR="00AD6C88" w:rsidRPr="00AD6C88" w:rsidRDefault="00AD6C88" w:rsidP="00AD6C88">
      <w:pPr>
        <w:rPr>
          <w:rFonts w:ascii="Times New Roman" w:hAnsi="Times New Roman"/>
          <w:sz w:val="24"/>
        </w:rPr>
      </w:pPr>
    </w:p>
    <w:p w14:paraId="3D93A8D6" w14:textId="77777777" w:rsidR="00AD6C88" w:rsidRPr="008A3AF5" w:rsidRDefault="00AD6C88" w:rsidP="004A7E1F">
      <w:pPr>
        <w:pStyle w:val="Pardeliste"/>
        <w:numPr>
          <w:ilvl w:val="0"/>
          <w:numId w:val="28"/>
        </w:numPr>
        <w:jc w:val="both"/>
        <w:rPr>
          <w:rFonts w:asciiTheme="minorHAnsi" w:hAnsiTheme="minorHAnsi"/>
          <w:i/>
          <w:sz w:val="20"/>
          <w:szCs w:val="20"/>
        </w:rPr>
      </w:pPr>
      <w:r w:rsidRPr="008A3AF5">
        <w:rPr>
          <w:rFonts w:asciiTheme="minorHAnsi" w:hAnsiTheme="minorHAnsi"/>
          <w:i/>
          <w:sz w:val="20"/>
          <w:szCs w:val="20"/>
        </w:rPr>
        <w:t xml:space="preserve">Réaliser la mesure en </w:t>
      </w:r>
      <w:r w:rsidRPr="008A3AF5">
        <w:rPr>
          <w:rFonts w:asciiTheme="minorHAnsi" w:hAnsiTheme="minorHAnsi"/>
          <w:b/>
          <w:i/>
          <w:color w:val="FF0000"/>
          <w:sz w:val="20"/>
          <w:szCs w:val="20"/>
        </w:rPr>
        <w:t>boucle fermée</w:t>
      </w:r>
      <w:r w:rsidRPr="008A3AF5">
        <w:rPr>
          <w:rFonts w:asciiTheme="minorHAnsi" w:hAnsiTheme="minorHAnsi"/>
          <w:i/>
          <w:sz w:val="20"/>
          <w:szCs w:val="20"/>
        </w:rPr>
        <w:t xml:space="preserve"> permettant d’afficher la réponse à un échelon de 20°, avec différentes valeurs de </w:t>
      </w:r>
      <w:proofErr w:type="spellStart"/>
      <w:r w:rsidRPr="008A3AF5">
        <w:rPr>
          <w:rFonts w:asciiTheme="minorHAnsi" w:hAnsiTheme="minorHAnsi"/>
          <w:i/>
          <w:sz w:val="20"/>
          <w:szCs w:val="20"/>
        </w:rPr>
        <w:t>Kp</w:t>
      </w:r>
      <w:proofErr w:type="spellEnd"/>
      <w:r w:rsidRPr="008A3AF5">
        <w:rPr>
          <w:rFonts w:asciiTheme="minorHAnsi" w:hAnsiTheme="minorHAnsi"/>
          <w:i/>
          <w:sz w:val="20"/>
          <w:szCs w:val="20"/>
        </w:rPr>
        <w:t xml:space="preserve"> : 500, </w:t>
      </w:r>
      <w:proofErr w:type="gramStart"/>
      <w:r w:rsidRPr="008A3AF5">
        <w:rPr>
          <w:rFonts w:asciiTheme="minorHAnsi" w:hAnsiTheme="minorHAnsi"/>
          <w:i/>
          <w:sz w:val="20"/>
          <w:szCs w:val="20"/>
        </w:rPr>
        <w:t>1000,…</w:t>
      </w:r>
      <w:proofErr w:type="gramEnd"/>
      <w:r w:rsidRPr="008A3AF5">
        <w:rPr>
          <w:rFonts w:asciiTheme="minorHAnsi" w:hAnsiTheme="minorHAnsi"/>
          <w:i/>
          <w:sz w:val="20"/>
          <w:szCs w:val="20"/>
        </w:rPr>
        <w:t>… Ki et KD =0</w:t>
      </w:r>
    </w:p>
    <w:p w14:paraId="64C0E485" w14:textId="77777777" w:rsidR="00AD6C88" w:rsidRPr="008A3AF5" w:rsidRDefault="00AD6C88" w:rsidP="00AD6C88">
      <w:pPr>
        <w:jc w:val="both"/>
        <w:rPr>
          <w:rFonts w:asciiTheme="minorHAnsi" w:hAnsiTheme="minorHAnsi"/>
          <w:i/>
          <w:sz w:val="20"/>
          <w:szCs w:val="20"/>
        </w:rPr>
      </w:pPr>
      <w:r w:rsidRPr="008A3AF5">
        <w:rPr>
          <w:rFonts w:asciiTheme="minorHAnsi" w:hAnsiTheme="minorHAnsi"/>
          <w:i/>
          <w:sz w:val="20"/>
          <w:szCs w:val="20"/>
        </w:rPr>
        <w:t xml:space="preserve">Chercher la valeur de </w:t>
      </w:r>
      <w:proofErr w:type="spellStart"/>
      <w:r w:rsidRPr="008A3AF5">
        <w:rPr>
          <w:rFonts w:asciiTheme="minorHAnsi" w:hAnsiTheme="minorHAnsi"/>
          <w:i/>
          <w:sz w:val="20"/>
          <w:szCs w:val="20"/>
        </w:rPr>
        <w:t>Kp</w:t>
      </w:r>
      <w:proofErr w:type="spellEnd"/>
      <w:r w:rsidRPr="008A3AF5">
        <w:rPr>
          <w:rFonts w:asciiTheme="minorHAnsi" w:hAnsiTheme="minorHAnsi"/>
          <w:i/>
          <w:sz w:val="20"/>
          <w:szCs w:val="20"/>
        </w:rPr>
        <w:t xml:space="preserve"> en limite de stabilité. </w:t>
      </w:r>
    </w:p>
    <w:p w14:paraId="570BA6CB" w14:textId="77777777" w:rsidR="00AD6C88" w:rsidRPr="008A3AF5" w:rsidRDefault="00AD6C88" w:rsidP="00AD6C88">
      <w:pPr>
        <w:jc w:val="both"/>
        <w:rPr>
          <w:rFonts w:asciiTheme="minorHAnsi" w:hAnsiTheme="minorHAnsi"/>
          <w:i/>
          <w:sz w:val="20"/>
          <w:szCs w:val="20"/>
        </w:rPr>
      </w:pPr>
      <w:r w:rsidRPr="008A3AF5">
        <w:rPr>
          <w:rFonts w:asciiTheme="minorHAnsi" w:hAnsiTheme="minorHAnsi"/>
          <w:i/>
          <w:sz w:val="20"/>
          <w:szCs w:val="20"/>
        </w:rPr>
        <w:t xml:space="preserve">Evaluer l’évolution de la précision en fonction de </w:t>
      </w:r>
      <w:proofErr w:type="spellStart"/>
      <w:r w:rsidRPr="008A3AF5">
        <w:rPr>
          <w:rFonts w:asciiTheme="minorHAnsi" w:hAnsiTheme="minorHAnsi"/>
          <w:i/>
          <w:sz w:val="20"/>
          <w:szCs w:val="20"/>
        </w:rPr>
        <w:t>Kp</w:t>
      </w:r>
      <w:proofErr w:type="spellEnd"/>
      <w:r w:rsidRPr="008A3AF5">
        <w:rPr>
          <w:rFonts w:asciiTheme="minorHAnsi" w:hAnsiTheme="minorHAnsi"/>
          <w:i/>
          <w:sz w:val="20"/>
          <w:szCs w:val="20"/>
        </w:rPr>
        <w:t xml:space="preserve">. </w:t>
      </w:r>
    </w:p>
    <w:p w14:paraId="750AA9D6" w14:textId="77777777" w:rsidR="00AD6C88" w:rsidRPr="008A3AF5" w:rsidRDefault="00AD6C88" w:rsidP="00AD6C88">
      <w:pPr>
        <w:jc w:val="both"/>
        <w:rPr>
          <w:rFonts w:asciiTheme="minorHAnsi" w:hAnsiTheme="minorHAnsi"/>
          <w:i/>
          <w:sz w:val="20"/>
          <w:szCs w:val="20"/>
        </w:rPr>
      </w:pPr>
      <w:r w:rsidRPr="008A3AF5">
        <w:rPr>
          <w:rFonts w:asciiTheme="minorHAnsi" w:hAnsiTheme="minorHAnsi"/>
          <w:i/>
          <w:sz w:val="20"/>
          <w:szCs w:val="20"/>
        </w:rPr>
        <w:t>Conclure sur les performances de l’axe de tangage en Boucle Fermée.</w:t>
      </w:r>
    </w:p>
    <w:p w14:paraId="35226CC1" w14:textId="77777777" w:rsidR="00AD6C88" w:rsidRPr="00AD6C88" w:rsidRDefault="00AD6C88" w:rsidP="00AD6C88">
      <w:pPr>
        <w:overflowPunct w:val="0"/>
        <w:autoSpaceDE w:val="0"/>
        <w:autoSpaceDN w:val="0"/>
        <w:adjustRightInd w:val="0"/>
        <w:ind w:left="708"/>
        <w:jc w:val="both"/>
        <w:textAlignment w:val="baseline"/>
        <w:rPr>
          <w:rFonts w:ascii="Times New Roman" w:hAnsi="Times New Roman"/>
          <w:color w:val="FF0000"/>
          <w:sz w:val="24"/>
          <w:lang w:eastAsia="x-none"/>
        </w:rPr>
      </w:pPr>
    </w:p>
    <w:p w14:paraId="04B30541" w14:textId="77777777" w:rsidR="00AD6C88" w:rsidRPr="008A3AF5" w:rsidRDefault="00AD6C88" w:rsidP="004A7E1F">
      <w:pPr>
        <w:pStyle w:val="Pardeliste"/>
        <w:numPr>
          <w:ilvl w:val="0"/>
          <w:numId w:val="28"/>
        </w:numPr>
        <w:jc w:val="both"/>
        <w:rPr>
          <w:rFonts w:asciiTheme="minorHAnsi" w:hAnsiTheme="minorHAnsi"/>
          <w:iCs/>
          <w:sz w:val="20"/>
          <w:szCs w:val="20"/>
        </w:rPr>
      </w:pPr>
      <w:r w:rsidRPr="008A3AF5">
        <w:rPr>
          <w:rFonts w:asciiTheme="minorHAnsi" w:hAnsiTheme="minorHAnsi"/>
          <w:iCs/>
          <w:sz w:val="20"/>
          <w:szCs w:val="20"/>
        </w:rPr>
        <w:t xml:space="preserve">Construire le modèle sous </w:t>
      </w:r>
      <w:proofErr w:type="spellStart"/>
      <w:r w:rsidR="0048029D" w:rsidRPr="008A3AF5">
        <w:rPr>
          <w:rFonts w:asciiTheme="minorHAnsi" w:hAnsiTheme="minorHAnsi"/>
          <w:iCs/>
          <w:sz w:val="20"/>
          <w:szCs w:val="20"/>
        </w:rPr>
        <w:t>mATLAB</w:t>
      </w:r>
      <w:proofErr w:type="spellEnd"/>
      <w:r w:rsidRPr="008A3AF5">
        <w:rPr>
          <w:rFonts w:asciiTheme="minorHAnsi" w:hAnsiTheme="minorHAnsi"/>
          <w:iCs/>
          <w:sz w:val="20"/>
          <w:szCs w:val="20"/>
        </w:rPr>
        <w:t xml:space="preserve"> pour effectuer une simulation en boucle fermée. </w:t>
      </w:r>
    </w:p>
    <w:p w14:paraId="62DD399F" w14:textId="77777777" w:rsidR="00EA188E" w:rsidRPr="008A3AF5" w:rsidRDefault="00AD6C88" w:rsidP="00AD6C88">
      <w:pPr>
        <w:rPr>
          <w:rFonts w:asciiTheme="minorHAnsi" w:hAnsiTheme="minorHAnsi"/>
          <w:iCs/>
          <w:sz w:val="20"/>
          <w:szCs w:val="20"/>
        </w:rPr>
      </w:pPr>
      <w:r w:rsidRPr="008A3AF5">
        <w:rPr>
          <w:rFonts w:asciiTheme="minorHAnsi" w:hAnsiTheme="minorHAnsi"/>
          <w:iCs/>
          <w:sz w:val="20"/>
          <w:szCs w:val="20"/>
        </w:rPr>
        <w:t xml:space="preserve">On prendra les valeurs : K = 1/1700, </w:t>
      </w:r>
      <w:proofErr w:type="spellStart"/>
      <w:r w:rsidRPr="008A3AF5">
        <w:rPr>
          <w:rFonts w:asciiTheme="minorHAnsi" w:hAnsiTheme="minorHAnsi"/>
          <w:iCs/>
          <w:sz w:val="20"/>
          <w:szCs w:val="20"/>
        </w:rPr>
        <w:t>zbo</w:t>
      </w:r>
      <w:proofErr w:type="spellEnd"/>
      <w:r w:rsidRPr="008A3AF5">
        <w:rPr>
          <w:rFonts w:asciiTheme="minorHAnsi" w:hAnsiTheme="minorHAnsi"/>
          <w:iCs/>
          <w:sz w:val="20"/>
          <w:szCs w:val="20"/>
        </w:rPr>
        <w:t xml:space="preserve"> = </w:t>
      </w:r>
      <w:proofErr w:type="gramStart"/>
      <w:r w:rsidRPr="008A3AF5">
        <w:rPr>
          <w:rFonts w:asciiTheme="minorHAnsi" w:hAnsiTheme="minorHAnsi"/>
          <w:iCs/>
          <w:sz w:val="20"/>
          <w:szCs w:val="20"/>
        </w:rPr>
        <w:t>0.2  et</w:t>
      </w:r>
      <w:proofErr w:type="gramEnd"/>
      <w:r w:rsidRPr="008A3AF5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8A3AF5">
        <w:rPr>
          <w:rFonts w:asciiTheme="minorHAnsi" w:hAnsiTheme="minorHAnsi"/>
          <w:iCs/>
          <w:sz w:val="20"/>
          <w:szCs w:val="20"/>
        </w:rPr>
        <w:t>wnbo</w:t>
      </w:r>
      <w:proofErr w:type="spellEnd"/>
      <w:r w:rsidRPr="008A3AF5">
        <w:rPr>
          <w:rFonts w:asciiTheme="minorHAnsi" w:hAnsiTheme="minorHAnsi"/>
          <w:iCs/>
          <w:sz w:val="20"/>
          <w:szCs w:val="20"/>
        </w:rPr>
        <w:t xml:space="preserve"> = 34 rd/s obtenues dans les TP précédents.</w:t>
      </w:r>
    </w:p>
    <w:p w14:paraId="5BF86CA4" w14:textId="77777777" w:rsidR="00EA188E" w:rsidRDefault="00EA188E" w:rsidP="00AD6C88">
      <w:pPr>
        <w:rPr>
          <w:rFonts w:ascii="Times New Roman" w:hAnsi="Times New Roman"/>
          <w:i/>
          <w:sz w:val="24"/>
        </w:rPr>
      </w:pPr>
    </w:p>
    <w:p w14:paraId="646CAE49" w14:textId="77777777" w:rsidR="00EA188E" w:rsidRDefault="00EA188E" w:rsidP="00EA188E">
      <w:pPr>
        <w:jc w:val="both"/>
        <w:rPr>
          <w:rFonts w:ascii="Cambria" w:hAnsi="Cambria" w:cs="Arial"/>
          <w:color w:val="000000"/>
          <w:szCs w:val="22"/>
        </w:rPr>
      </w:pPr>
    </w:p>
    <w:p w14:paraId="74D1CBD6" w14:textId="77777777" w:rsidR="00891A75" w:rsidRDefault="00891A75" w:rsidP="00EA188E">
      <w:pPr>
        <w:jc w:val="both"/>
        <w:rPr>
          <w:rFonts w:ascii="Cambria" w:hAnsi="Cambria" w:cs="Arial"/>
          <w:color w:val="000000"/>
          <w:szCs w:val="22"/>
        </w:rPr>
      </w:pPr>
    </w:p>
    <w:p w14:paraId="2F85B825" w14:textId="77777777" w:rsidR="00891A75" w:rsidRPr="00BB5B34" w:rsidRDefault="00891A75" w:rsidP="00EA188E">
      <w:pPr>
        <w:jc w:val="both"/>
        <w:rPr>
          <w:rFonts w:ascii="Cambria" w:hAnsi="Cambria" w:cs="Arial"/>
          <w:color w:val="000000"/>
          <w:szCs w:val="22"/>
        </w:rPr>
      </w:pPr>
    </w:p>
    <w:p w14:paraId="38671723" w14:textId="77777777" w:rsidR="00EA188E" w:rsidRPr="00E43B2D" w:rsidRDefault="00EA188E" w:rsidP="00EA188E">
      <w:pPr>
        <w:pStyle w:val="Pardeliste"/>
        <w:numPr>
          <w:ilvl w:val="0"/>
          <w:numId w:val="41"/>
        </w:numPr>
        <w:jc w:val="both"/>
        <w:rPr>
          <w:rFonts w:ascii="Cambria" w:hAnsi="Cambria" w:cs="Arial"/>
          <w:b/>
          <w:color w:val="00B050"/>
          <w:szCs w:val="22"/>
          <w:u w:val="single"/>
        </w:rPr>
      </w:pPr>
      <w:r>
        <w:rPr>
          <w:rFonts w:ascii="Cambria" w:hAnsi="Cambria" w:cs="Arial"/>
          <w:b/>
          <w:color w:val="00B050"/>
          <w:szCs w:val="22"/>
          <w:u w:val="single"/>
        </w:rPr>
        <w:t>Diagnostique des écarts</w:t>
      </w:r>
    </w:p>
    <w:p w14:paraId="65EF73C7" w14:textId="77777777" w:rsidR="001C3CE3" w:rsidRPr="008A3AF5" w:rsidRDefault="001C3CE3" w:rsidP="004A7E1F">
      <w:pPr>
        <w:pStyle w:val="Pardeliste"/>
        <w:numPr>
          <w:ilvl w:val="0"/>
          <w:numId w:val="28"/>
        </w:numPr>
        <w:jc w:val="both"/>
        <w:rPr>
          <w:rFonts w:asciiTheme="minorHAnsi" w:hAnsiTheme="minorHAnsi"/>
          <w:iCs/>
          <w:sz w:val="20"/>
          <w:szCs w:val="20"/>
        </w:rPr>
      </w:pPr>
      <w:r w:rsidRPr="008A3AF5">
        <w:rPr>
          <w:rFonts w:asciiTheme="minorHAnsi" w:hAnsiTheme="minorHAnsi"/>
          <w:iCs/>
          <w:sz w:val="20"/>
          <w:szCs w:val="20"/>
        </w:rPr>
        <w:t xml:space="preserve">A l’aide des transferts de données sous Excel depuis le logiciel d’acquisition de mesure avec la valeur de </w:t>
      </w:r>
      <w:proofErr w:type="spellStart"/>
      <w:r w:rsidRPr="008A3AF5">
        <w:rPr>
          <w:rFonts w:asciiTheme="minorHAnsi" w:hAnsiTheme="minorHAnsi"/>
          <w:iCs/>
          <w:sz w:val="20"/>
          <w:szCs w:val="20"/>
        </w:rPr>
        <w:t>Kp</w:t>
      </w:r>
      <w:proofErr w:type="spellEnd"/>
      <w:r w:rsidRPr="008A3AF5">
        <w:rPr>
          <w:rFonts w:asciiTheme="minorHAnsi" w:hAnsiTheme="minorHAnsi"/>
          <w:iCs/>
          <w:sz w:val="20"/>
          <w:szCs w:val="20"/>
        </w:rPr>
        <w:t xml:space="preserve">= </w:t>
      </w:r>
      <w:proofErr w:type="gramStart"/>
      <w:r w:rsidRPr="008A3AF5">
        <w:rPr>
          <w:rFonts w:asciiTheme="minorHAnsi" w:hAnsiTheme="minorHAnsi"/>
          <w:iCs/>
          <w:sz w:val="20"/>
          <w:szCs w:val="20"/>
        </w:rPr>
        <w:t>1100  en</w:t>
      </w:r>
      <w:proofErr w:type="gramEnd"/>
      <w:r w:rsidRPr="008A3AF5">
        <w:rPr>
          <w:rFonts w:asciiTheme="minorHAnsi" w:hAnsiTheme="minorHAnsi"/>
          <w:iCs/>
          <w:sz w:val="20"/>
          <w:szCs w:val="20"/>
        </w:rPr>
        <w:t xml:space="preserve"> limite de stabilité et depuis </w:t>
      </w:r>
      <w:proofErr w:type="spellStart"/>
      <w:r w:rsidRPr="008A3AF5">
        <w:rPr>
          <w:rFonts w:asciiTheme="minorHAnsi" w:hAnsiTheme="minorHAnsi"/>
          <w:iCs/>
          <w:sz w:val="20"/>
          <w:szCs w:val="20"/>
        </w:rPr>
        <w:t>Scilab</w:t>
      </w:r>
      <w:proofErr w:type="spellEnd"/>
      <w:r w:rsidRPr="008A3AF5">
        <w:rPr>
          <w:rFonts w:asciiTheme="minorHAnsi" w:hAnsiTheme="minorHAnsi"/>
          <w:iCs/>
          <w:sz w:val="20"/>
          <w:szCs w:val="20"/>
        </w:rPr>
        <w:t xml:space="preserve"> d‘autre part avec le modèle établi en étude fréquentielle ou temporelle en BO (voir les TP précédents), tracer les courbes associées. </w:t>
      </w:r>
    </w:p>
    <w:p w14:paraId="2E397FDF" w14:textId="77777777" w:rsidR="001C3CE3" w:rsidRPr="008A3AF5" w:rsidRDefault="001C3CE3" w:rsidP="001C3CE3">
      <w:pPr>
        <w:jc w:val="both"/>
        <w:rPr>
          <w:rFonts w:asciiTheme="minorHAnsi" w:hAnsiTheme="minorHAnsi"/>
          <w:iCs/>
          <w:sz w:val="20"/>
          <w:szCs w:val="20"/>
        </w:rPr>
      </w:pPr>
    </w:p>
    <w:p w14:paraId="6EEB5B09" w14:textId="77777777" w:rsidR="001C3CE3" w:rsidRPr="008A3AF5" w:rsidRDefault="001C3CE3" w:rsidP="001C3CE3">
      <w:pPr>
        <w:jc w:val="both"/>
        <w:rPr>
          <w:rFonts w:asciiTheme="minorHAnsi" w:hAnsiTheme="minorHAnsi"/>
          <w:iCs/>
          <w:sz w:val="20"/>
          <w:szCs w:val="20"/>
        </w:rPr>
      </w:pPr>
      <w:r w:rsidRPr="008A3AF5">
        <w:rPr>
          <w:rFonts w:asciiTheme="minorHAnsi" w:hAnsiTheme="minorHAnsi"/>
          <w:iCs/>
          <w:sz w:val="20"/>
          <w:szCs w:val="20"/>
        </w:rPr>
        <w:t>Comparer les (dépassements, pseudo pulsation, temps de réponse, …), diagnostiquer, évaluer les écarts, remplir le tableau des écarts et conclure sur la validité du modèle mis en place.</w:t>
      </w:r>
    </w:p>
    <w:p w14:paraId="6CF7203B" w14:textId="535B6FB4" w:rsidR="00113D96" w:rsidRPr="008A3AF5" w:rsidRDefault="00113D96" w:rsidP="008A3AF5">
      <w:pPr>
        <w:ind w:left="1068"/>
        <w:jc w:val="center"/>
        <w:rPr>
          <w:rFonts w:ascii="Arial" w:hAnsi="Arial"/>
          <w:color w:val="000000"/>
          <w:kern w:val="1"/>
          <w:lang w:eastAsia="ar-SA"/>
        </w:rPr>
      </w:pPr>
    </w:p>
    <w:sectPr w:rsidR="00113D96" w:rsidRPr="008A3AF5" w:rsidSect="006655F4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3" w:right="1416" w:bottom="426" w:left="1418" w:header="427" w:footer="2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DD469" w14:textId="77777777" w:rsidR="00623F0C" w:rsidRDefault="00623F0C">
      <w:r>
        <w:separator/>
      </w:r>
    </w:p>
  </w:endnote>
  <w:endnote w:type="continuationSeparator" w:id="0">
    <w:p w14:paraId="2BCE93CF" w14:textId="77777777" w:rsidR="00623F0C" w:rsidRDefault="0062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!Sketchy Times">
    <w:altName w:val="Times New Roman"/>
    <w:charset w:val="00"/>
    <w:family w:val="auto"/>
    <w:pitch w:val="variable"/>
    <w:sig w:usb0="A000002F" w:usb1="00000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PJFH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PJFH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B1A39" w14:textId="77777777" w:rsidR="004A7E1F" w:rsidRPr="00281CAA" w:rsidRDefault="004A7E1F" w:rsidP="00281CAA">
    <w:pPr>
      <w:tabs>
        <w:tab w:val="right" w:pos="0"/>
        <w:tab w:val="center" w:pos="4819"/>
      </w:tabs>
      <w:overflowPunct w:val="0"/>
      <w:autoSpaceDE w:val="0"/>
      <w:autoSpaceDN w:val="0"/>
      <w:adjustRightInd w:val="0"/>
      <w:ind w:right="360"/>
      <w:textAlignment w:val="baseline"/>
      <w:rPr>
        <w:rFonts w:ascii="Times New Roman" w:hAnsi="Times New Roman"/>
        <w:color w:val="3366FF"/>
        <w:sz w:val="24"/>
        <w:szCs w:val="20"/>
      </w:rPr>
    </w:pPr>
    <w:r w:rsidRPr="00281CAA">
      <w:rPr>
        <w:rFonts w:ascii="Times New Roman" w:hAnsi="Times New Roman"/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43AAB0" wp14:editId="21F808AB">
              <wp:simplePos x="0" y="0"/>
              <wp:positionH relativeFrom="column">
                <wp:posOffset>-795867</wp:posOffset>
              </wp:positionH>
              <wp:positionV relativeFrom="paragraph">
                <wp:posOffset>60113</wp:posOffset>
              </wp:positionV>
              <wp:extent cx="6840220" cy="0"/>
              <wp:effectExtent l="0" t="0" r="0" b="0"/>
              <wp:wrapNone/>
              <wp:docPr id="34" name="Connecteur droit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42848" id="Connecteur droit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2.65pt,4.75pt" to="475.95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" strokeweight="2.25pt"/>
          </w:pict>
        </mc:Fallback>
      </mc:AlternateContent>
    </w:r>
  </w:p>
  <w:p w14:paraId="1429D414" w14:textId="49C59DA2" w:rsidR="004A7E1F" w:rsidRPr="006C778D" w:rsidRDefault="004A7E1F" w:rsidP="001466F8">
    <w:pPr>
      <w:overflowPunct w:val="0"/>
      <w:autoSpaceDE w:val="0"/>
      <w:autoSpaceDN w:val="0"/>
      <w:adjustRightInd w:val="0"/>
      <w:textAlignment w:val="baseline"/>
      <w:rPr>
        <w:rFonts w:ascii="Times New Roman" w:hAnsi="Times New Roman"/>
        <w:sz w:val="24"/>
        <w:szCs w:val="20"/>
      </w:rPr>
    </w:pPr>
    <w:r>
      <w:rPr>
        <w:rFonts w:ascii="Times New Roman" w:hAnsi="Times New Roman"/>
        <w:color w:val="3366FF"/>
        <w:sz w:val="24"/>
        <w:szCs w:val="20"/>
      </w:rPr>
      <w:t>TP3 Cycle 2</w:t>
    </w:r>
    <w:r w:rsidRPr="00281CAA">
      <w:rPr>
        <w:rFonts w:ascii="Times New Roman" w:hAnsi="Times New Roman"/>
        <w:color w:val="3366FF"/>
        <w:sz w:val="24"/>
        <w:szCs w:val="20"/>
      </w:rPr>
      <w:t xml:space="preserve"> PSI</w:t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sz w:val="24"/>
        <w:szCs w:val="20"/>
      </w:rPr>
      <w:t>P</w:t>
    </w:r>
    <w:r w:rsidRPr="006C778D">
      <w:rPr>
        <w:rFonts w:ascii="Times New Roman" w:hAnsi="Times New Roman"/>
        <w:sz w:val="24"/>
        <w:szCs w:val="20"/>
      </w:rPr>
      <w:t xml:space="preserve"> </w:t>
    </w:r>
    <w:r w:rsidRPr="006C778D">
      <w:rPr>
        <w:rFonts w:ascii="Times New Roman" w:hAnsi="Times New Roman"/>
        <w:sz w:val="24"/>
        <w:szCs w:val="20"/>
      </w:rPr>
      <w:fldChar w:fldCharType="begin"/>
    </w:r>
    <w:r w:rsidRPr="006C778D">
      <w:rPr>
        <w:rFonts w:ascii="Times New Roman" w:hAnsi="Times New Roman"/>
        <w:sz w:val="24"/>
        <w:szCs w:val="20"/>
      </w:rPr>
      <w:instrText xml:space="preserve"> PAGE </w:instrText>
    </w:r>
    <w:r w:rsidRPr="006C778D">
      <w:rPr>
        <w:rFonts w:ascii="Times New Roman" w:hAnsi="Times New Roman"/>
        <w:sz w:val="24"/>
        <w:szCs w:val="20"/>
      </w:rPr>
      <w:fldChar w:fldCharType="separate"/>
    </w:r>
    <w:r w:rsidR="008A3AF5">
      <w:rPr>
        <w:rFonts w:ascii="Times New Roman" w:hAnsi="Times New Roman"/>
        <w:noProof/>
        <w:sz w:val="24"/>
        <w:szCs w:val="20"/>
      </w:rPr>
      <w:t>2</w:t>
    </w:r>
    <w:r w:rsidRPr="006C778D">
      <w:rPr>
        <w:rFonts w:ascii="Times New Roman" w:hAnsi="Times New Roman"/>
        <w:sz w:val="24"/>
        <w:szCs w:val="20"/>
      </w:rPr>
      <w:fldChar w:fldCharType="end"/>
    </w:r>
    <w:r w:rsidR="008A3AF5">
      <w:rPr>
        <w:rFonts w:ascii="Times New Roman" w:hAnsi="Times New Roman"/>
        <w:sz w:val="24"/>
        <w:szCs w:val="20"/>
      </w:rPr>
      <w:t>/6</w:t>
    </w:r>
  </w:p>
  <w:p w14:paraId="23B9AECD" w14:textId="77777777" w:rsidR="004A7E1F" w:rsidRPr="00281CAA" w:rsidRDefault="004A7E1F" w:rsidP="00281CAA">
    <w:pPr>
      <w:tabs>
        <w:tab w:val="right" w:pos="0"/>
        <w:tab w:val="center" w:pos="4819"/>
      </w:tabs>
      <w:overflowPunct w:val="0"/>
      <w:autoSpaceDE w:val="0"/>
      <w:autoSpaceDN w:val="0"/>
      <w:adjustRightInd w:val="0"/>
      <w:ind w:right="360"/>
      <w:textAlignment w:val="baseline"/>
      <w:rPr>
        <w:rFonts w:ascii="Times New Roman" w:hAnsi="Times New Roman"/>
        <w:color w:val="3366FF"/>
        <w:sz w:val="24"/>
        <w:szCs w:val="20"/>
      </w:rPr>
    </w:pPr>
  </w:p>
  <w:p w14:paraId="2573B668" w14:textId="77777777" w:rsidR="004A7E1F" w:rsidRDefault="004A7E1F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6BAD3" w14:textId="77777777" w:rsidR="004A7E1F" w:rsidRDefault="004A7E1F" w:rsidP="00492226">
    <w:pPr>
      <w:tabs>
        <w:tab w:val="right" w:pos="10206"/>
      </w:tabs>
      <w:rPr>
        <w:i/>
        <w:iCs/>
      </w:rPr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6C001" w14:textId="77777777" w:rsidR="00623F0C" w:rsidRDefault="00623F0C">
      <w:r>
        <w:separator/>
      </w:r>
    </w:p>
  </w:footnote>
  <w:footnote w:type="continuationSeparator" w:id="0">
    <w:p w14:paraId="5E10568B" w14:textId="77777777" w:rsidR="00623F0C" w:rsidRDefault="00623F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65CF1" w14:textId="1EE3D70B" w:rsidR="004A7E1F" w:rsidRPr="006C778D" w:rsidRDefault="004A7E1F" w:rsidP="002D4B68">
    <w:pPr>
      <w:overflowPunct w:val="0"/>
      <w:autoSpaceDE w:val="0"/>
      <w:autoSpaceDN w:val="0"/>
      <w:adjustRightInd w:val="0"/>
      <w:textAlignment w:val="baseline"/>
      <w:rPr>
        <w:rFonts w:ascii="Times New Roman" w:hAnsi="Times New Roman"/>
        <w:sz w:val="24"/>
        <w:szCs w:val="20"/>
      </w:rPr>
    </w:pPr>
    <w:r w:rsidRPr="006C778D">
      <w:rPr>
        <w:rFonts w:ascii="Times New Roman" w:hAnsi="Times New Roman"/>
        <w:b/>
        <w:bCs/>
        <w:noProof/>
        <w:color w:val="3366CC"/>
        <w:sz w:val="32"/>
        <w:szCs w:val="20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7788A" wp14:editId="07780AFF">
              <wp:simplePos x="0" y="0"/>
              <wp:positionH relativeFrom="column">
                <wp:align>center</wp:align>
              </wp:positionH>
              <wp:positionV relativeFrom="paragraph">
                <wp:posOffset>-8890</wp:posOffset>
              </wp:positionV>
              <wp:extent cx="6840220" cy="0"/>
              <wp:effectExtent l="0" t="0" r="0" b="0"/>
              <wp:wrapNone/>
              <wp:docPr id="31" name="Connecteur droit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D2FB2" id="Connecteur droit 3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-.65pt" to="538.6pt,-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" strokeweight="2.25pt"/>
          </w:pict>
        </mc:Fallback>
      </mc:AlternateContent>
    </w:r>
    <w:r w:rsidRPr="006C778D">
      <w:rPr>
        <w:rFonts w:ascii="Times New Roman" w:hAnsi="Times New Roman"/>
        <w:b/>
        <w:bCs/>
        <w:noProof/>
        <w:color w:val="3366CC"/>
        <w:sz w:val="32"/>
        <w:szCs w:val="20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4A8958" wp14:editId="7D83AAFD">
              <wp:simplePos x="0" y="0"/>
              <wp:positionH relativeFrom="column">
                <wp:align>center</wp:align>
              </wp:positionH>
              <wp:positionV relativeFrom="paragraph">
                <wp:posOffset>292100</wp:posOffset>
              </wp:positionV>
              <wp:extent cx="6840220" cy="0"/>
              <wp:effectExtent l="0" t="0" r="0" b="0"/>
              <wp:wrapNone/>
              <wp:docPr id="30" name="Connecteur droit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6D931" id="Connecteur droit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23pt" to="538.6pt,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" strokeweight="2.25pt"/>
          </w:pict>
        </mc:Fallback>
      </mc:AlternateContent>
    </w:r>
    <w:r>
      <w:rPr>
        <w:rFonts w:ascii="Times New Roman" w:hAnsi="Times New Roman"/>
        <w:b/>
        <w:bCs/>
        <w:color w:val="3366CC"/>
        <w:sz w:val="32"/>
        <w:szCs w:val="20"/>
      </w:rPr>
      <w:t xml:space="preserve">PSI Cycle 2 TP3 </w:t>
    </w:r>
    <w:r>
      <w:rPr>
        <w:rFonts w:ascii="Times New Roman" w:hAnsi="Times New Roman"/>
        <w:b/>
        <w:bCs/>
        <w:color w:val="3366CC"/>
        <w:sz w:val="32"/>
        <w:szCs w:val="20"/>
      </w:rPr>
      <w:tab/>
    </w:r>
    <w:r>
      <w:rPr>
        <w:rFonts w:ascii="Arial" w:hAnsi="Arial" w:cs="Arial"/>
        <w:b/>
        <w:bCs/>
        <w:sz w:val="24"/>
        <w:szCs w:val="20"/>
      </w:rPr>
      <w:t xml:space="preserve">Nacelle de drone : </w:t>
    </w:r>
    <w:r w:rsidRPr="006C778D">
      <w:rPr>
        <w:rFonts w:ascii="Arial" w:hAnsi="Arial" w:cs="Arial"/>
        <w:b/>
        <w:bCs/>
        <w:sz w:val="24"/>
        <w:szCs w:val="20"/>
      </w:rPr>
      <w:t>Identification d’un modèle</w:t>
    </w:r>
    <w:r>
      <w:rPr>
        <w:rFonts w:ascii="Arial" w:hAnsi="Arial" w:cs="Arial"/>
        <w:b/>
        <w:bCs/>
        <w:sz w:val="24"/>
        <w:szCs w:val="20"/>
      </w:rPr>
      <w:t xml:space="preserve"> </w:t>
    </w:r>
  </w:p>
  <w:p w14:paraId="6DD8547A" w14:textId="77777777" w:rsidR="004A7E1F" w:rsidRDefault="004A7E1F" w:rsidP="00E53670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8"/>
      <w:gridCol w:w="5826"/>
      <w:gridCol w:w="1364"/>
      <w:gridCol w:w="1365"/>
    </w:tblGrid>
    <w:tr w:rsidR="004A7E1F" w14:paraId="50133324" w14:textId="77777777" w:rsidTr="00A46F05">
      <w:trPr>
        <w:cantSplit/>
        <w:trHeight w:val="540"/>
      </w:trPr>
      <w:tc>
        <w:tcPr>
          <w:tcW w:w="2558" w:type="dxa"/>
          <w:shd w:val="clear" w:color="auto" w:fill="B8CCE4" w:themeFill="accent1" w:themeFillTint="66"/>
          <w:vAlign w:val="center"/>
        </w:tcPr>
        <w:p w14:paraId="489307D1" w14:textId="77777777" w:rsidR="004A7E1F" w:rsidRPr="00DC63F5" w:rsidRDefault="004A7E1F" w:rsidP="006B32B6">
          <w:pPr>
            <w:ind w:left="171" w:firstLine="57"/>
            <w:jc w:val="center"/>
            <w:rPr>
              <w:rFonts w:ascii="Arial" w:hAnsi="Arial" w:cs="Arial"/>
              <w:b/>
              <w:sz w:val="24"/>
            </w:rPr>
          </w:pPr>
          <w:r w:rsidRPr="00DC63F5">
            <w:rPr>
              <w:rFonts w:ascii="Arial" w:hAnsi="Arial" w:cs="Arial"/>
              <w:b/>
              <w:sz w:val="24"/>
            </w:rPr>
            <w:t xml:space="preserve">Page : </w:t>
          </w:r>
          <w:r w:rsidRPr="00DC63F5">
            <w:rPr>
              <w:rFonts w:ascii="Arial" w:hAnsi="Arial" w:cs="Arial"/>
              <w:b/>
              <w:sz w:val="24"/>
            </w:rPr>
            <w:fldChar w:fldCharType="begin"/>
          </w:r>
          <w:r w:rsidRPr="00DC63F5">
            <w:rPr>
              <w:rFonts w:ascii="Arial" w:hAnsi="Arial" w:cs="Arial"/>
              <w:b/>
              <w:sz w:val="24"/>
            </w:rPr>
            <w:instrText xml:space="preserve"> PAGE   \* MERGEFORMAT </w:instrText>
          </w:r>
          <w:r w:rsidRPr="00DC63F5">
            <w:rPr>
              <w:rFonts w:ascii="Arial" w:hAnsi="Arial" w:cs="Arial"/>
              <w:b/>
              <w:sz w:val="24"/>
            </w:rPr>
            <w:fldChar w:fldCharType="separate"/>
          </w:r>
          <w:r>
            <w:rPr>
              <w:rFonts w:ascii="Arial" w:hAnsi="Arial" w:cs="Arial"/>
              <w:b/>
              <w:noProof/>
              <w:sz w:val="24"/>
            </w:rPr>
            <w:t>1</w:t>
          </w:r>
          <w:r w:rsidRPr="00DC63F5">
            <w:rPr>
              <w:rFonts w:ascii="Arial" w:hAnsi="Arial" w:cs="Arial"/>
              <w:b/>
              <w:sz w:val="24"/>
            </w:rPr>
            <w:fldChar w:fldCharType="end"/>
          </w:r>
        </w:p>
      </w:tc>
      <w:tc>
        <w:tcPr>
          <w:tcW w:w="5826" w:type="dxa"/>
          <w:shd w:val="clear" w:color="auto" w:fill="B8CCE4" w:themeFill="accent1" w:themeFillTint="66"/>
          <w:vAlign w:val="center"/>
        </w:tcPr>
        <w:p w14:paraId="4B9FC4B3" w14:textId="77777777" w:rsidR="004A7E1F" w:rsidRPr="00DC63F5" w:rsidRDefault="004A7E1F" w:rsidP="006B32B6">
          <w:pPr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Cotation : Les Ajustements</w:t>
          </w:r>
        </w:p>
      </w:tc>
      <w:tc>
        <w:tcPr>
          <w:tcW w:w="1364" w:type="dxa"/>
          <w:shd w:val="clear" w:color="auto" w:fill="B8CCE4" w:themeFill="accent1" w:themeFillTint="66"/>
          <w:vAlign w:val="center"/>
        </w:tcPr>
        <w:p w14:paraId="4B49F6D2" w14:textId="77777777" w:rsidR="004A7E1F" w:rsidRPr="00DC63F5" w:rsidRDefault="004A7E1F" w:rsidP="006B32B6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Cycle 4</w:t>
          </w:r>
        </w:p>
      </w:tc>
      <w:tc>
        <w:tcPr>
          <w:tcW w:w="1365" w:type="dxa"/>
          <w:shd w:val="clear" w:color="auto" w:fill="B8CCE4" w:themeFill="accent1" w:themeFillTint="66"/>
          <w:vAlign w:val="center"/>
        </w:tcPr>
        <w:p w14:paraId="6F8EB06D" w14:textId="77777777" w:rsidR="004A7E1F" w:rsidRPr="00DC63F5" w:rsidRDefault="004A7E1F" w:rsidP="006B32B6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Cours</w:t>
          </w:r>
        </w:p>
      </w:tc>
    </w:tr>
    <w:tr w:rsidR="004A7E1F" w14:paraId="41FA74CC" w14:textId="77777777" w:rsidTr="00A46F05">
      <w:trPr>
        <w:cantSplit/>
        <w:trHeight w:val="407"/>
      </w:trPr>
      <w:tc>
        <w:tcPr>
          <w:tcW w:w="11113" w:type="dxa"/>
          <w:gridSpan w:val="4"/>
          <w:shd w:val="clear" w:color="auto" w:fill="auto"/>
          <w:vAlign w:val="center"/>
        </w:tcPr>
        <w:p w14:paraId="0B9DDB80" w14:textId="77777777" w:rsidR="004A7E1F" w:rsidRPr="00DC63F5" w:rsidRDefault="004A7E1F" w:rsidP="0054462D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Chapitre commun aux </w:t>
          </w:r>
          <w:r w:rsidRPr="00DC63F5">
            <w:rPr>
              <w:rFonts w:ascii="Arial" w:hAnsi="Arial" w:cs="Arial"/>
              <w:b/>
              <w:sz w:val="24"/>
            </w:rPr>
            <w:t>CI.</w:t>
          </w:r>
          <w:r>
            <w:rPr>
              <w:rFonts w:ascii="Arial" w:hAnsi="Arial" w:cs="Arial"/>
              <w:b/>
              <w:sz w:val="24"/>
            </w:rPr>
            <w:t xml:space="preserve"> 1 à 4</w:t>
          </w:r>
        </w:p>
      </w:tc>
    </w:tr>
  </w:tbl>
  <w:p w14:paraId="405F91E6" w14:textId="77777777" w:rsidR="004A7E1F" w:rsidRDefault="004A7E1F" w:rsidP="0054462D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256pt;height:256pt" o:bullet="t">
        <v:imagedata r:id="rId1" o:title="green_globe_exclamation_point_570"/>
      </v:shape>
    </w:pict>
  </w:numPicBullet>
  <w:abstractNum w:abstractNumId="0">
    <w:nsid w:val="FFFFFF88"/>
    <w:multiLevelType w:val="singleLevel"/>
    <w:tmpl w:val="0C00E03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4D0C41"/>
    <w:multiLevelType w:val="multilevel"/>
    <w:tmpl w:val="92AEA0AA"/>
    <w:lvl w:ilvl="0">
      <w:start w:val="2"/>
      <w:numFmt w:val="decimal"/>
      <w:pStyle w:val="SOUSSOUSPARAGRAPH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2257B4A"/>
    <w:multiLevelType w:val="hybridMultilevel"/>
    <w:tmpl w:val="2C5E61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9D7822"/>
    <w:multiLevelType w:val="hybridMultilevel"/>
    <w:tmpl w:val="5E4856D0"/>
    <w:lvl w:ilvl="0" w:tplc="E01C183C">
      <w:start w:val="1"/>
      <w:numFmt w:val="decimal"/>
      <w:lvlText w:val="Question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440085"/>
    <w:multiLevelType w:val="hybridMultilevel"/>
    <w:tmpl w:val="29BA21E6"/>
    <w:lvl w:ilvl="0" w:tplc="E01C183C">
      <w:start w:val="1"/>
      <w:numFmt w:val="decimal"/>
      <w:lvlText w:val="Question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414F7A"/>
    <w:multiLevelType w:val="hybridMultilevel"/>
    <w:tmpl w:val="6A34C8EA"/>
    <w:lvl w:ilvl="0" w:tplc="3ED8774E">
      <w:numFmt w:val="bullet"/>
      <w:lvlText w:val=""/>
      <w:lvlJc w:val="left"/>
      <w:pPr>
        <w:ind w:left="644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0551246B"/>
    <w:multiLevelType w:val="hybridMultilevel"/>
    <w:tmpl w:val="F09AD8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374864"/>
    <w:multiLevelType w:val="hybridMultilevel"/>
    <w:tmpl w:val="2C74B160"/>
    <w:lvl w:ilvl="0" w:tplc="97C83B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A4C3BB2"/>
    <w:multiLevelType w:val="hybridMultilevel"/>
    <w:tmpl w:val="4B207F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805CF"/>
    <w:multiLevelType w:val="hybridMultilevel"/>
    <w:tmpl w:val="962CB8C2"/>
    <w:lvl w:ilvl="0" w:tplc="3F0E748C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21A1E46"/>
    <w:multiLevelType w:val="hybridMultilevel"/>
    <w:tmpl w:val="06AEB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76598A"/>
    <w:multiLevelType w:val="hybridMultilevel"/>
    <w:tmpl w:val="72A80B3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179602F1"/>
    <w:multiLevelType w:val="hybridMultilevel"/>
    <w:tmpl w:val="2F70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A95DFF"/>
    <w:multiLevelType w:val="hybridMultilevel"/>
    <w:tmpl w:val="B470D534"/>
    <w:lvl w:ilvl="0" w:tplc="040C000F">
      <w:start w:val="1"/>
      <w:numFmt w:val="decimal"/>
      <w:pStyle w:val="Style3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533AEF"/>
    <w:multiLevelType w:val="hybridMultilevel"/>
    <w:tmpl w:val="759EBB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3D2366"/>
    <w:multiLevelType w:val="hybridMultilevel"/>
    <w:tmpl w:val="4F3AB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4D4B23"/>
    <w:multiLevelType w:val="hybridMultilevel"/>
    <w:tmpl w:val="998C33A6"/>
    <w:lvl w:ilvl="0" w:tplc="E01C183C">
      <w:start w:val="1"/>
      <w:numFmt w:val="decimal"/>
      <w:lvlText w:val="Question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0E6DC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5574132"/>
    <w:multiLevelType w:val="hybridMultilevel"/>
    <w:tmpl w:val="2836F6E6"/>
    <w:lvl w:ilvl="0" w:tplc="5F5E2000">
      <w:start w:val="1"/>
      <w:numFmt w:val="lowerLetter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B96E64"/>
    <w:multiLevelType w:val="hybridMultilevel"/>
    <w:tmpl w:val="759EBB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782C37"/>
    <w:multiLevelType w:val="hybridMultilevel"/>
    <w:tmpl w:val="041858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B2588D"/>
    <w:multiLevelType w:val="hybridMultilevel"/>
    <w:tmpl w:val="A40267AE"/>
    <w:lvl w:ilvl="0" w:tplc="5D0AAE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1A69AC"/>
    <w:multiLevelType w:val="hybridMultilevel"/>
    <w:tmpl w:val="06AEB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DD746A"/>
    <w:multiLevelType w:val="multilevel"/>
    <w:tmpl w:val="785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3B64E0"/>
    <w:multiLevelType w:val="hybridMultilevel"/>
    <w:tmpl w:val="DD72FB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921609"/>
    <w:multiLevelType w:val="hybridMultilevel"/>
    <w:tmpl w:val="CFDEFC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023C0"/>
    <w:multiLevelType w:val="hybridMultilevel"/>
    <w:tmpl w:val="CFDEFC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CD5B8B"/>
    <w:multiLevelType w:val="hybridMultilevel"/>
    <w:tmpl w:val="2CBCAF74"/>
    <w:lvl w:ilvl="0" w:tplc="E01C183C">
      <w:start w:val="1"/>
      <w:numFmt w:val="decimal"/>
      <w:lvlText w:val="Question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12FB6"/>
    <w:multiLevelType w:val="hybridMultilevel"/>
    <w:tmpl w:val="91C815AC"/>
    <w:lvl w:ilvl="0" w:tplc="3ED84F7A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3" w:hanging="360"/>
      </w:pPr>
    </w:lvl>
    <w:lvl w:ilvl="2" w:tplc="040C001B" w:tentative="1">
      <w:start w:val="1"/>
      <w:numFmt w:val="lowerRoman"/>
      <w:lvlText w:val="%3."/>
      <w:lvlJc w:val="right"/>
      <w:pPr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9">
    <w:nsid w:val="4FAC34EF"/>
    <w:multiLevelType w:val="multilevel"/>
    <w:tmpl w:val="15FA87B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!Sketchy Times" w:hAnsi="!Sketchy Times" w:hint="default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720"/>
      </w:pPr>
      <w:rPr>
        <w:rFonts w:ascii="!Sketchy Times" w:hAnsi="!Sketchy Times" w:hint="default"/>
        <w:b/>
        <w:i w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522A6B43"/>
    <w:multiLevelType w:val="hybridMultilevel"/>
    <w:tmpl w:val="7D98A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7F058B"/>
    <w:multiLevelType w:val="hybridMultilevel"/>
    <w:tmpl w:val="4B207F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2419D6"/>
    <w:multiLevelType w:val="hybridMultilevel"/>
    <w:tmpl w:val="856AD9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EE5402"/>
    <w:multiLevelType w:val="hybridMultilevel"/>
    <w:tmpl w:val="F4A4E340"/>
    <w:lvl w:ilvl="0" w:tplc="F052216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DB838C7"/>
    <w:multiLevelType w:val="hybridMultilevel"/>
    <w:tmpl w:val="041858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9C00B1"/>
    <w:multiLevelType w:val="hybridMultilevel"/>
    <w:tmpl w:val="7C24EA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44686C"/>
    <w:multiLevelType w:val="hybridMultilevel"/>
    <w:tmpl w:val="6EDEAB10"/>
    <w:lvl w:ilvl="0" w:tplc="040C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DF0A79"/>
    <w:multiLevelType w:val="hybridMultilevel"/>
    <w:tmpl w:val="D3A019B8"/>
    <w:lvl w:ilvl="0" w:tplc="E01C183C">
      <w:start w:val="1"/>
      <w:numFmt w:val="decimal"/>
      <w:lvlText w:val="Question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C92192"/>
    <w:multiLevelType w:val="hybridMultilevel"/>
    <w:tmpl w:val="49B4E8D4"/>
    <w:lvl w:ilvl="0" w:tplc="E01C183C">
      <w:start w:val="1"/>
      <w:numFmt w:val="decimal"/>
      <w:lvlText w:val="Question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182ED5"/>
    <w:multiLevelType w:val="hybridMultilevel"/>
    <w:tmpl w:val="D0E6BDE2"/>
    <w:lvl w:ilvl="0" w:tplc="E01C183C">
      <w:start w:val="1"/>
      <w:numFmt w:val="decimal"/>
      <w:lvlText w:val="Question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4F5C30"/>
    <w:multiLevelType w:val="hybridMultilevel"/>
    <w:tmpl w:val="DD72FB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D2018A"/>
    <w:multiLevelType w:val="hybridMultilevel"/>
    <w:tmpl w:val="41E2FD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DE4069"/>
    <w:multiLevelType w:val="multilevel"/>
    <w:tmpl w:val="6F8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DFC219B"/>
    <w:multiLevelType w:val="hybridMultilevel"/>
    <w:tmpl w:val="2766C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521F49"/>
    <w:multiLevelType w:val="hybridMultilevel"/>
    <w:tmpl w:val="CCFC7690"/>
    <w:lvl w:ilvl="0" w:tplc="FBC0B63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333EC9"/>
    <w:multiLevelType w:val="hybridMultilevel"/>
    <w:tmpl w:val="465CBC10"/>
    <w:lvl w:ilvl="0" w:tplc="11543792">
      <w:start w:val="3"/>
      <w:numFmt w:val="bullet"/>
      <w:pStyle w:val="Puce"/>
      <w:lvlText w:val="-"/>
      <w:lvlJc w:val="left"/>
      <w:pPr>
        <w:tabs>
          <w:tab w:val="num" w:pos="644"/>
        </w:tabs>
        <w:ind w:left="624" w:hanging="340"/>
      </w:pPr>
      <w:rPr>
        <w:rFonts w:ascii="Calibri" w:eastAsiaTheme="minorHAnsi" w:hAnsi="Calibri" w:cstheme="minorBidi" w:hint="default"/>
        <w:color w:val="339966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6">
    <w:nsid w:val="75162D9B"/>
    <w:multiLevelType w:val="hybridMultilevel"/>
    <w:tmpl w:val="786A0DDC"/>
    <w:lvl w:ilvl="0" w:tplc="E01C183C">
      <w:start w:val="1"/>
      <w:numFmt w:val="decimal"/>
      <w:lvlText w:val="Question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7D1533"/>
    <w:multiLevelType w:val="hybridMultilevel"/>
    <w:tmpl w:val="1E085CF6"/>
    <w:lvl w:ilvl="0" w:tplc="5D0AAE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665F5B"/>
    <w:multiLevelType w:val="hybridMultilevel"/>
    <w:tmpl w:val="A38A8812"/>
    <w:lvl w:ilvl="0" w:tplc="324CFCFA">
      <w:start w:val="1"/>
      <w:numFmt w:val="low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48"/>
  </w:num>
  <w:num w:numId="3">
    <w:abstractNumId w:val="28"/>
  </w:num>
  <w:num w:numId="4">
    <w:abstractNumId w:val="45"/>
  </w:num>
  <w:num w:numId="5">
    <w:abstractNumId w:val="1"/>
  </w:num>
  <w:num w:numId="6">
    <w:abstractNumId w:val="18"/>
  </w:num>
  <w:num w:numId="7">
    <w:abstractNumId w:val="13"/>
  </w:num>
  <w:num w:numId="8">
    <w:abstractNumId w:val="12"/>
  </w:num>
  <w:num w:numId="9">
    <w:abstractNumId w:val="44"/>
  </w:num>
  <w:num w:numId="10">
    <w:abstractNumId w:val="25"/>
  </w:num>
  <w:num w:numId="11">
    <w:abstractNumId w:val="34"/>
  </w:num>
  <w:num w:numId="12">
    <w:abstractNumId w:val="6"/>
  </w:num>
  <w:num w:numId="13">
    <w:abstractNumId w:val="7"/>
  </w:num>
  <w:num w:numId="14">
    <w:abstractNumId w:val="22"/>
  </w:num>
  <w:num w:numId="15">
    <w:abstractNumId w:val="31"/>
  </w:num>
  <w:num w:numId="16">
    <w:abstractNumId w:val="33"/>
  </w:num>
  <w:num w:numId="17">
    <w:abstractNumId w:val="11"/>
  </w:num>
  <w:num w:numId="18">
    <w:abstractNumId w:val="5"/>
  </w:num>
  <w:num w:numId="19">
    <w:abstractNumId w:val="33"/>
    <w:lvlOverride w:ilvl="0">
      <w:startOverride w:val="1"/>
    </w:lvlOverride>
  </w:num>
  <w:num w:numId="20">
    <w:abstractNumId w:val="10"/>
  </w:num>
  <w:num w:numId="21">
    <w:abstractNumId w:val="0"/>
  </w:num>
  <w:num w:numId="22">
    <w:abstractNumId w:val="2"/>
  </w:num>
  <w:num w:numId="23">
    <w:abstractNumId w:val="20"/>
  </w:num>
  <w:num w:numId="24">
    <w:abstractNumId w:val="36"/>
  </w:num>
  <w:num w:numId="25">
    <w:abstractNumId w:val="15"/>
  </w:num>
  <w:num w:numId="26">
    <w:abstractNumId w:val="26"/>
  </w:num>
  <w:num w:numId="27">
    <w:abstractNumId w:val="17"/>
  </w:num>
  <w:num w:numId="28">
    <w:abstractNumId w:val="3"/>
  </w:num>
  <w:num w:numId="29">
    <w:abstractNumId w:val="4"/>
  </w:num>
  <w:num w:numId="30">
    <w:abstractNumId w:val="27"/>
  </w:num>
  <w:num w:numId="31">
    <w:abstractNumId w:val="43"/>
  </w:num>
  <w:num w:numId="32">
    <w:abstractNumId w:val="41"/>
  </w:num>
  <w:num w:numId="33">
    <w:abstractNumId w:val="9"/>
  </w:num>
  <w:num w:numId="34">
    <w:abstractNumId w:val="37"/>
  </w:num>
  <w:num w:numId="35">
    <w:abstractNumId w:val="38"/>
  </w:num>
  <w:num w:numId="36">
    <w:abstractNumId w:val="19"/>
  </w:num>
  <w:num w:numId="37">
    <w:abstractNumId w:val="39"/>
  </w:num>
  <w:num w:numId="38">
    <w:abstractNumId w:val="8"/>
  </w:num>
  <w:num w:numId="39">
    <w:abstractNumId w:val="46"/>
  </w:num>
  <w:num w:numId="40">
    <w:abstractNumId w:val="16"/>
  </w:num>
  <w:num w:numId="41">
    <w:abstractNumId w:val="40"/>
  </w:num>
  <w:num w:numId="42">
    <w:abstractNumId w:val="14"/>
  </w:num>
  <w:num w:numId="43">
    <w:abstractNumId w:val="21"/>
  </w:num>
  <w:num w:numId="44">
    <w:abstractNumId w:val="47"/>
  </w:num>
  <w:num w:numId="45">
    <w:abstractNumId w:val="42"/>
  </w:num>
  <w:num w:numId="46">
    <w:abstractNumId w:val="23"/>
  </w:num>
  <w:num w:numId="47">
    <w:abstractNumId w:val="30"/>
  </w:num>
  <w:num w:numId="48">
    <w:abstractNumId w:val="32"/>
  </w:num>
  <w:num w:numId="49">
    <w:abstractNumId w:val="24"/>
  </w:num>
  <w:num w:numId="50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attachedTemplate r:id="rId1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F2"/>
    <w:rsid w:val="00000F84"/>
    <w:rsid w:val="00001348"/>
    <w:rsid w:val="0000140A"/>
    <w:rsid w:val="00001C13"/>
    <w:rsid w:val="000024AD"/>
    <w:rsid w:val="000025A5"/>
    <w:rsid w:val="00005414"/>
    <w:rsid w:val="00006714"/>
    <w:rsid w:val="00010A6B"/>
    <w:rsid w:val="00010DDE"/>
    <w:rsid w:val="000118F5"/>
    <w:rsid w:val="00011BEA"/>
    <w:rsid w:val="0001444F"/>
    <w:rsid w:val="0001549E"/>
    <w:rsid w:val="00020196"/>
    <w:rsid w:val="00020986"/>
    <w:rsid w:val="00021435"/>
    <w:rsid w:val="00022D95"/>
    <w:rsid w:val="00023A14"/>
    <w:rsid w:val="00023C0C"/>
    <w:rsid w:val="00023F78"/>
    <w:rsid w:val="00024F26"/>
    <w:rsid w:val="00025C30"/>
    <w:rsid w:val="00026819"/>
    <w:rsid w:val="00030668"/>
    <w:rsid w:val="000321BD"/>
    <w:rsid w:val="00033E48"/>
    <w:rsid w:val="000368F1"/>
    <w:rsid w:val="00037561"/>
    <w:rsid w:val="00037C02"/>
    <w:rsid w:val="000402A1"/>
    <w:rsid w:val="00041AF0"/>
    <w:rsid w:val="00042D09"/>
    <w:rsid w:val="00044F19"/>
    <w:rsid w:val="00045D8D"/>
    <w:rsid w:val="00047894"/>
    <w:rsid w:val="00050482"/>
    <w:rsid w:val="00051CC3"/>
    <w:rsid w:val="000524DA"/>
    <w:rsid w:val="00054476"/>
    <w:rsid w:val="00060387"/>
    <w:rsid w:val="00061AC8"/>
    <w:rsid w:val="0006278D"/>
    <w:rsid w:val="00062EEF"/>
    <w:rsid w:val="00064279"/>
    <w:rsid w:val="000651F2"/>
    <w:rsid w:val="000667C9"/>
    <w:rsid w:val="00066AA9"/>
    <w:rsid w:val="0007211F"/>
    <w:rsid w:val="00072A4C"/>
    <w:rsid w:val="00074725"/>
    <w:rsid w:val="00075ECC"/>
    <w:rsid w:val="0007678B"/>
    <w:rsid w:val="00077CAA"/>
    <w:rsid w:val="00077CE8"/>
    <w:rsid w:val="000814DD"/>
    <w:rsid w:val="000834E0"/>
    <w:rsid w:val="00085B09"/>
    <w:rsid w:val="0008722C"/>
    <w:rsid w:val="00090F84"/>
    <w:rsid w:val="00092218"/>
    <w:rsid w:val="00093911"/>
    <w:rsid w:val="00093BA8"/>
    <w:rsid w:val="00093D78"/>
    <w:rsid w:val="0009408C"/>
    <w:rsid w:val="00094F03"/>
    <w:rsid w:val="0009539B"/>
    <w:rsid w:val="00096E08"/>
    <w:rsid w:val="000A0868"/>
    <w:rsid w:val="000A236C"/>
    <w:rsid w:val="000A49EB"/>
    <w:rsid w:val="000A579D"/>
    <w:rsid w:val="000A6522"/>
    <w:rsid w:val="000A6B2D"/>
    <w:rsid w:val="000A7E45"/>
    <w:rsid w:val="000B04EC"/>
    <w:rsid w:val="000B1468"/>
    <w:rsid w:val="000B2C55"/>
    <w:rsid w:val="000B2E82"/>
    <w:rsid w:val="000B42DA"/>
    <w:rsid w:val="000B48F5"/>
    <w:rsid w:val="000B4C21"/>
    <w:rsid w:val="000B4F94"/>
    <w:rsid w:val="000B5E1B"/>
    <w:rsid w:val="000B6FE3"/>
    <w:rsid w:val="000C05FD"/>
    <w:rsid w:val="000C0BD2"/>
    <w:rsid w:val="000C1CAC"/>
    <w:rsid w:val="000C44C1"/>
    <w:rsid w:val="000C4CDB"/>
    <w:rsid w:val="000D0759"/>
    <w:rsid w:val="000D0DC5"/>
    <w:rsid w:val="000D0FEA"/>
    <w:rsid w:val="000D2478"/>
    <w:rsid w:val="000D2521"/>
    <w:rsid w:val="000D261C"/>
    <w:rsid w:val="000D2A45"/>
    <w:rsid w:val="000D3593"/>
    <w:rsid w:val="000D72B4"/>
    <w:rsid w:val="000D7524"/>
    <w:rsid w:val="000E04D8"/>
    <w:rsid w:val="000E08B5"/>
    <w:rsid w:val="000E1228"/>
    <w:rsid w:val="000E1268"/>
    <w:rsid w:val="000E1FBC"/>
    <w:rsid w:val="000E2EA5"/>
    <w:rsid w:val="000E3B54"/>
    <w:rsid w:val="000E3C2A"/>
    <w:rsid w:val="000E6F5D"/>
    <w:rsid w:val="000F015E"/>
    <w:rsid w:val="000F1A6B"/>
    <w:rsid w:val="000F2658"/>
    <w:rsid w:val="000F36D1"/>
    <w:rsid w:val="000F462E"/>
    <w:rsid w:val="000F4C06"/>
    <w:rsid w:val="00100C57"/>
    <w:rsid w:val="0010150A"/>
    <w:rsid w:val="00101B3C"/>
    <w:rsid w:val="001026A8"/>
    <w:rsid w:val="00102AFF"/>
    <w:rsid w:val="00105E6A"/>
    <w:rsid w:val="0010627B"/>
    <w:rsid w:val="0010681E"/>
    <w:rsid w:val="00107B8A"/>
    <w:rsid w:val="00107C90"/>
    <w:rsid w:val="001115E3"/>
    <w:rsid w:val="00112E8B"/>
    <w:rsid w:val="001133EE"/>
    <w:rsid w:val="00113D96"/>
    <w:rsid w:val="001161D1"/>
    <w:rsid w:val="00117331"/>
    <w:rsid w:val="00117684"/>
    <w:rsid w:val="00117A31"/>
    <w:rsid w:val="001217FA"/>
    <w:rsid w:val="00121BB9"/>
    <w:rsid w:val="00121E51"/>
    <w:rsid w:val="001225AD"/>
    <w:rsid w:val="001232A9"/>
    <w:rsid w:val="001238B0"/>
    <w:rsid w:val="0012485F"/>
    <w:rsid w:val="00125053"/>
    <w:rsid w:val="00125AA9"/>
    <w:rsid w:val="00127711"/>
    <w:rsid w:val="00134BDA"/>
    <w:rsid w:val="001358B2"/>
    <w:rsid w:val="0013703C"/>
    <w:rsid w:val="0014048B"/>
    <w:rsid w:val="001425F0"/>
    <w:rsid w:val="001432A8"/>
    <w:rsid w:val="00145FBF"/>
    <w:rsid w:val="001462BA"/>
    <w:rsid w:val="001466F8"/>
    <w:rsid w:val="001475C0"/>
    <w:rsid w:val="001476D2"/>
    <w:rsid w:val="001502C4"/>
    <w:rsid w:val="00151399"/>
    <w:rsid w:val="001522BD"/>
    <w:rsid w:val="001527CF"/>
    <w:rsid w:val="00153E8D"/>
    <w:rsid w:val="0015415D"/>
    <w:rsid w:val="00155E3E"/>
    <w:rsid w:val="00160192"/>
    <w:rsid w:val="00161C92"/>
    <w:rsid w:val="00163A67"/>
    <w:rsid w:val="00163F95"/>
    <w:rsid w:val="00164428"/>
    <w:rsid w:val="001665DF"/>
    <w:rsid w:val="001671AB"/>
    <w:rsid w:val="001702B0"/>
    <w:rsid w:val="00171A65"/>
    <w:rsid w:val="00171CA5"/>
    <w:rsid w:val="00172C11"/>
    <w:rsid w:val="00172DD3"/>
    <w:rsid w:val="00174150"/>
    <w:rsid w:val="00174490"/>
    <w:rsid w:val="00176136"/>
    <w:rsid w:val="001761F0"/>
    <w:rsid w:val="00177185"/>
    <w:rsid w:val="00177299"/>
    <w:rsid w:val="0017731C"/>
    <w:rsid w:val="0018503F"/>
    <w:rsid w:val="001867E3"/>
    <w:rsid w:val="001869C5"/>
    <w:rsid w:val="001870EB"/>
    <w:rsid w:val="001903EE"/>
    <w:rsid w:val="001904F7"/>
    <w:rsid w:val="001907D3"/>
    <w:rsid w:val="00191CEA"/>
    <w:rsid w:val="00192253"/>
    <w:rsid w:val="0019267A"/>
    <w:rsid w:val="00192752"/>
    <w:rsid w:val="001932C2"/>
    <w:rsid w:val="00193DFB"/>
    <w:rsid w:val="00193FDC"/>
    <w:rsid w:val="0019466B"/>
    <w:rsid w:val="00194841"/>
    <w:rsid w:val="00194EBA"/>
    <w:rsid w:val="00195672"/>
    <w:rsid w:val="0019623E"/>
    <w:rsid w:val="00197EF9"/>
    <w:rsid w:val="001A004F"/>
    <w:rsid w:val="001A0C13"/>
    <w:rsid w:val="001A3A8B"/>
    <w:rsid w:val="001A5460"/>
    <w:rsid w:val="001A6818"/>
    <w:rsid w:val="001A6F46"/>
    <w:rsid w:val="001A728B"/>
    <w:rsid w:val="001A7EED"/>
    <w:rsid w:val="001B1DB1"/>
    <w:rsid w:val="001B41CF"/>
    <w:rsid w:val="001B41FE"/>
    <w:rsid w:val="001B534E"/>
    <w:rsid w:val="001B641F"/>
    <w:rsid w:val="001B684D"/>
    <w:rsid w:val="001C3267"/>
    <w:rsid w:val="001C3CE3"/>
    <w:rsid w:val="001C5B2D"/>
    <w:rsid w:val="001C6783"/>
    <w:rsid w:val="001D026C"/>
    <w:rsid w:val="001D08B3"/>
    <w:rsid w:val="001D10C1"/>
    <w:rsid w:val="001D1D0F"/>
    <w:rsid w:val="001D21A4"/>
    <w:rsid w:val="001D5BB4"/>
    <w:rsid w:val="001D5F59"/>
    <w:rsid w:val="001D6B86"/>
    <w:rsid w:val="001E01A1"/>
    <w:rsid w:val="001E1925"/>
    <w:rsid w:val="001E1AA6"/>
    <w:rsid w:val="001E1B87"/>
    <w:rsid w:val="001E3569"/>
    <w:rsid w:val="001E3D3C"/>
    <w:rsid w:val="001E4D18"/>
    <w:rsid w:val="001E6D4D"/>
    <w:rsid w:val="001E6E7D"/>
    <w:rsid w:val="001E782C"/>
    <w:rsid w:val="001F0515"/>
    <w:rsid w:val="001F1CED"/>
    <w:rsid w:val="001F3767"/>
    <w:rsid w:val="001F3CFA"/>
    <w:rsid w:val="001F3E30"/>
    <w:rsid w:val="001F4E47"/>
    <w:rsid w:val="001F783C"/>
    <w:rsid w:val="00200DD5"/>
    <w:rsid w:val="00200EF1"/>
    <w:rsid w:val="0020327C"/>
    <w:rsid w:val="00205BB0"/>
    <w:rsid w:val="002060FA"/>
    <w:rsid w:val="00213D4D"/>
    <w:rsid w:val="00213D63"/>
    <w:rsid w:val="002142D3"/>
    <w:rsid w:val="00214637"/>
    <w:rsid w:val="002158D0"/>
    <w:rsid w:val="002210AA"/>
    <w:rsid w:val="00222185"/>
    <w:rsid w:val="00222217"/>
    <w:rsid w:val="00222345"/>
    <w:rsid w:val="0022414D"/>
    <w:rsid w:val="00224893"/>
    <w:rsid w:val="0022606C"/>
    <w:rsid w:val="00227AF7"/>
    <w:rsid w:val="00230A3E"/>
    <w:rsid w:val="002314D8"/>
    <w:rsid w:val="00232505"/>
    <w:rsid w:val="00233EBD"/>
    <w:rsid w:val="002354E6"/>
    <w:rsid w:val="00235603"/>
    <w:rsid w:val="00241C30"/>
    <w:rsid w:val="00243081"/>
    <w:rsid w:val="00246CE1"/>
    <w:rsid w:val="00246FE7"/>
    <w:rsid w:val="00251340"/>
    <w:rsid w:val="00252334"/>
    <w:rsid w:val="00252DD5"/>
    <w:rsid w:val="00255E68"/>
    <w:rsid w:val="0025744F"/>
    <w:rsid w:val="002577A9"/>
    <w:rsid w:val="002619AC"/>
    <w:rsid w:val="00261D46"/>
    <w:rsid w:val="00263219"/>
    <w:rsid w:val="00265033"/>
    <w:rsid w:val="00265AE1"/>
    <w:rsid w:val="0026612B"/>
    <w:rsid w:val="00266656"/>
    <w:rsid w:val="00271847"/>
    <w:rsid w:val="00271CA5"/>
    <w:rsid w:val="002731F2"/>
    <w:rsid w:val="00276EF9"/>
    <w:rsid w:val="00281CAA"/>
    <w:rsid w:val="0028201B"/>
    <w:rsid w:val="002820BF"/>
    <w:rsid w:val="0028278C"/>
    <w:rsid w:val="00283787"/>
    <w:rsid w:val="00284B59"/>
    <w:rsid w:val="00285D0E"/>
    <w:rsid w:val="00291B25"/>
    <w:rsid w:val="00296EA3"/>
    <w:rsid w:val="00297273"/>
    <w:rsid w:val="002A0BAD"/>
    <w:rsid w:val="002A56A1"/>
    <w:rsid w:val="002A676F"/>
    <w:rsid w:val="002A745D"/>
    <w:rsid w:val="002A7C97"/>
    <w:rsid w:val="002B230C"/>
    <w:rsid w:val="002B402E"/>
    <w:rsid w:val="002B457E"/>
    <w:rsid w:val="002B4741"/>
    <w:rsid w:val="002B694B"/>
    <w:rsid w:val="002B732B"/>
    <w:rsid w:val="002B7C2D"/>
    <w:rsid w:val="002C215F"/>
    <w:rsid w:val="002C23C9"/>
    <w:rsid w:val="002C24D7"/>
    <w:rsid w:val="002C2C39"/>
    <w:rsid w:val="002C3764"/>
    <w:rsid w:val="002C560E"/>
    <w:rsid w:val="002C65C8"/>
    <w:rsid w:val="002C6717"/>
    <w:rsid w:val="002C7AA7"/>
    <w:rsid w:val="002D0E49"/>
    <w:rsid w:val="002D12AC"/>
    <w:rsid w:val="002D1543"/>
    <w:rsid w:val="002D221F"/>
    <w:rsid w:val="002D2702"/>
    <w:rsid w:val="002D3684"/>
    <w:rsid w:val="002D383A"/>
    <w:rsid w:val="002D45CA"/>
    <w:rsid w:val="002D4B68"/>
    <w:rsid w:val="002D5574"/>
    <w:rsid w:val="002D5613"/>
    <w:rsid w:val="002D5A3B"/>
    <w:rsid w:val="002D5A53"/>
    <w:rsid w:val="002D607B"/>
    <w:rsid w:val="002D709E"/>
    <w:rsid w:val="002D765F"/>
    <w:rsid w:val="002E036B"/>
    <w:rsid w:val="002E1ADC"/>
    <w:rsid w:val="002E2A99"/>
    <w:rsid w:val="002E2EC1"/>
    <w:rsid w:val="002E6B79"/>
    <w:rsid w:val="002E6C4E"/>
    <w:rsid w:val="002F0020"/>
    <w:rsid w:val="002F0DC2"/>
    <w:rsid w:val="002F2843"/>
    <w:rsid w:val="002F2A03"/>
    <w:rsid w:val="002F33CC"/>
    <w:rsid w:val="002F4B83"/>
    <w:rsid w:val="002F5BC2"/>
    <w:rsid w:val="002F6592"/>
    <w:rsid w:val="002F6CF1"/>
    <w:rsid w:val="002F6DE5"/>
    <w:rsid w:val="002F7805"/>
    <w:rsid w:val="002F7D14"/>
    <w:rsid w:val="002F7F37"/>
    <w:rsid w:val="003008F0"/>
    <w:rsid w:val="00301433"/>
    <w:rsid w:val="00301C86"/>
    <w:rsid w:val="00302BB9"/>
    <w:rsid w:val="0030377D"/>
    <w:rsid w:val="00303D12"/>
    <w:rsid w:val="00303E6A"/>
    <w:rsid w:val="0030401E"/>
    <w:rsid w:val="0030491C"/>
    <w:rsid w:val="00305013"/>
    <w:rsid w:val="00307798"/>
    <w:rsid w:val="00310297"/>
    <w:rsid w:val="00310528"/>
    <w:rsid w:val="00310537"/>
    <w:rsid w:val="0031129C"/>
    <w:rsid w:val="00312F3B"/>
    <w:rsid w:val="003134DD"/>
    <w:rsid w:val="003152B2"/>
    <w:rsid w:val="003201AA"/>
    <w:rsid w:val="00323DA6"/>
    <w:rsid w:val="00326146"/>
    <w:rsid w:val="003274E0"/>
    <w:rsid w:val="003313F3"/>
    <w:rsid w:val="00332366"/>
    <w:rsid w:val="00332BD7"/>
    <w:rsid w:val="003335D4"/>
    <w:rsid w:val="003342A9"/>
    <w:rsid w:val="00334E25"/>
    <w:rsid w:val="00335FA7"/>
    <w:rsid w:val="003405EC"/>
    <w:rsid w:val="003447BE"/>
    <w:rsid w:val="00347B08"/>
    <w:rsid w:val="00347F9D"/>
    <w:rsid w:val="00350193"/>
    <w:rsid w:val="003529C2"/>
    <w:rsid w:val="003530BA"/>
    <w:rsid w:val="00354362"/>
    <w:rsid w:val="003551D0"/>
    <w:rsid w:val="003578C2"/>
    <w:rsid w:val="0036333A"/>
    <w:rsid w:val="00364355"/>
    <w:rsid w:val="00365FCB"/>
    <w:rsid w:val="00366165"/>
    <w:rsid w:val="003677C9"/>
    <w:rsid w:val="00370785"/>
    <w:rsid w:val="0037331F"/>
    <w:rsid w:val="003764AB"/>
    <w:rsid w:val="00377112"/>
    <w:rsid w:val="00377671"/>
    <w:rsid w:val="0038212E"/>
    <w:rsid w:val="003831CF"/>
    <w:rsid w:val="00385BFF"/>
    <w:rsid w:val="00387983"/>
    <w:rsid w:val="0039522B"/>
    <w:rsid w:val="0039759B"/>
    <w:rsid w:val="003976F0"/>
    <w:rsid w:val="003976FA"/>
    <w:rsid w:val="00397786"/>
    <w:rsid w:val="003A0935"/>
    <w:rsid w:val="003A2770"/>
    <w:rsid w:val="003A297D"/>
    <w:rsid w:val="003A2CB2"/>
    <w:rsid w:val="003A385A"/>
    <w:rsid w:val="003A5914"/>
    <w:rsid w:val="003A61C1"/>
    <w:rsid w:val="003A6810"/>
    <w:rsid w:val="003A6E73"/>
    <w:rsid w:val="003A7AF4"/>
    <w:rsid w:val="003B18B2"/>
    <w:rsid w:val="003B3E88"/>
    <w:rsid w:val="003B432D"/>
    <w:rsid w:val="003B589C"/>
    <w:rsid w:val="003B6721"/>
    <w:rsid w:val="003B6E79"/>
    <w:rsid w:val="003C0519"/>
    <w:rsid w:val="003C210D"/>
    <w:rsid w:val="003C2DD9"/>
    <w:rsid w:val="003C3266"/>
    <w:rsid w:val="003C33E5"/>
    <w:rsid w:val="003C47D1"/>
    <w:rsid w:val="003C4F06"/>
    <w:rsid w:val="003C7ABB"/>
    <w:rsid w:val="003D0074"/>
    <w:rsid w:val="003D4ACE"/>
    <w:rsid w:val="003D59C5"/>
    <w:rsid w:val="003E0513"/>
    <w:rsid w:val="003E0E1F"/>
    <w:rsid w:val="003E2F2F"/>
    <w:rsid w:val="003E46BC"/>
    <w:rsid w:val="003E4AE3"/>
    <w:rsid w:val="003F3CBB"/>
    <w:rsid w:val="003F56A7"/>
    <w:rsid w:val="00404B92"/>
    <w:rsid w:val="00406B25"/>
    <w:rsid w:val="00411817"/>
    <w:rsid w:val="00415B03"/>
    <w:rsid w:val="004200DF"/>
    <w:rsid w:val="00420584"/>
    <w:rsid w:val="00422469"/>
    <w:rsid w:val="004240B6"/>
    <w:rsid w:val="00424DE6"/>
    <w:rsid w:val="0042517F"/>
    <w:rsid w:val="00426332"/>
    <w:rsid w:val="0042726B"/>
    <w:rsid w:val="004272A2"/>
    <w:rsid w:val="00427958"/>
    <w:rsid w:val="004310E8"/>
    <w:rsid w:val="0043158A"/>
    <w:rsid w:val="00432E84"/>
    <w:rsid w:val="00445C38"/>
    <w:rsid w:val="00447443"/>
    <w:rsid w:val="00450AC8"/>
    <w:rsid w:val="00451E8B"/>
    <w:rsid w:val="0045265E"/>
    <w:rsid w:val="0045430A"/>
    <w:rsid w:val="0045659D"/>
    <w:rsid w:val="004566CE"/>
    <w:rsid w:val="00456BF5"/>
    <w:rsid w:val="004610EA"/>
    <w:rsid w:val="00461EBA"/>
    <w:rsid w:val="00466CA3"/>
    <w:rsid w:val="00467088"/>
    <w:rsid w:val="00467ED3"/>
    <w:rsid w:val="0047037D"/>
    <w:rsid w:val="004712DA"/>
    <w:rsid w:val="004717C4"/>
    <w:rsid w:val="004719FC"/>
    <w:rsid w:val="00472D0F"/>
    <w:rsid w:val="00475A36"/>
    <w:rsid w:val="00477308"/>
    <w:rsid w:val="0048029D"/>
    <w:rsid w:val="004808A2"/>
    <w:rsid w:val="00481145"/>
    <w:rsid w:val="004816AE"/>
    <w:rsid w:val="00485F62"/>
    <w:rsid w:val="00486DD7"/>
    <w:rsid w:val="00487155"/>
    <w:rsid w:val="00492226"/>
    <w:rsid w:val="00493948"/>
    <w:rsid w:val="00496071"/>
    <w:rsid w:val="004A4783"/>
    <w:rsid w:val="004A7664"/>
    <w:rsid w:val="004A7E1F"/>
    <w:rsid w:val="004B026F"/>
    <w:rsid w:val="004B0DD1"/>
    <w:rsid w:val="004B2466"/>
    <w:rsid w:val="004B3352"/>
    <w:rsid w:val="004B33A0"/>
    <w:rsid w:val="004B3BBA"/>
    <w:rsid w:val="004B3E41"/>
    <w:rsid w:val="004B5F1B"/>
    <w:rsid w:val="004C0FC1"/>
    <w:rsid w:val="004C2921"/>
    <w:rsid w:val="004C2B14"/>
    <w:rsid w:val="004C3DF0"/>
    <w:rsid w:val="004C42D8"/>
    <w:rsid w:val="004C546C"/>
    <w:rsid w:val="004C6776"/>
    <w:rsid w:val="004C7225"/>
    <w:rsid w:val="004C741F"/>
    <w:rsid w:val="004C7B13"/>
    <w:rsid w:val="004D06EA"/>
    <w:rsid w:val="004D1332"/>
    <w:rsid w:val="004D1A62"/>
    <w:rsid w:val="004D1F19"/>
    <w:rsid w:val="004D1F5E"/>
    <w:rsid w:val="004D25DA"/>
    <w:rsid w:val="004D3797"/>
    <w:rsid w:val="004D495F"/>
    <w:rsid w:val="004D4ECB"/>
    <w:rsid w:val="004D5A99"/>
    <w:rsid w:val="004D6206"/>
    <w:rsid w:val="004D6C1B"/>
    <w:rsid w:val="004D7597"/>
    <w:rsid w:val="004E12B4"/>
    <w:rsid w:val="004E1CF0"/>
    <w:rsid w:val="004E35C2"/>
    <w:rsid w:val="004E3B3B"/>
    <w:rsid w:val="004E5E51"/>
    <w:rsid w:val="004E5ECA"/>
    <w:rsid w:val="004E5F7C"/>
    <w:rsid w:val="004E6576"/>
    <w:rsid w:val="004E7562"/>
    <w:rsid w:val="004F0DA3"/>
    <w:rsid w:val="004F0ED7"/>
    <w:rsid w:val="004F146E"/>
    <w:rsid w:val="004F2DC5"/>
    <w:rsid w:val="004F3DD8"/>
    <w:rsid w:val="004F4A62"/>
    <w:rsid w:val="004F5AFD"/>
    <w:rsid w:val="004F643F"/>
    <w:rsid w:val="004F6C5A"/>
    <w:rsid w:val="004F7838"/>
    <w:rsid w:val="005003A8"/>
    <w:rsid w:val="005018AA"/>
    <w:rsid w:val="00502B13"/>
    <w:rsid w:val="005063B5"/>
    <w:rsid w:val="005069F2"/>
    <w:rsid w:val="00506A8C"/>
    <w:rsid w:val="0050734D"/>
    <w:rsid w:val="00507571"/>
    <w:rsid w:val="00510C4F"/>
    <w:rsid w:val="00512E40"/>
    <w:rsid w:val="0051368E"/>
    <w:rsid w:val="0051405E"/>
    <w:rsid w:val="00514177"/>
    <w:rsid w:val="0051777F"/>
    <w:rsid w:val="005215E1"/>
    <w:rsid w:val="00522616"/>
    <w:rsid w:val="00523206"/>
    <w:rsid w:val="005234F9"/>
    <w:rsid w:val="00523745"/>
    <w:rsid w:val="0052460C"/>
    <w:rsid w:val="00525403"/>
    <w:rsid w:val="00525FA1"/>
    <w:rsid w:val="005261D5"/>
    <w:rsid w:val="005270A4"/>
    <w:rsid w:val="00527357"/>
    <w:rsid w:val="005273DF"/>
    <w:rsid w:val="00530E2D"/>
    <w:rsid w:val="0053311A"/>
    <w:rsid w:val="00535680"/>
    <w:rsid w:val="005356DA"/>
    <w:rsid w:val="00535E3C"/>
    <w:rsid w:val="005365FE"/>
    <w:rsid w:val="005375C3"/>
    <w:rsid w:val="00542F37"/>
    <w:rsid w:val="0054315B"/>
    <w:rsid w:val="005432F6"/>
    <w:rsid w:val="0054421A"/>
    <w:rsid w:val="0054462D"/>
    <w:rsid w:val="00546611"/>
    <w:rsid w:val="005478F7"/>
    <w:rsid w:val="00550466"/>
    <w:rsid w:val="00550E26"/>
    <w:rsid w:val="005517FD"/>
    <w:rsid w:val="00552395"/>
    <w:rsid w:val="005524EE"/>
    <w:rsid w:val="00553C76"/>
    <w:rsid w:val="00555BFA"/>
    <w:rsid w:val="00556E39"/>
    <w:rsid w:val="00556F8A"/>
    <w:rsid w:val="00561A45"/>
    <w:rsid w:val="00563787"/>
    <w:rsid w:val="00563AA4"/>
    <w:rsid w:val="00570439"/>
    <w:rsid w:val="005715F7"/>
    <w:rsid w:val="005724E2"/>
    <w:rsid w:val="00573821"/>
    <w:rsid w:val="005747B0"/>
    <w:rsid w:val="005773ED"/>
    <w:rsid w:val="005774A0"/>
    <w:rsid w:val="0058013E"/>
    <w:rsid w:val="005812EA"/>
    <w:rsid w:val="00582072"/>
    <w:rsid w:val="0058213C"/>
    <w:rsid w:val="00582369"/>
    <w:rsid w:val="0058250A"/>
    <w:rsid w:val="00583DE6"/>
    <w:rsid w:val="00584A0B"/>
    <w:rsid w:val="005854D9"/>
    <w:rsid w:val="00587606"/>
    <w:rsid w:val="00590369"/>
    <w:rsid w:val="005921B8"/>
    <w:rsid w:val="00593DDA"/>
    <w:rsid w:val="005950FE"/>
    <w:rsid w:val="005955AA"/>
    <w:rsid w:val="00595D6C"/>
    <w:rsid w:val="005962DA"/>
    <w:rsid w:val="0059670D"/>
    <w:rsid w:val="005A0825"/>
    <w:rsid w:val="005A2E83"/>
    <w:rsid w:val="005A5ED9"/>
    <w:rsid w:val="005A67E4"/>
    <w:rsid w:val="005A7D2F"/>
    <w:rsid w:val="005B0E7D"/>
    <w:rsid w:val="005B34D7"/>
    <w:rsid w:val="005B5F8D"/>
    <w:rsid w:val="005B60AC"/>
    <w:rsid w:val="005B61CE"/>
    <w:rsid w:val="005B71EA"/>
    <w:rsid w:val="005C19B5"/>
    <w:rsid w:val="005C2F9E"/>
    <w:rsid w:val="005C6810"/>
    <w:rsid w:val="005D32A6"/>
    <w:rsid w:val="005D38D2"/>
    <w:rsid w:val="005D3BD8"/>
    <w:rsid w:val="005D4494"/>
    <w:rsid w:val="005D631A"/>
    <w:rsid w:val="005D66CE"/>
    <w:rsid w:val="005D7483"/>
    <w:rsid w:val="005E014E"/>
    <w:rsid w:val="005E227D"/>
    <w:rsid w:val="005E3864"/>
    <w:rsid w:val="005E4C64"/>
    <w:rsid w:val="005E7D40"/>
    <w:rsid w:val="005F2208"/>
    <w:rsid w:val="005F2532"/>
    <w:rsid w:val="005F430D"/>
    <w:rsid w:val="005F5266"/>
    <w:rsid w:val="005F54BF"/>
    <w:rsid w:val="005F5C45"/>
    <w:rsid w:val="005F5DD5"/>
    <w:rsid w:val="005F6AA0"/>
    <w:rsid w:val="006009BB"/>
    <w:rsid w:val="00602A2A"/>
    <w:rsid w:val="00602D91"/>
    <w:rsid w:val="00603DBE"/>
    <w:rsid w:val="00603F6F"/>
    <w:rsid w:val="0060458F"/>
    <w:rsid w:val="00604593"/>
    <w:rsid w:val="00604697"/>
    <w:rsid w:val="00605137"/>
    <w:rsid w:val="00605629"/>
    <w:rsid w:val="00607DDA"/>
    <w:rsid w:val="00611413"/>
    <w:rsid w:val="00611FE8"/>
    <w:rsid w:val="00612E46"/>
    <w:rsid w:val="00613467"/>
    <w:rsid w:val="00614492"/>
    <w:rsid w:val="00614D57"/>
    <w:rsid w:val="00614DAB"/>
    <w:rsid w:val="00616924"/>
    <w:rsid w:val="006238D1"/>
    <w:rsid w:val="00623F0C"/>
    <w:rsid w:val="00624589"/>
    <w:rsid w:val="00625B52"/>
    <w:rsid w:val="00626384"/>
    <w:rsid w:val="00630E8A"/>
    <w:rsid w:val="00633BCC"/>
    <w:rsid w:val="006348F3"/>
    <w:rsid w:val="00635B92"/>
    <w:rsid w:val="00635BBD"/>
    <w:rsid w:val="00643CA9"/>
    <w:rsid w:val="00643D91"/>
    <w:rsid w:val="006476DC"/>
    <w:rsid w:val="00650EBA"/>
    <w:rsid w:val="0065285E"/>
    <w:rsid w:val="006555F9"/>
    <w:rsid w:val="00656A69"/>
    <w:rsid w:val="00657277"/>
    <w:rsid w:val="00657A93"/>
    <w:rsid w:val="00657E3C"/>
    <w:rsid w:val="00660E8B"/>
    <w:rsid w:val="00660FC0"/>
    <w:rsid w:val="00662308"/>
    <w:rsid w:val="006655F4"/>
    <w:rsid w:val="006658F1"/>
    <w:rsid w:val="00666F6B"/>
    <w:rsid w:val="00671ACC"/>
    <w:rsid w:val="00673D4E"/>
    <w:rsid w:val="006765EA"/>
    <w:rsid w:val="006766E1"/>
    <w:rsid w:val="006768EF"/>
    <w:rsid w:val="0068083B"/>
    <w:rsid w:val="00680D21"/>
    <w:rsid w:val="00681644"/>
    <w:rsid w:val="00683846"/>
    <w:rsid w:val="00683D4E"/>
    <w:rsid w:val="00685EF2"/>
    <w:rsid w:val="00686C02"/>
    <w:rsid w:val="00686F8C"/>
    <w:rsid w:val="00687197"/>
    <w:rsid w:val="006879C8"/>
    <w:rsid w:val="006900EE"/>
    <w:rsid w:val="0069026E"/>
    <w:rsid w:val="00690F7A"/>
    <w:rsid w:val="006910C4"/>
    <w:rsid w:val="00691ACF"/>
    <w:rsid w:val="00692247"/>
    <w:rsid w:val="0069352A"/>
    <w:rsid w:val="00696367"/>
    <w:rsid w:val="006A0C52"/>
    <w:rsid w:val="006A0DBB"/>
    <w:rsid w:val="006A341E"/>
    <w:rsid w:val="006A7D0F"/>
    <w:rsid w:val="006B2AFF"/>
    <w:rsid w:val="006B32B6"/>
    <w:rsid w:val="006B34DA"/>
    <w:rsid w:val="006B5653"/>
    <w:rsid w:val="006B5922"/>
    <w:rsid w:val="006B62C1"/>
    <w:rsid w:val="006C07B7"/>
    <w:rsid w:val="006C1667"/>
    <w:rsid w:val="006C25B1"/>
    <w:rsid w:val="006C26DF"/>
    <w:rsid w:val="006C3227"/>
    <w:rsid w:val="006C3310"/>
    <w:rsid w:val="006C38B5"/>
    <w:rsid w:val="006C6932"/>
    <w:rsid w:val="006C778D"/>
    <w:rsid w:val="006C7A8D"/>
    <w:rsid w:val="006D04C5"/>
    <w:rsid w:val="006D2FA7"/>
    <w:rsid w:val="006D7DE4"/>
    <w:rsid w:val="006E15D3"/>
    <w:rsid w:val="006E21E0"/>
    <w:rsid w:val="006E234E"/>
    <w:rsid w:val="006E269E"/>
    <w:rsid w:val="006E3383"/>
    <w:rsid w:val="006E4B18"/>
    <w:rsid w:val="006E4BFF"/>
    <w:rsid w:val="006E5119"/>
    <w:rsid w:val="006F012C"/>
    <w:rsid w:val="006F0CE0"/>
    <w:rsid w:val="006F357D"/>
    <w:rsid w:val="006F3E3E"/>
    <w:rsid w:val="006F3EDA"/>
    <w:rsid w:val="006F6A95"/>
    <w:rsid w:val="006F77BB"/>
    <w:rsid w:val="007003E4"/>
    <w:rsid w:val="00700DD6"/>
    <w:rsid w:val="00706489"/>
    <w:rsid w:val="007142D3"/>
    <w:rsid w:val="0071525D"/>
    <w:rsid w:val="007172C1"/>
    <w:rsid w:val="00717725"/>
    <w:rsid w:val="00717A6C"/>
    <w:rsid w:val="00720B19"/>
    <w:rsid w:val="00721BD2"/>
    <w:rsid w:val="007225E8"/>
    <w:rsid w:val="007238D9"/>
    <w:rsid w:val="00724DE8"/>
    <w:rsid w:val="00730447"/>
    <w:rsid w:val="0073147B"/>
    <w:rsid w:val="00732B11"/>
    <w:rsid w:val="007337AC"/>
    <w:rsid w:val="007364B9"/>
    <w:rsid w:val="0074222D"/>
    <w:rsid w:val="0074351B"/>
    <w:rsid w:val="0074355D"/>
    <w:rsid w:val="0074426D"/>
    <w:rsid w:val="00744DC8"/>
    <w:rsid w:val="007469D6"/>
    <w:rsid w:val="007501E6"/>
    <w:rsid w:val="00750B2D"/>
    <w:rsid w:val="00751046"/>
    <w:rsid w:val="0075406D"/>
    <w:rsid w:val="0075452C"/>
    <w:rsid w:val="00755AA4"/>
    <w:rsid w:val="0075628A"/>
    <w:rsid w:val="00757602"/>
    <w:rsid w:val="00761D99"/>
    <w:rsid w:val="00762867"/>
    <w:rsid w:val="00763724"/>
    <w:rsid w:val="00764056"/>
    <w:rsid w:val="00766215"/>
    <w:rsid w:val="00766D08"/>
    <w:rsid w:val="00767844"/>
    <w:rsid w:val="00773047"/>
    <w:rsid w:val="007743B1"/>
    <w:rsid w:val="007767E4"/>
    <w:rsid w:val="0077777E"/>
    <w:rsid w:val="00780E8F"/>
    <w:rsid w:val="00780FAF"/>
    <w:rsid w:val="00781D84"/>
    <w:rsid w:val="00784EC2"/>
    <w:rsid w:val="00784F02"/>
    <w:rsid w:val="00791334"/>
    <w:rsid w:val="007920D8"/>
    <w:rsid w:val="00792A72"/>
    <w:rsid w:val="00793578"/>
    <w:rsid w:val="00793BB0"/>
    <w:rsid w:val="00793BCA"/>
    <w:rsid w:val="00793F38"/>
    <w:rsid w:val="00794153"/>
    <w:rsid w:val="007944B8"/>
    <w:rsid w:val="00795915"/>
    <w:rsid w:val="00797462"/>
    <w:rsid w:val="007A1914"/>
    <w:rsid w:val="007A1E20"/>
    <w:rsid w:val="007A408D"/>
    <w:rsid w:val="007A4CDD"/>
    <w:rsid w:val="007A4DAD"/>
    <w:rsid w:val="007A5B1F"/>
    <w:rsid w:val="007A5F64"/>
    <w:rsid w:val="007B00D2"/>
    <w:rsid w:val="007B0619"/>
    <w:rsid w:val="007B2529"/>
    <w:rsid w:val="007B2B74"/>
    <w:rsid w:val="007B2E3F"/>
    <w:rsid w:val="007B49D0"/>
    <w:rsid w:val="007B55F4"/>
    <w:rsid w:val="007B6D82"/>
    <w:rsid w:val="007B6FF9"/>
    <w:rsid w:val="007B7939"/>
    <w:rsid w:val="007C0289"/>
    <w:rsid w:val="007C11D6"/>
    <w:rsid w:val="007C14FA"/>
    <w:rsid w:val="007C17C3"/>
    <w:rsid w:val="007C17EB"/>
    <w:rsid w:val="007C2625"/>
    <w:rsid w:val="007C345A"/>
    <w:rsid w:val="007C36CC"/>
    <w:rsid w:val="007C39B5"/>
    <w:rsid w:val="007C4B2A"/>
    <w:rsid w:val="007C6FDC"/>
    <w:rsid w:val="007D104B"/>
    <w:rsid w:val="007D1E88"/>
    <w:rsid w:val="007D2C05"/>
    <w:rsid w:val="007D37B0"/>
    <w:rsid w:val="007D3A43"/>
    <w:rsid w:val="007D534B"/>
    <w:rsid w:val="007D7138"/>
    <w:rsid w:val="007E137C"/>
    <w:rsid w:val="007E245E"/>
    <w:rsid w:val="007E2DB6"/>
    <w:rsid w:val="007E7BD6"/>
    <w:rsid w:val="007F2472"/>
    <w:rsid w:val="007F26AE"/>
    <w:rsid w:val="007F4B1A"/>
    <w:rsid w:val="007F683F"/>
    <w:rsid w:val="008020EF"/>
    <w:rsid w:val="00802290"/>
    <w:rsid w:val="00802BB6"/>
    <w:rsid w:val="00802DED"/>
    <w:rsid w:val="008045F3"/>
    <w:rsid w:val="00805023"/>
    <w:rsid w:val="00805D46"/>
    <w:rsid w:val="008065EF"/>
    <w:rsid w:val="00806679"/>
    <w:rsid w:val="00812D72"/>
    <w:rsid w:val="00822485"/>
    <w:rsid w:val="00823096"/>
    <w:rsid w:val="00823580"/>
    <w:rsid w:val="00823BF8"/>
    <w:rsid w:val="008243C3"/>
    <w:rsid w:val="00824557"/>
    <w:rsid w:val="00827480"/>
    <w:rsid w:val="008329CD"/>
    <w:rsid w:val="00833870"/>
    <w:rsid w:val="00833A1B"/>
    <w:rsid w:val="00834D46"/>
    <w:rsid w:val="00835CE2"/>
    <w:rsid w:val="00836CCA"/>
    <w:rsid w:val="008373C3"/>
    <w:rsid w:val="00837D1F"/>
    <w:rsid w:val="00840172"/>
    <w:rsid w:val="0084113F"/>
    <w:rsid w:val="008438A8"/>
    <w:rsid w:val="00844ABD"/>
    <w:rsid w:val="008453B0"/>
    <w:rsid w:val="00846EC1"/>
    <w:rsid w:val="00847835"/>
    <w:rsid w:val="00852790"/>
    <w:rsid w:val="00852DBB"/>
    <w:rsid w:val="00852E33"/>
    <w:rsid w:val="00852F36"/>
    <w:rsid w:val="0085350F"/>
    <w:rsid w:val="00856AE6"/>
    <w:rsid w:val="00857BDB"/>
    <w:rsid w:val="00861553"/>
    <w:rsid w:val="00865835"/>
    <w:rsid w:val="00865A69"/>
    <w:rsid w:val="00866B20"/>
    <w:rsid w:val="00866D34"/>
    <w:rsid w:val="00867146"/>
    <w:rsid w:val="00870089"/>
    <w:rsid w:val="00870B80"/>
    <w:rsid w:val="00870BB1"/>
    <w:rsid w:val="00870C55"/>
    <w:rsid w:val="008712D0"/>
    <w:rsid w:val="00873D4E"/>
    <w:rsid w:val="00873F14"/>
    <w:rsid w:val="0087672F"/>
    <w:rsid w:val="008775BE"/>
    <w:rsid w:val="008801D4"/>
    <w:rsid w:val="008803E9"/>
    <w:rsid w:val="00882BFC"/>
    <w:rsid w:val="00883A30"/>
    <w:rsid w:val="008841E3"/>
    <w:rsid w:val="008844B5"/>
    <w:rsid w:val="00886D34"/>
    <w:rsid w:val="00886D72"/>
    <w:rsid w:val="00887777"/>
    <w:rsid w:val="00891A75"/>
    <w:rsid w:val="00892331"/>
    <w:rsid w:val="00892A16"/>
    <w:rsid w:val="00893AF6"/>
    <w:rsid w:val="008944EF"/>
    <w:rsid w:val="00896338"/>
    <w:rsid w:val="0089656A"/>
    <w:rsid w:val="00896D0E"/>
    <w:rsid w:val="008978D6"/>
    <w:rsid w:val="008A07F5"/>
    <w:rsid w:val="008A1DE4"/>
    <w:rsid w:val="008A3AF5"/>
    <w:rsid w:val="008A6243"/>
    <w:rsid w:val="008A62C8"/>
    <w:rsid w:val="008A66F5"/>
    <w:rsid w:val="008A68BB"/>
    <w:rsid w:val="008A773D"/>
    <w:rsid w:val="008A7FF2"/>
    <w:rsid w:val="008B0096"/>
    <w:rsid w:val="008B0378"/>
    <w:rsid w:val="008B0F3B"/>
    <w:rsid w:val="008B138A"/>
    <w:rsid w:val="008B13D9"/>
    <w:rsid w:val="008B17E9"/>
    <w:rsid w:val="008B4BEB"/>
    <w:rsid w:val="008B55F8"/>
    <w:rsid w:val="008B599D"/>
    <w:rsid w:val="008B6852"/>
    <w:rsid w:val="008B7175"/>
    <w:rsid w:val="008B7796"/>
    <w:rsid w:val="008C02A7"/>
    <w:rsid w:val="008C1E09"/>
    <w:rsid w:val="008C24F1"/>
    <w:rsid w:val="008C3E18"/>
    <w:rsid w:val="008C5630"/>
    <w:rsid w:val="008C6680"/>
    <w:rsid w:val="008C6833"/>
    <w:rsid w:val="008C69F5"/>
    <w:rsid w:val="008D1B07"/>
    <w:rsid w:val="008D2060"/>
    <w:rsid w:val="008D22CE"/>
    <w:rsid w:val="008D29D4"/>
    <w:rsid w:val="008D6A7E"/>
    <w:rsid w:val="008E1849"/>
    <w:rsid w:val="008E233B"/>
    <w:rsid w:val="008E3E8F"/>
    <w:rsid w:val="008E46D6"/>
    <w:rsid w:val="008E4742"/>
    <w:rsid w:val="008E4819"/>
    <w:rsid w:val="008E6B63"/>
    <w:rsid w:val="008F056A"/>
    <w:rsid w:val="008F49C0"/>
    <w:rsid w:val="008F4A41"/>
    <w:rsid w:val="008F4CA0"/>
    <w:rsid w:val="008F6267"/>
    <w:rsid w:val="009006D6"/>
    <w:rsid w:val="00901338"/>
    <w:rsid w:val="0090166E"/>
    <w:rsid w:val="00903767"/>
    <w:rsid w:val="00904FBC"/>
    <w:rsid w:val="0090792C"/>
    <w:rsid w:val="00910A0A"/>
    <w:rsid w:val="00912555"/>
    <w:rsid w:val="009135E3"/>
    <w:rsid w:val="009162F2"/>
    <w:rsid w:val="00920740"/>
    <w:rsid w:val="00920C39"/>
    <w:rsid w:val="009225B8"/>
    <w:rsid w:val="009225B9"/>
    <w:rsid w:val="0092338B"/>
    <w:rsid w:val="009252FC"/>
    <w:rsid w:val="009257C6"/>
    <w:rsid w:val="009278B9"/>
    <w:rsid w:val="00930672"/>
    <w:rsid w:val="00931541"/>
    <w:rsid w:val="009315C2"/>
    <w:rsid w:val="00931A1C"/>
    <w:rsid w:val="00932376"/>
    <w:rsid w:val="00932E72"/>
    <w:rsid w:val="00932F25"/>
    <w:rsid w:val="00933286"/>
    <w:rsid w:val="0093397F"/>
    <w:rsid w:val="00933A7B"/>
    <w:rsid w:val="009358A2"/>
    <w:rsid w:val="00935A0E"/>
    <w:rsid w:val="00936A76"/>
    <w:rsid w:val="00936E5C"/>
    <w:rsid w:val="00937D29"/>
    <w:rsid w:val="009415D1"/>
    <w:rsid w:val="009444A5"/>
    <w:rsid w:val="009448C2"/>
    <w:rsid w:val="00944B5E"/>
    <w:rsid w:val="0094541D"/>
    <w:rsid w:val="00946B32"/>
    <w:rsid w:val="00947516"/>
    <w:rsid w:val="009505FB"/>
    <w:rsid w:val="00951566"/>
    <w:rsid w:val="00951969"/>
    <w:rsid w:val="00952EB9"/>
    <w:rsid w:val="00953E26"/>
    <w:rsid w:val="00955FD6"/>
    <w:rsid w:val="00957BDA"/>
    <w:rsid w:val="00961FDA"/>
    <w:rsid w:val="00962F7F"/>
    <w:rsid w:val="0096321E"/>
    <w:rsid w:val="00963D51"/>
    <w:rsid w:val="0096427A"/>
    <w:rsid w:val="009659E7"/>
    <w:rsid w:val="0096608C"/>
    <w:rsid w:val="00966A44"/>
    <w:rsid w:val="00966BF6"/>
    <w:rsid w:val="00966C64"/>
    <w:rsid w:val="00967F80"/>
    <w:rsid w:val="0097057B"/>
    <w:rsid w:val="009712BB"/>
    <w:rsid w:val="00971F23"/>
    <w:rsid w:val="00973986"/>
    <w:rsid w:val="00974F88"/>
    <w:rsid w:val="0097509A"/>
    <w:rsid w:val="009751E4"/>
    <w:rsid w:val="0097557B"/>
    <w:rsid w:val="00975648"/>
    <w:rsid w:val="009760F5"/>
    <w:rsid w:val="0098063C"/>
    <w:rsid w:val="00982342"/>
    <w:rsid w:val="00982D75"/>
    <w:rsid w:val="00982EE3"/>
    <w:rsid w:val="009838C0"/>
    <w:rsid w:val="009841B5"/>
    <w:rsid w:val="00985E30"/>
    <w:rsid w:val="009879A0"/>
    <w:rsid w:val="00990760"/>
    <w:rsid w:val="00990B4A"/>
    <w:rsid w:val="0099227D"/>
    <w:rsid w:val="00993DC2"/>
    <w:rsid w:val="0099454A"/>
    <w:rsid w:val="00997E34"/>
    <w:rsid w:val="009A1B00"/>
    <w:rsid w:val="009A267E"/>
    <w:rsid w:val="009A3AA7"/>
    <w:rsid w:val="009A5FF2"/>
    <w:rsid w:val="009A681E"/>
    <w:rsid w:val="009A7C69"/>
    <w:rsid w:val="009A7D8A"/>
    <w:rsid w:val="009A7EB6"/>
    <w:rsid w:val="009B0A97"/>
    <w:rsid w:val="009B330E"/>
    <w:rsid w:val="009B3834"/>
    <w:rsid w:val="009B3CB6"/>
    <w:rsid w:val="009B51D0"/>
    <w:rsid w:val="009B690A"/>
    <w:rsid w:val="009B6B69"/>
    <w:rsid w:val="009B7BE8"/>
    <w:rsid w:val="009C0F8D"/>
    <w:rsid w:val="009C3064"/>
    <w:rsid w:val="009C4E58"/>
    <w:rsid w:val="009C5FF1"/>
    <w:rsid w:val="009C76EA"/>
    <w:rsid w:val="009C76FE"/>
    <w:rsid w:val="009D01D5"/>
    <w:rsid w:val="009D0D90"/>
    <w:rsid w:val="009D2180"/>
    <w:rsid w:val="009D311C"/>
    <w:rsid w:val="009D31A3"/>
    <w:rsid w:val="009D37EB"/>
    <w:rsid w:val="009D3A08"/>
    <w:rsid w:val="009D4C0F"/>
    <w:rsid w:val="009D4CEC"/>
    <w:rsid w:val="009D510C"/>
    <w:rsid w:val="009D655C"/>
    <w:rsid w:val="009D6566"/>
    <w:rsid w:val="009E1069"/>
    <w:rsid w:val="009E11A1"/>
    <w:rsid w:val="009E198A"/>
    <w:rsid w:val="009E1B3B"/>
    <w:rsid w:val="009E286B"/>
    <w:rsid w:val="009E4517"/>
    <w:rsid w:val="009E552E"/>
    <w:rsid w:val="009E57D0"/>
    <w:rsid w:val="009E6303"/>
    <w:rsid w:val="009E6F86"/>
    <w:rsid w:val="009E78AC"/>
    <w:rsid w:val="009F0D4B"/>
    <w:rsid w:val="009F117A"/>
    <w:rsid w:val="009F35E8"/>
    <w:rsid w:val="009F3741"/>
    <w:rsid w:val="009F4B46"/>
    <w:rsid w:val="009F5625"/>
    <w:rsid w:val="009F5974"/>
    <w:rsid w:val="009F59DD"/>
    <w:rsid w:val="009F7615"/>
    <w:rsid w:val="009F7647"/>
    <w:rsid w:val="009F788A"/>
    <w:rsid w:val="009F7E4A"/>
    <w:rsid w:val="00A004F8"/>
    <w:rsid w:val="00A0075C"/>
    <w:rsid w:val="00A015D1"/>
    <w:rsid w:val="00A01634"/>
    <w:rsid w:val="00A027D7"/>
    <w:rsid w:val="00A03A18"/>
    <w:rsid w:val="00A050C7"/>
    <w:rsid w:val="00A119D2"/>
    <w:rsid w:val="00A1225C"/>
    <w:rsid w:val="00A14462"/>
    <w:rsid w:val="00A15D75"/>
    <w:rsid w:val="00A1607F"/>
    <w:rsid w:val="00A161D4"/>
    <w:rsid w:val="00A170BD"/>
    <w:rsid w:val="00A2132C"/>
    <w:rsid w:val="00A2364C"/>
    <w:rsid w:val="00A23E73"/>
    <w:rsid w:val="00A244A8"/>
    <w:rsid w:val="00A24A7F"/>
    <w:rsid w:val="00A25D85"/>
    <w:rsid w:val="00A30964"/>
    <w:rsid w:val="00A31FAF"/>
    <w:rsid w:val="00A32DA8"/>
    <w:rsid w:val="00A343EE"/>
    <w:rsid w:val="00A351D1"/>
    <w:rsid w:val="00A354C2"/>
    <w:rsid w:val="00A36999"/>
    <w:rsid w:val="00A37785"/>
    <w:rsid w:val="00A42F11"/>
    <w:rsid w:val="00A43CDE"/>
    <w:rsid w:val="00A45626"/>
    <w:rsid w:val="00A46EE9"/>
    <w:rsid w:val="00A46F05"/>
    <w:rsid w:val="00A5063D"/>
    <w:rsid w:val="00A5114F"/>
    <w:rsid w:val="00A5207A"/>
    <w:rsid w:val="00A53462"/>
    <w:rsid w:val="00A54818"/>
    <w:rsid w:val="00A54964"/>
    <w:rsid w:val="00A54B70"/>
    <w:rsid w:val="00A54D8A"/>
    <w:rsid w:val="00A55D31"/>
    <w:rsid w:val="00A56310"/>
    <w:rsid w:val="00A56DEA"/>
    <w:rsid w:val="00A57728"/>
    <w:rsid w:val="00A57E9A"/>
    <w:rsid w:val="00A60270"/>
    <w:rsid w:val="00A61794"/>
    <w:rsid w:val="00A629F4"/>
    <w:rsid w:val="00A648D7"/>
    <w:rsid w:val="00A6525A"/>
    <w:rsid w:val="00A660DA"/>
    <w:rsid w:val="00A6616F"/>
    <w:rsid w:val="00A67B93"/>
    <w:rsid w:val="00A70D39"/>
    <w:rsid w:val="00A73CD2"/>
    <w:rsid w:val="00A76660"/>
    <w:rsid w:val="00A77AEF"/>
    <w:rsid w:val="00A77FC4"/>
    <w:rsid w:val="00A81024"/>
    <w:rsid w:val="00A81467"/>
    <w:rsid w:val="00A81661"/>
    <w:rsid w:val="00A82AE6"/>
    <w:rsid w:val="00A8340C"/>
    <w:rsid w:val="00A846B9"/>
    <w:rsid w:val="00A85B7C"/>
    <w:rsid w:val="00A862E1"/>
    <w:rsid w:val="00A901B3"/>
    <w:rsid w:val="00A90647"/>
    <w:rsid w:val="00A91212"/>
    <w:rsid w:val="00A947A7"/>
    <w:rsid w:val="00A948FE"/>
    <w:rsid w:val="00A96142"/>
    <w:rsid w:val="00A96D71"/>
    <w:rsid w:val="00A96F99"/>
    <w:rsid w:val="00A972EF"/>
    <w:rsid w:val="00AA131F"/>
    <w:rsid w:val="00AA17FF"/>
    <w:rsid w:val="00AA20CD"/>
    <w:rsid w:val="00AA2EDA"/>
    <w:rsid w:val="00AA2F8B"/>
    <w:rsid w:val="00AA3519"/>
    <w:rsid w:val="00AA4B4B"/>
    <w:rsid w:val="00AA5275"/>
    <w:rsid w:val="00AA5DD9"/>
    <w:rsid w:val="00AA705A"/>
    <w:rsid w:val="00AB1080"/>
    <w:rsid w:val="00AB1112"/>
    <w:rsid w:val="00AB1F6D"/>
    <w:rsid w:val="00AB2DF2"/>
    <w:rsid w:val="00AB36DD"/>
    <w:rsid w:val="00AB4662"/>
    <w:rsid w:val="00AB466D"/>
    <w:rsid w:val="00AB4782"/>
    <w:rsid w:val="00AB4AC5"/>
    <w:rsid w:val="00AB4E63"/>
    <w:rsid w:val="00AB5C2D"/>
    <w:rsid w:val="00AB6142"/>
    <w:rsid w:val="00AB6E0F"/>
    <w:rsid w:val="00AB78FA"/>
    <w:rsid w:val="00AC1BEF"/>
    <w:rsid w:val="00AC2D6A"/>
    <w:rsid w:val="00AC3BC3"/>
    <w:rsid w:val="00AC4DF1"/>
    <w:rsid w:val="00AC5342"/>
    <w:rsid w:val="00AC60D2"/>
    <w:rsid w:val="00AC72E1"/>
    <w:rsid w:val="00AC77D3"/>
    <w:rsid w:val="00AD0734"/>
    <w:rsid w:val="00AD340D"/>
    <w:rsid w:val="00AD4239"/>
    <w:rsid w:val="00AD55CF"/>
    <w:rsid w:val="00AD5AC2"/>
    <w:rsid w:val="00AD6C88"/>
    <w:rsid w:val="00AD7711"/>
    <w:rsid w:val="00AE0BDD"/>
    <w:rsid w:val="00AE332B"/>
    <w:rsid w:val="00AE34A1"/>
    <w:rsid w:val="00AE3AE7"/>
    <w:rsid w:val="00AE3B18"/>
    <w:rsid w:val="00AE3E31"/>
    <w:rsid w:val="00AE4885"/>
    <w:rsid w:val="00AE4F10"/>
    <w:rsid w:val="00AE51D6"/>
    <w:rsid w:val="00AE7A08"/>
    <w:rsid w:val="00AE7E72"/>
    <w:rsid w:val="00AF1DF0"/>
    <w:rsid w:val="00AF313B"/>
    <w:rsid w:val="00AF34C0"/>
    <w:rsid w:val="00AF3C91"/>
    <w:rsid w:val="00AF425B"/>
    <w:rsid w:val="00AF701B"/>
    <w:rsid w:val="00B00AA4"/>
    <w:rsid w:val="00B06AFC"/>
    <w:rsid w:val="00B10D0B"/>
    <w:rsid w:val="00B10FCF"/>
    <w:rsid w:val="00B12548"/>
    <w:rsid w:val="00B12D78"/>
    <w:rsid w:val="00B17183"/>
    <w:rsid w:val="00B2040E"/>
    <w:rsid w:val="00B2109D"/>
    <w:rsid w:val="00B24B75"/>
    <w:rsid w:val="00B24E5B"/>
    <w:rsid w:val="00B30225"/>
    <w:rsid w:val="00B360B6"/>
    <w:rsid w:val="00B36C37"/>
    <w:rsid w:val="00B41080"/>
    <w:rsid w:val="00B42585"/>
    <w:rsid w:val="00B4393B"/>
    <w:rsid w:val="00B44B84"/>
    <w:rsid w:val="00B51437"/>
    <w:rsid w:val="00B51889"/>
    <w:rsid w:val="00B52DE9"/>
    <w:rsid w:val="00B53A16"/>
    <w:rsid w:val="00B542D6"/>
    <w:rsid w:val="00B57904"/>
    <w:rsid w:val="00B579F1"/>
    <w:rsid w:val="00B60678"/>
    <w:rsid w:val="00B60CF8"/>
    <w:rsid w:val="00B63F68"/>
    <w:rsid w:val="00B654B6"/>
    <w:rsid w:val="00B67A60"/>
    <w:rsid w:val="00B70842"/>
    <w:rsid w:val="00B72BA6"/>
    <w:rsid w:val="00B72F9C"/>
    <w:rsid w:val="00B73295"/>
    <w:rsid w:val="00B744D8"/>
    <w:rsid w:val="00B757CB"/>
    <w:rsid w:val="00B76B63"/>
    <w:rsid w:val="00B80F5A"/>
    <w:rsid w:val="00B83220"/>
    <w:rsid w:val="00B83E58"/>
    <w:rsid w:val="00B84A58"/>
    <w:rsid w:val="00B864E2"/>
    <w:rsid w:val="00B86EC6"/>
    <w:rsid w:val="00B90DC5"/>
    <w:rsid w:val="00B916C0"/>
    <w:rsid w:val="00B9298D"/>
    <w:rsid w:val="00B92B39"/>
    <w:rsid w:val="00B9340B"/>
    <w:rsid w:val="00B94AB0"/>
    <w:rsid w:val="00B956CE"/>
    <w:rsid w:val="00B9587E"/>
    <w:rsid w:val="00BA0E8B"/>
    <w:rsid w:val="00BA1051"/>
    <w:rsid w:val="00BA210A"/>
    <w:rsid w:val="00BA33AB"/>
    <w:rsid w:val="00BA34A0"/>
    <w:rsid w:val="00BA3EA0"/>
    <w:rsid w:val="00BA4F34"/>
    <w:rsid w:val="00BA5CA3"/>
    <w:rsid w:val="00BA7237"/>
    <w:rsid w:val="00BA7FC7"/>
    <w:rsid w:val="00BB0DA1"/>
    <w:rsid w:val="00BB1249"/>
    <w:rsid w:val="00BB1A3B"/>
    <w:rsid w:val="00BB1F88"/>
    <w:rsid w:val="00BB54FF"/>
    <w:rsid w:val="00BB58FE"/>
    <w:rsid w:val="00BB5FAA"/>
    <w:rsid w:val="00BB670D"/>
    <w:rsid w:val="00BB7A18"/>
    <w:rsid w:val="00BB7FB1"/>
    <w:rsid w:val="00BC0AC6"/>
    <w:rsid w:val="00BC32C1"/>
    <w:rsid w:val="00BC3597"/>
    <w:rsid w:val="00BC6EFC"/>
    <w:rsid w:val="00BC76B0"/>
    <w:rsid w:val="00BD0313"/>
    <w:rsid w:val="00BD1876"/>
    <w:rsid w:val="00BD2973"/>
    <w:rsid w:val="00BD2AB3"/>
    <w:rsid w:val="00BD361B"/>
    <w:rsid w:val="00BD37A7"/>
    <w:rsid w:val="00BD4A01"/>
    <w:rsid w:val="00BD4CA5"/>
    <w:rsid w:val="00BE158D"/>
    <w:rsid w:val="00BE1F35"/>
    <w:rsid w:val="00BE4857"/>
    <w:rsid w:val="00BE4DF2"/>
    <w:rsid w:val="00BF17B8"/>
    <w:rsid w:val="00BF3FBF"/>
    <w:rsid w:val="00BF4880"/>
    <w:rsid w:val="00BF6855"/>
    <w:rsid w:val="00BF7231"/>
    <w:rsid w:val="00C0068C"/>
    <w:rsid w:val="00C01877"/>
    <w:rsid w:val="00C01E04"/>
    <w:rsid w:val="00C05FA5"/>
    <w:rsid w:val="00C06861"/>
    <w:rsid w:val="00C113F1"/>
    <w:rsid w:val="00C13463"/>
    <w:rsid w:val="00C13FCE"/>
    <w:rsid w:val="00C15440"/>
    <w:rsid w:val="00C16580"/>
    <w:rsid w:val="00C209D8"/>
    <w:rsid w:val="00C22B35"/>
    <w:rsid w:val="00C23D82"/>
    <w:rsid w:val="00C25474"/>
    <w:rsid w:val="00C25FC6"/>
    <w:rsid w:val="00C26757"/>
    <w:rsid w:val="00C26EEF"/>
    <w:rsid w:val="00C272E4"/>
    <w:rsid w:val="00C30391"/>
    <w:rsid w:val="00C31319"/>
    <w:rsid w:val="00C31764"/>
    <w:rsid w:val="00C33224"/>
    <w:rsid w:val="00C34A0D"/>
    <w:rsid w:val="00C34A5D"/>
    <w:rsid w:val="00C356B2"/>
    <w:rsid w:val="00C366DA"/>
    <w:rsid w:val="00C368F8"/>
    <w:rsid w:val="00C371AB"/>
    <w:rsid w:val="00C41233"/>
    <w:rsid w:val="00C4178D"/>
    <w:rsid w:val="00C44B62"/>
    <w:rsid w:val="00C4692C"/>
    <w:rsid w:val="00C4724A"/>
    <w:rsid w:val="00C5119E"/>
    <w:rsid w:val="00C51DAC"/>
    <w:rsid w:val="00C52A62"/>
    <w:rsid w:val="00C544BD"/>
    <w:rsid w:val="00C55F1D"/>
    <w:rsid w:val="00C56953"/>
    <w:rsid w:val="00C579C0"/>
    <w:rsid w:val="00C57E47"/>
    <w:rsid w:val="00C6052E"/>
    <w:rsid w:val="00C6226B"/>
    <w:rsid w:val="00C64150"/>
    <w:rsid w:val="00C665CE"/>
    <w:rsid w:val="00C66802"/>
    <w:rsid w:val="00C70622"/>
    <w:rsid w:val="00C70A73"/>
    <w:rsid w:val="00C70AC0"/>
    <w:rsid w:val="00C74ABB"/>
    <w:rsid w:val="00C74E83"/>
    <w:rsid w:val="00C7747E"/>
    <w:rsid w:val="00C77A6A"/>
    <w:rsid w:val="00C80ECE"/>
    <w:rsid w:val="00C828F7"/>
    <w:rsid w:val="00C82CA9"/>
    <w:rsid w:val="00C8599F"/>
    <w:rsid w:val="00C86C9C"/>
    <w:rsid w:val="00C8715A"/>
    <w:rsid w:val="00C87FC5"/>
    <w:rsid w:val="00C91C08"/>
    <w:rsid w:val="00C91FC3"/>
    <w:rsid w:val="00C9249A"/>
    <w:rsid w:val="00C92660"/>
    <w:rsid w:val="00C92FE5"/>
    <w:rsid w:val="00C94C25"/>
    <w:rsid w:val="00C966EC"/>
    <w:rsid w:val="00C9712E"/>
    <w:rsid w:val="00C975A1"/>
    <w:rsid w:val="00C97C8F"/>
    <w:rsid w:val="00CA1295"/>
    <w:rsid w:val="00CA1475"/>
    <w:rsid w:val="00CA1763"/>
    <w:rsid w:val="00CA1EB1"/>
    <w:rsid w:val="00CA2045"/>
    <w:rsid w:val="00CA27AD"/>
    <w:rsid w:val="00CA2809"/>
    <w:rsid w:val="00CA2F13"/>
    <w:rsid w:val="00CA3B74"/>
    <w:rsid w:val="00CA5487"/>
    <w:rsid w:val="00CA67E9"/>
    <w:rsid w:val="00CA6ABC"/>
    <w:rsid w:val="00CA74B8"/>
    <w:rsid w:val="00CB0666"/>
    <w:rsid w:val="00CB11D3"/>
    <w:rsid w:val="00CB29FC"/>
    <w:rsid w:val="00CB2F78"/>
    <w:rsid w:val="00CB43D0"/>
    <w:rsid w:val="00CC0312"/>
    <w:rsid w:val="00CC0357"/>
    <w:rsid w:val="00CC0ABC"/>
    <w:rsid w:val="00CC0E38"/>
    <w:rsid w:val="00CC14F9"/>
    <w:rsid w:val="00CC4F9A"/>
    <w:rsid w:val="00CD1B5A"/>
    <w:rsid w:val="00CD28AB"/>
    <w:rsid w:val="00CD2D57"/>
    <w:rsid w:val="00CD5E67"/>
    <w:rsid w:val="00CD5FD7"/>
    <w:rsid w:val="00CE03C8"/>
    <w:rsid w:val="00CE1341"/>
    <w:rsid w:val="00CE13A3"/>
    <w:rsid w:val="00CE13EB"/>
    <w:rsid w:val="00CE2027"/>
    <w:rsid w:val="00CE2535"/>
    <w:rsid w:val="00CE29D1"/>
    <w:rsid w:val="00CE30B4"/>
    <w:rsid w:val="00CE3C22"/>
    <w:rsid w:val="00CE465E"/>
    <w:rsid w:val="00CE6BB1"/>
    <w:rsid w:val="00CE6CD6"/>
    <w:rsid w:val="00CE776D"/>
    <w:rsid w:val="00CE796A"/>
    <w:rsid w:val="00CF02EE"/>
    <w:rsid w:val="00CF08FA"/>
    <w:rsid w:val="00CF0971"/>
    <w:rsid w:val="00CF0D11"/>
    <w:rsid w:val="00CF0E9B"/>
    <w:rsid w:val="00CF1F71"/>
    <w:rsid w:val="00CF365F"/>
    <w:rsid w:val="00CF3809"/>
    <w:rsid w:val="00CF3C16"/>
    <w:rsid w:val="00CF4243"/>
    <w:rsid w:val="00CF45AE"/>
    <w:rsid w:val="00CF5040"/>
    <w:rsid w:val="00CF610A"/>
    <w:rsid w:val="00CF6A77"/>
    <w:rsid w:val="00D01A2B"/>
    <w:rsid w:val="00D01F54"/>
    <w:rsid w:val="00D0245C"/>
    <w:rsid w:val="00D02F99"/>
    <w:rsid w:val="00D05432"/>
    <w:rsid w:val="00D05A6D"/>
    <w:rsid w:val="00D05FD5"/>
    <w:rsid w:val="00D06E63"/>
    <w:rsid w:val="00D0717F"/>
    <w:rsid w:val="00D07281"/>
    <w:rsid w:val="00D10030"/>
    <w:rsid w:val="00D11C23"/>
    <w:rsid w:val="00D13AA4"/>
    <w:rsid w:val="00D148AD"/>
    <w:rsid w:val="00D14F53"/>
    <w:rsid w:val="00D15965"/>
    <w:rsid w:val="00D1678C"/>
    <w:rsid w:val="00D174BC"/>
    <w:rsid w:val="00D21B80"/>
    <w:rsid w:val="00D2234F"/>
    <w:rsid w:val="00D226AC"/>
    <w:rsid w:val="00D234B8"/>
    <w:rsid w:val="00D242FE"/>
    <w:rsid w:val="00D245B2"/>
    <w:rsid w:val="00D24D4B"/>
    <w:rsid w:val="00D251D2"/>
    <w:rsid w:val="00D26973"/>
    <w:rsid w:val="00D26B14"/>
    <w:rsid w:val="00D26ED8"/>
    <w:rsid w:val="00D271E2"/>
    <w:rsid w:val="00D336D1"/>
    <w:rsid w:val="00D33D6B"/>
    <w:rsid w:val="00D356E2"/>
    <w:rsid w:val="00D377CD"/>
    <w:rsid w:val="00D439C5"/>
    <w:rsid w:val="00D46C01"/>
    <w:rsid w:val="00D47E65"/>
    <w:rsid w:val="00D512F8"/>
    <w:rsid w:val="00D52044"/>
    <w:rsid w:val="00D523B0"/>
    <w:rsid w:val="00D52500"/>
    <w:rsid w:val="00D52E03"/>
    <w:rsid w:val="00D55C99"/>
    <w:rsid w:val="00D57604"/>
    <w:rsid w:val="00D57B7B"/>
    <w:rsid w:val="00D60641"/>
    <w:rsid w:val="00D612E7"/>
    <w:rsid w:val="00D61C5C"/>
    <w:rsid w:val="00D62D6C"/>
    <w:rsid w:val="00D643B8"/>
    <w:rsid w:val="00D647DB"/>
    <w:rsid w:val="00D65C65"/>
    <w:rsid w:val="00D668D6"/>
    <w:rsid w:val="00D6692C"/>
    <w:rsid w:val="00D66BD3"/>
    <w:rsid w:val="00D701F1"/>
    <w:rsid w:val="00D70912"/>
    <w:rsid w:val="00D718E3"/>
    <w:rsid w:val="00D722C1"/>
    <w:rsid w:val="00D741F5"/>
    <w:rsid w:val="00D76F00"/>
    <w:rsid w:val="00D77356"/>
    <w:rsid w:val="00D77869"/>
    <w:rsid w:val="00D77B97"/>
    <w:rsid w:val="00D80181"/>
    <w:rsid w:val="00D8020A"/>
    <w:rsid w:val="00D82428"/>
    <w:rsid w:val="00D82704"/>
    <w:rsid w:val="00D82B15"/>
    <w:rsid w:val="00D82BA9"/>
    <w:rsid w:val="00D90EEA"/>
    <w:rsid w:val="00D93966"/>
    <w:rsid w:val="00D94C96"/>
    <w:rsid w:val="00D94E8A"/>
    <w:rsid w:val="00D95C7A"/>
    <w:rsid w:val="00DA263C"/>
    <w:rsid w:val="00DA333F"/>
    <w:rsid w:val="00DA4683"/>
    <w:rsid w:val="00DA4873"/>
    <w:rsid w:val="00DA48B7"/>
    <w:rsid w:val="00DA53F5"/>
    <w:rsid w:val="00DA5AA4"/>
    <w:rsid w:val="00DB007B"/>
    <w:rsid w:val="00DB01A5"/>
    <w:rsid w:val="00DB0AB8"/>
    <w:rsid w:val="00DB1EFA"/>
    <w:rsid w:val="00DB4EE0"/>
    <w:rsid w:val="00DB6615"/>
    <w:rsid w:val="00DB6F1B"/>
    <w:rsid w:val="00DB75D3"/>
    <w:rsid w:val="00DB77E5"/>
    <w:rsid w:val="00DC4D7C"/>
    <w:rsid w:val="00DC5E96"/>
    <w:rsid w:val="00DC6DA0"/>
    <w:rsid w:val="00DC7447"/>
    <w:rsid w:val="00DD1BC8"/>
    <w:rsid w:val="00DD1F9C"/>
    <w:rsid w:val="00DD2623"/>
    <w:rsid w:val="00DD7CD2"/>
    <w:rsid w:val="00DE0644"/>
    <w:rsid w:val="00DE0B7F"/>
    <w:rsid w:val="00DE1263"/>
    <w:rsid w:val="00DE1366"/>
    <w:rsid w:val="00DE2636"/>
    <w:rsid w:val="00DE3984"/>
    <w:rsid w:val="00DE4EBE"/>
    <w:rsid w:val="00DE4EED"/>
    <w:rsid w:val="00DE507F"/>
    <w:rsid w:val="00DE63E8"/>
    <w:rsid w:val="00DE680B"/>
    <w:rsid w:val="00DF01C0"/>
    <w:rsid w:val="00DF1240"/>
    <w:rsid w:val="00DF2957"/>
    <w:rsid w:val="00DF2A1F"/>
    <w:rsid w:val="00DF446C"/>
    <w:rsid w:val="00DF476F"/>
    <w:rsid w:val="00DF5D82"/>
    <w:rsid w:val="00DF6B43"/>
    <w:rsid w:val="00E0471F"/>
    <w:rsid w:val="00E05C2A"/>
    <w:rsid w:val="00E05F1E"/>
    <w:rsid w:val="00E06766"/>
    <w:rsid w:val="00E06B5E"/>
    <w:rsid w:val="00E06E0B"/>
    <w:rsid w:val="00E07E91"/>
    <w:rsid w:val="00E11337"/>
    <w:rsid w:val="00E11B3E"/>
    <w:rsid w:val="00E1257D"/>
    <w:rsid w:val="00E12FEC"/>
    <w:rsid w:val="00E1305E"/>
    <w:rsid w:val="00E15D00"/>
    <w:rsid w:val="00E17364"/>
    <w:rsid w:val="00E17FB0"/>
    <w:rsid w:val="00E204E6"/>
    <w:rsid w:val="00E210CA"/>
    <w:rsid w:val="00E21AC2"/>
    <w:rsid w:val="00E21BE6"/>
    <w:rsid w:val="00E2394F"/>
    <w:rsid w:val="00E23DC2"/>
    <w:rsid w:val="00E24A5A"/>
    <w:rsid w:val="00E25712"/>
    <w:rsid w:val="00E25F94"/>
    <w:rsid w:val="00E2692C"/>
    <w:rsid w:val="00E27967"/>
    <w:rsid w:val="00E30DC9"/>
    <w:rsid w:val="00E33CE7"/>
    <w:rsid w:val="00E34055"/>
    <w:rsid w:val="00E34F55"/>
    <w:rsid w:val="00E3501C"/>
    <w:rsid w:val="00E374F3"/>
    <w:rsid w:val="00E37F54"/>
    <w:rsid w:val="00E41D9C"/>
    <w:rsid w:val="00E430AE"/>
    <w:rsid w:val="00E43B2D"/>
    <w:rsid w:val="00E44323"/>
    <w:rsid w:val="00E46861"/>
    <w:rsid w:val="00E50875"/>
    <w:rsid w:val="00E51409"/>
    <w:rsid w:val="00E51A34"/>
    <w:rsid w:val="00E51AD9"/>
    <w:rsid w:val="00E52CD1"/>
    <w:rsid w:val="00E53670"/>
    <w:rsid w:val="00E5375A"/>
    <w:rsid w:val="00E54716"/>
    <w:rsid w:val="00E5624C"/>
    <w:rsid w:val="00E57E57"/>
    <w:rsid w:val="00E6022B"/>
    <w:rsid w:val="00E61C0F"/>
    <w:rsid w:val="00E64470"/>
    <w:rsid w:val="00E67E70"/>
    <w:rsid w:val="00E71A66"/>
    <w:rsid w:val="00E71BCE"/>
    <w:rsid w:val="00E738B3"/>
    <w:rsid w:val="00E77EEC"/>
    <w:rsid w:val="00E804F3"/>
    <w:rsid w:val="00E813BF"/>
    <w:rsid w:val="00E816C2"/>
    <w:rsid w:val="00E83858"/>
    <w:rsid w:val="00E849A6"/>
    <w:rsid w:val="00E84FF9"/>
    <w:rsid w:val="00E874C8"/>
    <w:rsid w:val="00E878E0"/>
    <w:rsid w:val="00E903CD"/>
    <w:rsid w:val="00E909C2"/>
    <w:rsid w:val="00E912FC"/>
    <w:rsid w:val="00E93BE2"/>
    <w:rsid w:val="00E95426"/>
    <w:rsid w:val="00E963A5"/>
    <w:rsid w:val="00EA188E"/>
    <w:rsid w:val="00EA269F"/>
    <w:rsid w:val="00EA61A2"/>
    <w:rsid w:val="00EA79EA"/>
    <w:rsid w:val="00EA7A0C"/>
    <w:rsid w:val="00EB0358"/>
    <w:rsid w:val="00EB03F0"/>
    <w:rsid w:val="00EB2847"/>
    <w:rsid w:val="00EB59C9"/>
    <w:rsid w:val="00EB5E04"/>
    <w:rsid w:val="00EB6B9E"/>
    <w:rsid w:val="00EC0B63"/>
    <w:rsid w:val="00EC10A3"/>
    <w:rsid w:val="00EC36C2"/>
    <w:rsid w:val="00EC43C9"/>
    <w:rsid w:val="00EC6572"/>
    <w:rsid w:val="00EC7D79"/>
    <w:rsid w:val="00ED15F2"/>
    <w:rsid w:val="00ED3C3C"/>
    <w:rsid w:val="00ED3D10"/>
    <w:rsid w:val="00ED665C"/>
    <w:rsid w:val="00ED7317"/>
    <w:rsid w:val="00EE1BAE"/>
    <w:rsid w:val="00EE1E34"/>
    <w:rsid w:val="00EE1FA6"/>
    <w:rsid w:val="00EE1FE8"/>
    <w:rsid w:val="00EE34F6"/>
    <w:rsid w:val="00EE423F"/>
    <w:rsid w:val="00EF07D0"/>
    <w:rsid w:val="00EF1612"/>
    <w:rsid w:val="00EF40F0"/>
    <w:rsid w:val="00EF43EB"/>
    <w:rsid w:val="00EF4E13"/>
    <w:rsid w:val="00EF5B86"/>
    <w:rsid w:val="00EF7A6F"/>
    <w:rsid w:val="00F00042"/>
    <w:rsid w:val="00F00632"/>
    <w:rsid w:val="00F01445"/>
    <w:rsid w:val="00F01D7B"/>
    <w:rsid w:val="00F01EA0"/>
    <w:rsid w:val="00F037B4"/>
    <w:rsid w:val="00F03A33"/>
    <w:rsid w:val="00F03AD6"/>
    <w:rsid w:val="00F05099"/>
    <w:rsid w:val="00F051F7"/>
    <w:rsid w:val="00F05F17"/>
    <w:rsid w:val="00F07553"/>
    <w:rsid w:val="00F13146"/>
    <w:rsid w:val="00F13BCA"/>
    <w:rsid w:val="00F14482"/>
    <w:rsid w:val="00F1465D"/>
    <w:rsid w:val="00F15E12"/>
    <w:rsid w:val="00F16D37"/>
    <w:rsid w:val="00F17F3E"/>
    <w:rsid w:val="00F22C8B"/>
    <w:rsid w:val="00F2421B"/>
    <w:rsid w:val="00F2423A"/>
    <w:rsid w:val="00F24757"/>
    <w:rsid w:val="00F25311"/>
    <w:rsid w:val="00F26969"/>
    <w:rsid w:val="00F3034E"/>
    <w:rsid w:val="00F32943"/>
    <w:rsid w:val="00F338FA"/>
    <w:rsid w:val="00F34A48"/>
    <w:rsid w:val="00F37D0C"/>
    <w:rsid w:val="00F421AC"/>
    <w:rsid w:val="00F4310B"/>
    <w:rsid w:val="00F4364E"/>
    <w:rsid w:val="00F43749"/>
    <w:rsid w:val="00F45DAC"/>
    <w:rsid w:val="00F4756A"/>
    <w:rsid w:val="00F47CA5"/>
    <w:rsid w:val="00F506DD"/>
    <w:rsid w:val="00F50D4E"/>
    <w:rsid w:val="00F511AF"/>
    <w:rsid w:val="00F51267"/>
    <w:rsid w:val="00F528CD"/>
    <w:rsid w:val="00F53113"/>
    <w:rsid w:val="00F5329C"/>
    <w:rsid w:val="00F53D95"/>
    <w:rsid w:val="00F5534B"/>
    <w:rsid w:val="00F55606"/>
    <w:rsid w:val="00F573A6"/>
    <w:rsid w:val="00F604AC"/>
    <w:rsid w:val="00F6184E"/>
    <w:rsid w:val="00F62150"/>
    <w:rsid w:val="00F62A17"/>
    <w:rsid w:val="00F65CBC"/>
    <w:rsid w:val="00F67A20"/>
    <w:rsid w:val="00F70B34"/>
    <w:rsid w:val="00F71D0D"/>
    <w:rsid w:val="00F72A62"/>
    <w:rsid w:val="00F734A0"/>
    <w:rsid w:val="00F73B44"/>
    <w:rsid w:val="00F7731F"/>
    <w:rsid w:val="00F77AC2"/>
    <w:rsid w:val="00F8126F"/>
    <w:rsid w:val="00F8375C"/>
    <w:rsid w:val="00F83F3A"/>
    <w:rsid w:val="00F8574E"/>
    <w:rsid w:val="00F859CC"/>
    <w:rsid w:val="00F85A82"/>
    <w:rsid w:val="00F862EF"/>
    <w:rsid w:val="00F92C78"/>
    <w:rsid w:val="00F94B28"/>
    <w:rsid w:val="00F9660C"/>
    <w:rsid w:val="00FA089B"/>
    <w:rsid w:val="00FA12A2"/>
    <w:rsid w:val="00FA163C"/>
    <w:rsid w:val="00FA4069"/>
    <w:rsid w:val="00FA520E"/>
    <w:rsid w:val="00FA71F5"/>
    <w:rsid w:val="00FA7241"/>
    <w:rsid w:val="00FA7266"/>
    <w:rsid w:val="00FB1F5A"/>
    <w:rsid w:val="00FB20ED"/>
    <w:rsid w:val="00FB3A8B"/>
    <w:rsid w:val="00FB6859"/>
    <w:rsid w:val="00FC25A8"/>
    <w:rsid w:val="00FC32C0"/>
    <w:rsid w:val="00FC43DA"/>
    <w:rsid w:val="00FC4769"/>
    <w:rsid w:val="00FC528F"/>
    <w:rsid w:val="00FD010B"/>
    <w:rsid w:val="00FD27DE"/>
    <w:rsid w:val="00FD5AC8"/>
    <w:rsid w:val="00FD659B"/>
    <w:rsid w:val="00FD6E41"/>
    <w:rsid w:val="00FD714D"/>
    <w:rsid w:val="00FD7FEF"/>
    <w:rsid w:val="00FE0924"/>
    <w:rsid w:val="00FE1308"/>
    <w:rsid w:val="00FE393A"/>
    <w:rsid w:val="00FE4466"/>
    <w:rsid w:val="00FE473D"/>
    <w:rsid w:val="00FE53CB"/>
    <w:rsid w:val="00FE5A89"/>
    <w:rsid w:val="00FE72E2"/>
    <w:rsid w:val="00FF4B40"/>
    <w:rsid w:val="00FF55BF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1159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7BD6"/>
    <w:rPr>
      <w:rFonts w:ascii="Comic Sans MS" w:hAnsi="Comic Sans MS"/>
      <w:sz w:val="22"/>
      <w:szCs w:val="24"/>
    </w:rPr>
  </w:style>
  <w:style w:type="paragraph" w:styleId="Titre1">
    <w:name w:val="heading 1"/>
    <w:basedOn w:val="Normal"/>
    <w:next w:val="Normal"/>
    <w:qFormat/>
    <w:rsid w:val="00FD010B"/>
    <w:pPr>
      <w:keepNext/>
      <w:spacing w:before="240" w:after="60"/>
      <w:outlineLvl w:val="0"/>
    </w:pPr>
    <w:rPr>
      <w:rFonts w:cs="Arial"/>
      <w:b/>
      <w:bCs/>
      <w:smallCaps/>
      <w:color w:val="17365D" w:themeColor="text2"/>
      <w:kern w:val="32"/>
      <w:sz w:val="48"/>
      <w:szCs w:val="32"/>
    </w:rPr>
  </w:style>
  <w:style w:type="paragraph" w:styleId="Titre2">
    <w:name w:val="heading 2"/>
    <w:basedOn w:val="Normal"/>
    <w:next w:val="Normal"/>
    <w:uiPriority w:val="9"/>
    <w:qFormat/>
    <w:rsid w:val="00FD010B"/>
    <w:pPr>
      <w:keepNext/>
      <w:numPr>
        <w:numId w:val="3"/>
      </w:numP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FD010B"/>
    <w:pPr>
      <w:keepNext/>
      <w:numPr>
        <w:numId w:val="2"/>
      </w:numPr>
      <w:spacing w:before="120" w:after="60"/>
      <w:ind w:left="1066" w:hanging="357"/>
      <w:outlineLvl w:val="2"/>
    </w:pPr>
    <w:rPr>
      <w:rFonts w:cs="Arial"/>
      <w:bCs/>
      <w:sz w:val="26"/>
      <w:szCs w:val="26"/>
    </w:rPr>
  </w:style>
  <w:style w:type="paragraph" w:styleId="Titre4">
    <w:name w:val="heading 4"/>
    <w:basedOn w:val="Normal"/>
    <w:next w:val="Normal"/>
    <w:qFormat/>
    <w:rsid w:val="00FB3A8B"/>
    <w:pPr>
      <w:keepNext/>
      <w:numPr>
        <w:ilvl w:val="3"/>
        <w:numId w:val="1"/>
      </w:numPr>
      <w:spacing w:before="240" w:after="60"/>
      <w:outlineLvl w:val="3"/>
    </w:pPr>
    <w:rPr>
      <w:bCs/>
      <w:sz w:val="28"/>
      <w:szCs w:val="28"/>
    </w:rPr>
  </w:style>
  <w:style w:type="paragraph" w:styleId="Titre5">
    <w:name w:val="heading 5"/>
    <w:basedOn w:val="Normal"/>
    <w:next w:val="Normal"/>
    <w:qFormat/>
    <w:rsid w:val="00FB3A8B"/>
    <w:pPr>
      <w:numPr>
        <w:ilvl w:val="4"/>
        <w:numId w:val="1"/>
      </w:numPr>
      <w:spacing w:before="240" w:after="60"/>
      <w:outlineLvl w:val="4"/>
    </w:pPr>
    <w:rPr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FB3A8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Cs/>
      <w:szCs w:val="22"/>
    </w:rPr>
  </w:style>
  <w:style w:type="paragraph" w:styleId="Titre7">
    <w:name w:val="heading 7"/>
    <w:basedOn w:val="Normal"/>
    <w:next w:val="Normal"/>
    <w:qFormat/>
    <w:rsid w:val="00FB3A8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FB3A8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FB3A8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FB3A8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FB3A8B"/>
    <w:pPr>
      <w:tabs>
        <w:tab w:val="center" w:pos="4536"/>
        <w:tab w:val="right" w:pos="9072"/>
      </w:tabs>
    </w:pPr>
    <w:rPr>
      <w:i/>
      <w:spacing w:val="20"/>
      <w:sz w:val="40"/>
    </w:rPr>
  </w:style>
  <w:style w:type="paragraph" w:styleId="Titre">
    <w:name w:val="Title"/>
    <w:basedOn w:val="Normal"/>
    <w:next w:val="Normal"/>
    <w:qFormat/>
    <w:rsid w:val="00E204E6"/>
    <w:pPr>
      <w:shd w:val="clear" w:color="C0C0C0" w:fill="auto"/>
      <w:spacing w:before="240" w:after="60"/>
      <w:outlineLvl w:val="0"/>
    </w:pPr>
    <w:rPr>
      <w:rFonts w:cs="Arial"/>
      <w:b/>
      <w:bCs/>
      <w:i/>
      <w:kern w:val="28"/>
      <w:sz w:val="7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2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226"/>
    <w:rPr>
      <w:rFonts w:ascii="Tahoma" w:hAnsi="Tahoma" w:cs="Tahoma"/>
      <w:kern w:val="24"/>
      <w:sz w:val="16"/>
      <w:szCs w:val="16"/>
    </w:rPr>
  </w:style>
  <w:style w:type="character" w:styleId="Titredelivre">
    <w:name w:val="Book Title"/>
    <w:basedOn w:val="Policepardfaut"/>
    <w:uiPriority w:val="33"/>
    <w:qFormat/>
    <w:rsid w:val="00E204E6"/>
    <w:rPr>
      <w:b/>
      <w:bCs/>
      <w:smallCaps/>
      <w:color w:val="FFFFFF" w:themeColor="background1"/>
      <w:spacing w:val="5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204E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204E6"/>
    <w:rPr>
      <w:rFonts w:ascii="Tahoma" w:hAnsi="Tahoma" w:cs="Tahoma"/>
      <w:kern w:val="24"/>
      <w:sz w:val="16"/>
      <w:szCs w:val="16"/>
    </w:rPr>
  </w:style>
  <w:style w:type="table" w:styleId="Grilledutableau">
    <w:name w:val="Table Grid"/>
    <w:basedOn w:val="TableauNormal"/>
    <w:uiPriority w:val="59"/>
    <w:rsid w:val="00010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2">
    <w:name w:val="Body Text 2"/>
    <w:basedOn w:val="Normal"/>
    <w:link w:val="Corpsdetexte2Car"/>
    <w:semiHidden/>
    <w:rsid w:val="007E7BD6"/>
    <w:pPr>
      <w:jc w:val="center"/>
    </w:pPr>
    <w:rPr>
      <w:rFonts w:ascii="Times New Roman" w:hAnsi="Times New Roman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semiHidden/>
    <w:rsid w:val="007E7BD6"/>
  </w:style>
  <w:style w:type="paragraph" w:styleId="Retraitcorpsdetexte2">
    <w:name w:val="Body Text Indent 2"/>
    <w:basedOn w:val="Normal"/>
    <w:link w:val="Retraitcorpsdetexte2Car"/>
    <w:semiHidden/>
    <w:rsid w:val="007E7BD6"/>
    <w:pPr>
      <w:ind w:left="1134"/>
    </w:pPr>
    <w:rPr>
      <w:rFonts w:ascii="Times New Roman" w:hAnsi="Times New Roman"/>
      <w:sz w:val="24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7E7BD6"/>
    <w:rPr>
      <w:sz w:val="24"/>
    </w:rPr>
  </w:style>
  <w:style w:type="paragraph" w:styleId="Retraitcorpsdetexte3">
    <w:name w:val="Body Text Indent 3"/>
    <w:basedOn w:val="Normal"/>
    <w:link w:val="Retraitcorpsdetexte3Car"/>
    <w:semiHidden/>
    <w:rsid w:val="007E7BD6"/>
    <w:pPr>
      <w:ind w:firstLine="567"/>
    </w:pPr>
    <w:rPr>
      <w:rFonts w:ascii="Times New Roman" w:hAnsi="Times New Roman"/>
      <w:sz w:val="24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7E7BD6"/>
    <w:rPr>
      <w:sz w:val="24"/>
    </w:rPr>
  </w:style>
  <w:style w:type="paragraph" w:styleId="Pardeliste">
    <w:name w:val="List Paragraph"/>
    <w:basedOn w:val="Normal"/>
    <w:link w:val="PardelisteCar"/>
    <w:uiPriority w:val="34"/>
    <w:qFormat/>
    <w:rsid w:val="000F015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F015E"/>
    <w:rPr>
      <w:color w:val="808080"/>
    </w:rPr>
  </w:style>
  <w:style w:type="paragraph" w:customStyle="1" w:styleId="Puce">
    <w:name w:val="Puce"/>
    <w:basedOn w:val="Normal"/>
    <w:autoRedefine/>
    <w:rsid w:val="00BC76B0"/>
    <w:pPr>
      <w:numPr>
        <w:numId w:val="4"/>
      </w:numPr>
      <w:spacing w:line="276" w:lineRule="auto"/>
      <w:ind w:right="284"/>
      <w:jc w:val="both"/>
    </w:pPr>
    <w:rPr>
      <w:rFonts w:asciiTheme="minorHAnsi" w:hAnsiTheme="minorHAnsi"/>
      <w:color w:val="FF0000"/>
      <w:szCs w:val="22"/>
    </w:rPr>
  </w:style>
  <w:style w:type="paragraph" w:customStyle="1" w:styleId="Sousparagraphe">
    <w:name w:val="Sous paragraphe"/>
    <w:basedOn w:val="Normal"/>
    <w:link w:val="SousparagrapheCar"/>
    <w:autoRedefine/>
    <w:rsid w:val="00A25D85"/>
    <w:pPr>
      <w:ind w:right="284"/>
      <w:jc w:val="both"/>
    </w:pPr>
    <w:rPr>
      <w:rFonts w:asciiTheme="minorHAnsi" w:hAnsiTheme="minorHAnsi"/>
      <w:szCs w:val="22"/>
    </w:rPr>
  </w:style>
  <w:style w:type="character" w:customStyle="1" w:styleId="SousparagrapheCar">
    <w:name w:val="Sous paragraphe Car"/>
    <w:basedOn w:val="Policepardfaut"/>
    <w:link w:val="Sousparagraphe"/>
    <w:rsid w:val="00A25D85"/>
    <w:rPr>
      <w:rFonts w:asciiTheme="minorHAnsi" w:hAnsiTheme="minorHAnsi"/>
      <w:sz w:val="22"/>
      <w:szCs w:val="22"/>
    </w:rPr>
  </w:style>
  <w:style w:type="paragraph" w:customStyle="1" w:styleId="Texte">
    <w:name w:val="Texte"/>
    <w:basedOn w:val="Normal"/>
    <w:link w:val="TexteCar"/>
    <w:rsid w:val="0075406D"/>
    <w:rPr>
      <w:color w:val="000000"/>
      <w:sz w:val="24"/>
      <w:szCs w:val="20"/>
    </w:rPr>
  </w:style>
  <w:style w:type="paragraph" w:customStyle="1" w:styleId="SOUSPARAGRAPHE0">
    <w:name w:val="SOUS PARAGRAPHE"/>
    <w:basedOn w:val="Titre2"/>
    <w:autoRedefine/>
    <w:rsid w:val="00D46C01"/>
    <w:pPr>
      <w:numPr>
        <w:numId w:val="0"/>
      </w:numPr>
      <w:spacing w:before="100" w:beforeAutospacing="1" w:after="100" w:afterAutospacing="1"/>
    </w:pPr>
    <w:rPr>
      <w:rFonts w:asciiTheme="minorHAnsi" w:hAnsiTheme="minorHAnsi" w:cs="Times New Roman"/>
      <w:b/>
      <w:i w:val="0"/>
      <w:color w:val="008000"/>
      <w:sz w:val="22"/>
      <w:szCs w:val="22"/>
      <w:u w:val="single"/>
    </w:rPr>
  </w:style>
  <w:style w:type="paragraph" w:customStyle="1" w:styleId="SOUSSOUSPARAGRAPHE">
    <w:name w:val="SOUS SOUS PARAGRAPHE"/>
    <w:basedOn w:val="Texte"/>
    <w:rsid w:val="0075406D"/>
    <w:pPr>
      <w:numPr>
        <w:numId w:val="5"/>
      </w:numPr>
      <w:tabs>
        <w:tab w:val="clear" w:pos="432"/>
        <w:tab w:val="num" w:pos="360"/>
        <w:tab w:val="num" w:pos="720"/>
      </w:tabs>
      <w:ind w:left="360" w:hanging="360"/>
    </w:pPr>
    <w:rPr>
      <w:u w:val="single"/>
    </w:rPr>
  </w:style>
  <w:style w:type="character" w:customStyle="1" w:styleId="TexteCar">
    <w:name w:val="Texte Car"/>
    <w:basedOn w:val="Policepardfaut"/>
    <w:link w:val="Texte"/>
    <w:rsid w:val="0075406D"/>
    <w:rPr>
      <w:rFonts w:ascii="Comic Sans MS" w:hAnsi="Comic Sans MS"/>
      <w:color w:val="000000"/>
      <w:sz w:val="24"/>
    </w:rPr>
  </w:style>
  <w:style w:type="paragraph" w:customStyle="1" w:styleId="Style1">
    <w:name w:val="Style1"/>
    <w:basedOn w:val="Pardeliste"/>
    <w:link w:val="Style1Car"/>
    <w:qFormat/>
    <w:rsid w:val="00D46C01"/>
    <w:pPr>
      <w:numPr>
        <w:numId w:val="6"/>
      </w:numPr>
    </w:pPr>
    <w:rPr>
      <w:smallCaps/>
      <w:noProof/>
    </w:rPr>
  </w:style>
  <w:style w:type="paragraph" w:customStyle="1" w:styleId="Style2">
    <w:name w:val="Style2"/>
    <w:basedOn w:val="Style1"/>
    <w:link w:val="Style2Car"/>
    <w:qFormat/>
    <w:rsid w:val="00D46C01"/>
    <w:rPr>
      <w:rFonts w:asciiTheme="minorHAnsi" w:hAnsiTheme="minorHAnsi"/>
      <w:b/>
      <w:sz w:val="24"/>
    </w:rPr>
  </w:style>
  <w:style w:type="character" w:customStyle="1" w:styleId="PardelisteCar">
    <w:name w:val="Par. de liste Car"/>
    <w:basedOn w:val="Policepardfaut"/>
    <w:link w:val="Pardeliste"/>
    <w:uiPriority w:val="34"/>
    <w:rsid w:val="00D46C01"/>
    <w:rPr>
      <w:rFonts w:ascii="Comic Sans MS" w:hAnsi="Comic Sans MS"/>
      <w:sz w:val="22"/>
      <w:szCs w:val="24"/>
    </w:rPr>
  </w:style>
  <w:style w:type="character" w:customStyle="1" w:styleId="Style1Car">
    <w:name w:val="Style1 Car"/>
    <w:basedOn w:val="PardelisteCar"/>
    <w:link w:val="Style1"/>
    <w:rsid w:val="00D46C01"/>
    <w:rPr>
      <w:rFonts w:ascii="Comic Sans MS" w:hAnsi="Comic Sans MS"/>
      <w:smallCaps/>
      <w:noProof/>
      <w:sz w:val="22"/>
      <w:szCs w:val="24"/>
    </w:rPr>
  </w:style>
  <w:style w:type="paragraph" w:customStyle="1" w:styleId="Style3">
    <w:name w:val="Style3"/>
    <w:basedOn w:val="Pardeliste"/>
    <w:link w:val="Style3Car"/>
    <w:qFormat/>
    <w:rsid w:val="00D46C01"/>
    <w:pPr>
      <w:numPr>
        <w:numId w:val="7"/>
      </w:numPr>
    </w:pPr>
    <w:rPr>
      <w:rFonts w:asciiTheme="minorHAnsi" w:hAnsiTheme="minorHAnsi"/>
      <w:b/>
      <w:noProof/>
      <w:sz w:val="24"/>
    </w:rPr>
  </w:style>
  <w:style w:type="character" w:customStyle="1" w:styleId="Style2Car">
    <w:name w:val="Style2 Car"/>
    <w:basedOn w:val="Style1Car"/>
    <w:link w:val="Style2"/>
    <w:rsid w:val="00D46C01"/>
    <w:rPr>
      <w:rFonts w:asciiTheme="minorHAnsi" w:hAnsiTheme="minorHAnsi"/>
      <w:b/>
      <w:smallCaps/>
      <w:noProof/>
      <w:sz w:val="24"/>
      <w:szCs w:val="24"/>
    </w:rPr>
  </w:style>
  <w:style w:type="character" w:customStyle="1" w:styleId="Style3Car">
    <w:name w:val="Style3 Car"/>
    <w:basedOn w:val="PardelisteCar"/>
    <w:link w:val="Style3"/>
    <w:rsid w:val="00D46C01"/>
    <w:rPr>
      <w:rFonts w:asciiTheme="minorHAnsi" w:hAnsiTheme="minorHAnsi"/>
      <w:b/>
      <w:noProof/>
      <w:sz w:val="24"/>
      <w:szCs w:val="24"/>
    </w:rPr>
  </w:style>
  <w:style w:type="character" w:customStyle="1" w:styleId="apple-converted-space">
    <w:name w:val="apple-converted-space"/>
    <w:basedOn w:val="Policepardfaut"/>
    <w:rsid w:val="00D65C65"/>
  </w:style>
  <w:style w:type="character" w:styleId="Lienhypertexte">
    <w:name w:val="Hyperlink"/>
    <w:basedOn w:val="Policepardfaut"/>
    <w:uiPriority w:val="99"/>
    <w:unhideWhenUsed/>
    <w:rsid w:val="00D65C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03E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Emphase">
    <w:name w:val="Emphasis"/>
    <w:basedOn w:val="Policepardfaut"/>
    <w:uiPriority w:val="20"/>
    <w:qFormat/>
    <w:rsid w:val="00DC4D7C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FB685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F00632"/>
    <w:pPr>
      <w:autoSpaceDE w:val="0"/>
      <w:autoSpaceDN w:val="0"/>
      <w:adjustRightInd w:val="0"/>
    </w:pPr>
    <w:rPr>
      <w:rFonts w:ascii="IPJFHI+TimesNewRoman,Bold" w:hAnsi="IPJFHI+TimesNewRoman,Bold" w:cs="IPJFHI+TimesNewRoman,Bold"/>
      <w:color w:val="000000"/>
      <w:sz w:val="24"/>
      <w:szCs w:val="24"/>
    </w:rPr>
  </w:style>
  <w:style w:type="paragraph" w:customStyle="1" w:styleId="sanssaut">
    <w:name w:val="sans saut"/>
    <w:basedOn w:val="Default"/>
    <w:next w:val="Default"/>
    <w:uiPriority w:val="99"/>
    <w:rsid w:val="007A408D"/>
    <w:rPr>
      <w:rFonts w:ascii="IPJFHK+TimesNewRoman" w:hAnsi="IPJFHK+TimesNewRoman" w:cs="Times New Roman"/>
      <w:color w:val="auto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9F7647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9F7647"/>
    <w:rPr>
      <w:rFonts w:ascii="Comic Sans MS" w:hAnsi="Comic Sans MS"/>
      <w:sz w:val="22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9F764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9F7647"/>
    <w:rPr>
      <w:rFonts w:ascii="Comic Sans MS" w:hAnsi="Comic Sans MS"/>
      <w:sz w:val="22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F7647"/>
    <w:rPr>
      <w:rFonts w:ascii="Comic Sans MS" w:hAnsi="Comic Sans MS"/>
      <w:sz w:val="22"/>
      <w:szCs w:val="24"/>
    </w:rPr>
  </w:style>
  <w:style w:type="paragraph" w:customStyle="1" w:styleId="question">
    <w:name w:val="questio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ms10n">
    <w:name w:val="cms10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Normalcentr">
    <w:name w:val="Block Text"/>
    <w:basedOn w:val="Normal"/>
    <w:uiPriority w:val="99"/>
    <w:unhideWhenUsed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trait2">
    <w:name w:val="retrait 2"/>
    <w:basedOn w:val="Normal"/>
    <w:rsid w:val="004200DF"/>
    <w:pPr>
      <w:ind w:left="567"/>
    </w:pPr>
    <w:rPr>
      <w:rFonts w:ascii="Arial" w:hAnsi="Arial"/>
      <w:sz w:val="20"/>
      <w:szCs w:val="20"/>
    </w:rPr>
  </w:style>
  <w:style w:type="paragraph" w:customStyle="1" w:styleId="retrait1">
    <w:name w:val="retrait 1"/>
    <w:basedOn w:val="Normal"/>
    <w:rsid w:val="00D512F8"/>
    <w:pPr>
      <w:ind w:left="284"/>
    </w:pPr>
    <w:rPr>
      <w:rFonts w:ascii="Arial" w:hAnsi="Arial"/>
      <w:sz w:val="20"/>
      <w:szCs w:val="20"/>
    </w:rPr>
  </w:style>
  <w:style w:type="paragraph" w:customStyle="1" w:styleId="p1">
    <w:name w:val="p1"/>
    <w:basedOn w:val="Normal"/>
    <w:rsid w:val="005234F9"/>
    <w:pPr>
      <w:ind w:hanging="90"/>
    </w:pPr>
    <w:rPr>
      <w:rFonts w:ascii="Arial" w:hAnsi="Arial" w:cs="Arial"/>
      <w:sz w:val="14"/>
      <w:szCs w:val="14"/>
      <w:lang w:eastAsia="zh-CN"/>
    </w:rPr>
  </w:style>
  <w:style w:type="paragraph" w:styleId="Listenumros">
    <w:name w:val="List Number"/>
    <w:basedOn w:val="Normal"/>
    <w:semiHidden/>
    <w:rsid w:val="00EF5B86"/>
    <w:pPr>
      <w:numPr>
        <w:numId w:val="21"/>
      </w:numPr>
    </w:pPr>
    <w:rPr>
      <w:rFonts w:ascii="Times New Roman" w:hAnsi="Times New Roman"/>
      <w:sz w:val="24"/>
    </w:rPr>
  </w:style>
  <w:style w:type="character" w:styleId="Emphaseple">
    <w:name w:val="Subtle Emphasis"/>
    <w:uiPriority w:val="19"/>
    <w:qFormat/>
    <w:rsid w:val="009E4517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9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camus\BTS%20CPI1\Cours%202010.dotx" TargetMode="External"/></Relationships>
</file>

<file path=word/theme/theme1.xml><?xml version="1.0" encoding="utf-8"?>
<a:theme xmlns:a="http://schemas.openxmlformats.org/drawingml/2006/main" name="Thème Office">
  <a:themeElements>
    <a:clrScheme name="Cours 2010">
      <a:dk1>
        <a:sysClr val="windowText" lastClr="000000"/>
      </a:dk1>
      <a:lt1>
        <a:sysClr val="window" lastClr="FFFFFF"/>
      </a:lt1>
      <a:dk2>
        <a:srgbClr val="17365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B441A-7D81-DA49-BBC7-6EC3284C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E:\camus\BTS CPI1\Cours 2010.dotx</Template>
  <TotalTime>52</TotalTime>
  <Pages>6</Pages>
  <Words>1601</Words>
  <Characters>8807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de système</vt:lpstr>
    </vt:vector>
  </TitlesOfParts>
  <Company>Lycée Albert Camus</Company>
  <LinksUpToDate>false</LinksUpToDate>
  <CharactersWithSpaces>10388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système</dc:title>
  <dc:subject>BTS Conception de Produits Industriels</dc:subject>
  <dc:creator>LLA</dc:creator>
  <cp:keywords/>
  <dc:description>Insérer ici le résumé du document</dc:description>
  <cp:lastModifiedBy>émilien durif</cp:lastModifiedBy>
  <cp:revision>33</cp:revision>
  <cp:lastPrinted>2013-06-17T10:59:00Z</cp:lastPrinted>
  <dcterms:created xsi:type="dcterms:W3CDTF">2017-01-11T20:46:00Z</dcterms:created>
  <dcterms:modified xsi:type="dcterms:W3CDTF">2017-09-19T17:31:00Z</dcterms:modified>
  <cp:category>Etude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">
    <vt:lpwstr>CI n°1 : les assemblages par liaison encastrement</vt:lpwstr>
  </property>
  <property fmtid="{D5CDD505-2E9C-101B-9397-08002B2CF9AE}" pid="3" name="Chapitre">
    <vt:lpwstr>La liaison encastrement</vt:lpwstr>
  </property>
  <property fmtid="{D5CDD505-2E9C-101B-9397-08002B2CF9AE}" pid="4" name="Type">
    <vt:lpwstr>Cours</vt:lpwstr>
  </property>
</Properties>
</file>