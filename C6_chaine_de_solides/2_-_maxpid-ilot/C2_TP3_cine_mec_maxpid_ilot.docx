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C1E810" w14:textId="77777777" w:rsidR="00C059CD" w:rsidRDefault="00C059CD" w:rsidP="00C059CD">
      <w:pPr>
        <w:pStyle w:val="cms10n"/>
        <w:spacing w:before="0" w:beforeAutospacing="0" w:after="0" w:afterAutospacing="0"/>
        <w:jc w:val="both"/>
        <w:rPr>
          <w:rFonts w:asciiTheme="minorHAnsi" w:hAnsiTheme="minorHAnsi" w:cs="Arial"/>
          <w:sz w:val="22"/>
          <w:szCs w:val="22"/>
        </w:rPr>
      </w:pPr>
    </w:p>
    <w:p w14:paraId="46F08075" w14:textId="77777777" w:rsidR="00C059CD" w:rsidRPr="00C059CD" w:rsidRDefault="00C059CD" w:rsidP="00164F73">
      <w:pPr>
        <w:pStyle w:val="Paragraphedeliste"/>
        <w:numPr>
          <w:ilvl w:val="0"/>
          <w:numId w:val="17"/>
        </w:numPr>
        <w:jc w:val="both"/>
        <w:rPr>
          <w:rFonts w:asciiTheme="minorHAnsi" w:hAnsiTheme="minorHAnsi" w:cs="Arial"/>
          <w:b/>
          <w:bCs/>
          <w:iCs/>
          <w:color w:val="CC0000"/>
          <w:szCs w:val="22"/>
        </w:rPr>
      </w:pPr>
      <w:r w:rsidRPr="00C059CD">
        <w:rPr>
          <w:rFonts w:asciiTheme="minorHAnsi" w:hAnsiTheme="minorHAnsi" w:cs="Arial"/>
          <w:b/>
          <w:bCs/>
          <w:color w:val="FF0000"/>
          <w:szCs w:val="22"/>
          <w:u w:val="single"/>
        </w:rPr>
        <w:t xml:space="preserve">Présentation du </w:t>
      </w:r>
      <w:r>
        <w:rPr>
          <w:rFonts w:asciiTheme="minorHAnsi" w:hAnsiTheme="minorHAnsi" w:cs="Arial"/>
          <w:b/>
          <w:bCs/>
          <w:color w:val="FF0000"/>
          <w:szCs w:val="22"/>
          <w:u w:val="single"/>
        </w:rPr>
        <w:t>TP</w:t>
      </w:r>
    </w:p>
    <w:p w14:paraId="137CEFC2" w14:textId="77777777" w:rsidR="00C059CD" w:rsidRDefault="00C059CD" w:rsidP="00C059CD">
      <w:pPr>
        <w:pStyle w:val="cms10n"/>
        <w:spacing w:before="0" w:beforeAutospacing="0" w:after="0" w:afterAutospacing="0"/>
        <w:jc w:val="both"/>
        <w:rPr>
          <w:rFonts w:asciiTheme="minorHAnsi" w:hAnsiTheme="minorHAnsi" w:cs="Arial"/>
          <w:b/>
          <w:color w:val="00B050"/>
          <w:sz w:val="22"/>
          <w:szCs w:val="22"/>
          <w:u w:val="single"/>
        </w:rPr>
      </w:pPr>
    </w:p>
    <w:p w14:paraId="3B06A47E" w14:textId="77777777" w:rsidR="00C059CD" w:rsidRDefault="00C059CD" w:rsidP="00C059CD">
      <w:pPr>
        <w:pStyle w:val="cms10n"/>
        <w:numPr>
          <w:ilvl w:val="0"/>
          <w:numId w:val="8"/>
        </w:numPr>
        <w:spacing w:before="0" w:beforeAutospacing="0" w:after="0" w:afterAutospacing="0"/>
        <w:jc w:val="both"/>
        <w:rPr>
          <w:rFonts w:asciiTheme="minorHAnsi" w:hAnsiTheme="minorHAnsi" w:cs="Arial"/>
          <w:b/>
          <w:color w:val="00B050"/>
          <w:sz w:val="22"/>
          <w:szCs w:val="22"/>
          <w:u w:val="single"/>
        </w:rPr>
      </w:pPr>
      <w:r>
        <w:rPr>
          <w:rFonts w:asciiTheme="minorHAnsi" w:hAnsiTheme="minorHAnsi" w:cs="Arial"/>
          <w:b/>
          <w:color w:val="00B050"/>
          <w:sz w:val="22"/>
          <w:szCs w:val="22"/>
          <w:u w:val="single"/>
        </w:rPr>
        <w:t>Problème technique</w:t>
      </w:r>
    </w:p>
    <w:p w14:paraId="08E14666" w14:textId="77777777" w:rsidR="00C059CD" w:rsidRDefault="00C059CD" w:rsidP="00696367">
      <w:pPr>
        <w:jc w:val="both"/>
        <w:rPr>
          <w:rFonts w:asciiTheme="minorHAnsi" w:hAnsiTheme="minorHAnsi" w:cs="Arial"/>
          <w:b/>
          <w:bCs/>
          <w:iCs/>
          <w:color w:val="CC0000"/>
          <w:szCs w:val="22"/>
        </w:rPr>
      </w:pPr>
    </w:p>
    <w:tbl>
      <w:tblPr>
        <w:tblStyle w:val="Grille"/>
        <w:tblpPr w:leftFromText="141" w:rightFromText="141" w:vertAnchor="text" w:horzAnchor="page" w:tblpX="1417" w:tblpY="-1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6263"/>
      </w:tblGrid>
      <w:tr w:rsidR="00E323D4" w14:paraId="6A3E84E8" w14:textId="77777777" w:rsidTr="00E323D4">
        <w:tc>
          <w:tcPr>
            <w:tcW w:w="3025" w:type="dxa"/>
          </w:tcPr>
          <w:p w14:paraId="7271624A" w14:textId="77777777" w:rsidR="00E323D4" w:rsidRDefault="00E323D4" w:rsidP="00E323D4">
            <w:pPr>
              <w:jc w:val="both"/>
              <w:rPr>
                <w:rFonts w:asciiTheme="minorHAnsi" w:hAnsiTheme="minorHAnsi" w:cs="Arial"/>
                <w:b/>
                <w:i/>
                <w:color w:val="000000"/>
                <w:sz w:val="20"/>
                <w:szCs w:val="20"/>
              </w:rPr>
            </w:pPr>
            <w:r w:rsidRPr="00B327EF">
              <w:rPr>
                <w:rFonts w:asciiTheme="minorHAnsi" w:hAnsiTheme="minorHAnsi" w:cs="Arial"/>
                <w:b/>
                <w:i/>
                <w:color w:val="000000"/>
                <w:sz w:val="20"/>
                <w:szCs w:val="20"/>
              </w:rPr>
              <w:t>Vérifier la validi</w:t>
            </w:r>
            <w:r>
              <w:rPr>
                <w:rFonts w:asciiTheme="minorHAnsi" w:hAnsiTheme="minorHAnsi" w:cs="Arial"/>
                <w:b/>
                <w:i/>
                <w:color w:val="000000"/>
                <w:sz w:val="20"/>
                <w:szCs w:val="20"/>
              </w:rPr>
              <w:t>té d’une solution technologique et p</w:t>
            </w:r>
            <w:r w:rsidRPr="00B327EF">
              <w:rPr>
                <w:rFonts w:asciiTheme="minorHAnsi" w:hAnsiTheme="minorHAnsi" w:cs="Arial"/>
                <w:b/>
                <w:i/>
                <w:color w:val="000000"/>
                <w:sz w:val="20"/>
                <w:szCs w:val="20"/>
              </w:rPr>
              <w:t>roposer une modification du mécanisme (rendre isostatique)</w:t>
            </w:r>
          </w:p>
          <w:p w14:paraId="02D4A22E" w14:textId="77777777" w:rsidR="00E323D4" w:rsidRDefault="00E323D4" w:rsidP="00E323D4">
            <w:pPr>
              <w:jc w:val="both"/>
              <w:rPr>
                <w:rFonts w:asciiTheme="minorHAnsi" w:hAnsiTheme="minorHAnsi" w:cs="Arial"/>
                <w:b/>
                <w:i/>
                <w:color w:val="000000"/>
                <w:sz w:val="20"/>
                <w:szCs w:val="20"/>
              </w:rPr>
            </w:pPr>
          </w:p>
        </w:tc>
        <w:tc>
          <w:tcPr>
            <w:tcW w:w="6263" w:type="dxa"/>
          </w:tcPr>
          <w:p w14:paraId="325E6467" w14:textId="77777777" w:rsidR="00E323D4" w:rsidRDefault="00E323D4" w:rsidP="00E323D4">
            <w:pPr>
              <w:jc w:val="both"/>
              <w:rPr>
                <w:rFonts w:asciiTheme="minorHAnsi" w:hAnsiTheme="minorHAnsi" w:cs="Arial"/>
                <w:b/>
                <w:i/>
                <w:color w:val="000000"/>
                <w:sz w:val="20"/>
                <w:szCs w:val="20"/>
              </w:rPr>
            </w:pPr>
            <w:r>
              <w:rPr>
                <w:rFonts w:asciiTheme="minorHAnsi" w:hAnsiTheme="minorHAnsi"/>
                <w:b/>
                <w:noProof/>
                <w:color w:val="FF0000"/>
                <w:szCs w:val="22"/>
                <w:u w:val="single"/>
              </w:rPr>
              <mc:AlternateContent>
                <mc:Choice Requires="wpg">
                  <w:drawing>
                    <wp:anchor distT="0" distB="0" distL="114300" distR="114300" simplePos="0" relativeHeight="251672576" behindDoc="0" locked="0" layoutInCell="1" allowOverlap="1" wp14:anchorId="7B7D9FAE" wp14:editId="1D63C987">
                      <wp:simplePos x="0" y="0"/>
                      <wp:positionH relativeFrom="column">
                        <wp:posOffset>394970</wp:posOffset>
                      </wp:positionH>
                      <wp:positionV relativeFrom="paragraph">
                        <wp:posOffset>-1073150</wp:posOffset>
                      </wp:positionV>
                      <wp:extent cx="3836670" cy="1553210"/>
                      <wp:effectExtent l="3175" t="0" r="0" b="0"/>
                      <wp:wrapThrough wrapText="bothSides">
                        <wp:wrapPolygon edited="0">
                          <wp:start x="-54" y="0"/>
                          <wp:lineTo x="-54" y="21335"/>
                          <wp:lineTo x="21600" y="21335"/>
                          <wp:lineTo x="21600" y="0"/>
                          <wp:lineTo x="-54" y="0"/>
                        </wp:wrapPolygon>
                      </wp:wrapThrough>
                      <wp:docPr id="6" name="Grouper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8" name="Image 1"/>
                                <pic:cNvPicPr>
                                  <a:picLocks noChangeAspect="1" noChangeArrowheads="1"/>
                                </pic:cNvPicPr>
                              </pic:nvPicPr>
                              <pic:blipFill>
                                <a:blip r:embed="rId9">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4"/>
                              <wpg:cNvGrpSpPr>
                                <a:grpSpLocks/>
                              </wpg:cNvGrpSpPr>
                              <wpg:grpSpPr bwMode="auto">
                                <a:xfrm>
                                  <a:off x="6371" y="1977"/>
                                  <a:ext cx="4723" cy="1743"/>
                                  <a:chOff x="6371" y="1977"/>
                                  <a:chExt cx="4723" cy="1743"/>
                                </a:xfrm>
                              </wpg:grpSpPr>
                              <wps:wsp>
                                <wps:cNvPr id="11" name="AutoShape 5"/>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5" name="AutoShape 6"/>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7" name="AutoShape 7"/>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8" name="AutoShape 8"/>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0" name="AutoShape 9"/>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er 6" o:spid="_x0000_s1026" style="position:absolute;margin-left:31.1pt;margin-top:-84.45pt;width:302.1pt;height:122.3pt;z-index:251672576"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G&#10;gr7BAAAA2gAAAA8AAABkcnMvZG93bnJldi54bWxET8tqAjEU3Qv9h3ALbkQzFVtlahQfiF0JPru9&#10;TO5Mhk5uhknU0a9vFoUuD+c9nbe2EjdqfOlYwdsgAUGcOV1yoeB03PQnIHxA1lg5JgUP8jCfvXSm&#10;mGp35z3dDqEQMYR9igpMCHUqpc8MWfQDVxNHLneNxRBhU0jd4D2G20oOk+RDWiw5NhisaWUo+zlc&#10;rYI88LZcmPHz8j5afu/2+fC87l2U6r62i08QgdrwL/5zf2kFcWu8Em+An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EGgr7BAAAA2gAAAA8AAAAAAAAAAAAAAAAAnAIAAGRy&#10;cy9kb3ducmV2LnhtbFBLBQYAAAAABAAEAPcAAACKAwAAAAA=&#10;">
                        <v:imagedata r:id="rId10" o:title="" croptop="26348f" cropbottom="20678f" cropleft="18792f" cropright="21086f"/>
                      </v:shape>
                      <v:group id="Group 4"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roundrect id="AutoShape 5"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5vTwAAA&#10;ANsAAAAPAAAAZHJzL2Rvd25yZXYueG1sRE/bisIwEH0X9h/CLOybpu7DItUoKivIIl6qHzA0Yxts&#10;JiWJ2v17Iwi+zeFcZzLrbCNu5INxrGA4yEAQl04brhScjqv+CESIyBobx6TgnwLMph+9Ceba3flA&#10;tyJWIoVwyFFBHWObSxnKmiyGgWuJE3d23mJM0FdSe7yncNvI7yz7kRYNp4YaW1rWVF6Kq1VQboqD&#10;3/3+FcvRbrPY7p05H1dGqa/Pbj4GEamLb/HLvdZp/hCev6QD5PQ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f5vTwAAAANsAAAAPAAAAAAAAAAAAAAAAAJcCAABkcnMvZG93bnJl&#10;di54bWxQSwUGAAAAAAQABAD1AAAAhAMAAAAA&#10;" strokecolor="red" strokeweight="2pt">
                          <v:fill opacity="0"/>
                          <v:stroke dashstyle="1 1"/>
                        </v:roundrect>
                        <v:roundrect id="AutoShape 6"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RJ3QwQAA&#10;ANsAAAAPAAAAZHJzL2Rvd25yZXYueG1sRE/bagIxEH0v+A9hBN9qVsEiq1FUFKRI1dUPGDbjbnAz&#10;WZKo279vCoW+zeFcZ77sbCOe5INxrGA0zEAQl04brhRcL7v3KYgQkTU2jknBNwVYLnpvc8y1e/GZ&#10;nkWsRArhkKOCOsY2lzKUNVkMQ9cSJ+7mvMWYoK+k9vhK4baR4yz7kBYNp4YaW9rUVN6Lh1VQHoqz&#10;P24/i830eFh/nZy5XXZGqUG/W81AROriv/jPvddp/gR+f0kHy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ESd0MEAAADbAAAADwAAAAAAAAAAAAAAAACXAgAAZHJzL2Rvd25y&#10;ZXYueG1sUEsFBgAAAAAEAAQA9QAAAIUDAAAAAA==&#10;" strokecolor="red" strokeweight="2pt">
                          <v:fill opacity="0"/>
                          <v:stroke dashstyle="1 1"/>
                        </v:roundrect>
                        <v:roundrect id="AutoShape 7"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qY8wQAA&#10;ANsAAAAPAAAAZHJzL2Rvd25yZXYueG1sRE/NagIxEL4XfIcwgrea1YOV1SgqClKk6uoDDJtxN7iZ&#10;LEnU7ds3hUJv8/H9znzZ2UY8yQfjWMFomIEgLp02XCm4XnbvUxAhImtsHJOCbwqwXPTe5phr9+Iz&#10;PYtYiRTCIUcFdYxtLmUoa7IYhq4lTtzNeYsxQV9J7fGVwm0jx1k2kRYNp4YaW9rUVN6Lh1VQHoqz&#10;P24/i830eFh/nZy5XXZGqUG/W81AROriv/jPvddp/gf8/pIOk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9qmPMEAAADbAAAADwAAAAAAAAAAAAAAAACXAgAAZHJzL2Rvd25y&#10;ZXYueG1sUEsFBgAAAAAEAAQA9QAAAIUDAAAAAA==&#10;" strokecolor="red" strokeweight="2pt">
                          <v:fill opacity="0"/>
                          <v:stroke dashstyle="1 1"/>
                        </v:roundrect>
                        <v:roundrect id="AutoShape 8"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RTJOxAAA&#10;ANsAAAAPAAAAZHJzL2Rvd25yZXYueG1sRI9BawIxEIXvQv9DGKE3zeqhyGqUKhVKkVrX/oBhM+4G&#10;N5Mlibr9951DobcZ3pv3vlltBt+pO8XkAhuYTQtQxHWwjhsD3+f9ZAEqZWSLXWAy8EMJNuun0QpL&#10;Gx58onuVGyUhnEo00Obcl1qnuiWPaRp6YtEuIXrMssZG24gPCfednhfFi/boWBpa7GnXUn2tbt5A&#10;fahO8fj2Ue0Wx8P28yu4y3nvjHkeD69LUJmG/G/+u363gi+w8osM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UyTsQAAADbAAAADwAAAAAAAAAAAAAAAACXAgAAZHJzL2Rv&#10;d25yZXYueG1sUEsFBgAAAAAEAAQA9QAAAIgDAAAAAA==&#10;" strokecolor="red" strokeweight="2pt">
                          <v:fill opacity="0"/>
                          <v:stroke dashstyle="1 1"/>
                        </v:roundrect>
                        <v:roundrect id="AutoShape 9"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T1wAAA&#10;ANsAAAAPAAAAZHJzL2Rvd25yZXYueG1sRE/NisIwEL4L+w5hFvam6XpYpBrFFQURUVt9gKEZ22Az&#10;KUnU7ttvDoLHj+9/tuhtKx7kg3Gs4HuUgSCunDZcK7icN8MJiBCRNbaOScEfBVjMPwYzzLV7ckGP&#10;MtYihXDIUUETY5dLGaqGLIaR64gTd3XeYkzQ11J7fKZw28pxlv1Ii4ZTQ4MdrRqqbuXdKqj2ZeGP&#10;6125mhz3v4eTM9fzxij19dkvpyAi9fEtfrm3WsE4rU9f0g+Q8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X/T1wAAAANsAAAAPAAAAAAAAAAAAAAAAAJcCAABkcnMvZG93bnJl&#10;di54bWxQSwUGAAAAAAQABAD1AAAAhAMAAAAA&#10;" strokecolor="red" strokeweight="2pt">
                          <v:fill opacity="0"/>
                          <v:stroke dashstyle="1 1"/>
                        </v:roundrect>
                      </v:group>
                      <w10:wrap type="through"/>
                    </v:group>
                  </w:pict>
                </mc:Fallback>
              </mc:AlternateContent>
            </w:r>
          </w:p>
        </w:tc>
      </w:tr>
    </w:tbl>
    <w:p w14:paraId="21D11798" w14:textId="77777777" w:rsidR="00C059CD" w:rsidRDefault="00C059CD" w:rsidP="00C059CD">
      <w:pPr>
        <w:pStyle w:val="cms10n"/>
        <w:spacing w:before="0" w:beforeAutospacing="0" w:after="0" w:afterAutospacing="0"/>
        <w:jc w:val="both"/>
        <w:rPr>
          <w:rFonts w:asciiTheme="minorHAnsi" w:hAnsiTheme="minorHAnsi" w:cs="Arial"/>
          <w:b/>
          <w:color w:val="00B050"/>
          <w:sz w:val="22"/>
          <w:szCs w:val="22"/>
          <w:u w:val="single"/>
        </w:rPr>
      </w:pPr>
    </w:p>
    <w:p w14:paraId="6D82E8B9" w14:textId="77777777" w:rsidR="00C059CD" w:rsidRDefault="00C059CD" w:rsidP="00C059CD">
      <w:pPr>
        <w:pStyle w:val="cms10n"/>
        <w:numPr>
          <w:ilvl w:val="0"/>
          <w:numId w:val="8"/>
        </w:numPr>
        <w:spacing w:before="0" w:beforeAutospacing="0" w:after="0" w:afterAutospacing="0"/>
        <w:jc w:val="both"/>
        <w:rPr>
          <w:rFonts w:asciiTheme="minorHAnsi" w:hAnsiTheme="minorHAnsi" w:cs="Arial"/>
          <w:b/>
          <w:color w:val="00B050"/>
          <w:sz w:val="22"/>
          <w:szCs w:val="22"/>
          <w:u w:val="single"/>
        </w:rPr>
      </w:pPr>
      <w:r>
        <w:rPr>
          <w:rFonts w:asciiTheme="minorHAnsi" w:hAnsiTheme="minorHAnsi" w:cs="Arial"/>
          <w:b/>
          <w:color w:val="00B050"/>
          <w:sz w:val="22"/>
          <w:szCs w:val="22"/>
          <w:u w:val="single"/>
        </w:rPr>
        <w:t>Compétences visées</w:t>
      </w:r>
    </w:p>
    <w:p w14:paraId="5226FE7D" w14:textId="77777777" w:rsidR="00C059CD" w:rsidRPr="00B327EF" w:rsidRDefault="00C059CD" w:rsidP="00B327EF">
      <w:pPr>
        <w:jc w:val="both"/>
        <w:rPr>
          <w:rFonts w:asciiTheme="minorHAnsi" w:hAnsiTheme="minorHAnsi" w:cs="Arial"/>
          <w:b/>
          <w:i/>
          <w:color w:val="000000"/>
          <w:sz w:val="20"/>
          <w:szCs w:val="20"/>
        </w:rPr>
      </w:pPr>
    </w:p>
    <w:p w14:paraId="3CFDCFDC" w14:textId="77777777" w:rsidR="00467FD1" w:rsidRPr="00467FD1" w:rsidRDefault="00B327EF" w:rsidP="009750D4">
      <w:pPr>
        <w:pStyle w:val="Paragraphedeliste"/>
        <w:numPr>
          <w:ilvl w:val="0"/>
          <w:numId w:val="9"/>
        </w:numPr>
        <w:jc w:val="both"/>
        <w:rPr>
          <w:rFonts w:asciiTheme="minorHAnsi" w:hAnsiTheme="minorHAnsi" w:cs="Arial"/>
          <w:szCs w:val="22"/>
        </w:rPr>
      </w:pPr>
      <w:r w:rsidRPr="00F957BB">
        <w:rPr>
          <w:rFonts w:asciiTheme="minorHAnsi" w:hAnsiTheme="minorHAnsi" w:cs="Arial"/>
          <w:b/>
          <w:szCs w:val="22"/>
        </w:rPr>
        <w:t>Analyser</w:t>
      </w:r>
      <w:r>
        <w:rPr>
          <w:rFonts w:asciiTheme="minorHAnsi" w:hAnsiTheme="minorHAnsi" w:cs="Arial"/>
          <w:szCs w:val="22"/>
        </w:rPr>
        <w:t xml:space="preserve"> les solution</w:t>
      </w:r>
      <w:r w:rsidR="00F957BB">
        <w:rPr>
          <w:rFonts w:asciiTheme="minorHAnsi" w:hAnsiTheme="minorHAnsi" w:cs="Arial"/>
          <w:szCs w:val="22"/>
        </w:rPr>
        <w:t>s</w:t>
      </w:r>
      <w:r>
        <w:rPr>
          <w:rFonts w:asciiTheme="minorHAnsi" w:hAnsiTheme="minorHAnsi" w:cs="Arial"/>
          <w:szCs w:val="22"/>
        </w:rPr>
        <w:t xml:space="preserve"> technologiques associées à un système</w:t>
      </w:r>
      <w:r w:rsidR="00467FD1">
        <w:rPr>
          <w:rFonts w:asciiTheme="minorHAnsi" w:hAnsiTheme="minorHAnsi" w:cs="Arial"/>
          <w:szCs w:val="22"/>
        </w:rPr>
        <w:t>.</w:t>
      </w:r>
    </w:p>
    <w:p w14:paraId="701C0B94" w14:textId="77777777" w:rsidR="00CB43D0" w:rsidRDefault="00CB43D0" w:rsidP="009750D4">
      <w:pPr>
        <w:pStyle w:val="Paragraphedeliste"/>
        <w:numPr>
          <w:ilvl w:val="0"/>
          <w:numId w:val="9"/>
        </w:numPr>
        <w:rPr>
          <w:rFonts w:asciiTheme="minorHAnsi" w:hAnsiTheme="minorHAnsi" w:cs="Arial"/>
          <w:szCs w:val="22"/>
        </w:rPr>
      </w:pPr>
      <w:r w:rsidRPr="00847835">
        <w:rPr>
          <w:rFonts w:asciiTheme="minorHAnsi" w:hAnsiTheme="minorHAnsi" w:cs="Arial"/>
          <w:b/>
          <w:szCs w:val="22"/>
        </w:rPr>
        <w:t>Modéliser</w:t>
      </w:r>
      <w:r w:rsidR="00E84496">
        <w:rPr>
          <w:rFonts w:asciiTheme="minorHAnsi" w:hAnsiTheme="minorHAnsi" w:cs="Arial"/>
          <w:szCs w:val="22"/>
        </w:rPr>
        <w:t xml:space="preserve"> les </w:t>
      </w:r>
      <w:r w:rsidR="00B327EF">
        <w:rPr>
          <w:rFonts w:asciiTheme="minorHAnsi" w:hAnsiTheme="minorHAnsi" w:cs="Arial"/>
          <w:szCs w:val="22"/>
        </w:rPr>
        <w:t>liaisons mécaniques</w:t>
      </w:r>
      <w:r w:rsidR="00E84496">
        <w:rPr>
          <w:rFonts w:asciiTheme="minorHAnsi" w:hAnsiTheme="minorHAnsi" w:cs="Arial"/>
          <w:szCs w:val="22"/>
        </w:rPr>
        <w:t>.</w:t>
      </w:r>
    </w:p>
    <w:p w14:paraId="7EF512BD" w14:textId="77777777" w:rsidR="00F957BB" w:rsidRDefault="00F957BB" w:rsidP="009750D4">
      <w:pPr>
        <w:pStyle w:val="Paragraphedeliste"/>
        <w:numPr>
          <w:ilvl w:val="0"/>
          <w:numId w:val="9"/>
        </w:numPr>
        <w:rPr>
          <w:rFonts w:asciiTheme="minorHAnsi" w:hAnsiTheme="minorHAnsi" w:cs="Arial"/>
          <w:szCs w:val="22"/>
        </w:rPr>
      </w:pPr>
      <w:r>
        <w:rPr>
          <w:rFonts w:asciiTheme="minorHAnsi" w:hAnsiTheme="minorHAnsi" w:cs="Arial"/>
          <w:b/>
          <w:szCs w:val="22"/>
        </w:rPr>
        <w:t>Analyser la mobilité et l’</w:t>
      </w:r>
      <w:proofErr w:type="spellStart"/>
      <w:r>
        <w:rPr>
          <w:rFonts w:asciiTheme="minorHAnsi" w:hAnsiTheme="minorHAnsi" w:cs="Arial"/>
          <w:b/>
          <w:szCs w:val="22"/>
        </w:rPr>
        <w:t>hyperstatisme</w:t>
      </w:r>
      <w:proofErr w:type="spellEnd"/>
      <w:r>
        <w:rPr>
          <w:rFonts w:asciiTheme="minorHAnsi" w:hAnsiTheme="minorHAnsi" w:cs="Arial"/>
          <w:b/>
          <w:szCs w:val="22"/>
        </w:rPr>
        <w:t>.</w:t>
      </w:r>
    </w:p>
    <w:p w14:paraId="1ADCE51B" w14:textId="77777777" w:rsidR="00B327EF" w:rsidRPr="00C059CD" w:rsidRDefault="00B327EF" w:rsidP="00C059CD">
      <w:pPr>
        <w:pStyle w:val="Paragraphedeliste"/>
        <w:numPr>
          <w:ilvl w:val="0"/>
          <w:numId w:val="9"/>
        </w:numPr>
        <w:rPr>
          <w:rFonts w:asciiTheme="minorHAnsi" w:hAnsiTheme="minorHAnsi" w:cs="Arial"/>
          <w:szCs w:val="22"/>
        </w:rPr>
      </w:pPr>
      <w:r>
        <w:rPr>
          <w:rFonts w:asciiTheme="minorHAnsi" w:hAnsiTheme="minorHAnsi"/>
          <w:b/>
          <w:color w:val="000000"/>
          <w:szCs w:val="22"/>
        </w:rPr>
        <w:t>Prévoir la Résolution d’</w:t>
      </w:r>
      <w:r w:rsidR="00F76F46">
        <w:rPr>
          <w:rFonts w:asciiTheme="minorHAnsi" w:hAnsiTheme="minorHAnsi"/>
          <w:color w:val="000000"/>
          <w:szCs w:val="22"/>
        </w:rPr>
        <w:t xml:space="preserve">un problème de statique </w:t>
      </w:r>
      <w:r>
        <w:rPr>
          <w:rFonts w:asciiTheme="minorHAnsi" w:hAnsiTheme="minorHAnsi"/>
          <w:color w:val="000000"/>
          <w:szCs w:val="22"/>
        </w:rPr>
        <w:t xml:space="preserve">ou cinématique </w:t>
      </w:r>
      <w:r w:rsidR="00F76F46">
        <w:rPr>
          <w:rFonts w:asciiTheme="minorHAnsi" w:hAnsiTheme="minorHAnsi"/>
          <w:color w:val="000000"/>
          <w:szCs w:val="22"/>
        </w:rPr>
        <w:t>pour déterminer une loi entrée sortie</w:t>
      </w:r>
      <w:r w:rsidR="002774B4">
        <w:rPr>
          <w:rFonts w:asciiTheme="minorHAnsi" w:hAnsiTheme="minorHAnsi"/>
          <w:color w:val="000000"/>
          <w:szCs w:val="22"/>
        </w:rPr>
        <w:t>.</w:t>
      </w:r>
    </w:p>
    <w:p w14:paraId="274E0DCF" w14:textId="77777777" w:rsidR="00C059CD" w:rsidRDefault="00C059CD" w:rsidP="00C059CD">
      <w:pPr>
        <w:pStyle w:val="cms10n"/>
        <w:spacing w:before="0" w:beforeAutospacing="0" w:after="0" w:afterAutospacing="0"/>
        <w:jc w:val="both"/>
        <w:rPr>
          <w:rFonts w:asciiTheme="minorHAnsi" w:hAnsiTheme="minorHAnsi" w:cs="Arial"/>
          <w:b/>
          <w:color w:val="00B050"/>
          <w:sz w:val="22"/>
          <w:szCs w:val="22"/>
          <w:u w:val="single"/>
        </w:rPr>
      </w:pPr>
    </w:p>
    <w:p w14:paraId="78747F3C" w14:textId="77777777" w:rsidR="00C059CD" w:rsidRDefault="00C059CD" w:rsidP="00C059CD">
      <w:pPr>
        <w:pStyle w:val="cms10n"/>
        <w:numPr>
          <w:ilvl w:val="0"/>
          <w:numId w:val="8"/>
        </w:numPr>
        <w:spacing w:before="0" w:beforeAutospacing="0" w:after="0" w:afterAutospacing="0"/>
        <w:jc w:val="both"/>
        <w:rPr>
          <w:rFonts w:asciiTheme="minorHAnsi" w:hAnsiTheme="minorHAnsi" w:cs="Arial"/>
          <w:b/>
          <w:color w:val="00B050"/>
          <w:sz w:val="22"/>
          <w:szCs w:val="22"/>
          <w:u w:val="single"/>
        </w:rPr>
      </w:pPr>
      <w:proofErr w:type="spellStart"/>
      <w:r>
        <w:rPr>
          <w:rFonts w:asciiTheme="minorHAnsi" w:hAnsiTheme="minorHAnsi" w:cs="Arial"/>
          <w:b/>
          <w:color w:val="00B050"/>
          <w:sz w:val="22"/>
          <w:szCs w:val="22"/>
          <w:u w:val="single"/>
        </w:rPr>
        <w:t>Pré-requis</w:t>
      </w:r>
      <w:proofErr w:type="spellEnd"/>
    </w:p>
    <w:p w14:paraId="2842141D" w14:textId="77777777" w:rsidR="00C059CD" w:rsidRDefault="00C059CD" w:rsidP="00C059CD">
      <w:pPr>
        <w:pStyle w:val="Paragraphedeliste"/>
        <w:jc w:val="both"/>
        <w:rPr>
          <w:rFonts w:asciiTheme="minorHAnsi" w:hAnsiTheme="minorHAnsi" w:cs="Arial"/>
          <w:color w:val="000000"/>
          <w:szCs w:val="22"/>
        </w:rPr>
      </w:pPr>
    </w:p>
    <w:p w14:paraId="0A0A64FF" w14:textId="77777777" w:rsidR="009F7647" w:rsidRDefault="00AE3E31" w:rsidP="009750D4">
      <w:pPr>
        <w:pStyle w:val="Paragraphedeliste"/>
        <w:numPr>
          <w:ilvl w:val="0"/>
          <w:numId w:val="10"/>
        </w:numPr>
        <w:jc w:val="both"/>
        <w:rPr>
          <w:rFonts w:asciiTheme="minorHAnsi" w:hAnsiTheme="minorHAnsi" w:cs="Arial"/>
          <w:color w:val="000000"/>
          <w:szCs w:val="22"/>
        </w:rPr>
      </w:pPr>
      <w:r>
        <w:rPr>
          <w:rFonts w:asciiTheme="minorHAnsi" w:hAnsiTheme="minorHAnsi" w:cs="Arial"/>
          <w:color w:val="000000"/>
          <w:szCs w:val="22"/>
        </w:rPr>
        <w:t>P</w:t>
      </w:r>
      <w:r w:rsidR="009F7647" w:rsidRPr="00E95426">
        <w:rPr>
          <w:rFonts w:asciiTheme="minorHAnsi" w:hAnsiTheme="minorHAnsi" w:cs="Arial"/>
          <w:color w:val="000000"/>
          <w:szCs w:val="22"/>
        </w:rPr>
        <w:t xml:space="preserve">rogramme </w:t>
      </w:r>
      <w:r w:rsidR="00CB43D0">
        <w:rPr>
          <w:rFonts w:asciiTheme="minorHAnsi" w:hAnsiTheme="minorHAnsi" w:cs="Arial"/>
          <w:color w:val="000000"/>
          <w:szCs w:val="22"/>
        </w:rPr>
        <w:t>de statique</w:t>
      </w:r>
      <w:r w:rsidR="00B327EF">
        <w:rPr>
          <w:rFonts w:asciiTheme="minorHAnsi" w:hAnsiTheme="minorHAnsi" w:cs="Arial"/>
          <w:color w:val="000000"/>
          <w:szCs w:val="22"/>
        </w:rPr>
        <w:t xml:space="preserve"> et de cinématique</w:t>
      </w:r>
      <w:r w:rsidR="00CB43D0">
        <w:rPr>
          <w:rFonts w:asciiTheme="minorHAnsi" w:hAnsiTheme="minorHAnsi" w:cs="Arial"/>
          <w:color w:val="000000"/>
          <w:szCs w:val="22"/>
        </w:rPr>
        <w:t xml:space="preserve"> de première année.</w:t>
      </w:r>
    </w:p>
    <w:p w14:paraId="4BD1308D" w14:textId="77777777" w:rsidR="00C059CD" w:rsidRPr="00C059CD" w:rsidRDefault="00B327EF" w:rsidP="00696367">
      <w:pPr>
        <w:pStyle w:val="Paragraphedeliste"/>
        <w:numPr>
          <w:ilvl w:val="0"/>
          <w:numId w:val="10"/>
        </w:numPr>
        <w:jc w:val="both"/>
        <w:rPr>
          <w:rFonts w:asciiTheme="minorHAnsi" w:hAnsiTheme="minorHAnsi" w:cs="Arial"/>
          <w:color w:val="000000"/>
          <w:szCs w:val="22"/>
        </w:rPr>
      </w:pPr>
      <w:r>
        <w:rPr>
          <w:rFonts w:asciiTheme="minorHAnsi" w:hAnsiTheme="minorHAnsi" w:cs="Arial"/>
          <w:color w:val="000000"/>
          <w:szCs w:val="22"/>
        </w:rPr>
        <w:t>Utilisation d’un  logiciel de CAO (</w:t>
      </w:r>
      <w:proofErr w:type="spellStart"/>
      <w:r>
        <w:rPr>
          <w:rFonts w:asciiTheme="minorHAnsi" w:hAnsiTheme="minorHAnsi" w:cs="Arial"/>
          <w:color w:val="000000"/>
          <w:szCs w:val="22"/>
        </w:rPr>
        <w:t>solidworks</w:t>
      </w:r>
      <w:proofErr w:type="spellEnd"/>
      <w:r>
        <w:rPr>
          <w:rFonts w:asciiTheme="minorHAnsi" w:hAnsiTheme="minorHAnsi" w:cs="Arial"/>
          <w:color w:val="000000"/>
          <w:szCs w:val="22"/>
        </w:rPr>
        <w:t>)</w:t>
      </w:r>
    </w:p>
    <w:p w14:paraId="3340679E" w14:textId="77777777" w:rsidR="00C059CD" w:rsidRDefault="00C059CD" w:rsidP="00C059CD">
      <w:pPr>
        <w:pStyle w:val="cms10n"/>
        <w:spacing w:before="0" w:beforeAutospacing="0" w:after="0" w:afterAutospacing="0"/>
        <w:jc w:val="both"/>
        <w:rPr>
          <w:rFonts w:asciiTheme="minorHAnsi" w:hAnsiTheme="minorHAnsi" w:cs="Arial"/>
          <w:b/>
          <w:color w:val="00B050"/>
          <w:sz w:val="22"/>
          <w:szCs w:val="22"/>
          <w:u w:val="single"/>
        </w:rPr>
      </w:pPr>
    </w:p>
    <w:p w14:paraId="48D3DC6F" w14:textId="77777777" w:rsidR="009F7647" w:rsidRPr="00C059CD" w:rsidRDefault="00C059CD" w:rsidP="00696367">
      <w:pPr>
        <w:pStyle w:val="cms10n"/>
        <w:numPr>
          <w:ilvl w:val="0"/>
          <w:numId w:val="8"/>
        </w:numPr>
        <w:spacing w:before="0" w:beforeAutospacing="0" w:after="0" w:afterAutospacing="0"/>
        <w:jc w:val="both"/>
        <w:rPr>
          <w:rFonts w:asciiTheme="minorHAnsi" w:hAnsiTheme="minorHAnsi" w:cs="Arial"/>
          <w:b/>
          <w:color w:val="00B050"/>
          <w:sz w:val="22"/>
          <w:szCs w:val="22"/>
          <w:u w:val="single"/>
        </w:rPr>
      </w:pPr>
      <w:r>
        <w:rPr>
          <w:rFonts w:asciiTheme="minorHAnsi" w:hAnsiTheme="minorHAnsi" w:cs="Arial"/>
          <w:b/>
          <w:color w:val="00B050"/>
          <w:sz w:val="22"/>
          <w:szCs w:val="22"/>
          <w:u w:val="single"/>
        </w:rPr>
        <w:t>Matériel utilisé</w:t>
      </w:r>
    </w:p>
    <w:tbl>
      <w:tblPr>
        <w:tblStyle w:val="Grill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2"/>
        <w:gridCol w:w="4686"/>
      </w:tblGrid>
      <w:tr w:rsidR="006655F4" w14:paraId="404C3CC7" w14:textId="77777777" w:rsidTr="006655F4">
        <w:tc>
          <w:tcPr>
            <w:tcW w:w="4606" w:type="dxa"/>
            <w:vAlign w:val="center"/>
          </w:tcPr>
          <w:p w14:paraId="02BC6578" w14:textId="77777777" w:rsidR="006655F4" w:rsidRDefault="00A1453F" w:rsidP="009750D4">
            <w:pPr>
              <w:pStyle w:val="Paragraphedeliste"/>
              <w:numPr>
                <w:ilvl w:val="0"/>
                <w:numId w:val="11"/>
              </w:numPr>
              <w:rPr>
                <w:rFonts w:asciiTheme="minorHAnsi" w:hAnsiTheme="minorHAnsi" w:cs="Arial"/>
                <w:color w:val="000000"/>
                <w:szCs w:val="22"/>
              </w:rPr>
            </w:pPr>
            <w:r>
              <w:rPr>
                <w:rFonts w:asciiTheme="minorHAnsi" w:hAnsiTheme="minorHAnsi" w:cs="Arial"/>
                <w:color w:val="000000"/>
                <w:szCs w:val="22"/>
              </w:rPr>
              <w:t xml:space="preserve">Système </w:t>
            </w:r>
            <w:proofErr w:type="spellStart"/>
            <w:r>
              <w:rPr>
                <w:rFonts w:asciiTheme="minorHAnsi" w:hAnsiTheme="minorHAnsi" w:cs="Arial"/>
                <w:color w:val="000000"/>
                <w:szCs w:val="22"/>
              </w:rPr>
              <w:t>maxpid</w:t>
            </w:r>
            <w:proofErr w:type="spellEnd"/>
            <w:r w:rsidR="00673BF6">
              <w:rPr>
                <w:rFonts w:asciiTheme="minorHAnsi" w:hAnsiTheme="minorHAnsi" w:cs="Arial"/>
                <w:color w:val="000000"/>
                <w:szCs w:val="22"/>
              </w:rPr>
              <w:t> ;</w:t>
            </w:r>
          </w:p>
          <w:p w14:paraId="108D6997" w14:textId="77777777" w:rsidR="00B327EF" w:rsidRDefault="00D77DDC" w:rsidP="009750D4">
            <w:pPr>
              <w:pStyle w:val="Paragraphedeliste"/>
              <w:numPr>
                <w:ilvl w:val="0"/>
                <w:numId w:val="11"/>
              </w:numPr>
              <w:rPr>
                <w:rFonts w:asciiTheme="minorHAnsi" w:hAnsiTheme="minorHAnsi" w:cs="Arial"/>
                <w:color w:val="000000"/>
                <w:szCs w:val="22"/>
              </w:rPr>
            </w:pPr>
            <w:r>
              <w:rPr>
                <w:rFonts w:asciiTheme="minorHAnsi" w:hAnsiTheme="minorHAnsi" w:cs="Arial"/>
                <w:color w:val="000000"/>
                <w:szCs w:val="22"/>
              </w:rPr>
              <w:t>s</w:t>
            </w:r>
            <w:r w:rsidR="00B327EF">
              <w:rPr>
                <w:rFonts w:asciiTheme="minorHAnsi" w:hAnsiTheme="minorHAnsi" w:cs="Arial"/>
                <w:color w:val="000000"/>
                <w:szCs w:val="22"/>
              </w:rPr>
              <w:t xml:space="preserve">ystème </w:t>
            </w:r>
            <w:proofErr w:type="spellStart"/>
            <w:r w:rsidR="00B327EF">
              <w:rPr>
                <w:rFonts w:asciiTheme="minorHAnsi" w:hAnsiTheme="minorHAnsi" w:cs="Arial"/>
                <w:color w:val="000000"/>
                <w:szCs w:val="22"/>
              </w:rPr>
              <w:t>maxpid</w:t>
            </w:r>
            <w:proofErr w:type="spellEnd"/>
            <w:r w:rsidR="00B327EF">
              <w:rPr>
                <w:rFonts w:asciiTheme="minorHAnsi" w:hAnsiTheme="minorHAnsi" w:cs="Arial"/>
                <w:color w:val="000000"/>
                <w:szCs w:val="22"/>
              </w:rPr>
              <w:t xml:space="preserve"> en pièces détachées</w:t>
            </w:r>
            <w:r w:rsidR="00673BF6">
              <w:rPr>
                <w:rFonts w:asciiTheme="minorHAnsi" w:hAnsiTheme="minorHAnsi" w:cs="Arial"/>
                <w:color w:val="000000"/>
                <w:szCs w:val="22"/>
              </w:rPr>
              <w:t> ;</w:t>
            </w:r>
          </w:p>
          <w:p w14:paraId="1C1873CB" w14:textId="77777777" w:rsidR="00183E2B" w:rsidRDefault="00D77DDC" w:rsidP="009750D4">
            <w:pPr>
              <w:pStyle w:val="Paragraphedeliste"/>
              <w:numPr>
                <w:ilvl w:val="0"/>
                <w:numId w:val="11"/>
              </w:numPr>
              <w:rPr>
                <w:rFonts w:asciiTheme="minorHAnsi" w:hAnsiTheme="minorHAnsi" w:cs="Arial"/>
                <w:color w:val="000000"/>
                <w:szCs w:val="22"/>
              </w:rPr>
            </w:pPr>
            <w:r>
              <w:rPr>
                <w:rFonts w:asciiTheme="minorHAnsi" w:hAnsiTheme="minorHAnsi" w:cs="Arial"/>
                <w:color w:val="000000"/>
                <w:szCs w:val="22"/>
              </w:rPr>
              <w:t>o</w:t>
            </w:r>
            <w:r w:rsidR="00C93F19">
              <w:rPr>
                <w:rFonts w:asciiTheme="minorHAnsi" w:hAnsiTheme="minorHAnsi" w:cs="Arial"/>
                <w:color w:val="000000"/>
                <w:szCs w:val="22"/>
              </w:rPr>
              <w:t>rdinateur avec logiciel de commande et d’acquisition</w:t>
            </w:r>
            <w:r w:rsidR="00673BF6">
              <w:rPr>
                <w:rFonts w:asciiTheme="minorHAnsi" w:hAnsiTheme="minorHAnsi" w:cs="Arial"/>
                <w:color w:val="000000"/>
                <w:szCs w:val="22"/>
              </w:rPr>
              <w:t> ;</w:t>
            </w:r>
          </w:p>
          <w:p w14:paraId="711EE41F" w14:textId="274D4DBD" w:rsidR="00B327EF" w:rsidRDefault="00D77DDC" w:rsidP="009750D4">
            <w:pPr>
              <w:pStyle w:val="Paragraphedeliste"/>
              <w:numPr>
                <w:ilvl w:val="0"/>
                <w:numId w:val="11"/>
              </w:numPr>
              <w:rPr>
                <w:rFonts w:asciiTheme="minorHAnsi" w:hAnsiTheme="minorHAnsi" w:cs="Arial"/>
                <w:color w:val="000000"/>
                <w:szCs w:val="22"/>
              </w:rPr>
            </w:pPr>
            <w:r>
              <w:rPr>
                <w:rFonts w:asciiTheme="minorHAnsi" w:hAnsiTheme="minorHAnsi" w:cs="Arial"/>
                <w:color w:val="000000"/>
                <w:szCs w:val="22"/>
              </w:rPr>
              <w:t>l</w:t>
            </w:r>
            <w:r w:rsidR="00B327EF">
              <w:rPr>
                <w:rFonts w:asciiTheme="minorHAnsi" w:hAnsiTheme="minorHAnsi" w:cs="Arial"/>
                <w:color w:val="000000"/>
                <w:szCs w:val="22"/>
              </w:rPr>
              <w:t>ogiciel de Conception assisté par ordinateur (</w:t>
            </w:r>
            <w:proofErr w:type="spellStart"/>
            <w:r w:rsidR="00B327EF">
              <w:rPr>
                <w:rFonts w:asciiTheme="minorHAnsi" w:hAnsiTheme="minorHAnsi" w:cs="Arial"/>
                <w:color w:val="000000"/>
                <w:szCs w:val="22"/>
              </w:rPr>
              <w:t>solidworks</w:t>
            </w:r>
            <w:proofErr w:type="spellEnd"/>
            <w:r w:rsidR="00B327EF">
              <w:rPr>
                <w:rFonts w:asciiTheme="minorHAnsi" w:hAnsiTheme="minorHAnsi" w:cs="Arial"/>
                <w:color w:val="000000"/>
                <w:szCs w:val="22"/>
              </w:rPr>
              <w:t>)</w:t>
            </w:r>
            <w:r w:rsidR="00673BF6">
              <w:rPr>
                <w:rFonts w:asciiTheme="minorHAnsi" w:hAnsiTheme="minorHAnsi" w:cs="Arial"/>
                <w:color w:val="000000"/>
                <w:szCs w:val="22"/>
              </w:rPr>
              <w:t>.</w:t>
            </w:r>
          </w:p>
          <w:p w14:paraId="05F88F4A" w14:textId="5FE32828" w:rsidR="00FC2647" w:rsidRDefault="00FC2647" w:rsidP="00FC2647">
            <w:pPr>
              <w:pStyle w:val="Paragraphedeliste"/>
              <w:numPr>
                <w:ilvl w:val="0"/>
                <w:numId w:val="11"/>
              </w:numPr>
              <w:rPr>
                <w:rFonts w:asciiTheme="minorHAnsi" w:hAnsiTheme="minorHAnsi" w:cs="Arial"/>
                <w:color w:val="000000"/>
                <w:szCs w:val="22"/>
              </w:rPr>
            </w:pPr>
            <w:r>
              <w:rPr>
                <w:rFonts w:asciiTheme="minorHAnsi" w:hAnsiTheme="minorHAnsi" w:cs="Arial"/>
                <w:color w:val="000000"/>
                <w:szCs w:val="22"/>
              </w:rPr>
              <w:t xml:space="preserve">Maquette </w:t>
            </w:r>
            <w:proofErr w:type="spellStart"/>
            <w:r>
              <w:rPr>
                <w:rFonts w:asciiTheme="minorHAnsi" w:hAnsiTheme="minorHAnsi" w:cs="Arial"/>
                <w:color w:val="000000"/>
                <w:szCs w:val="22"/>
              </w:rPr>
              <w:t>numerique</w:t>
            </w:r>
            <w:proofErr w:type="spellEnd"/>
            <w:r>
              <w:rPr>
                <w:rFonts w:asciiTheme="minorHAnsi" w:hAnsiTheme="minorHAnsi" w:cs="Arial"/>
                <w:color w:val="000000"/>
                <w:szCs w:val="22"/>
              </w:rPr>
              <w:t xml:space="preserve"> (</w:t>
            </w:r>
            <w:r w:rsidRPr="00B352FC">
              <w:rPr>
                <w:rFonts w:asciiTheme="minorHAnsi" w:hAnsiTheme="minorHAnsi" w:cs="Arial"/>
                <w:b/>
                <w:color w:val="000000"/>
                <w:szCs w:val="22"/>
              </w:rPr>
              <w:t>dans le dossier transfert</w:t>
            </w:r>
            <w:r>
              <w:rPr>
                <w:rFonts w:asciiTheme="minorHAnsi" w:hAnsiTheme="minorHAnsi" w:cs="Arial"/>
                <w:color w:val="000000"/>
                <w:szCs w:val="22"/>
              </w:rPr>
              <w:t xml:space="preserve">) : fichier d’assemblage : </w:t>
            </w:r>
            <w:proofErr w:type="spellStart"/>
            <w:r>
              <w:rPr>
                <w:rFonts w:asciiTheme="minorHAnsi" w:hAnsiTheme="minorHAnsi" w:cs="Arial"/>
                <w:b/>
                <w:color w:val="000000"/>
                <w:szCs w:val="22"/>
              </w:rPr>
              <w:t>maxpidstat</w:t>
            </w:r>
            <w:r w:rsidRPr="00B352FC">
              <w:rPr>
                <w:rFonts w:asciiTheme="minorHAnsi" w:hAnsiTheme="minorHAnsi" w:cs="Arial"/>
                <w:b/>
                <w:color w:val="000000"/>
                <w:szCs w:val="22"/>
              </w:rPr>
              <w:t>.SLDASM</w:t>
            </w:r>
            <w:proofErr w:type="spellEnd"/>
          </w:p>
          <w:p w14:paraId="5BAC055B" w14:textId="77777777" w:rsidR="00FC2647" w:rsidRDefault="00FC2647" w:rsidP="00FC2647">
            <w:pPr>
              <w:pStyle w:val="Paragraphedeliste"/>
              <w:rPr>
                <w:rFonts w:asciiTheme="minorHAnsi" w:hAnsiTheme="minorHAnsi" w:cs="Arial"/>
                <w:color w:val="000000"/>
                <w:szCs w:val="22"/>
              </w:rPr>
            </w:pPr>
          </w:p>
          <w:p w14:paraId="49226E00" w14:textId="77777777" w:rsidR="006655F4" w:rsidRDefault="006655F4" w:rsidP="00183E2B">
            <w:pPr>
              <w:pStyle w:val="Paragraphedeliste"/>
              <w:rPr>
                <w:rFonts w:asciiTheme="minorHAnsi" w:hAnsiTheme="minorHAnsi" w:cs="Arial"/>
                <w:color w:val="000000"/>
                <w:szCs w:val="22"/>
              </w:rPr>
            </w:pPr>
          </w:p>
        </w:tc>
        <w:tc>
          <w:tcPr>
            <w:tcW w:w="4606" w:type="dxa"/>
            <w:vAlign w:val="center"/>
          </w:tcPr>
          <w:p w14:paraId="48E2CFD7" w14:textId="77777777" w:rsidR="006655F4" w:rsidRDefault="00746011" w:rsidP="006655F4">
            <w:pPr>
              <w:jc w:val="cente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2ABA547E" wp14:editId="4948350C">
                  <wp:extent cx="2833808" cy="2124075"/>
                  <wp:effectExtent l="0" t="0" r="5080" b="0"/>
                  <wp:docPr id="91" name="Image 91" descr="D:\prepa\PSI\TP\PSI Cycle 2\maxpid-mec\2CF7\aide_logiciel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epa\PSI\TP\PSI Cycle 2\maxpid-mec\2CF7\aide_logiciel_fichiers\image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975" cy="2127199"/>
                          </a:xfrm>
                          <a:prstGeom prst="rect">
                            <a:avLst/>
                          </a:prstGeom>
                          <a:noFill/>
                          <a:ln>
                            <a:noFill/>
                          </a:ln>
                        </pic:spPr>
                      </pic:pic>
                    </a:graphicData>
                  </a:graphic>
                </wp:inline>
              </w:drawing>
            </w:r>
          </w:p>
        </w:tc>
      </w:tr>
    </w:tbl>
    <w:p w14:paraId="47C477AF" w14:textId="77777777" w:rsidR="00E95426" w:rsidRPr="00F32943" w:rsidRDefault="00E95426" w:rsidP="00696367">
      <w:pPr>
        <w:jc w:val="both"/>
        <w:rPr>
          <w:rFonts w:asciiTheme="minorHAnsi" w:hAnsiTheme="minorHAnsi" w:cs="Arial"/>
          <w:color w:val="000000"/>
          <w:szCs w:val="22"/>
        </w:rPr>
      </w:pPr>
    </w:p>
    <w:p w14:paraId="573042CC" w14:textId="77777777" w:rsidR="004168AD" w:rsidRPr="00130E36" w:rsidRDefault="009F7647" w:rsidP="004168AD">
      <w:pPr>
        <w:pStyle w:val="Paragraphedeliste"/>
        <w:numPr>
          <w:ilvl w:val="0"/>
          <w:numId w:val="8"/>
        </w:numPr>
        <w:jc w:val="both"/>
        <w:rPr>
          <w:rFonts w:asciiTheme="minorHAnsi" w:hAnsiTheme="minorHAnsi" w:cs="Arial"/>
          <w:b/>
          <w:bCs/>
          <w:iCs/>
          <w:color w:val="9BBB59" w:themeColor="accent3"/>
          <w:szCs w:val="22"/>
          <w:u w:val="single"/>
        </w:rPr>
      </w:pPr>
      <w:r w:rsidRPr="00F32943">
        <w:rPr>
          <w:rFonts w:asciiTheme="minorHAnsi" w:hAnsiTheme="minorHAnsi" w:cs="Arial"/>
          <w:color w:val="000000"/>
          <w:szCs w:val="22"/>
        </w:rPr>
        <w:t> </w:t>
      </w:r>
      <w:r w:rsidR="004168AD">
        <w:rPr>
          <w:rFonts w:asciiTheme="minorHAnsi" w:hAnsiTheme="minorHAnsi" w:cs="Arial"/>
          <w:b/>
          <w:bCs/>
          <w:iCs/>
          <w:color w:val="9BBB59" w:themeColor="accent3"/>
          <w:szCs w:val="22"/>
          <w:u w:val="single"/>
        </w:rPr>
        <w:t>Différents rôles</w:t>
      </w:r>
    </w:p>
    <w:p w14:paraId="717F7E39" w14:textId="77777777" w:rsidR="004168AD" w:rsidRPr="00E83E6B" w:rsidRDefault="004168AD" w:rsidP="004168AD">
      <w:pPr>
        <w:pStyle w:val="En-tte"/>
        <w:jc w:val="both"/>
        <w:rPr>
          <w:rFonts w:asciiTheme="minorHAnsi" w:hAnsiTheme="minorHAnsi"/>
          <w:b/>
          <w:color w:val="FF0000"/>
          <w:szCs w:val="22"/>
        </w:rPr>
      </w:pPr>
    </w:p>
    <w:p w14:paraId="431A430C" w14:textId="77777777" w:rsidR="004168AD" w:rsidRPr="00A4156C" w:rsidRDefault="004168AD" w:rsidP="004168AD">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 xml:space="preserve">Ce </w:t>
      </w:r>
      <w:proofErr w:type="spellStart"/>
      <w:r>
        <w:rPr>
          <w:rFonts w:asciiTheme="minorHAnsi" w:hAnsiTheme="minorHAnsi"/>
          <w:color w:val="000000"/>
          <w:sz w:val="22"/>
          <w:szCs w:val="22"/>
        </w:rPr>
        <w:t>Tp</w:t>
      </w:r>
      <w:proofErr w:type="spellEnd"/>
      <w:r>
        <w:rPr>
          <w:rFonts w:asciiTheme="minorHAnsi" w:hAnsiTheme="minorHAnsi"/>
          <w:color w:val="000000"/>
          <w:sz w:val="22"/>
          <w:szCs w:val="22"/>
        </w:rPr>
        <w:t xml:space="preserve"> est organisé en îlot, ainsi quatre rôles sont définis :</w:t>
      </w:r>
    </w:p>
    <w:p w14:paraId="618B0464" w14:textId="77777777" w:rsidR="004168AD" w:rsidRPr="00A4156C" w:rsidRDefault="004168AD" w:rsidP="00164F73">
      <w:pPr>
        <w:pStyle w:val="cms10n"/>
        <w:numPr>
          <w:ilvl w:val="1"/>
          <w:numId w:val="12"/>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w:t>
      </w:r>
      <w:r w:rsidR="001F7678">
        <w:rPr>
          <w:rFonts w:asciiTheme="minorHAnsi" w:hAnsiTheme="minorHAnsi"/>
          <w:b/>
          <w:color w:val="000000"/>
          <w:sz w:val="22"/>
          <w:szCs w:val="22"/>
        </w:rPr>
        <w:t xml:space="preserve"> et VIII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14:paraId="2D3452C9" w14:textId="77777777" w:rsidR="004168AD" w:rsidRPr="00910BF3" w:rsidRDefault="004168AD" w:rsidP="00164F73">
      <w:pPr>
        <w:pStyle w:val="cms10n"/>
        <w:numPr>
          <w:ilvl w:val="1"/>
          <w:numId w:val="12"/>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sidR="001F7678">
        <w:rPr>
          <w:rFonts w:asciiTheme="minorHAnsi" w:hAnsiTheme="minorHAnsi"/>
          <w:b/>
          <w:color w:val="000000"/>
          <w:sz w:val="22"/>
          <w:szCs w:val="22"/>
        </w:rPr>
        <w:t>I, IV et VI</w:t>
      </w:r>
      <w:r>
        <w:rPr>
          <w:rFonts w:asciiTheme="minorHAnsi" w:hAnsiTheme="minorHAnsi"/>
          <w:b/>
          <w:color w:val="000000"/>
          <w:sz w:val="22"/>
          <w:szCs w:val="22"/>
        </w:rPr>
        <w:t>.</w:t>
      </w:r>
    </w:p>
    <w:p w14:paraId="4B58B66C" w14:textId="77777777" w:rsidR="004168AD" w:rsidRPr="00910BF3" w:rsidRDefault="004168AD" w:rsidP="00164F73">
      <w:pPr>
        <w:pStyle w:val="cms10n"/>
        <w:numPr>
          <w:ilvl w:val="1"/>
          <w:numId w:val="12"/>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lastRenderedPageBreak/>
        <w:t>Responsable modélisation :</w:t>
      </w:r>
      <w:r w:rsidRPr="00910BF3">
        <w:rPr>
          <w:rFonts w:asciiTheme="minorHAnsi" w:hAnsiTheme="minorHAnsi"/>
          <w:color w:val="000000"/>
          <w:sz w:val="22"/>
          <w:szCs w:val="22"/>
        </w:rPr>
        <w:t xml:space="preserve"> doit mettre en place la modélisation du problème à l’aide des outils de la statique : </w:t>
      </w:r>
      <w:r w:rsidR="00794D47">
        <w:rPr>
          <w:rFonts w:asciiTheme="minorHAnsi" w:hAnsiTheme="minorHAnsi"/>
          <w:b/>
          <w:color w:val="000000"/>
          <w:sz w:val="22"/>
          <w:szCs w:val="22"/>
        </w:rPr>
        <w:t>partie I</w:t>
      </w:r>
      <w:r>
        <w:rPr>
          <w:rFonts w:asciiTheme="minorHAnsi" w:hAnsiTheme="minorHAnsi"/>
          <w:b/>
          <w:color w:val="000000"/>
          <w:sz w:val="22"/>
          <w:szCs w:val="22"/>
        </w:rPr>
        <w:t>V</w:t>
      </w:r>
      <w:r w:rsidR="00794D47">
        <w:rPr>
          <w:rFonts w:asciiTheme="minorHAnsi" w:hAnsiTheme="minorHAnsi"/>
          <w:b/>
          <w:color w:val="000000"/>
          <w:sz w:val="22"/>
          <w:szCs w:val="22"/>
        </w:rPr>
        <w:t>, V et VII</w:t>
      </w:r>
      <w:r>
        <w:rPr>
          <w:rFonts w:asciiTheme="minorHAnsi" w:hAnsiTheme="minorHAnsi"/>
          <w:b/>
          <w:color w:val="000000"/>
          <w:sz w:val="22"/>
          <w:szCs w:val="22"/>
        </w:rPr>
        <w:t>.</w:t>
      </w:r>
    </w:p>
    <w:p w14:paraId="255B1910" w14:textId="77777777" w:rsidR="004168AD" w:rsidRPr="00DC19C8" w:rsidRDefault="004168AD" w:rsidP="00164F73">
      <w:pPr>
        <w:pStyle w:val="cms10n"/>
        <w:numPr>
          <w:ilvl w:val="1"/>
          <w:numId w:val="12"/>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simulation :</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 xml:space="preserve">aide du logiciel </w:t>
      </w:r>
      <w:proofErr w:type="spellStart"/>
      <w:r>
        <w:rPr>
          <w:rFonts w:asciiTheme="minorHAnsi" w:hAnsiTheme="minorHAnsi"/>
          <w:color w:val="000000"/>
          <w:sz w:val="22"/>
          <w:szCs w:val="22"/>
        </w:rPr>
        <w:t>SolidWorks</w:t>
      </w:r>
      <w:proofErr w:type="spellEnd"/>
      <w:r>
        <w:rPr>
          <w:rFonts w:asciiTheme="minorHAnsi" w:hAnsiTheme="minorHAnsi"/>
          <w:color w:val="000000"/>
          <w:sz w:val="22"/>
          <w:szCs w:val="22"/>
        </w:rPr>
        <w:t xml:space="preserve">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 xml:space="preserve">partie </w:t>
      </w:r>
      <w:r w:rsidR="00794D47">
        <w:rPr>
          <w:rFonts w:asciiTheme="minorHAnsi" w:hAnsiTheme="minorHAnsi"/>
          <w:b/>
          <w:color w:val="000000"/>
          <w:sz w:val="22"/>
          <w:szCs w:val="22"/>
        </w:rPr>
        <w:t>IV</w:t>
      </w:r>
      <w:r>
        <w:rPr>
          <w:rFonts w:asciiTheme="minorHAnsi" w:hAnsiTheme="minorHAnsi"/>
          <w:b/>
          <w:color w:val="000000"/>
          <w:sz w:val="22"/>
          <w:szCs w:val="22"/>
        </w:rPr>
        <w:t xml:space="preserve"> et V</w:t>
      </w:r>
      <w:r w:rsidR="00794D47">
        <w:rPr>
          <w:rFonts w:asciiTheme="minorHAnsi" w:hAnsiTheme="minorHAnsi"/>
          <w:b/>
          <w:color w:val="000000"/>
          <w:sz w:val="22"/>
          <w:szCs w:val="22"/>
        </w:rPr>
        <w:t>I</w:t>
      </w:r>
      <w:r>
        <w:rPr>
          <w:rFonts w:asciiTheme="minorHAnsi" w:hAnsiTheme="minorHAnsi"/>
          <w:b/>
          <w:color w:val="000000"/>
          <w:sz w:val="22"/>
          <w:szCs w:val="22"/>
        </w:rPr>
        <w:t>.</w:t>
      </w:r>
    </w:p>
    <w:p w14:paraId="32DD4DC2" w14:textId="77777777" w:rsidR="004168AD" w:rsidRPr="00215F4E" w:rsidRDefault="004168AD" w:rsidP="004168AD">
      <w:pPr>
        <w:jc w:val="both"/>
        <w:rPr>
          <w:rFonts w:asciiTheme="minorHAnsi" w:hAnsiTheme="minorHAnsi"/>
          <w:szCs w:val="22"/>
        </w:rPr>
      </w:pPr>
    </w:p>
    <w:p w14:paraId="62AB1609" w14:textId="6F500A32" w:rsidR="004168AD" w:rsidRPr="00215F4E" w:rsidRDefault="004168AD" w:rsidP="004168AD">
      <w:pPr>
        <w:jc w:val="both"/>
        <w:rPr>
          <w:rFonts w:asciiTheme="minorHAnsi" w:hAnsiTheme="minorHAnsi"/>
          <w:szCs w:val="22"/>
        </w:rPr>
      </w:pPr>
      <w:r w:rsidRPr="00215F4E">
        <w:rPr>
          <w:rFonts w:asciiTheme="minorHAnsi" w:hAnsiTheme="minorHAnsi"/>
          <w:szCs w:val="22"/>
        </w:rPr>
        <w:t>Les rôles sont définis pour chaque cycle (</w:t>
      </w:r>
      <w:proofErr w:type="spellStart"/>
      <w:r w:rsidRPr="00215F4E">
        <w:rPr>
          <w:rFonts w:asciiTheme="minorHAnsi" w:hAnsiTheme="minorHAnsi"/>
          <w:szCs w:val="22"/>
        </w:rPr>
        <w:t>cf</w:t>
      </w:r>
      <w:proofErr w:type="spellEnd"/>
      <w:r w:rsidRPr="00215F4E">
        <w:rPr>
          <w:rFonts w:asciiTheme="minorHAnsi" w:hAnsiTheme="minorHAnsi"/>
          <w:szCs w:val="22"/>
        </w:rPr>
        <w:t xml:space="preserve"> planning) mais vos activités ne doivent pas être cloisonnées et vous devrez vous organiser pour faciliter les échanges entre vous !</w:t>
      </w:r>
    </w:p>
    <w:p w14:paraId="587935FA" w14:textId="77777777" w:rsidR="004168AD" w:rsidRPr="00DC19C8" w:rsidRDefault="004168AD" w:rsidP="004168AD">
      <w:pPr>
        <w:pStyle w:val="cms10n"/>
        <w:spacing w:before="0" w:beforeAutospacing="0" w:after="0" w:afterAutospacing="0"/>
        <w:jc w:val="both"/>
        <w:rPr>
          <w:rFonts w:asciiTheme="minorHAnsi" w:hAnsiTheme="minorHAnsi"/>
          <w:b/>
          <w:color w:val="FF0000"/>
          <w:sz w:val="22"/>
          <w:szCs w:val="22"/>
          <w:u w:val="single"/>
        </w:rPr>
      </w:pPr>
    </w:p>
    <w:p w14:paraId="3D18A870" w14:textId="77777777" w:rsidR="004168AD" w:rsidRPr="00130E36" w:rsidRDefault="004168AD" w:rsidP="004168AD">
      <w:pPr>
        <w:pStyle w:val="Paragraphedeliste"/>
        <w:numPr>
          <w:ilvl w:val="0"/>
          <w:numId w:val="8"/>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Documents à préparer</w:t>
      </w:r>
    </w:p>
    <w:p w14:paraId="7602AAC0" w14:textId="77777777" w:rsidR="004168AD" w:rsidRPr="00215F4E" w:rsidRDefault="004168AD" w:rsidP="004168AD">
      <w:pPr>
        <w:rPr>
          <w:rFonts w:asciiTheme="minorHAnsi" w:hAnsiTheme="minorHAnsi"/>
          <w:szCs w:val="22"/>
        </w:rPr>
      </w:pPr>
    </w:p>
    <w:p w14:paraId="5F5D6E53" w14:textId="77777777" w:rsidR="004168AD" w:rsidRPr="00215F4E" w:rsidRDefault="004168AD" w:rsidP="00164F73">
      <w:pPr>
        <w:numPr>
          <w:ilvl w:val="0"/>
          <w:numId w:val="19"/>
        </w:numPr>
        <w:ind w:left="0" w:firstLine="0"/>
        <w:rPr>
          <w:rFonts w:asciiTheme="minorHAnsi" w:hAnsiTheme="minorHAnsi"/>
          <w:szCs w:val="22"/>
        </w:rPr>
      </w:pPr>
      <w:r w:rsidRPr="00215F4E">
        <w:rPr>
          <w:rFonts w:asciiTheme="minorHAnsi" w:hAnsiTheme="minorHAnsi"/>
          <w:szCs w:val="22"/>
        </w:rPr>
        <w:t xml:space="preserve">  Un </w:t>
      </w:r>
      <w:r w:rsidRPr="00215F4E">
        <w:rPr>
          <w:rFonts w:asciiTheme="minorHAnsi" w:hAnsiTheme="minorHAnsi"/>
          <w:szCs w:val="22"/>
          <w:u w:val="single"/>
        </w:rPr>
        <w:t>diaporama de synthèse</w:t>
      </w:r>
      <w:r>
        <w:rPr>
          <w:rFonts w:asciiTheme="minorHAnsi" w:hAnsiTheme="minorHAnsi"/>
          <w:szCs w:val="22"/>
        </w:rPr>
        <w:t xml:space="preserve"> (sous </w:t>
      </w:r>
      <w:r w:rsidRPr="00215F4E">
        <w:rPr>
          <w:rFonts w:asciiTheme="minorHAnsi" w:hAnsiTheme="minorHAnsi"/>
          <w:szCs w:val="22"/>
        </w:rPr>
        <w:t xml:space="preserve">PowerPoint) d’une durée de 15 minutes et présenté par le chef de projet. </w:t>
      </w:r>
    </w:p>
    <w:p w14:paraId="1E5E599F" w14:textId="77777777" w:rsidR="004168AD" w:rsidRPr="00215F4E" w:rsidRDefault="004168AD" w:rsidP="004168AD">
      <w:pPr>
        <w:rPr>
          <w:rFonts w:asciiTheme="minorHAnsi" w:hAnsiTheme="minorHAnsi"/>
          <w:szCs w:val="22"/>
        </w:rPr>
      </w:pPr>
    </w:p>
    <w:p w14:paraId="24A0D8B8" w14:textId="77777777" w:rsidR="004168AD" w:rsidRDefault="004168AD" w:rsidP="004168AD">
      <w:pPr>
        <w:ind w:left="1" w:hanging="1"/>
        <w:jc w:val="both"/>
        <w:rPr>
          <w:rFonts w:asciiTheme="minorHAnsi" w:hAnsiTheme="minorHAnsi"/>
          <w:szCs w:val="22"/>
        </w:rPr>
      </w:pPr>
      <w:r w:rsidRPr="00215F4E">
        <w:rPr>
          <w:rFonts w:asciiTheme="minorHAnsi" w:hAnsiTheme="minorHAnsi"/>
          <w:szCs w:val="22"/>
        </w:rPr>
        <w:t>Le jour de la restitution orale vous disposerez uniquement d’une vidéo projecteur et d’un ordinateur. Vous devrez donc préparer une présentation ty</w:t>
      </w:r>
      <w:r>
        <w:rPr>
          <w:rFonts w:asciiTheme="minorHAnsi" w:hAnsiTheme="minorHAnsi"/>
          <w:szCs w:val="22"/>
        </w:rPr>
        <w:t>pe diaporama avec PowerP</w:t>
      </w:r>
      <w:r w:rsidRPr="00215F4E">
        <w:rPr>
          <w:rFonts w:asciiTheme="minorHAnsi" w:hAnsiTheme="minorHAnsi"/>
          <w:szCs w:val="22"/>
        </w:rPr>
        <w:t xml:space="preserve">oint. Les diapos de ces présentations auront été préalablement préparées. </w:t>
      </w:r>
    </w:p>
    <w:p w14:paraId="49A6C7E9" w14:textId="77777777" w:rsidR="004168AD" w:rsidRPr="00215F4E" w:rsidRDefault="004168AD" w:rsidP="004168AD">
      <w:pPr>
        <w:ind w:left="1" w:firstLine="566"/>
        <w:jc w:val="both"/>
        <w:rPr>
          <w:rFonts w:asciiTheme="minorHAnsi" w:hAnsiTheme="minorHAnsi"/>
          <w:szCs w:val="22"/>
        </w:rPr>
      </w:pPr>
    </w:p>
    <w:p w14:paraId="1E5010E9" w14:textId="77777777" w:rsidR="004168AD" w:rsidRPr="00215F4E" w:rsidRDefault="004168AD" w:rsidP="004168AD">
      <w:pPr>
        <w:ind w:left="1" w:hanging="1"/>
        <w:jc w:val="both"/>
        <w:rPr>
          <w:rFonts w:asciiTheme="minorHAnsi" w:hAnsiTheme="minorHAnsi"/>
          <w:szCs w:val="22"/>
        </w:rPr>
      </w:pPr>
      <w:r w:rsidRPr="00215F4E">
        <w:rPr>
          <w:rFonts w:asciiTheme="minorHAnsi" w:hAnsiTheme="minorHAnsi"/>
          <w:szCs w:val="22"/>
        </w:rPr>
        <w:t>A l’issu de la présentation, les personnes qui vous ont écouté (certains de vos camarades ne sont pas passés sur le système que vous présenterez) devront être capable de comprendre :</w:t>
      </w:r>
    </w:p>
    <w:p w14:paraId="00A57744" w14:textId="77777777" w:rsidR="004168AD" w:rsidRPr="00215F4E" w:rsidRDefault="004168AD" w:rsidP="004168AD">
      <w:pPr>
        <w:ind w:left="1" w:hanging="1"/>
        <w:jc w:val="both"/>
        <w:rPr>
          <w:rFonts w:asciiTheme="minorHAnsi" w:hAnsiTheme="minorHAnsi"/>
          <w:szCs w:val="22"/>
        </w:rPr>
      </w:pPr>
    </w:p>
    <w:p w14:paraId="66DD1D27" w14:textId="77777777" w:rsidR="004168AD" w:rsidRPr="00130E36" w:rsidRDefault="004168AD" w:rsidP="00164F73">
      <w:pPr>
        <w:numPr>
          <w:ilvl w:val="0"/>
          <w:numId w:val="18"/>
        </w:numPr>
        <w:jc w:val="both"/>
        <w:rPr>
          <w:rFonts w:asciiTheme="minorHAnsi" w:hAnsiTheme="minorHAnsi"/>
          <w:szCs w:val="22"/>
        </w:rPr>
      </w:pPr>
      <w:r w:rsidRPr="00215F4E">
        <w:rPr>
          <w:rFonts w:asciiTheme="minorHAnsi" w:hAnsiTheme="minorHAnsi"/>
          <w:szCs w:val="22"/>
        </w:rPr>
        <w:t xml:space="preserve">  le fonctionnement du système,</w:t>
      </w:r>
    </w:p>
    <w:p w14:paraId="4BB45CE0" w14:textId="77777777" w:rsidR="004168AD" w:rsidRPr="00130E36" w:rsidRDefault="004168AD" w:rsidP="00164F73">
      <w:pPr>
        <w:numPr>
          <w:ilvl w:val="0"/>
          <w:numId w:val="18"/>
        </w:numPr>
        <w:jc w:val="both"/>
        <w:rPr>
          <w:rFonts w:asciiTheme="minorHAnsi" w:hAnsiTheme="minorHAnsi"/>
          <w:szCs w:val="22"/>
        </w:rPr>
      </w:pPr>
      <w:r w:rsidRPr="00215F4E">
        <w:rPr>
          <w:rFonts w:asciiTheme="minorHAnsi" w:hAnsiTheme="minorHAnsi"/>
          <w:szCs w:val="22"/>
        </w:rPr>
        <w:t xml:space="preserve">  la modélisation réalisée,</w:t>
      </w:r>
    </w:p>
    <w:p w14:paraId="615BDE68" w14:textId="77777777" w:rsidR="004168AD" w:rsidRPr="00130E36" w:rsidRDefault="004168AD" w:rsidP="00164F73">
      <w:pPr>
        <w:numPr>
          <w:ilvl w:val="0"/>
          <w:numId w:val="18"/>
        </w:numPr>
        <w:jc w:val="both"/>
        <w:rPr>
          <w:rFonts w:asciiTheme="minorHAnsi" w:hAnsiTheme="minorHAnsi"/>
          <w:szCs w:val="22"/>
        </w:rPr>
      </w:pPr>
      <w:r w:rsidRPr="00215F4E">
        <w:rPr>
          <w:rFonts w:asciiTheme="minorHAnsi" w:hAnsiTheme="minorHAnsi"/>
          <w:szCs w:val="22"/>
        </w:rPr>
        <w:t xml:space="preserve">  Les écarts présentés.</w:t>
      </w:r>
    </w:p>
    <w:p w14:paraId="1C701E3D" w14:textId="77777777" w:rsidR="004168AD" w:rsidRPr="00DC19C8" w:rsidRDefault="004168AD" w:rsidP="004168AD">
      <w:pPr>
        <w:pStyle w:val="cms10n"/>
        <w:spacing w:before="0" w:beforeAutospacing="0" w:after="0" w:afterAutospacing="0"/>
        <w:ind w:left="720"/>
        <w:jc w:val="both"/>
        <w:rPr>
          <w:rFonts w:asciiTheme="minorHAnsi" w:hAnsiTheme="minorHAnsi"/>
          <w:b/>
          <w:color w:val="FF0000"/>
          <w:sz w:val="22"/>
          <w:szCs w:val="22"/>
          <w:u w:val="single"/>
        </w:rPr>
      </w:pPr>
    </w:p>
    <w:p w14:paraId="1444D790" w14:textId="77777777" w:rsidR="004168AD" w:rsidRPr="00130E36" w:rsidRDefault="004168AD" w:rsidP="004168AD">
      <w:pPr>
        <w:pStyle w:val="Paragraphedeliste"/>
        <w:numPr>
          <w:ilvl w:val="0"/>
          <w:numId w:val="8"/>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Méthodologie</w:t>
      </w:r>
    </w:p>
    <w:p w14:paraId="300E7B24" w14:textId="77777777" w:rsidR="004168AD" w:rsidRPr="00215F4E" w:rsidRDefault="004168AD" w:rsidP="004168AD">
      <w:pPr>
        <w:rPr>
          <w:rFonts w:asciiTheme="minorHAnsi" w:hAnsiTheme="minorHAnsi"/>
          <w:szCs w:val="22"/>
        </w:rPr>
      </w:pPr>
    </w:p>
    <w:p w14:paraId="3696E706" w14:textId="77777777" w:rsidR="004168AD" w:rsidRPr="00215F4E" w:rsidRDefault="004168AD" w:rsidP="004168AD">
      <w:pPr>
        <w:rPr>
          <w:rFonts w:asciiTheme="minorHAnsi" w:hAnsiTheme="minorHAnsi"/>
          <w:szCs w:val="22"/>
        </w:rPr>
      </w:pPr>
      <w:r w:rsidRPr="00215F4E">
        <w:rPr>
          <w:rFonts w:asciiTheme="minorHAnsi" w:hAnsiTheme="minorHAnsi"/>
          <w:szCs w:val="22"/>
        </w:rPr>
        <w:t xml:space="preserve">Pour chaque simulation et chaque mesure, la méthode est </w:t>
      </w:r>
      <w:r>
        <w:rPr>
          <w:rFonts w:asciiTheme="minorHAnsi" w:hAnsiTheme="minorHAnsi"/>
          <w:szCs w:val="22"/>
        </w:rPr>
        <w:t>la suivante</w:t>
      </w:r>
      <w:r w:rsidRPr="00215F4E">
        <w:rPr>
          <w:rFonts w:asciiTheme="minorHAnsi" w:hAnsiTheme="minorHAnsi"/>
          <w:szCs w:val="22"/>
        </w:rPr>
        <w:t xml:space="preserve"> :</w:t>
      </w:r>
    </w:p>
    <w:p w14:paraId="5629ADF1" w14:textId="77777777" w:rsidR="004168AD" w:rsidRPr="00215F4E" w:rsidRDefault="004168AD" w:rsidP="004168AD">
      <w:pPr>
        <w:rPr>
          <w:rFonts w:asciiTheme="minorHAnsi" w:hAnsiTheme="minorHAnsi"/>
          <w:szCs w:val="22"/>
        </w:rPr>
      </w:pPr>
    </w:p>
    <w:p w14:paraId="1802CB73" w14:textId="77777777" w:rsidR="004168AD" w:rsidRPr="00215F4E" w:rsidRDefault="004168AD" w:rsidP="004168AD">
      <w:pPr>
        <w:jc w:val="center"/>
        <w:rPr>
          <w:rFonts w:asciiTheme="minorHAnsi" w:hAnsiTheme="minorHAnsi"/>
          <w:szCs w:val="22"/>
        </w:rPr>
      </w:pPr>
      <w:r w:rsidRPr="00215F4E">
        <w:rPr>
          <w:rFonts w:asciiTheme="minorHAnsi" w:hAnsiTheme="minorHAnsi"/>
          <w:noProof/>
          <w:szCs w:val="22"/>
        </w:rPr>
        <w:drawing>
          <wp:inline distT="0" distB="0" distL="0" distR="0" wp14:anchorId="7227EDF0" wp14:editId="00E01590">
            <wp:extent cx="4872355" cy="3302635"/>
            <wp:effectExtent l="1905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srcRect/>
                    <a:stretch>
                      <a:fillRect/>
                    </a:stretch>
                  </pic:blipFill>
                  <pic:spPr bwMode="auto">
                    <a:xfrm>
                      <a:off x="0" y="0"/>
                      <a:ext cx="4872355" cy="3302635"/>
                    </a:xfrm>
                    <a:prstGeom prst="rect">
                      <a:avLst/>
                    </a:prstGeom>
                    <a:noFill/>
                    <a:ln w="9525">
                      <a:noFill/>
                      <a:miter lim="800000"/>
                      <a:headEnd/>
                      <a:tailEnd/>
                    </a:ln>
                  </pic:spPr>
                </pic:pic>
              </a:graphicData>
            </a:graphic>
          </wp:inline>
        </w:drawing>
      </w:r>
    </w:p>
    <w:p w14:paraId="3E43A689" w14:textId="77777777" w:rsidR="004168AD" w:rsidRPr="00215F4E" w:rsidRDefault="004168AD" w:rsidP="004168AD">
      <w:pPr>
        <w:rPr>
          <w:rFonts w:asciiTheme="minorHAnsi" w:hAnsiTheme="minorHAnsi"/>
          <w:szCs w:val="22"/>
        </w:rPr>
      </w:pPr>
    </w:p>
    <w:p w14:paraId="702F9FD2" w14:textId="77777777" w:rsidR="001A1A16" w:rsidRDefault="001A1A16" w:rsidP="004168AD">
      <w:pPr>
        <w:rPr>
          <w:rFonts w:asciiTheme="minorHAnsi" w:hAnsiTheme="minorHAnsi"/>
          <w:b/>
          <w:szCs w:val="22"/>
          <w:u w:val="single"/>
        </w:rPr>
      </w:pPr>
    </w:p>
    <w:p w14:paraId="6E132B9B" w14:textId="77777777" w:rsidR="001A1A16" w:rsidRDefault="001A1A16" w:rsidP="004168AD">
      <w:pPr>
        <w:rPr>
          <w:rFonts w:asciiTheme="minorHAnsi" w:hAnsiTheme="minorHAnsi"/>
          <w:b/>
          <w:szCs w:val="22"/>
          <w:u w:val="single"/>
        </w:rPr>
      </w:pPr>
    </w:p>
    <w:p w14:paraId="707CBDEF" w14:textId="77777777" w:rsidR="001A1A16" w:rsidRDefault="001A1A16" w:rsidP="004168AD">
      <w:pPr>
        <w:rPr>
          <w:rFonts w:asciiTheme="minorHAnsi" w:hAnsiTheme="minorHAnsi"/>
          <w:b/>
          <w:szCs w:val="22"/>
          <w:u w:val="single"/>
        </w:rPr>
      </w:pPr>
    </w:p>
    <w:p w14:paraId="7C8F77ED" w14:textId="77777777" w:rsidR="001A1A16" w:rsidRDefault="001A1A16" w:rsidP="004168AD">
      <w:pPr>
        <w:rPr>
          <w:rFonts w:asciiTheme="minorHAnsi" w:hAnsiTheme="minorHAnsi"/>
          <w:b/>
          <w:szCs w:val="22"/>
          <w:u w:val="single"/>
        </w:rPr>
      </w:pPr>
    </w:p>
    <w:p w14:paraId="26F8B3EA" w14:textId="77777777" w:rsidR="001A1A16" w:rsidRDefault="001A1A16" w:rsidP="004168AD">
      <w:pPr>
        <w:rPr>
          <w:rFonts w:asciiTheme="minorHAnsi" w:hAnsiTheme="minorHAnsi"/>
          <w:b/>
          <w:szCs w:val="22"/>
          <w:u w:val="single"/>
        </w:rPr>
      </w:pPr>
    </w:p>
    <w:p w14:paraId="2E1AD261" w14:textId="77777777" w:rsidR="001A1A16" w:rsidRDefault="001A1A16" w:rsidP="004168AD">
      <w:pPr>
        <w:rPr>
          <w:rFonts w:asciiTheme="minorHAnsi" w:hAnsiTheme="minorHAnsi"/>
          <w:b/>
          <w:szCs w:val="22"/>
          <w:u w:val="single"/>
        </w:rPr>
      </w:pPr>
    </w:p>
    <w:p w14:paraId="560599D2" w14:textId="77777777" w:rsidR="001A1A16" w:rsidRDefault="001A1A16" w:rsidP="004168AD">
      <w:pPr>
        <w:rPr>
          <w:rFonts w:asciiTheme="minorHAnsi" w:hAnsiTheme="minorHAnsi"/>
          <w:b/>
          <w:szCs w:val="22"/>
          <w:u w:val="single"/>
        </w:rPr>
      </w:pPr>
    </w:p>
    <w:p w14:paraId="4458B29B" w14:textId="77777777" w:rsidR="004168AD" w:rsidRPr="00215F4E" w:rsidRDefault="004168AD" w:rsidP="004168AD">
      <w:pPr>
        <w:rPr>
          <w:rFonts w:asciiTheme="minorHAnsi" w:hAnsiTheme="minorHAnsi"/>
          <w:szCs w:val="22"/>
        </w:rPr>
      </w:pPr>
      <w:r w:rsidRPr="00215F4E">
        <w:rPr>
          <w:rFonts w:asciiTheme="minorHAnsi" w:hAnsiTheme="minorHAnsi"/>
          <w:b/>
          <w:szCs w:val="22"/>
          <w:u w:val="single"/>
        </w:rPr>
        <w:lastRenderedPageBreak/>
        <w:t>Pour chaque simulation</w:t>
      </w:r>
      <w:r w:rsidRPr="00215F4E">
        <w:rPr>
          <w:rFonts w:asciiTheme="minorHAnsi" w:hAnsiTheme="minorHAnsi"/>
          <w:szCs w:val="22"/>
        </w:rPr>
        <w:t>, compléter ce tableau (</w:t>
      </w:r>
      <w:r w:rsidRPr="00215F4E">
        <w:rPr>
          <w:rFonts w:asciiTheme="minorHAnsi" w:hAnsiTheme="minorHAnsi"/>
          <w:b/>
          <w:color w:val="FF0000"/>
          <w:szCs w:val="22"/>
        </w:rPr>
        <w:t>qui apparaitra dans la synthèse</w:t>
      </w:r>
      <w:r w:rsidRPr="00215F4E">
        <w:rPr>
          <w:rFonts w:asciiTheme="minorHAnsi" w:hAnsiTheme="minorHAnsi"/>
          <w:szCs w:val="22"/>
        </w:rPr>
        <w:t>) :</w:t>
      </w:r>
    </w:p>
    <w:p w14:paraId="19C8C02C" w14:textId="77777777" w:rsidR="004168AD" w:rsidRPr="00215F4E" w:rsidRDefault="004168AD" w:rsidP="004168AD">
      <w:pPr>
        <w:rPr>
          <w:rFonts w:asciiTheme="minorHAnsi" w:hAnsiTheme="minorHAnsi"/>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3124"/>
        <w:gridCol w:w="3044"/>
      </w:tblGrid>
      <w:tr w:rsidR="004168AD" w:rsidRPr="00215F4E" w14:paraId="57DABE20" w14:textId="77777777" w:rsidTr="004168AD">
        <w:tc>
          <w:tcPr>
            <w:tcW w:w="3410" w:type="dxa"/>
            <w:tcBorders>
              <w:top w:val="nil"/>
              <w:left w:val="nil"/>
              <w:bottom w:val="single" w:sz="4" w:space="0" w:color="auto"/>
            </w:tcBorders>
            <w:shd w:val="clear" w:color="auto" w:fill="auto"/>
          </w:tcPr>
          <w:p w14:paraId="458125FC" w14:textId="77777777" w:rsidR="004168AD" w:rsidRPr="00215F4E" w:rsidRDefault="004168AD" w:rsidP="004168AD">
            <w:pPr>
              <w:rPr>
                <w:rFonts w:asciiTheme="minorHAnsi" w:hAnsiTheme="minorHAnsi"/>
                <w:szCs w:val="22"/>
              </w:rPr>
            </w:pPr>
          </w:p>
        </w:tc>
        <w:tc>
          <w:tcPr>
            <w:tcW w:w="3411" w:type="dxa"/>
            <w:shd w:val="clear" w:color="auto" w:fill="EAF1DD" w:themeFill="accent3" w:themeFillTint="33"/>
          </w:tcPr>
          <w:p w14:paraId="069B11C3"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Caractéristiques,</w:t>
            </w:r>
          </w:p>
          <w:p w14:paraId="060517D2"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définitions</w:t>
            </w:r>
          </w:p>
        </w:tc>
        <w:tc>
          <w:tcPr>
            <w:tcW w:w="3411" w:type="dxa"/>
            <w:shd w:val="clear" w:color="auto" w:fill="EAF1DD" w:themeFill="accent3" w:themeFillTint="33"/>
          </w:tcPr>
          <w:p w14:paraId="0C6F8CB0"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Domaine de validité,</w:t>
            </w:r>
          </w:p>
          <w:p w14:paraId="2E74F4A9"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hypothèses</w:t>
            </w:r>
          </w:p>
        </w:tc>
      </w:tr>
      <w:tr w:rsidR="004168AD" w:rsidRPr="00215F4E" w14:paraId="160FE858" w14:textId="77777777" w:rsidTr="004168AD">
        <w:tc>
          <w:tcPr>
            <w:tcW w:w="3410" w:type="dxa"/>
            <w:shd w:val="clear" w:color="auto" w:fill="FDE9D9" w:themeFill="accent6" w:themeFillTint="33"/>
          </w:tcPr>
          <w:p w14:paraId="7DBCBD72"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Modèles de comportement</w:t>
            </w:r>
          </w:p>
          <w:p w14:paraId="4CBCA6DD"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et/ou de connaissance</w:t>
            </w:r>
          </w:p>
        </w:tc>
        <w:tc>
          <w:tcPr>
            <w:tcW w:w="3411" w:type="dxa"/>
            <w:shd w:val="clear" w:color="auto" w:fill="auto"/>
          </w:tcPr>
          <w:p w14:paraId="7C5A4E37" w14:textId="77777777" w:rsidR="004168AD" w:rsidRPr="00215F4E" w:rsidRDefault="004168AD" w:rsidP="004168AD">
            <w:pPr>
              <w:rPr>
                <w:rFonts w:asciiTheme="minorHAnsi" w:hAnsiTheme="minorHAnsi"/>
                <w:szCs w:val="22"/>
              </w:rPr>
            </w:pPr>
          </w:p>
        </w:tc>
        <w:tc>
          <w:tcPr>
            <w:tcW w:w="3411" w:type="dxa"/>
            <w:shd w:val="clear" w:color="auto" w:fill="auto"/>
          </w:tcPr>
          <w:p w14:paraId="2F777D55" w14:textId="77777777" w:rsidR="004168AD" w:rsidRPr="00215F4E" w:rsidRDefault="004168AD" w:rsidP="004168AD">
            <w:pPr>
              <w:rPr>
                <w:rFonts w:asciiTheme="minorHAnsi" w:hAnsiTheme="minorHAnsi"/>
                <w:szCs w:val="22"/>
              </w:rPr>
            </w:pPr>
          </w:p>
        </w:tc>
      </w:tr>
      <w:tr w:rsidR="004168AD" w:rsidRPr="00215F4E" w14:paraId="124380BD" w14:textId="77777777" w:rsidTr="004168AD">
        <w:tc>
          <w:tcPr>
            <w:tcW w:w="3410" w:type="dxa"/>
            <w:shd w:val="clear" w:color="auto" w:fill="FDE9D9" w:themeFill="accent6" w:themeFillTint="33"/>
          </w:tcPr>
          <w:p w14:paraId="7B512FDD"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Solveur, calcul</w:t>
            </w:r>
          </w:p>
        </w:tc>
        <w:tc>
          <w:tcPr>
            <w:tcW w:w="3411" w:type="dxa"/>
            <w:shd w:val="clear" w:color="auto" w:fill="auto"/>
          </w:tcPr>
          <w:p w14:paraId="74A61E74" w14:textId="77777777" w:rsidR="004168AD" w:rsidRPr="00215F4E" w:rsidRDefault="004168AD" w:rsidP="004168AD">
            <w:pPr>
              <w:rPr>
                <w:rFonts w:asciiTheme="minorHAnsi" w:hAnsiTheme="minorHAnsi"/>
                <w:szCs w:val="22"/>
              </w:rPr>
            </w:pPr>
          </w:p>
        </w:tc>
        <w:tc>
          <w:tcPr>
            <w:tcW w:w="3411" w:type="dxa"/>
            <w:shd w:val="clear" w:color="auto" w:fill="auto"/>
          </w:tcPr>
          <w:p w14:paraId="23EB3B02" w14:textId="77777777" w:rsidR="004168AD" w:rsidRPr="00215F4E" w:rsidRDefault="004168AD" w:rsidP="004168AD">
            <w:pPr>
              <w:rPr>
                <w:rFonts w:asciiTheme="minorHAnsi" w:hAnsiTheme="minorHAnsi"/>
                <w:szCs w:val="22"/>
              </w:rPr>
            </w:pPr>
          </w:p>
        </w:tc>
      </w:tr>
      <w:tr w:rsidR="004168AD" w:rsidRPr="00215F4E" w14:paraId="42454054" w14:textId="77777777" w:rsidTr="004168AD">
        <w:tc>
          <w:tcPr>
            <w:tcW w:w="3410" w:type="dxa"/>
            <w:shd w:val="clear" w:color="auto" w:fill="FDE9D9" w:themeFill="accent6" w:themeFillTint="33"/>
          </w:tcPr>
          <w:p w14:paraId="42AE914D"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Modèle du produit :</w:t>
            </w:r>
          </w:p>
          <w:p w14:paraId="3E090B1E"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composants et relations</w:t>
            </w:r>
          </w:p>
        </w:tc>
        <w:tc>
          <w:tcPr>
            <w:tcW w:w="3411" w:type="dxa"/>
            <w:shd w:val="clear" w:color="auto" w:fill="auto"/>
          </w:tcPr>
          <w:p w14:paraId="7BFC570F" w14:textId="77777777" w:rsidR="004168AD" w:rsidRPr="00215F4E" w:rsidRDefault="004168AD" w:rsidP="004168AD">
            <w:pPr>
              <w:rPr>
                <w:rFonts w:asciiTheme="minorHAnsi" w:hAnsiTheme="minorHAnsi"/>
                <w:szCs w:val="22"/>
              </w:rPr>
            </w:pPr>
          </w:p>
        </w:tc>
        <w:tc>
          <w:tcPr>
            <w:tcW w:w="3411" w:type="dxa"/>
            <w:shd w:val="clear" w:color="auto" w:fill="auto"/>
          </w:tcPr>
          <w:p w14:paraId="1AA4E080" w14:textId="77777777" w:rsidR="004168AD" w:rsidRPr="00215F4E" w:rsidRDefault="004168AD" w:rsidP="004168AD">
            <w:pPr>
              <w:rPr>
                <w:rFonts w:asciiTheme="minorHAnsi" w:hAnsiTheme="minorHAnsi"/>
                <w:szCs w:val="22"/>
              </w:rPr>
            </w:pPr>
          </w:p>
        </w:tc>
      </w:tr>
      <w:tr w:rsidR="004168AD" w:rsidRPr="00215F4E" w14:paraId="1B564B67" w14:textId="77777777" w:rsidTr="004168AD">
        <w:tc>
          <w:tcPr>
            <w:tcW w:w="3410" w:type="dxa"/>
            <w:shd w:val="clear" w:color="auto" w:fill="FDE9D9" w:themeFill="accent6" w:themeFillTint="33"/>
          </w:tcPr>
          <w:p w14:paraId="75C1A856"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Modèle de l’environnement :</w:t>
            </w:r>
          </w:p>
          <w:p w14:paraId="2163D292"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composants et relations</w:t>
            </w:r>
          </w:p>
        </w:tc>
        <w:tc>
          <w:tcPr>
            <w:tcW w:w="3411" w:type="dxa"/>
            <w:shd w:val="clear" w:color="auto" w:fill="auto"/>
          </w:tcPr>
          <w:p w14:paraId="0D91F11A" w14:textId="77777777" w:rsidR="004168AD" w:rsidRPr="00215F4E" w:rsidRDefault="004168AD" w:rsidP="004168AD">
            <w:pPr>
              <w:rPr>
                <w:rFonts w:asciiTheme="minorHAnsi" w:hAnsiTheme="minorHAnsi"/>
                <w:szCs w:val="22"/>
              </w:rPr>
            </w:pPr>
          </w:p>
        </w:tc>
        <w:tc>
          <w:tcPr>
            <w:tcW w:w="3411" w:type="dxa"/>
            <w:shd w:val="clear" w:color="auto" w:fill="auto"/>
          </w:tcPr>
          <w:p w14:paraId="32DB1F8E" w14:textId="77777777" w:rsidR="004168AD" w:rsidRPr="00215F4E" w:rsidRDefault="004168AD" w:rsidP="004168AD">
            <w:pPr>
              <w:rPr>
                <w:rFonts w:asciiTheme="minorHAnsi" w:hAnsiTheme="minorHAnsi"/>
                <w:szCs w:val="22"/>
              </w:rPr>
            </w:pPr>
          </w:p>
        </w:tc>
      </w:tr>
    </w:tbl>
    <w:p w14:paraId="7198B601" w14:textId="77777777" w:rsidR="004168AD" w:rsidRDefault="004168AD" w:rsidP="004168AD">
      <w:pPr>
        <w:rPr>
          <w:rFonts w:asciiTheme="minorHAnsi" w:hAnsiTheme="minorHAnsi"/>
          <w:b/>
          <w:szCs w:val="22"/>
          <w:u w:val="single"/>
        </w:rPr>
      </w:pPr>
    </w:p>
    <w:p w14:paraId="0A8B2972" w14:textId="77777777" w:rsidR="004168AD" w:rsidRPr="00215F4E" w:rsidRDefault="004168AD" w:rsidP="004168AD">
      <w:pPr>
        <w:rPr>
          <w:rFonts w:asciiTheme="minorHAnsi" w:hAnsiTheme="minorHAnsi"/>
          <w:szCs w:val="22"/>
        </w:rPr>
      </w:pPr>
      <w:r w:rsidRPr="00215F4E">
        <w:rPr>
          <w:rFonts w:asciiTheme="minorHAnsi" w:hAnsiTheme="minorHAnsi"/>
          <w:b/>
          <w:szCs w:val="22"/>
          <w:u w:val="single"/>
        </w:rPr>
        <w:t>Pour chaque mesure</w:t>
      </w:r>
      <w:r w:rsidRPr="00215F4E">
        <w:rPr>
          <w:rFonts w:asciiTheme="minorHAnsi" w:hAnsiTheme="minorHAnsi"/>
          <w:szCs w:val="22"/>
        </w:rPr>
        <w:t>,</w:t>
      </w:r>
      <w:r>
        <w:rPr>
          <w:rFonts w:asciiTheme="minorHAnsi" w:hAnsiTheme="minorHAnsi"/>
          <w:szCs w:val="22"/>
        </w:rPr>
        <w:t xml:space="preserve"> définir l’objectif </w:t>
      </w:r>
      <w:r w:rsidRPr="00215F4E">
        <w:rPr>
          <w:rFonts w:asciiTheme="minorHAnsi" w:hAnsiTheme="minorHAnsi"/>
          <w:szCs w:val="22"/>
        </w:rPr>
        <w:t xml:space="preserve"> </w:t>
      </w:r>
      <w:r>
        <w:rPr>
          <w:rFonts w:asciiTheme="minorHAnsi" w:hAnsiTheme="minorHAnsi"/>
          <w:szCs w:val="22"/>
        </w:rPr>
        <w:t xml:space="preserve">et </w:t>
      </w:r>
      <w:r w:rsidRPr="00215F4E">
        <w:rPr>
          <w:rFonts w:asciiTheme="minorHAnsi" w:hAnsiTheme="minorHAnsi"/>
          <w:szCs w:val="22"/>
        </w:rPr>
        <w:t>compléter ce tableau (</w:t>
      </w:r>
      <w:r w:rsidRPr="00215F4E">
        <w:rPr>
          <w:rFonts w:asciiTheme="minorHAnsi" w:hAnsiTheme="minorHAnsi"/>
          <w:b/>
          <w:color w:val="FF0000"/>
          <w:szCs w:val="22"/>
        </w:rPr>
        <w:t>qui apparaitra dans la synthèse</w:t>
      </w:r>
      <w:r w:rsidRPr="00215F4E">
        <w:rPr>
          <w:rFonts w:asciiTheme="minorHAnsi" w:hAnsiTheme="minorHAnsi"/>
          <w:szCs w:val="22"/>
        </w:rPr>
        <w:t>) :</w:t>
      </w:r>
    </w:p>
    <w:p w14:paraId="17C1AF3E" w14:textId="77777777" w:rsidR="004168AD" w:rsidRPr="00215F4E" w:rsidRDefault="004168AD" w:rsidP="004168AD">
      <w:pPr>
        <w:rPr>
          <w:rFonts w:asciiTheme="minorHAnsi" w:hAnsiTheme="minorHAnsi"/>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129"/>
        <w:gridCol w:w="3051"/>
      </w:tblGrid>
      <w:tr w:rsidR="004168AD" w:rsidRPr="00215F4E" w14:paraId="7B828088" w14:textId="77777777" w:rsidTr="004168AD">
        <w:tc>
          <w:tcPr>
            <w:tcW w:w="3410" w:type="dxa"/>
            <w:tcBorders>
              <w:top w:val="nil"/>
              <w:left w:val="nil"/>
              <w:bottom w:val="single" w:sz="4" w:space="0" w:color="auto"/>
            </w:tcBorders>
            <w:shd w:val="clear" w:color="auto" w:fill="auto"/>
          </w:tcPr>
          <w:p w14:paraId="7C6C932B" w14:textId="77777777" w:rsidR="004168AD" w:rsidRPr="00215F4E" w:rsidRDefault="004168AD" w:rsidP="004168AD">
            <w:pPr>
              <w:rPr>
                <w:rFonts w:asciiTheme="minorHAnsi" w:hAnsiTheme="minorHAnsi"/>
                <w:szCs w:val="22"/>
              </w:rPr>
            </w:pPr>
          </w:p>
        </w:tc>
        <w:tc>
          <w:tcPr>
            <w:tcW w:w="3411" w:type="dxa"/>
            <w:shd w:val="clear" w:color="auto" w:fill="EAF1DD" w:themeFill="accent3" w:themeFillTint="33"/>
          </w:tcPr>
          <w:p w14:paraId="6C56DAEB"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Caractéristiques,</w:t>
            </w:r>
          </w:p>
          <w:p w14:paraId="5B1964C7"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définitions</w:t>
            </w:r>
          </w:p>
        </w:tc>
        <w:tc>
          <w:tcPr>
            <w:tcW w:w="3411" w:type="dxa"/>
            <w:shd w:val="clear" w:color="auto" w:fill="EAF1DD" w:themeFill="accent3" w:themeFillTint="33"/>
          </w:tcPr>
          <w:p w14:paraId="783C066C"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Domaine de validité,</w:t>
            </w:r>
          </w:p>
          <w:p w14:paraId="31CF5F29"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hypothèses</w:t>
            </w:r>
          </w:p>
        </w:tc>
      </w:tr>
      <w:tr w:rsidR="004168AD" w:rsidRPr="00215F4E" w14:paraId="20123B10" w14:textId="77777777" w:rsidTr="004168AD">
        <w:tc>
          <w:tcPr>
            <w:tcW w:w="3410" w:type="dxa"/>
            <w:shd w:val="clear" w:color="auto" w:fill="FDE9D9" w:themeFill="accent6" w:themeFillTint="33"/>
          </w:tcPr>
          <w:p w14:paraId="5889DD09"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Phénomènes physiques observés</w:t>
            </w:r>
          </w:p>
        </w:tc>
        <w:tc>
          <w:tcPr>
            <w:tcW w:w="3411" w:type="dxa"/>
            <w:shd w:val="clear" w:color="auto" w:fill="auto"/>
          </w:tcPr>
          <w:p w14:paraId="3BF19762" w14:textId="77777777" w:rsidR="004168AD" w:rsidRPr="00215F4E" w:rsidRDefault="004168AD" w:rsidP="004168AD">
            <w:pPr>
              <w:rPr>
                <w:rFonts w:asciiTheme="minorHAnsi" w:hAnsiTheme="minorHAnsi"/>
                <w:szCs w:val="22"/>
              </w:rPr>
            </w:pPr>
          </w:p>
        </w:tc>
        <w:tc>
          <w:tcPr>
            <w:tcW w:w="3411" w:type="dxa"/>
            <w:shd w:val="clear" w:color="auto" w:fill="auto"/>
          </w:tcPr>
          <w:p w14:paraId="3E4960C5" w14:textId="77777777" w:rsidR="004168AD" w:rsidRPr="00215F4E" w:rsidRDefault="004168AD" w:rsidP="004168AD">
            <w:pPr>
              <w:rPr>
                <w:rFonts w:asciiTheme="minorHAnsi" w:hAnsiTheme="minorHAnsi"/>
                <w:szCs w:val="22"/>
              </w:rPr>
            </w:pPr>
          </w:p>
        </w:tc>
      </w:tr>
      <w:tr w:rsidR="004168AD" w:rsidRPr="00215F4E" w14:paraId="7C9C499A" w14:textId="77777777" w:rsidTr="004168AD">
        <w:tc>
          <w:tcPr>
            <w:tcW w:w="3410" w:type="dxa"/>
            <w:shd w:val="clear" w:color="auto" w:fill="FDE9D9" w:themeFill="accent6" w:themeFillTint="33"/>
          </w:tcPr>
          <w:p w14:paraId="767091F3"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Capteur, conditionneur,</w:t>
            </w:r>
          </w:p>
          <w:p w14:paraId="579C1FDF"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mesure</w:t>
            </w:r>
          </w:p>
        </w:tc>
        <w:tc>
          <w:tcPr>
            <w:tcW w:w="3411" w:type="dxa"/>
            <w:shd w:val="clear" w:color="auto" w:fill="auto"/>
          </w:tcPr>
          <w:p w14:paraId="1B7F8CF3" w14:textId="77777777" w:rsidR="004168AD" w:rsidRPr="00215F4E" w:rsidRDefault="004168AD" w:rsidP="004168AD">
            <w:pPr>
              <w:rPr>
                <w:rFonts w:asciiTheme="minorHAnsi" w:hAnsiTheme="minorHAnsi"/>
                <w:szCs w:val="22"/>
              </w:rPr>
            </w:pPr>
          </w:p>
        </w:tc>
        <w:tc>
          <w:tcPr>
            <w:tcW w:w="3411" w:type="dxa"/>
            <w:shd w:val="clear" w:color="auto" w:fill="auto"/>
          </w:tcPr>
          <w:p w14:paraId="074EFF14" w14:textId="77777777" w:rsidR="004168AD" w:rsidRPr="00215F4E" w:rsidRDefault="004168AD" w:rsidP="004168AD">
            <w:pPr>
              <w:rPr>
                <w:rFonts w:asciiTheme="minorHAnsi" w:hAnsiTheme="minorHAnsi"/>
                <w:szCs w:val="22"/>
              </w:rPr>
            </w:pPr>
          </w:p>
        </w:tc>
      </w:tr>
      <w:tr w:rsidR="004168AD" w:rsidRPr="00215F4E" w14:paraId="3D8246CD" w14:textId="77777777" w:rsidTr="004168AD">
        <w:tc>
          <w:tcPr>
            <w:tcW w:w="3410" w:type="dxa"/>
            <w:shd w:val="clear" w:color="auto" w:fill="FDE9D9" w:themeFill="accent6" w:themeFillTint="33"/>
          </w:tcPr>
          <w:p w14:paraId="12C080A6"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Maquette,</w:t>
            </w:r>
          </w:p>
          <w:p w14:paraId="7E1422C3"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produit du labo</w:t>
            </w:r>
          </w:p>
        </w:tc>
        <w:tc>
          <w:tcPr>
            <w:tcW w:w="3411" w:type="dxa"/>
            <w:shd w:val="clear" w:color="auto" w:fill="auto"/>
          </w:tcPr>
          <w:p w14:paraId="65869776" w14:textId="77777777" w:rsidR="004168AD" w:rsidRPr="00215F4E" w:rsidRDefault="004168AD" w:rsidP="004168AD">
            <w:pPr>
              <w:rPr>
                <w:rFonts w:asciiTheme="minorHAnsi" w:hAnsiTheme="minorHAnsi"/>
                <w:szCs w:val="22"/>
              </w:rPr>
            </w:pPr>
          </w:p>
        </w:tc>
        <w:tc>
          <w:tcPr>
            <w:tcW w:w="3411" w:type="dxa"/>
            <w:shd w:val="clear" w:color="auto" w:fill="auto"/>
          </w:tcPr>
          <w:p w14:paraId="776D772F" w14:textId="77777777" w:rsidR="004168AD" w:rsidRPr="00215F4E" w:rsidRDefault="004168AD" w:rsidP="004168AD">
            <w:pPr>
              <w:rPr>
                <w:rFonts w:asciiTheme="minorHAnsi" w:hAnsiTheme="minorHAnsi"/>
                <w:szCs w:val="22"/>
              </w:rPr>
            </w:pPr>
          </w:p>
        </w:tc>
      </w:tr>
      <w:tr w:rsidR="004168AD" w:rsidRPr="00215F4E" w14:paraId="4DE2ABD1" w14:textId="77777777" w:rsidTr="004168AD">
        <w:tc>
          <w:tcPr>
            <w:tcW w:w="3410" w:type="dxa"/>
            <w:shd w:val="clear" w:color="auto" w:fill="FDE9D9" w:themeFill="accent6" w:themeFillTint="33"/>
          </w:tcPr>
          <w:p w14:paraId="49E302B6" w14:textId="77777777" w:rsidR="004168AD" w:rsidRPr="00215F4E" w:rsidRDefault="004168AD" w:rsidP="004168AD">
            <w:pPr>
              <w:autoSpaceDE w:val="0"/>
              <w:autoSpaceDN w:val="0"/>
              <w:adjustRightInd w:val="0"/>
              <w:jc w:val="center"/>
              <w:rPr>
                <w:rFonts w:asciiTheme="minorHAnsi" w:hAnsiTheme="minorHAnsi"/>
                <w:szCs w:val="22"/>
              </w:rPr>
            </w:pPr>
            <w:r w:rsidRPr="00215F4E">
              <w:rPr>
                <w:rFonts w:asciiTheme="minorHAnsi" w:hAnsiTheme="minorHAnsi"/>
                <w:szCs w:val="22"/>
              </w:rPr>
              <w:t>Environnement recréé,</w:t>
            </w:r>
          </w:p>
          <w:p w14:paraId="24EBCA99" w14:textId="77777777" w:rsidR="004168AD" w:rsidRPr="00215F4E" w:rsidRDefault="004168AD" w:rsidP="004168AD">
            <w:pPr>
              <w:jc w:val="center"/>
              <w:rPr>
                <w:rFonts w:asciiTheme="minorHAnsi" w:hAnsiTheme="minorHAnsi"/>
                <w:szCs w:val="22"/>
              </w:rPr>
            </w:pPr>
            <w:r w:rsidRPr="00215F4E">
              <w:rPr>
                <w:rFonts w:asciiTheme="minorHAnsi" w:hAnsiTheme="minorHAnsi"/>
                <w:szCs w:val="22"/>
              </w:rPr>
              <w:t>excitateur</w:t>
            </w:r>
          </w:p>
        </w:tc>
        <w:tc>
          <w:tcPr>
            <w:tcW w:w="3411" w:type="dxa"/>
            <w:shd w:val="clear" w:color="auto" w:fill="auto"/>
          </w:tcPr>
          <w:p w14:paraId="04C81831" w14:textId="77777777" w:rsidR="004168AD" w:rsidRPr="00215F4E" w:rsidRDefault="004168AD" w:rsidP="004168AD">
            <w:pPr>
              <w:rPr>
                <w:rFonts w:asciiTheme="minorHAnsi" w:hAnsiTheme="minorHAnsi"/>
                <w:szCs w:val="22"/>
              </w:rPr>
            </w:pPr>
          </w:p>
        </w:tc>
        <w:tc>
          <w:tcPr>
            <w:tcW w:w="3411" w:type="dxa"/>
            <w:shd w:val="clear" w:color="auto" w:fill="auto"/>
          </w:tcPr>
          <w:p w14:paraId="0B54C3A8" w14:textId="77777777" w:rsidR="004168AD" w:rsidRPr="00215F4E" w:rsidRDefault="004168AD" w:rsidP="004168AD">
            <w:pPr>
              <w:rPr>
                <w:rFonts w:asciiTheme="minorHAnsi" w:hAnsiTheme="minorHAnsi"/>
                <w:szCs w:val="22"/>
              </w:rPr>
            </w:pPr>
          </w:p>
        </w:tc>
      </w:tr>
    </w:tbl>
    <w:p w14:paraId="509D8182" w14:textId="77777777" w:rsidR="00886CAA" w:rsidRPr="00DC19C8" w:rsidRDefault="00886CAA" w:rsidP="001A1A16">
      <w:pPr>
        <w:pStyle w:val="cms10n"/>
        <w:spacing w:before="0" w:beforeAutospacing="0" w:after="0" w:afterAutospacing="0"/>
        <w:jc w:val="both"/>
        <w:rPr>
          <w:rFonts w:asciiTheme="minorHAnsi" w:hAnsiTheme="minorHAnsi"/>
          <w:b/>
          <w:color w:val="FF0000"/>
          <w:sz w:val="22"/>
          <w:szCs w:val="22"/>
          <w:u w:val="single"/>
        </w:rPr>
      </w:pPr>
    </w:p>
    <w:p w14:paraId="457E3044" w14:textId="77777777" w:rsidR="00886CAA" w:rsidRPr="00130E36" w:rsidRDefault="00886CAA" w:rsidP="00886CAA">
      <w:pPr>
        <w:pStyle w:val="Paragraphedeliste"/>
        <w:numPr>
          <w:ilvl w:val="0"/>
          <w:numId w:val="8"/>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Déroulement de la séance</w:t>
      </w:r>
    </w:p>
    <w:p w14:paraId="150E8AF4" w14:textId="77777777" w:rsidR="00886CAA" w:rsidRPr="00215F4E" w:rsidRDefault="00886CAA" w:rsidP="00886CAA">
      <w:pPr>
        <w:rPr>
          <w:rFonts w:asciiTheme="minorHAnsi" w:hAnsiTheme="minorHAnsi"/>
          <w:szCs w:val="22"/>
        </w:rPr>
      </w:pPr>
    </w:p>
    <w:p w14:paraId="69F57BD8" w14:textId="77777777" w:rsidR="00886CAA" w:rsidRPr="00215F4E" w:rsidRDefault="00886CAA" w:rsidP="00886CAA">
      <w:pPr>
        <w:jc w:val="both"/>
        <w:rPr>
          <w:rFonts w:asciiTheme="minorHAnsi" w:hAnsiTheme="minorHAnsi"/>
          <w:szCs w:val="22"/>
        </w:rPr>
      </w:pPr>
      <w:r w:rsidRPr="00215F4E">
        <w:rPr>
          <w:rFonts w:asciiTheme="minorHAnsi" w:hAnsiTheme="minorHAnsi"/>
          <w:szCs w:val="22"/>
        </w:rPr>
        <w:t>Les travaux s’articulent sur la mise en place d’un modèle du système étudié. Un questionnaire (fil conducteur du travail à réaliser) permet d’aborder les points essentiels du TP. Il est tout à fait possible de s’en éloigner en justifiant alors sa démarche.</w:t>
      </w:r>
    </w:p>
    <w:p w14:paraId="099CF912" w14:textId="77777777" w:rsidR="00886CAA" w:rsidRPr="00215F4E" w:rsidRDefault="00886CAA" w:rsidP="00886CAA">
      <w:pPr>
        <w:jc w:val="both"/>
        <w:rPr>
          <w:rFonts w:asciiTheme="minorHAnsi" w:hAnsiTheme="minorHAnsi"/>
          <w:szCs w:val="22"/>
        </w:rPr>
      </w:pPr>
      <w:r w:rsidRPr="00215F4E">
        <w:rPr>
          <w:rFonts w:asciiTheme="minorHAnsi" w:hAnsiTheme="minorHAnsi"/>
          <w:szCs w:val="22"/>
        </w:rPr>
        <w:t>Le questionnaire doit être mené en parallèle par les deux groupes (expérimentateur et modélisateur). Un recoupage des informations des deux groupes est prévu à plusieurs reprises lors du déroulement du TP.</w:t>
      </w:r>
    </w:p>
    <w:p w14:paraId="660BD4B8" w14:textId="77777777" w:rsidR="00886CAA" w:rsidRDefault="00886CAA" w:rsidP="00886CAA">
      <w:pPr>
        <w:jc w:val="both"/>
        <w:rPr>
          <w:rFonts w:asciiTheme="minorHAnsi" w:hAnsiTheme="minorHAnsi"/>
          <w:noProof/>
          <w:szCs w:val="22"/>
        </w:rPr>
      </w:pPr>
      <w:r w:rsidRPr="00215F4E">
        <w:rPr>
          <w:rFonts w:asciiTheme="minorHAnsi" w:hAnsiTheme="minorHAnsi"/>
          <w:szCs w:val="22"/>
        </w:rPr>
        <w:t>Le chef de projet doit s’assurer de la bonne communication entre les deux groupes et synthétiser les résultats obtenus.</w:t>
      </w:r>
      <w:r w:rsidRPr="00215F4E">
        <w:rPr>
          <w:rFonts w:asciiTheme="minorHAnsi" w:hAnsiTheme="minorHAnsi"/>
          <w:noProof/>
          <w:szCs w:val="22"/>
        </w:rPr>
        <w:t xml:space="preserve"> </w:t>
      </w:r>
    </w:p>
    <w:p w14:paraId="6EEC84FC" w14:textId="77777777" w:rsidR="00886CAA" w:rsidRDefault="00886CAA" w:rsidP="00886CAA">
      <w:pPr>
        <w:jc w:val="both"/>
        <w:rPr>
          <w:rFonts w:asciiTheme="minorHAnsi" w:hAnsiTheme="minorHAnsi"/>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318"/>
        <w:gridCol w:w="2084"/>
        <w:gridCol w:w="1418"/>
        <w:gridCol w:w="1950"/>
      </w:tblGrid>
      <w:tr w:rsidR="00886CAA" w:rsidRPr="00215F4E" w14:paraId="189D3477" w14:textId="77777777" w:rsidTr="00886CAA">
        <w:trPr>
          <w:trHeight w:val="237"/>
        </w:trPr>
        <w:tc>
          <w:tcPr>
            <w:tcW w:w="3836" w:type="dxa"/>
            <w:gridSpan w:val="2"/>
            <w:vAlign w:val="center"/>
          </w:tcPr>
          <w:p w14:paraId="02B6B834" w14:textId="77777777" w:rsidR="00886CAA" w:rsidRPr="00215F4E" w:rsidRDefault="00886CAA" w:rsidP="00886CAA">
            <w:pPr>
              <w:jc w:val="center"/>
              <w:rPr>
                <w:rFonts w:asciiTheme="minorHAnsi" w:hAnsiTheme="minorHAnsi"/>
                <w:b/>
                <w:szCs w:val="22"/>
              </w:rPr>
            </w:pPr>
            <w:r w:rsidRPr="00215F4E">
              <w:rPr>
                <w:rFonts w:asciiTheme="minorHAnsi" w:hAnsiTheme="minorHAnsi"/>
                <w:b/>
                <w:szCs w:val="22"/>
              </w:rPr>
              <w:t>Groupe 1 (Expérimentateur)</w:t>
            </w:r>
          </w:p>
        </w:tc>
        <w:tc>
          <w:tcPr>
            <w:tcW w:w="2084" w:type="dxa"/>
            <w:vAlign w:val="center"/>
          </w:tcPr>
          <w:p w14:paraId="36C551B9" w14:textId="77777777" w:rsidR="00886CAA" w:rsidRPr="00215F4E" w:rsidRDefault="00886CAA" w:rsidP="00886CAA">
            <w:pPr>
              <w:jc w:val="center"/>
              <w:rPr>
                <w:rFonts w:asciiTheme="minorHAnsi" w:hAnsiTheme="minorHAnsi"/>
                <w:b/>
                <w:szCs w:val="22"/>
              </w:rPr>
            </w:pPr>
            <w:r w:rsidRPr="00215F4E">
              <w:rPr>
                <w:rFonts w:asciiTheme="minorHAnsi" w:hAnsiTheme="minorHAnsi"/>
                <w:b/>
                <w:szCs w:val="22"/>
              </w:rPr>
              <w:t>Groupe 2 (Chef de projet)</w:t>
            </w:r>
          </w:p>
        </w:tc>
        <w:tc>
          <w:tcPr>
            <w:tcW w:w="3368" w:type="dxa"/>
            <w:gridSpan w:val="2"/>
            <w:vAlign w:val="center"/>
          </w:tcPr>
          <w:p w14:paraId="4ADCEDD7" w14:textId="77777777" w:rsidR="00886CAA" w:rsidRPr="00215F4E" w:rsidRDefault="00886CAA" w:rsidP="00886CAA">
            <w:pPr>
              <w:jc w:val="center"/>
              <w:rPr>
                <w:rFonts w:asciiTheme="minorHAnsi" w:hAnsiTheme="minorHAnsi"/>
                <w:b/>
                <w:szCs w:val="22"/>
              </w:rPr>
            </w:pPr>
            <w:r w:rsidRPr="00215F4E">
              <w:rPr>
                <w:rFonts w:asciiTheme="minorHAnsi" w:hAnsiTheme="minorHAnsi"/>
                <w:b/>
                <w:szCs w:val="22"/>
              </w:rPr>
              <w:t>Groupe 3 (Modélisateur)</w:t>
            </w:r>
          </w:p>
        </w:tc>
      </w:tr>
      <w:tr w:rsidR="00886CAA" w:rsidRPr="00215F4E" w14:paraId="2B6C76FF" w14:textId="77777777" w:rsidTr="00886CAA">
        <w:trPr>
          <w:trHeight w:val="401"/>
        </w:trPr>
        <w:tc>
          <w:tcPr>
            <w:tcW w:w="9288" w:type="dxa"/>
            <w:gridSpan w:val="5"/>
            <w:vAlign w:val="center"/>
          </w:tcPr>
          <w:p w14:paraId="61F26729" w14:textId="77777777" w:rsidR="00886CAA" w:rsidRPr="00215F4E" w:rsidRDefault="00886CAA" w:rsidP="00886CAA">
            <w:pPr>
              <w:jc w:val="center"/>
              <w:rPr>
                <w:rFonts w:asciiTheme="minorHAnsi" w:hAnsiTheme="minorHAnsi"/>
                <w:szCs w:val="22"/>
              </w:rPr>
            </w:pPr>
            <w:r w:rsidRPr="00215F4E">
              <w:rPr>
                <w:rFonts w:asciiTheme="minorHAnsi" w:hAnsiTheme="minorHAnsi"/>
                <w:szCs w:val="22"/>
              </w:rPr>
              <w:t>Prise de connaissance de la problématique. Répartition des taches et organisation du travail (partie menée par le chef de projet)</w:t>
            </w:r>
          </w:p>
        </w:tc>
      </w:tr>
      <w:tr w:rsidR="00886CAA" w:rsidRPr="00215F4E" w14:paraId="7758D83F" w14:textId="77777777" w:rsidTr="00886CAA">
        <w:tc>
          <w:tcPr>
            <w:tcW w:w="3836" w:type="dxa"/>
            <w:gridSpan w:val="2"/>
          </w:tcPr>
          <w:p w14:paraId="7B1DEC13" w14:textId="77777777" w:rsidR="00886CAA" w:rsidRPr="00215F4E" w:rsidRDefault="00886CAA" w:rsidP="00886CAA">
            <w:pPr>
              <w:jc w:val="center"/>
              <w:rPr>
                <w:rFonts w:asciiTheme="minorHAnsi" w:hAnsiTheme="minorHAnsi"/>
                <w:szCs w:val="22"/>
              </w:rPr>
            </w:pPr>
          </w:p>
          <w:p w14:paraId="45F69421" w14:textId="77777777" w:rsidR="00886CAA" w:rsidRPr="00215F4E" w:rsidRDefault="00886CAA" w:rsidP="00886CAA">
            <w:pPr>
              <w:jc w:val="center"/>
              <w:rPr>
                <w:rFonts w:asciiTheme="minorHAnsi" w:hAnsiTheme="minorHAnsi"/>
                <w:szCs w:val="22"/>
              </w:rPr>
            </w:pPr>
            <w:r w:rsidRPr="00215F4E">
              <w:rPr>
                <w:rFonts w:asciiTheme="minorHAnsi" w:hAnsiTheme="minorHAnsi"/>
                <w:szCs w:val="22"/>
              </w:rPr>
              <w:t>Déroulement propre à l’expérimentateur</w:t>
            </w:r>
          </w:p>
          <w:p w14:paraId="1F9DA050" w14:textId="77777777" w:rsidR="00886CAA" w:rsidRPr="00215F4E" w:rsidRDefault="00886CAA" w:rsidP="00886CAA">
            <w:pPr>
              <w:jc w:val="center"/>
              <w:rPr>
                <w:rFonts w:asciiTheme="minorHAnsi" w:hAnsiTheme="minorHAnsi"/>
                <w:szCs w:val="22"/>
              </w:rPr>
            </w:pPr>
            <w:r>
              <w:rPr>
                <w:rFonts w:asciiTheme="minorHAnsi" w:hAnsiTheme="minorHAnsi"/>
                <w:noProof/>
                <w:szCs w:val="22"/>
              </w:rPr>
              <mc:AlternateContent>
                <mc:Choice Requires="wps">
                  <w:drawing>
                    <wp:anchor distT="0" distB="0" distL="114300" distR="114300" simplePos="0" relativeHeight="251664384" behindDoc="0" locked="0" layoutInCell="1" allowOverlap="1" wp14:anchorId="2FA7F514" wp14:editId="5971C9D8">
                      <wp:simplePos x="0" y="0"/>
                      <wp:positionH relativeFrom="column">
                        <wp:posOffset>2025650</wp:posOffset>
                      </wp:positionH>
                      <wp:positionV relativeFrom="paragraph">
                        <wp:posOffset>111125</wp:posOffset>
                      </wp:positionV>
                      <wp:extent cx="1995805" cy="371475"/>
                      <wp:effectExtent l="25400" t="25400" r="36195" b="60325"/>
                      <wp:wrapNone/>
                      <wp:docPr id="14" name="Double flèche horizonta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371475"/>
                              </a:xfrm>
                              <a:prstGeom prst="leftRightArrow">
                                <a:avLst>
                                  <a:gd name="adj1" fmla="val 40852"/>
                                  <a:gd name="adj2" fmla="val 103569"/>
                                </a:avLst>
                              </a:prstGeom>
                              <a:solidFill>
                                <a:srgbClr val="8DB3E2"/>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Double flèche horizontale 14" o:spid="_x0000_s1026" type="#_x0000_t69" style="position:absolute;margin-left:159.5pt;margin-top:8.75pt;width:157.1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" adj="4164,6388" fillcolor="#8db3e2"/>
                  </w:pict>
                </mc:Fallback>
              </mc:AlternateContent>
            </w:r>
          </w:p>
          <w:p w14:paraId="7D1BED3B" w14:textId="77777777" w:rsidR="00886CAA" w:rsidRPr="00215F4E" w:rsidRDefault="00886CAA" w:rsidP="00886CAA">
            <w:pPr>
              <w:jc w:val="center"/>
              <w:rPr>
                <w:rFonts w:asciiTheme="minorHAnsi" w:hAnsiTheme="minorHAnsi"/>
                <w:szCs w:val="22"/>
              </w:rPr>
            </w:pPr>
            <w:r w:rsidRPr="00215F4E">
              <w:rPr>
                <w:rFonts w:asciiTheme="minorHAnsi" w:hAnsiTheme="minorHAnsi"/>
                <w:noProof/>
                <w:szCs w:val="22"/>
              </w:rPr>
              <w:drawing>
                <wp:inline distT="0" distB="0" distL="0" distR="0" wp14:anchorId="7D59570B" wp14:editId="676D34FC">
                  <wp:extent cx="2414777" cy="951865"/>
                  <wp:effectExtent l="0" t="0" r="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a:srcRect/>
                          <a:stretch>
                            <a:fillRect/>
                          </a:stretch>
                        </pic:blipFill>
                        <pic:spPr bwMode="auto">
                          <a:xfrm>
                            <a:off x="0" y="0"/>
                            <a:ext cx="2414777" cy="951865"/>
                          </a:xfrm>
                          <a:prstGeom prst="rect">
                            <a:avLst/>
                          </a:prstGeom>
                          <a:noFill/>
                          <a:ln w="9525">
                            <a:noFill/>
                            <a:miter lim="800000"/>
                            <a:headEnd/>
                            <a:tailEnd/>
                          </a:ln>
                        </pic:spPr>
                      </pic:pic>
                    </a:graphicData>
                  </a:graphic>
                </wp:inline>
              </w:drawing>
            </w:r>
          </w:p>
        </w:tc>
        <w:tc>
          <w:tcPr>
            <w:tcW w:w="2084" w:type="dxa"/>
          </w:tcPr>
          <w:p w14:paraId="3368FE46" w14:textId="77777777" w:rsidR="00886CAA" w:rsidRPr="00215F4E" w:rsidRDefault="00886CAA" w:rsidP="00886CAA">
            <w:pPr>
              <w:jc w:val="center"/>
              <w:rPr>
                <w:rFonts w:asciiTheme="minorHAnsi" w:hAnsiTheme="minorHAnsi"/>
                <w:szCs w:val="22"/>
              </w:rPr>
            </w:pPr>
          </w:p>
          <w:p w14:paraId="5DEF976C" w14:textId="77777777" w:rsidR="00886CAA" w:rsidRPr="00215F4E" w:rsidRDefault="00886CAA" w:rsidP="00886CAA">
            <w:pPr>
              <w:jc w:val="center"/>
              <w:rPr>
                <w:rFonts w:asciiTheme="minorHAnsi" w:hAnsiTheme="minorHAnsi"/>
                <w:szCs w:val="22"/>
              </w:rPr>
            </w:pPr>
            <w:r w:rsidRPr="00215F4E">
              <w:rPr>
                <w:rFonts w:asciiTheme="minorHAnsi" w:hAnsiTheme="minorHAnsi"/>
                <w:b/>
                <w:noProof/>
                <w:szCs w:val="22"/>
              </w:rPr>
              <w:drawing>
                <wp:anchor distT="0" distB="0" distL="114300" distR="114300" simplePos="0" relativeHeight="251663360" behindDoc="0" locked="0" layoutInCell="1" allowOverlap="1" wp14:anchorId="63968847" wp14:editId="20F6F8BE">
                  <wp:simplePos x="0" y="0"/>
                  <wp:positionH relativeFrom="margin">
                    <wp:posOffset>218440</wp:posOffset>
                  </wp:positionH>
                  <wp:positionV relativeFrom="margin">
                    <wp:posOffset>965835</wp:posOffset>
                  </wp:positionV>
                  <wp:extent cx="637540" cy="637540"/>
                  <wp:effectExtent l="0" t="0" r="0" b="0"/>
                  <wp:wrapNone/>
                  <wp:docPr id="19" name="Image 19" descr="http://programmedevelopment.com/public/uploads/images/orange_figure_showing_chart_pc_1600_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grammedevelopment.com/public/uploads/images/orange_figure_showing_chart_pc_1600_wht.png"/>
                          <pic:cNvPicPr>
                            <a:picLocks noChangeAspect="1" noChangeArrowheads="1"/>
                          </pic:cNvPicPr>
                        </pic:nvPicPr>
                        <pic:blipFill>
                          <a:blip r:embed="rId14" r:link="rId15" cstate="print"/>
                          <a:srcRect/>
                          <a:stretch>
                            <a:fillRect/>
                          </a:stretch>
                        </pic:blipFill>
                        <pic:spPr bwMode="auto">
                          <a:xfrm>
                            <a:off x="0" y="0"/>
                            <a:ext cx="637540" cy="637540"/>
                          </a:xfrm>
                          <a:prstGeom prst="rect">
                            <a:avLst/>
                          </a:prstGeom>
                          <a:noFill/>
                          <a:ln w="9525">
                            <a:noFill/>
                            <a:miter lim="800000"/>
                            <a:headEnd/>
                            <a:tailEnd/>
                          </a:ln>
                        </pic:spPr>
                      </pic:pic>
                    </a:graphicData>
                  </a:graphic>
                </wp:anchor>
              </w:drawing>
            </w:r>
            <w:r w:rsidRPr="00215F4E">
              <w:rPr>
                <w:rFonts w:asciiTheme="minorHAnsi" w:hAnsiTheme="minorHAnsi"/>
                <w:szCs w:val="22"/>
              </w:rPr>
              <w:t>Observation des travaux, rédaction de la synthèse</w:t>
            </w:r>
          </w:p>
        </w:tc>
        <w:tc>
          <w:tcPr>
            <w:tcW w:w="3368" w:type="dxa"/>
            <w:gridSpan w:val="2"/>
          </w:tcPr>
          <w:p w14:paraId="4B90FBD3" w14:textId="77777777" w:rsidR="00886CAA" w:rsidRPr="00215F4E" w:rsidRDefault="00886CAA" w:rsidP="00886CAA">
            <w:pPr>
              <w:jc w:val="center"/>
              <w:rPr>
                <w:rFonts w:asciiTheme="minorHAnsi" w:hAnsiTheme="minorHAnsi"/>
                <w:szCs w:val="22"/>
              </w:rPr>
            </w:pPr>
          </w:p>
          <w:p w14:paraId="1419B595" w14:textId="77777777" w:rsidR="00886CAA" w:rsidRPr="00215F4E" w:rsidRDefault="00886CAA" w:rsidP="00886CAA">
            <w:pPr>
              <w:jc w:val="center"/>
              <w:rPr>
                <w:rFonts w:asciiTheme="minorHAnsi" w:hAnsiTheme="minorHAnsi"/>
                <w:szCs w:val="22"/>
              </w:rPr>
            </w:pPr>
            <w:r w:rsidRPr="00215F4E">
              <w:rPr>
                <w:rFonts w:asciiTheme="minorHAnsi" w:hAnsiTheme="minorHAnsi"/>
                <w:szCs w:val="22"/>
              </w:rPr>
              <w:t>Déroulement propre au modélisateur</w:t>
            </w:r>
          </w:p>
          <w:p w14:paraId="3957C622" w14:textId="77777777" w:rsidR="00886CAA" w:rsidRPr="00215F4E" w:rsidRDefault="00886CAA" w:rsidP="00886CAA">
            <w:pPr>
              <w:jc w:val="center"/>
              <w:rPr>
                <w:rFonts w:asciiTheme="minorHAnsi" w:hAnsiTheme="minorHAnsi"/>
                <w:szCs w:val="22"/>
              </w:rPr>
            </w:pPr>
            <w:r>
              <w:rPr>
                <w:rFonts w:asciiTheme="minorHAnsi" w:hAnsiTheme="minorHAnsi"/>
                <w:noProof/>
                <w:szCs w:val="22"/>
              </w:rPr>
              <w:drawing>
                <wp:inline distT="0" distB="0" distL="0" distR="0" wp14:anchorId="3DB1488C" wp14:editId="5538ED30">
                  <wp:extent cx="1911230" cy="687705"/>
                  <wp:effectExtent l="0" t="0" r="0" b="0"/>
                  <wp:docPr id="12" name="Image 12"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iliendurif2:Documents:prepa:sujets:TP:cine_theorie_mecanisme:1_cordeuse_ilot:Capture d’écran 2015-10-28 à 10.31.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3113" cy="688383"/>
                          </a:xfrm>
                          <a:prstGeom prst="rect">
                            <a:avLst/>
                          </a:prstGeom>
                          <a:noFill/>
                          <a:ln>
                            <a:noFill/>
                          </a:ln>
                        </pic:spPr>
                      </pic:pic>
                    </a:graphicData>
                  </a:graphic>
                </wp:inline>
              </w:drawing>
            </w:r>
          </w:p>
        </w:tc>
      </w:tr>
      <w:tr w:rsidR="00886CAA" w:rsidRPr="00215F4E" w14:paraId="50D9AF10" w14:textId="77777777" w:rsidTr="00886CAA">
        <w:trPr>
          <w:trHeight w:val="297"/>
        </w:trPr>
        <w:tc>
          <w:tcPr>
            <w:tcW w:w="9288" w:type="dxa"/>
            <w:gridSpan w:val="5"/>
          </w:tcPr>
          <w:p w14:paraId="266CD72F" w14:textId="77777777" w:rsidR="00886CAA" w:rsidRPr="00215F4E" w:rsidRDefault="00886CAA" w:rsidP="00886CAA">
            <w:pPr>
              <w:jc w:val="center"/>
              <w:rPr>
                <w:rFonts w:asciiTheme="minorHAnsi" w:hAnsiTheme="minorHAnsi"/>
                <w:b/>
                <w:szCs w:val="22"/>
              </w:rPr>
            </w:pPr>
            <w:r w:rsidRPr="00215F4E">
              <w:rPr>
                <w:rFonts w:asciiTheme="minorHAnsi" w:hAnsiTheme="minorHAnsi"/>
                <w:b/>
                <w:szCs w:val="22"/>
              </w:rPr>
              <w:t>VALIDATION DU MODELE : Comparaison des résultats, évaluation des écarts.</w:t>
            </w:r>
          </w:p>
          <w:p w14:paraId="3887E7F0" w14:textId="77777777" w:rsidR="00886CAA" w:rsidRPr="00215F4E" w:rsidRDefault="00886CAA" w:rsidP="00886CAA">
            <w:pPr>
              <w:jc w:val="center"/>
              <w:rPr>
                <w:rFonts w:asciiTheme="minorHAnsi" w:hAnsiTheme="minorHAnsi"/>
                <w:szCs w:val="22"/>
              </w:rPr>
            </w:pPr>
            <w:r>
              <w:rPr>
                <w:rFonts w:asciiTheme="minorHAnsi" w:hAnsiTheme="minorHAnsi"/>
                <w:b/>
                <w:noProof/>
                <w:szCs w:val="22"/>
              </w:rPr>
              <mc:AlternateContent>
                <mc:Choice Requires="wps">
                  <w:drawing>
                    <wp:anchor distT="0" distB="0" distL="114300" distR="114300" simplePos="0" relativeHeight="251660288" behindDoc="0" locked="0" layoutInCell="1" allowOverlap="1" wp14:anchorId="03F02B79" wp14:editId="2FC07D0D">
                      <wp:simplePos x="0" y="0"/>
                      <wp:positionH relativeFrom="column">
                        <wp:posOffset>7078345</wp:posOffset>
                      </wp:positionH>
                      <wp:positionV relativeFrom="paragraph">
                        <wp:posOffset>117475</wp:posOffset>
                      </wp:positionV>
                      <wp:extent cx="2576195" cy="1443990"/>
                      <wp:effectExtent l="4445" t="3175" r="10160" b="133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1443990"/>
                              </a:xfrm>
                              <a:prstGeom prst="rect">
                                <a:avLst/>
                              </a:prstGeom>
                              <a:solidFill>
                                <a:srgbClr val="FFFFFF"/>
                              </a:solidFill>
                              <a:ln w="9525">
                                <a:solidFill>
                                  <a:srgbClr val="000000"/>
                                </a:solidFill>
                                <a:miter lim="800000"/>
                                <a:headEnd/>
                                <a:tailEnd/>
                              </a:ln>
                            </wps:spPr>
                            <wps:txbx>
                              <w:txbxContent>
                                <w:p w14:paraId="4C8EA4AE" w14:textId="77777777" w:rsidR="001F7678" w:rsidRDefault="001F7678" w:rsidP="00886CAA">
                                  <w:pPr>
                                    <w:jc w:val="both"/>
                                    <w:rPr>
                                      <w:noProof/>
                                    </w:rPr>
                                  </w:pPr>
                                  <w:r>
                                    <w:rPr>
                                      <w:noProof/>
                                    </w:rPr>
                                    <w:t>Le modélisateur doit pouvoir justifier le modèle de l’environnement, le modèle du produit et le modèle de comportement ou de connaissance choisi.</w:t>
                                  </w:r>
                                </w:p>
                                <w:p w14:paraId="17509489" w14:textId="77777777" w:rsidR="001F7678" w:rsidRPr="007D6EDD" w:rsidRDefault="001F7678" w:rsidP="00886C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557.35pt;margin-top:9.25pt;width:202.85pt;height:1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">
                      <v:textbox>
                        <w:txbxContent>
                          <w:p w14:paraId="4C8EA4AE" w14:textId="77777777" w:rsidR="001F7678" w:rsidRDefault="001F7678" w:rsidP="00886CAA">
                            <w:pPr>
                              <w:jc w:val="both"/>
                              <w:rPr>
                                <w:noProof/>
                              </w:rPr>
                            </w:pPr>
                            <w:r>
                              <w:rPr>
                                <w:noProof/>
                              </w:rPr>
                              <w:t>Le modélisateur doit pouvoir justifier le modèle de l’environnement, le modèle du produit et le modèle de comportement ou de connaissance choisi.</w:t>
                            </w:r>
                          </w:p>
                          <w:p w14:paraId="17509489" w14:textId="77777777" w:rsidR="001F7678" w:rsidRPr="007D6EDD" w:rsidRDefault="001F7678" w:rsidP="00886CAA"/>
                        </w:txbxContent>
                      </v:textbox>
                    </v:shape>
                  </w:pict>
                </mc:Fallback>
              </mc:AlternateContent>
            </w:r>
            <w:r w:rsidRPr="00215F4E">
              <w:rPr>
                <w:rFonts w:asciiTheme="minorHAnsi" w:hAnsiTheme="minorHAnsi"/>
                <w:szCs w:val="22"/>
              </w:rPr>
              <w:t xml:space="preserve"> </w:t>
            </w:r>
          </w:p>
        </w:tc>
      </w:tr>
      <w:tr w:rsidR="00886CAA" w:rsidRPr="00215F4E" w14:paraId="7EBFA43F" w14:textId="77777777" w:rsidTr="00886CAA">
        <w:trPr>
          <w:trHeight w:val="3420"/>
        </w:trPr>
        <w:tc>
          <w:tcPr>
            <w:tcW w:w="2518" w:type="dxa"/>
          </w:tcPr>
          <w:p w14:paraId="4A1DE097" w14:textId="77777777" w:rsidR="00886CAA" w:rsidRPr="00886CAA" w:rsidRDefault="00886CAA" w:rsidP="00886CAA">
            <w:pPr>
              <w:jc w:val="center"/>
              <w:rPr>
                <w:rFonts w:asciiTheme="minorHAnsi" w:hAnsiTheme="minorHAnsi"/>
                <w:sz w:val="20"/>
                <w:szCs w:val="20"/>
                <w:lang w:val="fr-CA"/>
              </w:rPr>
            </w:pPr>
            <w:r w:rsidRPr="00886CAA">
              <w:rPr>
                <w:rFonts w:asciiTheme="minorHAnsi" w:hAnsiTheme="minorHAnsi"/>
                <w:sz w:val="20"/>
                <w:szCs w:val="20"/>
              </w:rPr>
              <w:lastRenderedPageBreak/>
              <w:t>L’expérimentateur doit être capable d’évaluer les différences entre le produit sur lequel il effectue son expérimentation et le produit réel dans son contexte. Il précisera aussi le domaine d’évaluation dans lequel son expérimentation s’est déroulée.</w:t>
            </w:r>
          </w:p>
          <w:p w14:paraId="773DCA48" w14:textId="77777777" w:rsidR="00886CAA" w:rsidRPr="00215F4E" w:rsidRDefault="00886CAA" w:rsidP="00886CAA">
            <w:pPr>
              <w:jc w:val="center"/>
              <w:rPr>
                <w:rFonts w:asciiTheme="minorHAnsi" w:hAnsiTheme="minorHAnsi"/>
                <w:b/>
                <w:szCs w:val="22"/>
              </w:rPr>
            </w:pPr>
          </w:p>
        </w:tc>
        <w:tc>
          <w:tcPr>
            <w:tcW w:w="4820" w:type="dxa"/>
            <w:gridSpan w:val="3"/>
          </w:tcPr>
          <w:p w14:paraId="18862CA9" w14:textId="77777777" w:rsidR="00886CAA" w:rsidRPr="00215F4E" w:rsidRDefault="00886CAA" w:rsidP="00886CAA">
            <w:pPr>
              <w:jc w:val="center"/>
              <w:rPr>
                <w:rFonts w:asciiTheme="minorHAnsi" w:hAnsiTheme="minorHAnsi"/>
                <w:b/>
                <w:szCs w:val="22"/>
              </w:rPr>
            </w:pPr>
            <w:r w:rsidRPr="00215F4E">
              <w:rPr>
                <w:rFonts w:asciiTheme="minorHAnsi" w:hAnsiTheme="minorHAnsi"/>
                <w:noProof/>
                <w:szCs w:val="22"/>
              </w:rPr>
              <w:drawing>
                <wp:inline distT="0" distB="0" distL="0" distR="0" wp14:anchorId="068A2921" wp14:editId="7D587C73">
                  <wp:extent cx="3202669" cy="1792605"/>
                  <wp:effectExtent l="0" t="0" r="0" b="10795"/>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3202669" cy="1792605"/>
                          </a:xfrm>
                          <a:prstGeom prst="rect">
                            <a:avLst/>
                          </a:prstGeom>
                          <a:noFill/>
                          <a:ln w="9525">
                            <a:noFill/>
                            <a:miter lim="800000"/>
                            <a:headEnd/>
                            <a:tailEnd/>
                          </a:ln>
                        </pic:spPr>
                      </pic:pic>
                    </a:graphicData>
                  </a:graphic>
                </wp:inline>
              </w:drawing>
            </w:r>
          </w:p>
        </w:tc>
        <w:tc>
          <w:tcPr>
            <w:tcW w:w="1950" w:type="dxa"/>
          </w:tcPr>
          <w:p w14:paraId="6E6C16A6" w14:textId="77777777" w:rsidR="00886CAA" w:rsidRPr="00886CAA" w:rsidRDefault="00886CAA" w:rsidP="00886CAA">
            <w:pPr>
              <w:jc w:val="center"/>
              <w:rPr>
                <w:rFonts w:asciiTheme="minorHAnsi" w:hAnsiTheme="minorHAnsi"/>
                <w:sz w:val="20"/>
                <w:szCs w:val="20"/>
              </w:rPr>
            </w:pPr>
            <w:r w:rsidRPr="00886CAA">
              <w:rPr>
                <w:rFonts w:asciiTheme="minorHAnsi" w:hAnsiTheme="minorHAnsi"/>
                <w:sz w:val="20"/>
                <w:szCs w:val="20"/>
              </w:rPr>
              <w:t>Le modélisateur doit pouvoir justifier le modèle de l’environnement, le modèle du produit et le modèle de comportement ou de connaissance choisi.</w:t>
            </w:r>
          </w:p>
          <w:p w14:paraId="43ADD48B" w14:textId="77777777" w:rsidR="00886CAA" w:rsidRPr="00215F4E" w:rsidRDefault="00886CAA" w:rsidP="00886CAA">
            <w:pPr>
              <w:jc w:val="center"/>
              <w:rPr>
                <w:rFonts w:asciiTheme="minorHAnsi" w:hAnsiTheme="minorHAnsi"/>
                <w:b/>
                <w:szCs w:val="22"/>
              </w:rPr>
            </w:pPr>
          </w:p>
        </w:tc>
      </w:tr>
    </w:tbl>
    <w:p w14:paraId="190CF73B" w14:textId="77777777" w:rsidR="00886CAA" w:rsidRDefault="00886CAA" w:rsidP="00696367">
      <w:pPr>
        <w:pStyle w:val="cms10n"/>
        <w:spacing w:before="0" w:beforeAutospacing="0" w:after="0" w:afterAutospacing="0"/>
        <w:jc w:val="both"/>
        <w:rPr>
          <w:rFonts w:asciiTheme="minorHAnsi" w:hAnsiTheme="minorHAnsi" w:cs="Arial"/>
          <w:sz w:val="22"/>
          <w:szCs w:val="22"/>
        </w:rPr>
      </w:pPr>
    </w:p>
    <w:p w14:paraId="21754D1B" w14:textId="77777777" w:rsidR="00886CAA" w:rsidRDefault="00886CAA" w:rsidP="00696367">
      <w:pPr>
        <w:pStyle w:val="cms10n"/>
        <w:spacing w:before="0" w:beforeAutospacing="0" w:after="0" w:afterAutospacing="0"/>
        <w:jc w:val="both"/>
        <w:rPr>
          <w:rFonts w:asciiTheme="minorHAnsi" w:hAnsiTheme="minorHAnsi" w:cs="Arial"/>
          <w:sz w:val="22"/>
          <w:szCs w:val="22"/>
        </w:rPr>
      </w:pPr>
    </w:p>
    <w:p w14:paraId="2C1BC0E7" w14:textId="77777777" w:rsidR="002A0C35" w:rsidRPr="00164F73" w:rsidRDefault="0057464F" w:rsidP="00164F73">
      <w:pPr>
        <w:pStyle w:val="Paragraphedeliste"/>
        <w:numPr>
          <w:ilvl w:val="0"/>
          <w:numId w:val="17"/>
        </w:numPr>
        <w:jc w:val="both"/>
        <w:rPr>
          <w:rFonts w:asciiTheme="minorHAnsi" w:hAnsiTheme="minorHAnsi" w:cs="Arial"/>
          <w:szCs w:val="22"/>
        </w:rPr>
      </w:pPr>
      <w:r>
        <w:rPr>
          <w:rFonts w:asciiTheme="minorHAnsi" w:hAnsiTheme="minorHAnsi" w:cs="Arial"/>
          <w:b/>
          <w:bCs/>
          <w:color w:val="FF0000"/>
          <w:szCs w:val="22"/>
          <w:u w:val="single"/>
        </w:rPr>
        <w:t>Analyse fonctionnelle</w:t>
      </w:r>
      <w:r w:rsidR="00183E2B" w:rsidRPr="00487831">
        <w:rPr>
          <w:rFonts w:asciiTheme="minorHAnsi" w:hAnsiTheme="minorHAnsi" w:cs="Arial"/>
          <w:b/>
          <w:bCs/>
          <w:color w:val="FF0000"/>
          <w:szCs w:val="22"/>
          <w:u w:val="single"/>
        </w:rPr>
        <w:t xml:space="preserve"> du système</w:t>
      </w:r>
    </w:p>
    <w:p w14:paraId="3FC42B52" w14:textId="77777777" w:rsidR="00746011" w:rsidRPr="00746011" w:rsidRDefault="00746011" w:rsidP="00746011">
      <w:pPr>
        <w:ind w:left="284"/>
        <w:jc w:val="both"/>
        <w:rPr>
          <w:rFonts w:asciiTheme="minorHAnsi" w:hAnsiTheme="minorHAnsi" w:cstheme="minorHAnsi"/>
        </w:rPr>
      </w:pPr>
      <w:r w:rsidRPr="00746011">
        <w:rPr>
          <w:rFonts w:asciiTheme="minorHAnsi" w:hAnsiTheme="minorHAnsi" w:cstheme="minorHAnsi"/>
        </w:rPr>
        <w:t>La maquette MAXPID est extraite d’un robot cueilleur de fruits. Elle reproduit la chaîne fonctionnelle  de mise en mouvement d’un des bras du robot.</w:t>
      </w:r>
    </w:p>
    <w:p w14:paraId="63BEB49D" w14:textId="77777777" w:rsidR="00746011" w:rsidRDefault="00746011" w:rsidP="00746011">
      <w:pPr>
        <w:ind w:left="284"/>
        <w:jc w:val="both"/>
        <w:rPr>
          <w:rFonts w:asciiTheme="minorHAnsi" w:hAnsiTheme="minorHAnsi" w:cstheme="minorHAnsi"/>
        </w:rPr>
      </w:pPr>
      <w:r w:rsidRPr="00746011">
        <w:rPr>
          <w:rFonts w:asciiTheme="minorHAnsi" w:hAnsiTheme="minorHAnsi" w:cstheme="minorHAnsi"/>
        </w:rPr>
        <w:t>Le système est piloté par un ordinateur qui permet d’envoyer des consignes de déplacement au bras.</w:t>
      </w:r>
    </w:p>
    <w:p w14:paraId="2623E459" w14:textId="77777777" w:rsidR="00DE1F7A" w:rsidRDefault="00DE1F7A" w:rsidP="00746011">
      <w:pPr>
        <w:ind w:left="284"/>
        <w:jc w:val="both"/>
        <w:rPr>
          <w:rFonts w:asciiTheme="minorHAnsi" w:hAnsiTheme="minorHAnsi" w:cstheme="minorHAnsi"/>
        </w:rPr>
      </w:pPr>
    </w:p>
    <w:p w14:paraId="49FBE0BB" w14:textId="77777777" w:rsidR="00DE1F7A" w:rsidRDefault="00DE1F7A" w:rsidP="00746011">
      <w:pPr>
        <w:ind w:left="284"/>
        <w:jc w:val="both"/>
        <w:rPr>
          <w:rFonts w:asciiTheme="minorHAnsi" w:hAnsiTheme="minorHAnsi" w:cstheme="minorHAnsi"/>
        </w:rPr>
      </w:pPr>
    </w:p>
    <w:tbl>
      <w:tblPr>
        <w:tblStyle w:val="Grille"/>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672"/>
      </w:tblGrid>
      <w:tr w:rsidR="00DE1F7A" w14:paraId="139F808E" w14:textId="77777777" w:rsidTr="00842AF5">
        <w:tc>
          <w:tcPr>
            <w:tcW w:w="4332" w:type="dxa"/>
          </w:tcPr>
          <w:p w14:paraId="5EE93AD3" w14:textId="77777777" w:rsidR="00DE1F7A" w:rsidRDefault="00DE1F7A" w:rsidP="00746011">
            <w:pPr>
              <w:jc w:val="both"/>
              <w:rPr>
                <w:rFonts w:asciiTheme="minorHAnsi" w:hAnsiTheme="minorHAnsi" w:cstheme="minorHAnsi"/>
              </w:rPr>
            </w:pPr>
            <w:r>
              <w:rPr>
                <w:rFonts w:asciiTheme="minorHAnsi" w:hAnsiTheme="minorHAnsi" w:cstheme="minorHAnsi"/>
                <w:noProof/>
              </w:rPr>
              <w:drawing>
                <wp:inline distT="0" distB="0" distL="0" distR="0" wp14:anchorId="46AB4116" wp14:editId="32ECC5D4">
                  <wp:extent cx="2753225" cy="2445781"/>
                  <wp:effectExtent l="0" t="0" r="9525" b="0"/>
                  <wp:docPr id="92" name="Image 92" descr="D:\prepa\PCSI\2013_2014\I_-_Analyse_système\TP\maxpid\images\maxpid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epa\PCSI\2013_2014\I_-_Analyse_système\TP\maxpid\images\maxpid_3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4947" cy="2447311"/>
                          </a:xfrm>
                          <a:prstGeom prst="rect">
                            <a:avLst/>
                          </a:prstGeom>
                          <a:noFill/>
                          <a:ln>
                            <a:noFill/>
                          </a:ln>
                        </pic:spPr>
                      </pic:pic>
                    </a:graphicData>
                  </a:graphic>
                </wp:inline>
              </w:drawing>
            </w:r>
          </w:p>
        </w:tc>
        <w:tc>
          <w:tcPr>
            <w:tcW w:w="4672" w:type="dxa"/>
          </w:tcPr>
          <w:p w14:paraId="3482A923" w14:textId="77777777" w:rsidR="00DE1F7A" w:rsidRDefault="00DE1F7A" w:rsidP="00746011">
            <w:pPr>
              <w:jc w:val="both"/>
              <w:rPr>
                <w:rFonts w:asciiTheme="minorHAnsi" w:hAnsiTheme="minorHAnsi" w:cstheme="minorHAnsi"/>
              </w:rPr>
            </w:pPr>
            <w:r>
              <w:rPr>
                <w:rFonts w:asciiTheme="minorHAnsi" w:hAnsiTheme="minorHAnsi" w:cstheme="minorHAnsi"/>
                <w:noProof/>
              </w:rPr>
              <w:drawing>
                <wp:inline distT="0" distB="0" distL="0" distR="0" wp14:anchorId="406E31E1" wp14:editId="5E7C52BD">
                  <wp:extent cx="2990850" cy="2238375"/>
                  <wp:effectExtent l="0" t="0" r="0" b="9525"/>
                  <wp:docPr id="93" name="Image 93" descr="D:\prepa\PSI\2013_2014\II_-_statique\TP\5_-_maxpid\18900716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epa\PSI\2013_2014\II_-_statique\TP\5_-_maxpid\1890071661_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r w:rsidR="0057464F" w14:paraId="7A58277B" w14:textId="77777777" w:rsidTr="00842AF5">
        <w:tc>
          <w:tcPr>
            <w:tcW w:w="4332" w:type="dxa"/>
          </w:tcPr>
          <w:p w14:paraId="69137D15" w14:textId="77777777" w:rsidR="0057464F" w:rsidRDefault="0057464F" w:rsidP="00842AF5">
            <w:pPr>
              <w:jc w:val="both"/>
              <w:rPr>
                <w:rFonts w:asciiTheme="minorHAnsi" w:hAnsiTheme="minorHAnsi" w:cstheme="minorHAnsi"/>
                <w:noProof/>
              </w:rPr>
            </w:pPr>
          </w:p>
        </w:tc>
        <w:tc>
          <w:tcPr>
            <w:tcW w:w="4672" w:type="dxa"/>
          </w:tcPr>
          <w:p w14:paraId="2BB282FE" w14:textId="77777777" w:rsidR="0057464F" w:rsidRDefault="0057464F" w:rsidP="00746011">
            <w:pPr>
              <w:jc w:val="both"/>
              <w:rPr>
                <w:rFonts w:asciiTheme="minorHAnsi" w:hAnsiTheme="minorHAnsi" w:cstheme="minorHAnsi"/>
                <w:noProof/>
              </w:rPr>
            </w:pPr>
          </w:p>
        </w:tc>
      </w:tr>
    </w:tbl>
    <w:p w14:paraId="22EF9864" w14:textId="77777777" w:rsidR="00842AF5" w:rsidRDefault="00842AF5" w:rsidP="00842AF5">
      <w:pPr>
        <w:pStyle w:val="cms10n"/>
        <w:spacing w:before="0" w:beforeAutospacing="0" w:after="0" w:afterAutospacing="0"/>
        <w:jc w:val="both"/>
        <w:rPr>
          <w:rFonts w:asciiTheme="minorHAnsi" w:hAnsiTheme="minorHAnsi" w:cs="Arial"/>
          <w:b/>
          <w:color w:val="00B050"/>
          <w:sz w:val="22"/>
          <w:szCs w:val="22"/>
          <w:u w:val="single"/>
        </w:rPr>
      </w:pPr>
    </w:p>
    <w:p w14:paraId="5CB5EDCC" w14:textId="77777777" w:rsidR="00842AF5" w:rsidRDefault="00842AF5" w:rsidP="00164F73">
      <w:pPr>
        <w:pStyle w:val="cms10n"/>
        <w:numPr>
          <w:ilvl w:val="0"/>
          <w:numId w:val="20"/>
        </w:numPr>
        <w:spacing w:before="0" w:beforeAutospacing="0" w:after="0" w:afterAutospacing="0"/>
        <w:jc w:val="both"/>
        <w:rPr>
          <w:rFonts w:asciiTheme="minorHAnsi" w:hAnsiTheme="minorHAnsi" w:cs="Arial"/>
          <w:b/>
          <w:color w:val="00B050"/>
          <w:sz w:val="22"/>
          <w:szCs w:val="22"/>
          <w:u w:val="single"/>
        </w:rPr>
      </w:pPr>
      <w:r>
        <w:rPr>
          <w:rFonts w:asciiTheme="minorHAnsi" w:hAnsiTheme="minorHAnsi" w:cs="Arial"/>
          <w:b/>
          <w:color w:val="00B050"/>
          <w:sz w:val="22"/>
          <w:szCs w:val="22"/>
          <w:u w:val="single"/>
        </w:rPr>
        <w:t>Analyse externe du système</w:t>
      </w:r>
    </w:p>
    <w:p w14:paraId="4A709129" w14:textId="77777777" w:rsidR="00164F73" w:rsidRPr="00DC19C8" w:rsidRDefault="00164F73" w:rsidP="00164F73">
      <w:pPr>
        <w:pStyle w:val="cms10n"/>
        <w:spacing w:before="0" w:beforeAutospacing="0" w:after="0" w:afterAutospacing="0"/>
        <w:ind w:left="720"/>
        <w:jc w:val="both"/>
        <w:rPr>
          <w:rFonts w:asciiTheme="minorHAnsi" w:hAnsiTheme="minorHAnsi"/>
          <w:b/>
          <w:color w:val="FF0000"/>
          <w:sz w:val="22"/>
          <w:szCs w:val="22"/>
          <w:u w:val="single"/>
        </w:rPr>
      </w:pPr>
    </w:p>
    <w:p w14:paraId="5B7DBADE" w14:textId="77777777" w:rsidR="00164F73" w:rsidRPr="00DC19C8" w:rsidRDefault="00164F73" w:rsidP="00164F73">
      <w:pPr>
        <w:pStyle w:val="Paragraphedeliste"/>
        <w:numPr>
          <w:ilvl w:val="0"/>
          <w:numId w:val="14"/>
        </w:numPr>
        <w:jc w:val="both"/>
        <w:rPr>
          <w:rFonts w:asciiTheme="minorHAnsi" w:hAnsiTheme="minorHAnsi" w:cs="Arial"/>
          <w:color w:val="000000"/>
          <w:szCs w:val="22"/>
        </w:rPr>
      </w:pPr>
      <w:r>
        <w:rPr>
          <w:rFonts w:asciiTheme="minorHAnsi" w:hAnsiTheme="minorHAnsi" w:cs="Arial"/>
          <w:color w:val="000000"/>
          <w:szCs w:val="22"/>
        </w:rPr>
        <w:t>Compléter la chaine structurelle ci-dessous permettant d’identifier les différents composants</w:t>
      </w:r>
    </w:p>
    <w:p w14:paraId="0176C2D9" w14:textId="77777777" w:rsidR="00164F73" w:rsidRPr="00DC19C8" w:rsidRDefault="00164F73" w:rsidP="00164F73">
      <w:pPr>
        <w:pStyle w:val="Paragraphedeliste"/>
        <w:numPr>
          <w:ilvl w:val="0"/>
          <w:numId w:val="14"/>
        </w:numPr>
        <w:jc w:val="both"/>
        <w:rPr>
          <w:rFonts w:asciiTheme="minorHAnsi" w:hAnsiTheme="minorHAnsi" w:cs="Arial"/>
          <w:color w:val="000000"/>
          <w:szCs w:val="22"/>
        </w:rPr>
      </w:pPr>
      <w:r w:rsidRPr="00F33D0C">
        <w:rPr>
          <w:rFonts w:asciiTheme="minorHAnsi" w:hAnsiTheme="minorHAnsi" w:cs="Arial"/>
          <w:color w:val="000000"/>
          <w:szCs w:val="22"/>
        </w:rPr>
        <w:t>Faire une analyse fonctionnel</w:t>
      </w:r>
      <w:r>
        <w:rPr>
          <w:rFonts w:asciiTheme="minorHAnsi" w:hAnsiTheme="minorHAnsi" w:cs="Arial"/>
          <w:color w:val="000000"/>
          <w:szCs w:val="22"/>
        </w:rPr>
        <w:t>le</w:t>
      </w:r>
      <w:r w:rsidRPr="00F33D0C">
        <w:rPr>
          <w:rFonts w:asciiTheme="minorHAnsi" w:hAnsiTheme="minorHAnsi" w:cs="Arial"/>
          <w:color w:val="000000"/>
          <w:szCs w:val="22"/>
        </w:rPr>
        <w:t xml:space="preserve"> du système en proposant un diagramme des exigences permettant de définir une problématique du TP en lien avec les modélisations demandées.</w:t>
      </w:r>
    </w:p>
    <w:p w14:paraId="441DBD66" w14:textId="77777777" w:rsidR="00164F73" w:rsidRPr="00164F73" w:rsidRDefault="00164F73" w:rsidP="00164F73">
      <w:pPr>
        <w:pStyle w:val="Paragraphedeliste"/>
        <w:numPr>
          <w:ilvl w:val="0"/>
          <w:numId w:val="14"/>
        </w:numPr>
        <w:jc w:val="both"/>
        <w:rPr>
          <w:rFonts w:asciiTheme="minorHAnsi" w:hAnsiTheme="minorHAnsi" w:cs="Arial"/>
          <w:color w:val="000000"/>
          <w:szCs w:val="22"/>
        </w:rPr>
      </w:pPr>
      <w:r>
        <w:rPr>
          <w:rFonts w:asciiTheme="minorHAnsi" w:hAnsiTheme="minorHAnsi" w:cs="Arial"/>
          <w:color w:val="000000"/>
          <w:szCs w:val="22"/>
        </w:rPr>
        <w:t xml:space="preserve">Faire </w:t>
      </w:r>
      <w:r w:rsidR="00AB44A6">
        <w:rPr>
          <w:rFonts w:asciiTheme="minorHAnsi" w:hAnsiTheme="minorHAnsi" w:cs="Arial"/>
          <w:color w:val="000000"/>
          <w:szCs w:val="22"/>
        </w:rPr>
        <w:t>le lien</w:t>
      </w:r>
      <w:r>
        <w:rPr>
          <w:rFonts w:asciiTheme="minorHAnsi" w:hAnsiTheme="minorHAnsi" w:cs="Arial"/>
          <w:color w:val="000000"/>
          <w:szCs w:val="22"/>
        </w:rPr>
        <w:t xml:space="preserve"> entre les 3 autres parties et donc les 3 autres membre</w:t>
      </w:r>
      <w:r w:rsidR="00AB44A6">
        <w:rPr>
          <w:rFonts w:asciiTheme="minorHAnsi" w:hAnsiTheme="minorHAnsi" w:cs="Arial"/>
          <w:color w:val="000000"/>
          <w:szCs w:val="22"/>
        </w:rPr>
        <w:t>s</w:t>
      </w:r>
      <w:r>
        <w:rPr>
          <w:rFonts w:asciiTheme="minorHAnsi" w:hAnsiTheme="minorHAnsi" w:cs="Arial"/>
          <w:color w:val="000000"/>
          <w:szCs w:val="22"/>
        </w:rPr>
        <w:t xml:space="preserve"> du gr</w:t>
      </w:r>
      <w:r w:rsidR="00AB44A6">
        <w:rPr>
          <w:rFonts w:asciiTheme="minorHAnsi" w:hAnsiTheme="minorHAnsi" w:cs="Arial"/>
          <w:color w:val="000000"/>
          <w:szCs w:val="22"/>
        </w:rPr>
        <w:t>oupe</w:t>
      </w:r>
      <w:r>
        <w:rPr>
          <w:rFonts w:asciiTheme="minorHAnsi" w:hAnsiTheme="minorHAnsi" w:cs="Arial"/>
          <w:color w:val="000000"/>
          <w:szCs w:val="22"/>
        </w:rPr>
        <w:t xml:space="preserve"> pour quantifier les écarts entre :</w:t>
      </w:r>
    </w:p>
    <w:tbl>
      <w:tblPr>
        <w:tblStyle w:val="Grille"/>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0"/>
        <w:gridCol w:w="2576"/>
      </w:tblGrid>
      <w:tr w:rsidR="00164F73" w14:paraId="5038A951" w14:textId="77777777" w:rsidTr="00E13C5A">
        <w:tc>
          <w:tcPr>
            <w:tcW w:w="4606" w:type="dxa"/>
          </w:tcPr>
          <w:p w14:paraId="43F7BF3B" w14:textId="77777777" w:rsidR="00164F73" w:rsidRDefault="00164F73" w:rsidP="00164F73">
            <w:pPr>
              <w:pStyle w:val="Paragraphedeliste"/>
              <w:numPr>
                <w:ilvl w:val="0"/>
                <w:numId w:val="26"/>
              </w:numPr>
              <w:jc w:val="both"/>
              <w:rPr>
                <w:rFonts w:asciiTheme="minorHAnsi" w:hAnsiTheme="minorHAnsi" w:cs="Arial"/>
                <w:color w:val="000000"/>
                <w:szCs w:val="22"/>
              </w:rPr>
            </w:pPr>
            <w:r>
              <w:rPr>
                <w:rFonts w:asciiTheme="minorHAnsi" w:hAnsiTheme="minorHAnsi" w:cs="Arial"/>
                <w:color w:val="000000"/>
                <w:szCs w:val="22"/>
              </w:rPr>
              <w:t>Performances attendues</w:t>
            </w:r>
          </w:p>
          <w:p w14:paraId="12702330" w14:textId="77777777" w:rsidR="00164F73" w:rsidRDefault="00164F73" w:rsidP="00164F73">
            <w:pPr>
              <w:pStyle w:val="Paragraphedeliste"/>
              <w:numPr>
                <w:ilvl w:val="0"/>
                <w:numId w:val="26"/>
              </w:numPr>
              <w:jc w:val="both"/>
              <w:rPr>
                <w:rFonts w:asciiTheme="minorHAnsi" w:hAnsiTheme="minorHAnsi" w:cs="Arial"/>
                <w:color w:val="000000"/>
                <w:szCs w:val="22"/>
              </w:rPr>
            </w:pPr>
            <w:r>
              <w:rPr>
                <w:rFonts w:asciiTheme="minorHAnsi" w:hAnsiTheme="minorHAnsi" w:cs="Arial"/>
                <w:color w:val="000000"/>
                <w:szCs w:val="22"/>
              </w:rPr>
              <w:t>Performances réelles</w:t>
            </w:r>
          </w:p>
          <w:p w14:paraId="7302995D" w14:textId="77777777" w:rsidR="00164F73" w:rsidRDefault="00164F73" w:rsidP="00164F73">
            <w:pPr>
              <w:pStyle w:val="Paragraphedeliste"/>
              <w:numPr>
                <w:ilvl w:val="0"/>
                <w:numId w:val="26"/>
              </w:numPr>
              <w:jc w:val="both"/>
              <w:rPr>
                <w:rFonts w:asciiTheme="minorHAnsi" w:hAnsiTheme="minorHAnsi" w:cs="Arial"/>
                <w:color w:val="000000"/>
                <w:szCs w:val="22"/>
              </w:rPr>
            </w:pPr>
            <w:r>
              <w:rPr>
                <w:rFonts w:asciiTheme="minorHAnsi" w:hAnsiTheme="minorHAnsi" w:cs="Arial"/>
                <w:noProof/>
                <w:color w:val="000000"/>
                <w:szCs w:val="22"/>
              </w:rPr>
              <w:lastRenderedPageBreak/>
              <w:drawing>
                <wp:anchor distT="0" distB="0" distL="114300" distR="114300" simplePos="0" relativeHeight="251666432" behindDoc="0" locked="0" layoutInCell="1" allowOverlap="1" wp14:anchorId="627EF9DF" wp14:editId="3C44B85A">
                  <wp:simplePos x="0" y="0"/>
                  <wp:positionH relativeFrom="column">
                    <wp:posOffset>68580</wp:posOffset>
                  </wp:positionH>
                  <wp:positionV relativeFrom="paragraph">
                    <wp:posOffset>253365</wp:posOffset>
                  </wp:positionV>
                  <wp:extent cx="3806190" cy="2113280"/>
                  <wp:effectExtent l="0" t="0" r="0" b="0"/>
                  <wp:wrapThrough wrapText="bothSides">
                    <wp:wrapPolygon edited="0">
                      <wp:start x="9225" y="0"/>
                      <wp:lineTo x="7928" y="779"/>
                      <wp:lineTo x="6631" y="3115"/>
                      <wp:lineTo x="6631" y="4673"/>
                      <wp:lineTo x="1009" y="5712"/>
                      <wp:lineTo x="865" y="8048"/>
                      <wp:lineTo x="4180" y="8827"/>
                      <wp:lineTo x="2018" y="10644"/>
                      <wp:lineTo x="0" y="12462"/>
                      <wp:lineTo x="0" y="21288"/>
                      <wp:lineTo x="7928" y="21288"/>
                      <wp:lineTo x="14847" y="21029"/>
                      <wp:lineTo x="21333" y="19212"/>
                      <wp:lineTo x="21333" y="15837"/>
                      <wp:lineTo x="20757" y="14279"/>
                      <wp:lineTo x="16721" y="8827"/>
                      <wp:lineTo x="20613" y="7269"/>
                      <wp:lineTo x="20757" y="4933"/>
                      <wp:lineTo x="17874" y="4413"/>
                      <wp:lineTo x="12685" y="779"/>
                      <wp:lineTo x="12108" y="0"/>
                      <wp:lineTo x="9225"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619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Arial"/>
                <w:color w:val="000000"/>
                <w:szCs w:val="22"/>
              </w:rPr>
              <w:t>Performances simulées</w:t>
            </w:r>
          </w:p>
        </w:tc>
        <w:tc>
          <w:tcPr>
            <w:tcW w:w="4606" w:type="dxa"/>
          </w:tcPr>
          <w:p w14:paraId="45C27614" w14:textId="77777777" w:rsidR="00164F73" w:rsidRDefault="00164F73" w:rsidP="00E13C5A">
            <w:pPr>
              <w:pStyle w:val="Paragraphedeliste"/>
              <w:ind w:left="0"/>
              <w:jc w:val="both"/>
              <w:rPr>
                <w:rFonts w:asciiTheme="minorHAnsi" w:hAnsiTheme="minorHAnsi" w:cs="Arial"/>
                <w:color w:val="000000"/>
                <w:szCs w:val="22"/>
              </w:rPr>
            </w:pPr>
          </w:p>
        </w:tc>
      </w:tr>
    </w:tbl>
    <w:p w14:paraId="28C47047" w14:textId="77777777" w:rsidR="00164F73" w:rsidRPr="00910A0A" w:rsidRDefault="00164F73" w:rsidP="00164F73">
      <w:pPr>
        <w:jc w:val="both"/>
        <w:rPr>
          <w:rFonts w:asciiTheme="minorHAnsi" w:hAnsiTheme="minorHAnsi" w:cs="Arial"/>
          <w:color w:val="000000"/>
          <w:szCs w:val="22"/>
        </w:rPr>
      </w:pPr>
    </w:p>
    <w:p w14:paraId="13142432" w14:textId="77777777" w:rsidR="00164F73" w:rsidRDefault="0052134E" w:rsidP="00164F73">
      <w:pPr>
        <w:pStyle w:val="Paragraphedeliste"/>
        <w:keepNext/>
      </w:pPr>
      <w:r>
        <w:rPr>
          <w:noProof/>
        </w:rPr>
        <w:drawing>
          <wp:inline distT="0" distB="0" distL="0" distR="0" wp14:anchorId="33613474" wp14:editId="3326253A">
            <wp:extent cx="5757545" cy="2387600"/>
            <wp:effectExtent l="0" t="0" r="8255" b="0"/>
            <wp:docPr id="5" name="Image 5"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miliendurif2:Documents:prepa:PSI:2016-2017:C1_modelisation_systeme_complexes:TP:images:chaine_fonctionnelle_vierge.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7545" cy="2387600"/>
                    </a:xfrm>
                    <a:prstGeom prst="rect">
                      <a:avLst/>
                    </a:prstGeom>
                    <a:noFill/>
                    <a:ln>
                      <a:noFill/>
                    </a:ln>
                  </pic:spPr>
                </pic:pic>
              </a:graphicData>
            </a:graphic>
          </wp:inline>
        </w:drawing>
      </w:r>
    </w:p>
    <w:p w14:paraId="06BD41D3" w14:textId="77777777" w:rsidR="00164F73" w:rsidRDefault="00164F73" w:rsidP="00164F73">
      <w:pPr>
        <w:pStyle w:val="Lgende"/>
        <w:jc w:val="both"/>
      </w:pPr>
      <w:r>
        <w:t xml:space="preserve">Figure </w:t>
      </w:r>
      <w:r w:rsidR="00D30F0F">
        <w:fldChar w:fldCharType="begin"/>
      </w:r>
      <w:r w:rsidR="00D30F0F">
        <w:instrText xml:space="preserve"> SEQ Figure \* ARABIC </w:instrText>
      </w:r>
      <w:r w:rsidR="00D30F0F">
        <w:fldChar w:fldCharType="separate"/>
      </w:r>
      <w:r>
        <w:rPr>
          <w:noProof/>
        </w:rPr>
        <w:t>1</w:t>
      </w:r>
      <w:r w:rsidR="00D30F0F">
        <w:rPr>
          <w:noProof/>
        </w:rPr>
        <w:fldChar w:fldCharType="end"/>
      </w:r>
      <w:r>
        <w:t xml:space="preserve"> Chaine fonctionnelle</w:t>
      </w:r>
    </w:p>
    <w:p w14:paraId="443FBD76" w14:textId="77777777" w:rsidR="00842AF5" w:rsidRDefault="00842AF5" w:rsidP="00842AF5">
      <w:pPr>
        <w:pStyle w:val="cms10n"/>
        <w:spacing w:before="0" w:beforeAutospacing="0" w:after="0" w:afterAutospacing="0"/>
        <w:jc w:val="both"/>
        <w:rPr>
          <w:rFonts w:asciiTheme="minorHAnsi" w:hAnsiTheme="minorHAnsi" w:cs="Arial"/>
          <w:b/>
          <w:color w:val="00B050"/>
          <w:sz w:val="22"/>
          <w:szCs w:val="22"/>
          <w:u w:val="single"/>
        </w:rPr>
      </w:pPr>
    </w:p>
    <w:p w14:paraId="5C543DC5" w14:textId="77777777" w:rsidR="00842AF5" w:rsidRDefault="00842AF5" w:rsidP="00164F73">
      <w:pPr>
        <w:pStyle w:val="cms10n"/>
        <w:numPr>
          <w:ilvl w:val="0"/>
          <w:numId w:val="20"/>
        </w:numPr>
        <w:spacing w:before="0" w:beforeAutospacing="0" w:after="0" w:afterAutospacing="0"/>
        <w:jc w:val="both"/>
        <w:rPr>
          <w:rFonts w:asciiTheme="minorHAnsi" w:hAnsiTheme="minorHAnsi" w:cs="Arial"/>
          <w:b/>
          <w:color w:val="00B050"/>
          <w:sz w:val="22"/>
          <w:szCs w:val="22"/>
          <w:u w:val="single"/>
        </w:rPr>
      </w:pPr>
      <w:r>
        <w:rPr>
          <w:rFonts w:asciiTheme="minorHAnsi" w:hAnsiTheme="minorHAnsi" w:cs="Arial"/>
          <w:b/>
          <w:color w:val="00B050"/>
          <w:sz w:val="22"/>
          <w:szCs w:val="22"/>
          <w:u w:val="single"/>
        </w:rPr>
        <w:t>Analyse interne du système</w:t>
      </w:r>
    </w:p>
    <w:p w14:paraId="26D2899B" w14:textId="77777777" w:rsidR="004444CA" w:rsidRPr="004444CA" w:rsidRDefault="004444CA" w:rsidP="004444CA">
      <w:pPr>
        <w:rPr>
          <w:rFonts w:asciiTheme="minorHAnsi" w:hAnsiTheme="minorHAnsi" w:cs="Arial"/>
          <w:color w:val="000000"/>
          <w:szCs w:val="22"/>
        </w:rPr>
      </w:pPr>
    </w:p>
    <w:p w14:paraId="75F5CD62" w14:textId="77777777" w:rsidR="004444CA" w:rsidRPr="00E16101" w:rsidRDefault="00842AF5" w:rsidP="004444CA">
      <w:pPr>
        <w:pStyle w:val="Paragraphedeliste"/>
        <w:numPr>
          <w:ilvl w:val="0"/>
          <w:numId w:val="14"/>
        </w:numPr>
        <w:rPr>
          <w:rFonts w:asciiTheme="minorHAnsi" w:hAnsiTheme="minorHAnsi" w:cstheme="minorHAnsi"/>
          <w:noProof/>
        </w:rPr>
      </w:pPr>
      <w:r w:rsidRPr="0057464F">
        <w:rPr>
          <w:rFonts w:asciiTheme="minorHAnsi" w:hAnsiTheme="minorHAnsi" w:cstheme="minorHAnsi"/>
          <w:noProof/>
        </w:rPr>
        <w:t>Sur le système instrumenté identifier les capteurs qui permettent de mesurer des paramètres géométriques (angle, longueur), cinématiques et d’efforts</w:t>
      </w:r>
    </w:p>
    <w:p w14:paraId="71D50CC7" w14:textId="77777777" w:rsidR="004444CA" w:rsidRDefault="004444CA" w:rsidP="004444CA">
      <w:pPr>
        <w:rPr>
          <w:rFonts w:asciiTheme="minorHAnsi" w:hAnsiTheme="minorHAnsi" w:cs="Arial"/>
          <w:b/>
          <w:color w:val="FF0000"/>
          <w:szCs w:val="22"/>
          <w:u w:val="single"/>
        </w:rPr>
      </w:pPr>
    </w:p>
    <w:p w14:paraId="155828F4" w14:textId="77777777" w:rsidR="00842AF5" w:rsidRPr="0057464F" w:rsidRDefault="00842AF5" w:rsidP="00164F73">
      <w:pPr>
        <w:pStyle w:val="Paragraphedeliste"/>
        <w:numPr>
          <w:ilvl w:val="0"/>
          <w:numId w:val="14"/>
        </w:numPr>
        <w:rPr>
          <w:rFonts w:asciiTheme="minorHAnsi" w:hAnsiTheme="minorHAnsi" w:cstheme="minorHAnsi"/>
          <w:noProof/>
        </w:rPr>
      </w:pPr>
      <w:r w:rsidRPr="0057464F">
        <w:rPr>
          <w:rFonts w:asciiTheme="minorHAnsi" w:hAnsiTheme="minorHAnsi" w:cstheme="minorHAnsi"/>
          <w:noProof/>
        </w:rPr>
        <w:t>Lister et présenter ces capteurs en vous aidant du document ressources sur les capteurs et de recherche sur internet.</w:t>
      </w:r>
    </w:p>
    <w:p w14:paraId="7227D973" w14:textId="77777777" w:rsidR="00842AF5" w:rsidRDefault="00842AF5" w:rsidP="00842AF5">
      <w:pPr>
        <w:pStyle w:val="Paragraphedeliste"/>
        <w:ind w:left="0"/>
        <w:jc w:val="both"/>
        <w:rPr>
          <w:rFonts w:asciiTheme="minorHAnsi" w:hAnsiTheme="minorHAnsi" w:cs="Arial"/>
          <w:color w:val="000000"/>
          <w:szCs w:val="22"/>
        </w:rPr>
      </w:pPr>
    </w:p>
    <w:p w14:paraId="7DCE158C" w14:textId="77777777" w:rsidR="0052134E" w:rsidRDefault="0052134E" w:rsidP="00842AF5">
      <w:pPr>
        <w:pStyle w:val="Paragraphedeliste"/>
        <w:ind w:left="0"/>
        <w:jc w:val="both"/>
        <w:rPr>
          <w:rFonts w:asciiTheme="minorHAnsi" w:hAnsiTheme="minorHAnsi" w:cs="Arial"/>
          <w:color w:val="000000"/>
          <w:szCs w:val="22"/>
        </w:rPr>
      </w:pPr>
    </w:p>
    <w:p w14:paraId="661D96F7" w14:textId="77777777" w:rsidR="0052134E" w:rsidRDefault="0052134E" w:rsidP="00842AF5">
      <w:pPr>
        <w:pStyle w:val="Paragraphedeliste"/>
        <w:ind w:left="0"/>
        <w:jc w:val="both"/>
        <w:rPr>
          <w:rFonts w:asciiTheme="minorHAnsi" w:hAnsiTheme="minorHAnsi" w:cs="Arial"/>
          <w:color w:val="000000"/>
          <w:szCs w:val="22"/>
        </w:rPr>
      </w:pPr>
    </w:p>
    <w:p w14:paraId="18356C5B" w14:textId="77777777" w:rsidR="0052134E" w:rsidRDefault="0052134E" w:rsidP="00842AF5">
      <w:pPr>
        <w:pStyle w:val="Paragraphedeliste"/>
        <w:ind w:left="0"/>
        <w:jc w:val="both"/>
        <w:rPr>
          <w:rFonts w:asciiTheme="minorHAnsi" w:hAnsiTheme="minorHAnsi" w:cs="Arial"/>
          <w:color w:val="000000"/>
          <w:szCs w:val="22"/>
        </w:rPr>
      </w:pPr>
    </w:p>
    <w:p w14:paraId="548AA4BE" w14:textId="77777777" w:rsidR="0052134E" w:rsidRDefault="0052134E" w:rsidP="00842AF5">
      <w:pPr>
        <w:pStyle w:val="Paragraphedeliste"/>
        <w:ind w:left="0"/>
        <w:jc w:val="both"/>
        <w:rPr>
          <w:rFonts w:asciiTheme="minorHAnsi" w:hAnsiTheme="minorHAnsi" w:cs="Arial"/>
          <w:color w:val="000000"/>
          <w:szCs w:val="22"/>
        </w:rPr>
      </w:pPr>
    </w:p>
    <w:p w14:paraId="65DEE403" w14:textId="77777777" w:rsidR="0052134E" w:rsidRDefault="0052134E" w:rsidP="00842AF5">
      <w:pPr>
        <w:pStyle w:val="Paragraphedeliste"/>
        <w:ind w:left="0"/>
        <w:jc w:val="both"/>
        <w:rPr>
          <w:rFonts w:asciiTheme="minorHAnsi" w:hAnsiTheme="minorHAnsi" w:cs="Arial"/>
          <w:color w:val="000000"/>
          <w:szCs w:val="22"/>
        </w:rPr>
      </w:pPr>
    </w:p>
    <w:p w14:paraId="32DE42DF" w14:textId="77777777" w:rsidR="0052134E" w:rsidRDefault="0052134E" w:rsidP="00842AF5">
      <w:pPr>
        <w:pStyle w:val="Paragraphedeliste"/>
        <w:ind w:left="0"/>
        <w:jc w:val="both"/>
        <w:rPr>
          <w:rFonts w:asciiTheme="minorHAnsi" w:hAnsiTheme="minorHAnsi" w:cs="Arial"/>
          <w:color w:val="000000"/>
          <w:szCs w:val="22"/>
        </w:rPr>
      </w:pPr>
    </w:p>
    <w:p w14:paraId="13B8418D" w14:textId="77777777" w:rsidR="0052134E" w:rsidRDefault="0052134E" w:rsidP="00842AF5">
      <w:pPr>
        <w:pStyle w:val="Paragraphedeliste"/>
        <w:ind w:left="0"/>
        <w:jc w:val="both"/>
        <w:rPr>
          <w:rFonts w:asciiTheme="minorHAnsi" w:hAnsiTheme="minorHAnsi" w:cs="Arial"/>
          <w:color w:val="000000"/>
          <w:szCs w:val="22"/>
        </w:rPr>
      </w:pPr>
    </w:p>
    <w:p w14:paraId="1EB77E37" w14:textId="77777777" w:rsidR="0052134E" w:rsidRDefault="0052134E" w:rsidP="00842AF5">
      <w:pPr>
        <w:pStyle w:val="Paragraphedeliste"/>
        <w:ind w:left="0"/>
        <w:jc w:val="both"/>
        <w:rPr>
          <w:rFonts w:asciiTheme="minorHAnsi" w:hAnsiTheme="minorHAnsi" w:cs="Arial"/>
          <w:color w:val="000000"/>
          <w:szCs w:val="22"/>
        </w:rPr>
      </w:pPr>
    </w:p>
    <w:p w14:paraId="0071BC1B" w14:textId="77777777" w:rsidR="0052134E" w:rsidRDefault="0052134E" w:rsidP="00842AF5">
      <w:pPr>
        <w:pStyle w:val="Paragraphedeliste"/>
        <w:ind w:left="0"/>
        <w:jc w:val="both"/>
        <w:rPr>
          <w:rFonts w:asciiTheme="minorHAnsi" w:hAnsiTheme="minorHAnsi" w:cs="Arial"/>
          <w:color w:val="000000"/>
          <w:szCs w:val="22"/>
        </w:rPr>
      </w:pPr>
    </w:p>
    <w:p w14:paraId="264A0D29" w14:textId="77777777" w:rsidR="0052134E" w:rsidRDefault="0052134E" w:rsidP="00842AF5">
      <w:pPr>
        <w:pStyle w:val="Paragraphedeliste"/>
        <w:ind w:left="0"/>
        <w:jc w:val="both"/>
        <w:rPr>
          <w:rFonts w:asciiTheme="minorHAnsi" w:hAnsiTheme="minorHAnsi" w:cs="Arial"/>
          <w:color w:val="000000"/>
          <w:szCs w:val="22"/>
        </w:rPr>
      </w:pPr>
    </w:p>
    <w:p w14:paraId="01E79DF7" w14:textId="77777777" w:rsidR="0052134E" w:rsidRDefault="0052134E" w:rsidP="00842AF5">
      <w:pPr>
        <w:pStyle w:val="Paragraphedeliste"/>
        <w:ind w:left="0"/>
        <w:jc w:val="both"/>
        <w:rPr>
          <w:rFonts w:asciiTheme="minorHAnsi" w:hAnsiTheme="minorHAnsi" w:cs="Arial"/>
          <w:color w:val="000000"/>
          <w:szCs w:val="22"/>
        </w:rPr>
      </w:pPr>
    </w:p>
    <w:p w14:paraId="2DA3B0F6" w14:textId="77777777" w:rsidR="0052134E" w:rsidRDefault="0052134E" w:rsidP="00842AF5">
      <w:pPr>
        <w:pStyle w:val="Paragraphedeliste"/>
        <w:ind w:left="0"/>
        <w:jc w:val="both"/>
        <w:rPr>
          <w:rFonts w:asciiTheme="minorHAnsi" w:hAnsiTheme="minorHAnsi" w:cs="Arial"/>
          <w:color w:val="000000"/>
          <w:szCs w:val="22"/>
        </w:rPr>
      </w:pPr>
    </w:p>
    <w:p w14:paraId="2FEAEB2D" w14:textId="77777777" w:rsidR="001A1A16" w:rsidRDefault="001A1A16" w:rsidP="00842AF5">
      <w:pPr>
        <w:pStyle w:val="Paragraphedeliste"/>
        <w:ind w:left="0"/>
        <w:jc w:val="both"/>
        <w:rPr>
          <w:rFonts w:asciiTheme="minorHAnsi" w:hAnsiTheme="minorHAnsi" w:cs="Arial"/>
          <w:color w:val="000000"/>
          <w:szCs w:val="22"/>
        </w:rPr>
      </w:pPr>
    </w:p>
    <w:p w14:paraId="624CE7AD" w14:textId="77777777" w:rsidR="001A1A16" w:rsidRDefault="001A1A16" w:rsidP="00842AF5">
      <w:pPr>
        <w:pStyle w:val="Paragraphedeliste"/>
        <w:ind w:left="0"/>
        <w:jc w:val="both"/>
        <w:rPr>
          <w:rFonts w:asciiTheme="minorHAnsi" w:hAnsiTheme="minorHAnsi" w:cs="Arial"/>
          <w:color w:val="000000"/>
          <w:szCs w:val="22"/>
        </w:rPr>
      </w:pPr>
    </w:p>
    <w:p w14:paraId="7BC88D3E" w14:textId="77777777" w:rsidR="0052134E" w:rsidRPr="00842AF5" w:rsidRDefault="0052134E" w:rsidP="00842AF5">
      <w:pPr>
        <w:pStyle w:val="Paragraphedeliste"/>
        <w:ind w:left="0"/>
        <w:jc w:val="both"/>
        <w:rPr>
          <w:rFonts w:asciiTheme="minorHAnsi" w:hAnsiTheme="minorHAnsi" w:cs="Arial"/>
          <w:color w:val="000000"/>
          <w:szCs w:val="22"/>
        </w:rPr>
      </w:pPr>
    </w:p>
    <w:p w14:paraId="57DF81BD" w14:textId="77777777" w:rsidR="00A74917" w:rsidRPr="00BA066D" w:rsidRDefault="00DF163B" w:rsidP="00164F73">
      <w:pPr>
        <w:pStyle w:val="Paragraphedeliste"/>
        <w:numPr>
          <w:ilvl w:val="0"/>
          <w:numId w:val="17"/>
        </w:numPr>
        <w:jc w:val="both"/>
        <w:rPr>
          <w:rFonts w:asciiTheme="minorHAnsi" w:hAnsiTheme="minorHAnsi" w:cs="Arial"/>
          <w:color w:val="000000"/>
          <w:szCs w:val="22"/>
        </w:rPr>
      </w:pPr>
      <w:r w:rsidRPr="00BA066D">
        <w:rPr>
          <w:rFonts w:asciiTheme="minorHAnsi" w:hAnsiTheme="minorHAnsi" w:cs="Arial"/>
          <w:b/>
          <w:bCs/>
          <w:color w:val="FF0000"/>
          <w:szCs w:val="22"/>
          <w:u w:val="single"/>
        </w:rPr>
        <w:lastRenderedPageBreak/>
        <w:t>Observation du fonctionnement du système</w:t>
      </w:r>
      <w:r w:rsidR="00832B04" w:rsidRPr="00BA066D">
        <w:rPr>
          <w:rFonts w:asciiTheme="minorHAnsi" w:hAnsiTheme="minorHAnsi" w:cs="Arial"/>
          <w:b/>
          <w:bCs/>
          <w:color w:val="FF0000"/>
          <w:szCs w:val="22"/>
          <w:u w:val="single"/>
        </w:rPr>
        <w:t xml:space="preserve"> </w:t>
      </w:r>
    </w:p>
    <w:p w14:paraId="34811BC8" w14:textId="77777777" w:rsidR="00A74917" w:rsidRDefault="00A74917" w:rsidP="00DF163B">
      <w:pPr>
        <w:pStyle w:val="cms10n"/>
        <w:spacing w:before="0" w:beforeAutospacing="0" w:after="0" w:afterAutospacing="0"/>
        <w:jc w:val="both"/>
        <w:rPr>
          <w:rFonts w:asciiTheme="minorHAnsi" w:hAnsiTheme="minorHAnsi" w:cs="Arial"/>
          <w:b/>
          <w:color w:val="00B050"/>
          <w:sz w:val="22"/>
          <w:szCs w:val="22"/>
          <w:u w:val="single"/>
        </w:rPr>
      </w:pPr>
    </w:p>
    <w:p w14:paraId="5813A59D" w14:textId="77777777" w:rsidR="00183E2B" w:rsidRDefault="00712371" w:rsidP="00164F73">
      <w:pPr>
        <w:pStyle w:val="cms10n"/>
        <w:numPr>
          <w:ilvl w:val="0"/>
          <w:numId w:val="20"/>
        </w:numPr>
        <w:spacing w:before="0" w:beforeAutospacing="0" w:after="0" w:afterAutospacing="0"/>
        <w:jc w:val="both"/>
        <w:rPr>
          <w:rFonts w:asciiTheme="minorHAnsi" w:hAnsiTheme="minorHAnsi" w:cs="Arial"/>
          <w:b/>
          <w:color w:val="00B050"/>
          <w:sz w:val="22"/>
          <w:szCs w:val="22"/>
          <w:u w:val="single"/>
        </w:rPr>
      </w:pPr>
      <w:r w:rsidRPr="002A0C35">
        <w:rPr>
          <w:rFonts w:asciiTheme="minorHAnsi" w:hAnsiTheme="minorHAnsi" w:cs="Arial"/>
          <w:b/>
          <w:color w:val="00B050"/>
          <w:sz w:val="22"/>
          <w:szCs w:val="22"/>
          <w:u w:val="single"/>
        </w:rPr>
        <w:t>Mise en route du système</w:t>
      </w:r>
    </w:p>
    <w:p w14:paraId="04C56FB3" w14:textId="77777777" w:rsidR="00846996" w:rsidRDefault="00846996" w:rsidP="00846996">
      <w:pPr>
        <w:pStyle w:val="cms10n"/>
        <w:spacing w:before="0" w:beforeAutospacing="0" w:after="0" w:afterAutospacing="0"/>
        <w:ind w:left="720"/>
        <w:jc w:val="both"/>
        <w:rPr>
          <w:rFonts w:asciiTheme="minorHAnsi" w:hAnsiTheme="minorHAnsi" w:cs="Arial"/>
          <w:b/>
          <w:color w:val="00B050"/>
          <w:sz w:val="22"/>
          <w:szCs w:val="22"/>
          <w:u w:val="single"/>
        </w:rPr>
      </w:pPr>
    </w:p>
    <w:tbl>
      <w:tblPr>
        <w:tblStyle w:val="Grille"/>
        <w:tblW w:w="10774" w:type="dxa"/>
        <w:tblInd w:w="-743" w:type="dxa"/>
        <w:tblLook w:val="04A0" w:firstRow="1" w:lastRow="0" w:firstColumn="1" w:lastColumn="0" w:noHBand="0" w:noVBand="1"/>
      </w:tblPr>
      <w:tblGrid>
        <w:gridCol w:w="1300"/>
        <w:gridCol w:w="851"/>
        <w:gridCol w:w="8623"/>
      </w:tblGrid>
      <w:tr w:rsidR="00846996" w14:paraId="45654625" w14:textId="77777777" w:rsidTr="004168AD">
        <w:trPr>
          <w:trHeight w:val="275"/>
        </w:trPr>
        <w:tc>
          <w:tcPr>
            <w:tcW w:w="1300" w:type="dxa"/>
            <w:tcBorders>
              <w:top w:val="single" w:sz="18" w:space="0" w:color="auto"/>
              <w:left w:val="single" w:sz="18" w:space="0" w:color="auto"/>
              <w:right w:val="single" w:sz="6" w:space="0" w:color="auto"/>
            </w:tcBorders>
            <w:textDirection w:val="btLr"/>
            <w:vAlign w:val="center"/>
          </w:tcPr>
          <w:p w14:paraId="255ADC94" w14:textId="77777777" w:rsidR="00846996" w:rsidRDefault="00846996" w:rsidP="004168AD">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Mise en service du de l’ordinateur</w:t>
            </w:r>
          </w:p>
        </w:tc>
        <w:tc>
          <w:tcPr>
            <w:tcW w:w="851" w:type="dxa"/>
            <w:tcBorders>
              <w:top w:val="single" w:sz="18" w:space="0" w:color="auto"/>
              <w:left w:val="single" w:sz="18" w:space="0" w:color="auto"/>
              <w:bottom w:val="single" w:sz="6" w:space="0" w:color="auto"/>
              <w:right w:val="single" w:sz="6" w:space="0" w:color="auto"/>
            </w:tcBorders>
            <w:vAlign w:val="center"/>
          </w:tcPr>
          <w:p w14:paraId="29CCD63C" w14:textId="77777777" w:rsidR="00846996" w:rsidRPr="007142D3" w:rsidRDefault="00AB7B44" w:rsidP="004168AD">
            <w:pPr>
              <w:pStyle w:val="Paragraphedeliste"/>
              <w:ind w:left="0"/>
              <w:jc w:val="center"/>
              <w:rPr>
                <w:rFonts w:asciiTheme="minorHAnsi" w:hAnsiTheme="minorHAnsi" w:cs="Arial"/>
                <w:color w:val="000000"/>
                <w:szCs w:val="22"/>
              </w:rPr>
            </w:pPr>
            <w:r>
              <w:rPr>
                <w:rFonts w:asciiTheme="minorHAnsi" w:hAnsiTheme="minorHAnsi" w:cs="Arial"/>
                <w:color w:val="000000"/>
                <w:szCs w:val="22"/>
              </w:rPr>
              <w:t>1</w:t>
            </w:r>
          </w:p>
        </w:tc>
        <w:tc>
          <w:tcPr>
            <w:tcW w:w="8623" w:type="dxa"/>
            <w:tcBorders>
              <w:top w:val="single" w:sz="18" w:space="0" w:color="auto"/>
              <w:left w:val="single" w:sz="6" w:space="0" w:color="auto"/>
              <w:bottom w:val="single" w:sz="6" w:space="0" w:color="auto"/>
              <w:right w:val="single" w:sz="18" w:space="0" w:color="auto"/>
            </w:tcBorders>
            <w:vAlign w:val="center"/>
          </w:tcPr>
          <w:p w14:paraId="324385AD" w14:textId="77777777" w:rsidR="00846996" w:rsidRDefault="00846996" w:rsidP="00846996">
            <w:pPr>
              <w:pStyle w:val="Retraitcorpsdetexte"/>
              <w:rPr>
                <w:rFonts w:asciiTheme="minorHAnsi" w:hAnsiTheme="minorHAnsi" w:cstheme="minorHAnsi"/>
              </w:rPr>
            </w:pPr>
          </w:p>
          <w:p w14:paraId="636C1B6E" w14:textId="77777777" w:rsidR="00846996" w:rsidRDefault="00846996" w:rsidP="004168AD">
            <w:pPr>
              <w:pStyle w:val="Retraitcorpsdetexte"/>
              <w:rPr>
                <w:rFonts w:asciiTheme="minorHAnsi" w:hAnsiTheme="minorHAnsi" w:cs="Arial"/>
                <w:color w:val="000000"/>
                <w:szCs w:val="22"/>
              </w:rPr>
            </w:pPr>
            <w:r w:rsidRPr="00802310">
              <w:rPr>
                <w:rFonts w:asciiTheme="minorHAnsi" w:hAnsiTheme="minorHAnsi" w:cstheme="minorHAnsi"/>
              </w:rPr>
              <w:t>Sur l’ordinateur, ouvrir une session avec </w:t>
            </w:r>
            <w:r w:rsidR="004168AD">
              <w:rPr>
                <w:rFonts w:asciiTheme="minorHAnsi" w:hAnsiTheme="minorHAnsi" w:cstheme="minorHAnsi"/>
              </w:rPr>
              <w:t>vos identifiants</w:t>
            </w:r>
            <w:r w:rsidRPr="00802310">
              <w:rPr>
                <w:rFonts w:asciiTheme="minorHAnsi" w:hAnsiTheme="minorHAnsi" w:cstheme="minorHAnsi"/>
              </w:rPr>
              <w:t xml:space="preserve"> comme mot de passe</w:t>
            </w:r>
          </w:p>
        </w:tc>
      </w:tr>
      <w:tr w:rsidR="00846996" w14:paraId="0E2D3500" w14:textId="77777777" w:rsidTr="004168AD">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5940C498" w14:textId="77777777" w:rsidR="00846996" w:rsidRPr="007142D3" w:rsidRDefault="00846996" w:rsidP="004168AD">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Mise sous tension de la maquette</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24C2DC2E" w14:textId="77777777" w:rsidR="00846996" w:rsidRPr="007142D3" w:rsidRDefault="00AB7B44" w:rsidP="004168AD">
            <w:pPr>
              <w:pStyle w:val="Paragraphedeliste"/>
              <w:ind w:left="0"/>
              <w:jc w:val="center"/>
              <w:rPr>
                <w:rFonts w:asciiTheme="minorHAnsi" w:hAnsiTheme="minorHAnsi" w:cs="Arial"/>
                <w:color w:val="000000"/>
                <w:szCs w:val="22"/>
              </w:rPr>
            </w:pPr>
            <w:r>
              <w:rPr>
                <w:rFonts w:asciiTheme="minorHAnsi" w:hAnsiTheme="minorHAnsi" w:cs="Arial"/>
                <w:color w:val="000000"/>
                <w:szCs w:val="22"/>
              </w:rPr>
              <w:t>2</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628585D5" w14:textId="77777777" w:rsidR="00846996" w:rsidRDefault="00846996" w:rsidP="004168AD">
            <w:pPr>
              <w:rPr>
                <w:rFonts w:asciiTheme="minorHAnsi" w:hAnsiTheme="minorHAnsi" w:cs="Arial"/>
                <w:color w:val="000000"/>
                <w:szCs w:val="22"/>
              </w:rPr>
            </w:pPr>
          </w:p>
          <w:p w14:paraId="376C3444" w14:textId="77777777" w:rsidR="00846996" w:rsidRPr="00B66527" w:rsidRDefault="00846996" w:rsidP="004168AD">
            <w:pPr>
              <w:jc w:val="both"/>
              <w:rPr>
                <w:rFonts w:asciiTheme="minorHAnsi" w:hAnsiTheme="minorHAnsi" w:cs="Arial"/>
                <w:color w:val="000000"/>
                <w:szCs w:val="22"/>
              </w:rPr>
            </w:pPr>
            <w:r w:rsidRPr="00B66527">
              <w:rPr>
                <w:rFonts w:asciiTheme="minorHAnsi" w:hAnsiTheme="minorHAnsi" w:cs="Arial"/>
                <w:color w:val="000000"/>
                <w:szCs w:val="22"/>
              </w:rPr>
              <w:t>Sur la façade de la maquette, vérifier que l’interrupteur « mesure » de la boucle de retour est fermé et que le bouton « coup de poing » n’est pas enfoncé. Basculer le bouton de mise sous tension sur la face gauche.</w:t>
            </w:r>
          </w:p>
          <w:p w14:paraId="4D1DE028" w14:textId="77777777" w:rsidR="00846996" w:rsidRPr="009C0F8D" w:rsidRDefault="00846996" w:rsidP="004168AD">
            <w:pPr>
              <w:pStyle w:val="Paragraphedeliste"/>
              <w:ind w:left="0"/>
              <w:rPr>
                <w:rFonts w:asciiTheme="minorHAnsi" w:hAnsiTheme="minorHAnsi" w:cs="Arial"/>
                <w:b/>
                <w:i/>
                <w:color w:val="0070C0"/>
                <w:sz w:val="20"/>
                <w:szCs w:val="20"/>
                <w:u w:val="single"/>
              </w:rPr>
            </w:pPr>
          </w:p>
        </w:tc>
      </w:tr>
      <w:tr w:rsidR="00846996" w14:paraId="5E07B1A6" w14:textId="77777777" w:rsidTr="004168AD">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77570C00" w14:textId="77777777" w:rsidR="00846996" w:rsidRPr="007142D3" w:rsidRDefault="00846996" w:rsidP="004168AD">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61745562" w14:textId="77777777" w:rsidR="00846996" w:rsidRPr="007142D3" w:rsidRDefault="00846996" w:rsidP="004168AD">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46FC7455" w14:textId="77777777" w:rsidR="00846996" w:rsidRPr="007142D3" w:rsidRDefault="00846996" w:rsidP="004168AD">
            <w:pPr>
              <w:pStyle w:val="Paragraphedeliste"/>
              <w:ind w:left="0"/>
              <w:rPr>
                <w:rFonts w:asciiTheme="minorHAnsi" w:hAnsiTheme="minorHAnsi" w:cs="Arial"/>
                <w:color w:val="000000"/>
                <w:szCs w:val="22"/>
              </w:rPr>
            </w:pPr>
          </w:p>
        </w:tc>
      </w:tr>
      <w:tr w:rsidR="00846996" w14:paraId="4481E2F9" w14:textId="77777777" w:rsidTr="004168AD">
        <w:trPr>
          <w:trHeight w:val="187"/>
        </w:trPr>
        <w:tc>
          <w:tcPr>
            <w:tcW w:w="1300" w:type="dxa"/>
            <w:tcBorders>
              <w:top w:val="single" w:sz="18" w:space="0" w:color="auto"/>
              <w:left w:val="single" w:sz="18" w:space="0" w:color="auto"/>
              <w:right w:val="single" w:sz="6" w:space="0" w:color="auto"/>
            </w:tcBorders>
            <w:textDirection w:val="btLr"/>
            <w:vAlign w:val="center"/>
          </w:tcPr>
          <w:p w14:paraId="68372629" w14:textId="77777777" w:rsidR="00846996" w:rsidRDefault="00846996" w:rsidP="004168AD">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Lancement du logiciel</w:t>
            </w:r>
          </w:p>
        </w:tc>
        <w:tc>
          <w:tcPr>
            <w:tcW w:w="851" w:type="dxa"/>
            <w:tcBorders>
              <w:top w:val="single" w:sz="18" w:space="0" w:color="auto"/>
              <w:left w:val="single" w:sz="18" w:space="0" w:color="auto"/>
              <w:bottom w:val="single" w:sz="6" w:space="0" w:color="auto"/>
              <w:right w:val="single" w:sz="6" w:space="0" w:color="auto"/>
            </w:tcBorders>
            <w:vAlign w:val="center"/>
          </w:tcPr>
          <w:p w14:paraId="26BFF293" w14:textId="77777777" w:rsidR="00846996" w:rsidRDefault="00AB7B44" w:rsidP="004168AD">
            <w:pPr>
              <w:pStyle w:val="Paragraphedeliste"/>
              <w:ind w:left="0"/>
              <w:jc w:val="center"/>
              <w:rPr>
                <w:rFonts w:asciiTheme="minorHAnsi" w:hAnsiTheme="minorHAnsi" w:cs="Arial"/>
                <w:color w:val="000000"/>
                <w:szCs w:val="22"/>
              </w:rPr>
            </w:pPr>
            <w:r>
              <w:rPr>
                <w:rFonts w:asciiTheme="minorHAnsi" w:hAnsiTheme="minorHAnsi" w:cs="Arial"/>
                <w:color w:val="000000"/>
                <w:szCs w:val="22"/>
              </w:rPr>
              <w:t>3</w:t>
            </w:r>
          </w:p>
        </w:tc>
        <w:tc>
          <w:tcPr>
            <w:tcW w:w="8623" w:type="dxa"/>
            <w:tcBorders>
              <w:top w:val="single" w:sz="18" w:space="0" w:color="auto"/>
              <w:left w:val="single" w:sz="6" w:space="0" w:color="auto"/>
              <w:bottom w:val="single" w:sz="6" w:space="0" w:color="auto"/>
              <w:right w:val="single" w:sz="18" w:space="0" w:color="auto"/>
            </w:tcBorders>
            <w:vAlign w:val="center"/>
          </w:tcPr>
          <w:p w14:paraId="2CC9B8A9" w14:textId="77777777" w:rsidR="00846996" w:rsidRDefault="00846996" w:rsidP="004168AD">
            <w:pPr>
              <w:pStyle w:val="Paragraphedeliste"/>
              <w:ind w:left="0"/>
              <w:rPr>
                <w:noProof/>
              </w:rPr>
            </w:pPr>
          </w:p>
          <w:p w14:paraId="51BDFB44" w14:textId="77777777" w:rsidR="00846996" w:rsidRDefault="00846996" w:rsidP="00164F73">
            <w:pPr>
              <w:pStyle w:val="Paragraphedeliste"/>
              <w:numPr>
                <w:ilvl w:val="0"/>
                <w:numId w:val="13"/>
              </w:numPr>
              <w:rPr>
                <w:rFonts w:asciiTheme="minorHAnsi" w:hAnsiTheme="minorHAnsi" w:cs="Arial"/>
                <w:color w:val="000000"/>
                <w:szCs w:val="22"/>
              </w:rPr>
            </w:pPr>
            <w:r w:rsidRPr="00B66527">
              <w:rPr>
                <w:rFonts w:asciiTheme="minorHAnsi" w:hAnsiTheme="minorHAnsi" w:cs="Arial"/>
                <w:color w:val="000000"/>
                <w:szCs w:val="22"/>
              </w:rPr>
              <w:t xml:space="preserve">Sur l’ordinateur, lancer le programme : « </w:t>
            </w:r>
            <w:proofErr w:type="spellStart"/>
            <w:r w:rsidRPr="00B66527">
              <w:rPr>
                <w:rFonts w:asciiTheme="minorHAnsi" w:hAnsiTheme="minorHAnsi" w:cs="Arial"/>
                <w:color w:val="000000"/>
                <w:szCs w:val="22"/>
              </w:rPr>
              <w:t>Maxpid</w:t>
            </w:r>
            <w:proofErr w:type="spellEnd"/>
            <w:r w:rsidRPr="00B66527">
              <w:rPr>
                <w:rFonts w:asciiTheme="minorHAnsi" w:hAnsiTheme="minorHAnsi" w:cs="Arial"/>
                <w:color w:val="000000"/>
                <w:szCs w:val="22"/>
              </w:rPr>
              <w:t xml:space="preserve"> ». </w:t>
            </w:r>
          </w:p>
          <w:p w14:paraId="005D51AC" w14:textId="77777777" w:rsidR="00846996" w:rsidRPr="00892D8D" w:rsidRDefault="00846996" w:rsidP="00164F73">
            <w:pPr>
              <w:pStyle w:val="Paragraphedeliste"/>
              <w:numPr>
                <w:ilvl w:val="0"/>
                <w:numId w:val="13"/>
              </w:numPr>
              <w:rPr>
                <w:rFonts w:asciiTheme="minorHAnsi" w:hAnsiTheme="minorHAnsi" w:cstheme="minorHAnsi"/>
                <w:color w:val="000000"/>
                <w:szCs w:val="22"/>
              </w:rPr>
            </w:pPr>
            <w:r w:rsidRPr="00A55614">
              <w:rPr>
                <w:rFonts w:asciiTheme="minorHAnsi" w:hAnsiTheme="minorHAnsi" w:cstheme="minorHAnsi"/>
              </w:rPr>
              <w:t xml:space="preserve">Connecter le </w:t>
            </w:r>
            <w:proofErr w:type="spellStart"/>
            <w:r w:rsidRPr="00A55614">
              <w:rPr>
                <w:rFonts w:asciiTheme="minorHAnsi" w:hAnsiTheme="minorHAnsi" w:cstheme="minorHAnsi"/>
              </w:rPr>
              <w:t>Maxpid</w:t>
            </w:r>
            <w:proofErr w:type="spellEnd"/>
            <w:r>
              <w:rPr>
                <w:rFonts w:asciiTheme="minorHAnsi" w:hAnsiTheme="minorHAnsi" w:cstheme="minorHAnsi"/>
              </w:rPr>
              <w:t>.</w:t>
            </w:r>
          </w:p>
          <w:p w14:paraId="1712F187" w14:textId="77777777" w:rsidR="00846996" w:rsidRPr="00892D8D" w:rsidRDefault="00846996" w:rsidP="00164F73">
            <w:pPr>
              <w:pStyle w:val="Paragraphedeliste"/>
              <w:numPr>
                <w:ilvl w:val="0"/>
                <w:numId w:val="13"/>
              </w:numPr>
              <w:rPr>
                <w:rFonts w:asciiTheme="minorHAnsi" w:hAnsiTheme="minorHAnsi" w:cs="Arial"/>
                <w:color w:val="000000"/>
                <w:szCs w:val="22"/>
              </w:rPr>
            </w:pPr>
            <w:r w:rsidRPr="00892D8D">
              <w:rPr>
                <w:rFonts w:asciiTheme="minorHAnsi" w:hAnsiTheme="minorHAnsi" w:cstheme="minorHAnsi"/>
              </w:rPr>
              <w:t>Faire l’étalonnage du capteur</w:t>
            </w:r>
          </w:p>
          <w:p w14:paraId="4CC88ACE" w14:textId="77777777" w:rsidR="00846996" w:rsidRDefault="00846996" w:rsidP="004168AD">
            <w:pPr>
              <w:pStyle w:val="Paragraphedeliste"/>
              <w:ind w:left="0"/>
              <w:rPr>
                <w:noProof/>
              </w:rPr>
            </w:pPr>
          </w:p>
        </w:tc>
      </w:tr>
      <w:tr w:rsidR="00846996" w14:paraId="179262A8" w14:textId="77777777" w:rsidTr="004168AD">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45ED4A37" w14:textId="77777777" w:rsidR="00846996" w:rsidRDefault="00AB7B44" w:rsidP="004168AD">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Manipulation</w:t>
            </w:r>
          </w:p>
          <w:p w14:paraId="3B44FF11" w14:textId="77777777" w:rsidR="00846996" w:rsidRDefault="00846996" w:rsidP="004168AD">
            <w:pPr>
              <w:pStyle w:val="Paragraphedeliste"/>
              <w:ind w:left="113" w:right="113"/>
              <w:jc w:val="center"/>
              <w:rPr>
                <w:rFonts w:asciiTheme="minorHAnsi" w:hAnsiTheme="minorHAnsi" w:cs="Arial"/>
                <w:color w:val="000000"/>
                <w:szCs w:val="22"/>
              </w:rPr>
            </w:pP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60F9F5E8" w14:textId="77777777" w:rsidR="00846996" w:rsidRPr="007142D3" w:rsidRDefault="00AB7B44" w:rsidP="004168AD">
            <w:pPr>
              <w:pStyle w:val="Paragraphedeliste"/>
              <w:ind w:left="0"/>
              <w:jc w:val="center"/>
              <w:rPr>
                <w:rFonts w:asciiTheme="minorHAnsi" w:hAnsiTheme="minorHAnsi" w:cs="Arial"/>
                <w:color w:val="000000"/>
                <w:szCs w:val="22"/>
              </w:rPr>
            </w:pPr>
            <w:r>
              <w:rPr>
                <w:rFonts w:asciiTheme="minorHAnsi" w:hAnsiTheme="minorHAnsi" w:cs="Arial"/>
                <w:color w:val="000000"/>
                <w:szCs w:val="22"/>
              </w:rPr>
              <w:t>4</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705BB11A" w14:textId="77777777" w:rsidR="00846996" w:rsidRDefault="00846996" w:rsidP="004168AD">
            <w:pPr>
              <w:rPr>
                <w:rFonts w:asciiTheme="minorHAnsi" w:hAnsiTheme="minorHAnsi" w:cstheme="minorHAnsi"/>
              </w:rPr>
            </w:pPr>
          </w:p>
          <w:p w14:paraId="08A61AE6" w14:textId="77777777" w:rsidR="00846996" w:rsidRDefault="00BA066D" w:rsidP="00164F73">
            <w:pPr>
              <w:pStyle w:val="Paragraphedeliste"/>
              <w:numPr>
                <w:ilvl w:val="0"/>
                <w:numId w:val="15"/>
              </w:numPr>
              <w:rPr>
                <w:rFonts w:asciiTheme="minorHAnsi" w:hAnsiTheme="minorHAnsi" w:cstheme="minorHAnsi"/>
                <w:color w:val="000000"/>
                <w:szCs w:val="22"/>
              </w:rPr>
            </w:pPr>
            <w:r>
              <w:rPr>
                <w:rFonts w:asciiTheme="minorHAnsi" w:hAnsiTheme="minorHAnsi" w:cstheme="minorHAnsi"/>
                <w:color w:val="000000"/>
                <w:szCs w:val="22"/>
              </w:rPr>
              <w:t xml:space="preserve">Cliquer sur « travailler avec </w:t>
            </w:r>
            <w:proofErr w:type="spellStart"/>
            <w:r>
              <w:rPr>
                <w:rFonts w:asciiTheme="minorHAnsi" w:hAnsiTheme="minorHAnsi" w:cstheme="minorHAnsi"/>
                <w:color w:val="000000"/>
                <w:szCs w:val="22"/>
              </w:rPr>
              <w:t>maxpid</w:t>
            </w:r>
            <w:proofErr w:type="spellEnd"/>
            <w:r>
              <w:rPr>
                <w:rFonts w:asciiTheme="minorHAnsi" w:hAnsiTheme="minorHAnsi" w:cstheme="minorHAnsi"/>
                <w:color w:val="000000"/>
                <w:szCs w:val="22"/>
              </w:rPr>
              <w:t> »</w:t>
            </w:r>
          </w:p>
          <w:p w14:paraId="6762A51F" w14:textId="77777777" w:rsidR="00BA066D" w:rsidRDefault="00BA066D" w:rsidP="00164F73">
            <w:pPr>
              <w:pStyle w:val="Paragraphedeliste"/>
              <w:numPr>
                <w:ilvl w:val="0"/>
                <w:numId w:val="15"/>
              </w:numPr>
              <w:rPr>
                <w:rFonts w:asciiTheme="minorHAnsi" w:hAnsiTheme="minorHAnsi" w:cstheme="minorHAnsi"/>
                <w:color w:val="000000"/>
                <w:szCs w:val="22"/>
              </w:rPr>
            </w:pPr>
            <w:r>
              <w:rPr>
                <w:rFonts w:asciiTheme="minorHAnsi" w:hAnsiTheme="minorHAnsi" w:cstheme="minorHAnsi"/>
                <w:color w:val="000000"/>
                <w:szCs w:val="22"/>
              </w:rPr>
              <w:t>Réponse à une sollicitation</w:t>
            </w:r>
          </w:p>
          <w:p w14:paraId="4E657F9C" w14:textId="77777777" w:rsidR="00846996" w:rsidRPr="00BA066D" w:rsidRDefault="00BA066D" w:rsidP="00164F73">
            <w:pPr>
              <w:pStyle w:val="Paragraphedeliste"/>
              <w:numPr>
                <w:ilvl w:val="0"/>
                <w:numId w:val="15"/>
              </w:numPr>
              <w:rPr>
                <w:rFonts w:asciiTheme="minorHAnsi" w:hAnsiTheme="minorHAnsi" w:cs="Arial"/>
                <w:color w:val="000000"/>
                <w:szCs w:val="22"/>
              </w:rPr>
            </w:pPr>
            <w:r w:rsidRPr="00BA066D">
              <w:rPr>
                <w:rFonts w:asciiTheme="minorHAnsi" w:hAnsiTheme="minorHAnsi" w:cstheme="minorHAnsi"/>
                <w:color w:val="000000"/>
                <w:szCs w:val="22"/>
              </w:rPr>
              <w:t xml:space="preserve">Echelon de position </w:t>
            </w:r>
          </w:p>
          <w:p w14:paraId="26DD6C59" w14:textId="77777777" w:rsidR="00846996" w:rsidRPr="007142D3" w:rsidRDefault="00846996" w:rsidP="004168AD">
            <w:pPr>
              <w:pStyle w:val="Paragraphedeliste"/>
              <w:rPr>
                <w:rFonts w:asciiTheme="minorHAnsi" w:hAnsiTheme="minorHAnsi" w:cs="Arial"/>
                <w:color w:val="000000"/>
                <w:szCs w:val="22"/>
              </w:rPr>
            </w:pPr>
          </w:p>
        </w:tc>
      </w:tr>
      <w:tr w:rsidR="00846996" w14:paraId="3A197AC2" w14:textId="77777777" w:rsidTr="004168AD">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65DF9614" w14:textId="77777777" w:rsidR="00846996" w:rsidRDefault="00846996" w:rsidP="004168AD">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4D8D6F4E" w14:textId="77777777" w:rsidR="00846996" w:rsidRDefault="00846996" w:rsidP="004168AD">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45F3EEB5" w14:textId="77777777" w:rsidR="00846996" w:rsidRPr="007142D3" w:rsidRDefault="00846996" w:rsidP="004168AD">
            <w:pPr>
              <w:pStyle w:val="Paragraphedeliste"/>
              <w:ind w:left="0"/>
              <w:rPr>
                <w:rFonts w:asciiTheme="minorHAnsi" w:hAnsiTheme="minorHAnsi" w:cs="Arial"/>
                <w:color w:val="000000"/>
                <w:szCs w:val="22"/>
              </w:rPr>
            </w:pPr>
          </w:p>
        </w:tc>
      </w:tr>
      <w:tr w:rsidR="00846996" w14:paraId="25A1AB84" w14:textId="77777777" w:rsidTr="004168AD">
        <w:trPr>
          <w:trHeight w:val="837"/>
        </w:trPr>
        <w:tc>
          <w:tcPr>
            <w:tcW w:w="1300" w:type="dxa"/>
            <w:vMerge/>
            <w:tcBorders>
              <w:left w:val="single" w:sz="18" w:space="0" w:color="auto"/>
              <w:bottom w:val="single" w:sz="18" w:space="0" w:color="auto"/>
              <w:right w:val="single" w:sz="6" w:space="0" w:color="auto"/>
            </w:tcBorders>
            <w:textDirection w:val="btLr"/>
            <w:vAlign w:val="center"/>
          </w:tcPr>
          <w:p w14:paraId="7E87389E" w14:textId="77777777" w:rsidR="00846996" w:rsidRDefault="00846996" w:rsidP="004168AD">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249404EE" w14:textId="77777777" w:rsidR="00846996" w:rsidRDefault="00846996" w:rsidP="004168AD">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5D8DD7EE" w14:textId="77777777" w:rsidR="00846996" w:rsidRPr="007142D3" w:rsidRDefault="00846996" w:rsidP="004168AD">
            <w:pPr>
              <w:pStyle w:val="Paragraphedeliste"/>
              <w:ind w:left="0"/>
              <w:jc w:val="center"/>
              <w:rPr>
                <w:rFonts w:asciiTheme="minorHAnsi" w:hAnsiTheme="minorHAnsi" w:cs="Arial"/>
                <w:color w:val="000000"/>
                <w:szCs w:val="22"/>
              </w:rPr>
            </w:pPr>
          </w:p>
        </w:tc>
      </w:tr>
    </w:tbl>
    <w:p w14:paraId="469EE582" w14:textId="77777777" w:rsidR="00DE1F7A" w:rsidRPr="002A0C35" w:rsidRDefault="00DE1F7A" w:rsidP="00DE1F7A">
      <w:pPr>
        <w:pStyle w:val="cms10n"/>
        <w:spacing w:before="0" w:beforeAutospacing="0" w:after="0" w:afterAutospacing="0"/>
        <w:jc w:val="both"/>
        <w:rPr>
          <w:rFonts w:asciiTheme="minorHAnsi" w:hAnsiTheme="minorHAnsi" w:cs="Arial"/>
          <w:b/>
          <w:color w:val="00B050"/>
          <w:sz w:val="22"/>
          <w:szCs w:val="22"/>
          <w:u w:val="single"/>
        </w:rPr>
      </w:pPr>
    </w:p>
    <w:p w14:paraId="58D79127" w14:textId="77777777" w:rsidR="002A0C35" w:rsidRDefault="00BA066D" w:rsidP="00183E2B">
      <w:pPr>
        <w:pStyle w:val="cms10n"/>
        <w:spacing w:before="0" w:beforeAutospacing="0" w:after="0" w:afterAutospacing="0"/>
        <w:jc w:val="both"/>
        <w:rPr>
          <w:rFonts w:asciiTheme="minorHAnsi" w:hAnsiTheme="minorHAnsi" w:cs="Arial"/>
          <w:b/>
          <w:i/>
          <w:sz w:val="28"/>
          <w:szCs w:val="28"/>
        </w:rPr>
      </w:pPr>
      <w:r w:rsidRPr="00487831">
        <w:rPr>
          <w:rFonts w:asciiTheme="minorHAnsi" w:hAnsiTheme="minorHAnsi" w:cs="Arial"/>
          <w:b/>
          <w:i/>
          <w:sz w:val="28"/>
          <w:szCs w:val="28"/>
        </w:rPr>
        <w:t>Observer les mouvements des solides</w:t>
      </w:r>
    </w:p>
    <w:p w14:paraId="60E878B5" w14:textId="77777777" w:rsidR="000A0D99" w:rsidRDefault="000A0D99" w:rsidP="00183E2B">
      <w:pPr>
        <w:pStyle w:val="cms10n"/>
        <w:spacing w:before="0" w:beforeAutospacing="0" w:after="0" w:afterAutospacing="0"/>
        <w:jc w:val="both"/>
        <w:rPr>
          <w:rFonts w:asciiTheme="minorHAnsi" w:hAnsiTheme="minorHAnsi" w:cs="Arial"/>
          <w:b/>
          <w:i/>
          <w:sz w:val="28"/>
          <w:szCs w:val="28"/>
        </w:rPr>
      </w:pPr>
    </w:p>
    <w:p w14:paraId="516B950A" w14:textId="77777777" w:rsidR="00BA066D" w:rsidRPr="00E16101" w:rsidRDefault="000A0D99" w:rsidP="00E16101">
      <w:pPr>
        <w:pStyle w:val="Paragraphedeliste"/>
        <w:numPr>
          <w:ilvl w:val="0"/>
          <w:numId w:val="17"/>
        </w:numPr>
        <w:rPr>
          <w:rFonts w:asciiTheme="minorHAnsi" w:hAnsiTheme="minorHAnsi" w:cs="Arial"/>
          <w:b/>
          <w:color w:val="FF0000"/>
          <w:szCs w:val="22"/>
          <w:u w:val="single"/>
        </w:rPr>
      </w:pPr>
      <w:r w:rsidRPr="006C7CA2">
        <w:rPr>
          <w:rFonts w:asciiTheme="minorHAnsi" w:hAnsiTheme="minorHAnsi" w:cs="Arial"/>
          <w:b/>
          <w:color w:val="FF0000"/>
          <w:szCs w:val="22"/>
          <w:u w:val="single"/>
        </w:rPr>
        <w:t xml:space="preserve">Modélisation </w:t>
      </w:r>
      <w:r>
        <w:rPr>
          <w:rFonts w:asciiTheme="minorHAnsi" w:hAnsiTheme="minorHAnsi" w:cs="Arial"/>
          <w:b/>
          <w:color w:val="FF0000"/>
          <w:szCs w:val="22"/>
          <w:u w:val="single"/>
        </w:rPr>
        <w:t>cinématique du système</w:t>
      </w:r>
      <w:r w:rsidR="00C55E84">
        <w:rPr>
          <w:rFonts w:asciiTheme="minorHAnsi" w:hAnsiTheme="minorHAnsi" w:cs="Arial"/>
          <w:b/>
          <w:color w:val="FF0000"/>
          <w:szCs w:val="22"/>
          <w:u w:val="single"/>
        </w:rPr>
        <w:t xml:space="preserve"> initiale</w:t>
      </w:r>
    </w:p>
    <w:p w14:paraId="27417FF2" w14:textId="77777777" w:rsidR="00BA066D" w:rsidRDefault="00BA066D" w:rsidP="00183E2B">
      <w:pPr>
        <w:pStyle w:val="cms10n"/>
        <w:spacing w:before="0" w:beforeAutospacing="0" w:after="0" w:afterAutospacing="0"/>
        <w:jc w:val="both"/>
        <w:rPr>
          <w:rFonts w:asciiTheme="minorHAnsi" w:hAnsiTheme="minorHAnsi" w:cs="Arial"/>
          <w:sz w:val="22"/>
          <w:szCs w:val="22"/>
        </w:rPr>
      </w:pPr>
    </w:p>
    <w:tbl>
      <w:tblPr>
        <w:tblStyle w:val="Grille"/>
        <w:tblW w:w="0" w:type="auto"/>
        <w:tblLook w:val="04A0" w:firstRow="1" w:lastRow="0" w:firstColumn="1" w:lastColumn="0" w:noHBand="0" w:noVBand="1"/>
      </w:tblPr>
      <w:tblGrid>
        <w:gridCol w:w="4606"/>
        <w:gridCol w:w="4606"/>
      </w:tblGrid>
      <w:tr w:rsidR="000A0D99" w14:paraId="50A106C4" w14:textId="77777777" w:rsidTr="000A0D99">
        <w:tc>
          <w:tcPr>
            <w:tcW w:w="4606" w:type="dxa"/>
          </w:tcPr>
          <w:p w14:paraId="16D61C31" w14:textId="77777777" w:rsidR="000A0D99" w:rsidRDefault="000A0D99" w:rsidP="00183E2B">
            <w:pPr>
              <w:pStyle w:val="cms10n"/>
              <w:spacing w:before="0" w:beforeAutospacing="0" w:after="0" w:afterAutospacing="0"/>
              <w:jc w:val="both"/>
              <w:rPr>
                <w:rFonts w:asciiTheme="minorHAnsi" w:hAnsiTheme="minorHAnsi" w:cs="Arial"/>
                <w:sz w:val="22"/>
                <w:szCs w:val="22"/>
              </w:rPr>
            </w:pPr>
            <w:r w:rsidRPr="00E66EC7">
              <w:rPr>
                <w:b/>
                <w:sz w:val="28"/>
                <w:szCs w:val="28"/>
              </w:rPr>
              <w:t>Expérimentateur</w:t>
            </w:r>
          </w:p>
        </w:tc>
        <w:tc>
          <w:tcPr>
            <w:tcW w:w="4606" w:type="dxa"/>
          </w:tcPr>
          <w:p w14:paraId="2F043CE6" w14:textId="77777777" w:rsidR="000A0D99" w:rsidRDefault="000A0D99" w:rsidP="00183E2B">
            <w:pPr>
              <w:pStyle w:val="cms10n"/>
              <w:spacing w:before="0" w:beforeAutospacing="0" w:after="0" w:afterAutospacing="0"/>
              <w:jc w:val="both"/>
              <w:rPr>
                <w:rFonts w:asciiTheme="minorHAnsi" w:hAnsiTheme="minorHAnsi" w:cs="Arial"/>
                <w:sz w:val="22"/>
                <w:szCs w:val="22"/>
              </w:rPr>
            </w:pPr>
            <w:r w:rsidRPr="00E66EC7">
              <w:rPr>
                <w:b/>
                <w:sz w:val="28"/>
                <w:szCs w:val="28"/>
              </w:rPr>
              <w:t>Modélisateur</w:t>
            </w:r>
          </w:p>
        </w:tc>
      </w:tr>
      <w:tr w:rsidR="000A0D99" w14:paraId="4BCFA93D" w14:textId="77777777" w:rsidTr="000A0D99">
        <w:tc>
          <w:tcPr>
            <w:tcW w:w="4606" w:type="dxa"/>
          </w:tcPr>
          <w:p w14:paraId="4C8D646B" w14:textId="77777777" w:rsidR="000A0D99" w:rsidRDefault="000A0D99" w:rsidP="000A0D99">
            <w:pPr>
              <w:jc w:val="center"/>
              <w:rPr>
                <w:noProof/>
              </w:rPr>
            </w:pPr>
          </w:p>
          <w:p w14:paraId="67524731" w14:textId="77777777" w:rsidR="000A0D99" w:rsidRDefault="000A0D99" w:rsidP="000A0D99">
            <w:pPr>
              <w:jc w:val="center"/>
              <w:rPr>
                <w:noProof/>
              </w:rPr>
            </w:pPr>
            <w:r>
              <w:rPr>
                <w:noProof/>
              </w:rPr>
              <w:drawing>
                <wp:inline distT="0" distB="0" distL="0" distR="0" wp14:anchorId="596EE8CD" wp14:editId="0EE5EC4C">
                  <wp:extent cx="2741875" cy="1088159"/>
                  <wp:effectExtent l="0" t="0" r="1905" b="4445"/>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a:srcRect/>
                          <a:stretch>
                            <a:fillRect/>
                          </a:stretch>
                        </pic:blipFill>
                        <pic:spPr bwMode="auto">
                          <a:xfrm>
                            <a:off x="0" y="0"/>
                            <a:ext cx="2742374" cy="1088357"/>
                          </a:xfrm>
                          <a:prstGeom prst="rect">
                            <a:avLst/>
                          </a:prstGeom>
                          <a:noFill/>
                          <a:ln w="9525">
                            <a:noFill/>
                            <a:miter lim="800000"/>
                            <a:headEnd/>
                            <a:tailEnd/>
                          </a:ln>
                        </pic:spPr>
                      </pic:pic>
                    </a:graphicData>
                  </a:graphic>
                </wp:inline>
              </w:drawing>
            </w:r>
          </w:p>
          <w:p w14:paraId="5A821956" w14:textId="77777777" w:rsidR="000A0D99" w:rsidRPr="00E66EC7" w:rsidRDefault="000A0D99" w:rsidP="000A0D99">
            <w:pPr>
              <w:jc w:val="center"/>
              <w:rPr>
                <w:noProof/>
              </w:rPr>
            </w:pPr>
          </w:p>
          <w:p w14:paraId="4C12DFB8" w14:textId="77777777" w:rsidR="000A0D99" w:rsidRPr="000A0D99" w:rsidRDefault="000A0D99" w:rsidP="000A0D99">
            <w:pPr>
              <w:jc w:val="both"/>
              <w:rPr>
                <w:rFonts w:asciiTheme="minorHAnsi" w:hAnsiTheme="minorHAnsi"/>
              </w:rPr>
            </w:pPr>
            <w:r w:rsidRPr="000A0D99">
              <w:rPr>
                <w:rFonts w:asciiTheme="minorHAnsi" w:hAnsiTheme="minorHAnsi"/>
              </w:rPr>
              <w:t>Votre travail concerne le domaine du réel en étudiant la maquette et ses moyens de mesures.</w:t>
            </w:r>
          </w:p>
          <w:p w14:paraId="0B1D69C4" w14:textId="77777777" w:rsidR="000A0D99" w:rsidRDefault="000A0D99" w:rsidP="000A0D99">
            <w:pPr>
              <w:jc w:val="both"/>
            </w:pPr>
          </w:p>
          <w:p w14:paraId="026F4878" w14:textId="77777777" w:rsidR="000A0D99" w:rsidRPr="000A0D99" w:rsidRDefault="000A0D99" w:rsidP="000A0D99">
            <w:pPr>
              <w:jc w:val="both"/>
              <w:rPr>
                <w:rFonts w:asciiTheme="minorHAnsi" w:hAnsiTheme="minorHAnsi"/>
                <w:b/>
              </w:rPr>
            </w:pPr>
            <w:r w:rsidRPr="000A0D99">
              <w:rPr>
                <w:rFonts w:asciiTheme="minorHAnsi" w:hAnsiTheme="minorHAnsi"/>
                <w:b/>
                <w:i/>
                <w:u w:val="single"/>
              </w:rPr>
              <w:t>REMARQUE</w:t>
            </w:r>
            <w:r w:rsidRPr="000A0D99">
              <w:rPr>
                <w:rFonts w:asciiTheme="minorHAnsi" w:hAnsiTheme="minorHAnsi"/>
                <w:b/>
              </w:rPr>
              <w:t> : La partie « analyse des capteurs » proposée en fin de sujet doit être traitée dès que vous avez un temps libre. L’identification des capteurs permettant de mesurer la grandeur physique de l’entrée et de la sortie doit être impérativement faite avant la prise de mesure.</w:t>
            </w:r>
          </w:p>
          <w:p w14:paraId="023BC2EB" w14:textId="77777777" w:rsidR="000A0D99" w:rsidRPr="00E66EC7" w:rsidRDefault="000A0D99" w:rsidP="00183E2B">
            <w:pPr>
              <w:pStyle w:val="cms10n"/>
              <w:spacing w:before="0" w:beforeAutospacing="0" w:after="0" w:afterAutospacing="0"/>
              <w:jc w:val="both"/>
              <w:rPr>
                <w:b/>
                <w:sz w:val="28"/>
                <w:szCs w:val="28"/>
              </w:rPr>
            </w:pPr>
          </w:p>
        </w:tc>
        <w:tc>
          <w:tcPr>
            <w:tcW w:w="4606" w:type="dxa"/>
          </w:tcPr>
          <w:p w14:paraId="49B16200" w14:textId="77777777" w:rsidR="000A0D99" w:rsidRPr="00E66EC7" w:rsidRDefault="000A0D99" w:rsidP="000A0D99">
            <w:pPr>
              <w:jc w:val="center"/>
              <w:rPr>
                <w:noProof/>
              </w:rPr>
            </w:pPr>
          </w:p>
          <w:p w14:paraId="3509866B" w14:textId="77777777" w:rsidR="000A0D99" w:rsidRDefault="000A0D99" w:rsidP="000A0D99">
            <w:pPr>
              <w:pStyle w:val="cms10n"/>
              <w:spacing w:before="0" w:beforeAutospacing="0" w:after="0" w:afterAutospacing="0"/>
              <w:jc w:val="both"/>
            </w:pPr>
            <w:r w:rsidRPr="00F12F27">
              <w:t>Il est conseillé de se partager le travail pour l’établissement des modèles</w:t>
            </w:r>
          </w:p>
          <w:p w14:paraId="497682B3" w14:textId="77777777" w:rsidR="000A0D99" w:rsidRDefault="000A0D99" w:rsidP="000A0D99">
            <w:pPr>
              <w:pStyle w:val="cms10n"/>
              <w:spacing w:before="0" w:beforeAutospacing="0" w:after="0" w:afterAutospacing="0"/>
              <w:jc w:val="both"/>
            </w:pPr>
          </w:p>
          <w:p w14:paraId="6280DFF9" w14:textId="77777777" w:rsidR="000A0D99" w:rsidRDefault="000A0D99" w:rsidP="000A0D99">
            <w:pPr>
              <w:pStyle w:val="cms10n"/>
              <w:spacing w:before="0" w:beforeAutospacing="0" w:after="0" w:afterAutospacing="0"/>
              <w:jc w:val="both"/>
            </w:pPr>
          </w:p>
          <w:p w14:paraId="051D3039" w14:textId="77777777" w:rsidR="000A0D99" w:rsidRDefault="000A0D99" w:rsidP="000A0D99">
            <w:pPr>
              <w:pStyle w:val="cms10n"/>
              <w:spacing w:before="0" w:beforeAutospacing="0" w:after="0" w:afterAutospacing="0"/>
              <w:jc w:val="both"/>
              <w:rPr>
                <w:rFonts w:asciiTheme="minorHAnsi" w:hAnsiTheme="minorHAnsi" w:cs="Arial"/>
                <w:sz w:val="22"/>
                <w:szCs w:val="22"/>
              </w:rPr>
            </w:pPr>
            <w:r>
              <w:rPr>
                <w:rFonts w:asciiTheme="minorHAnsi" w:hAnsiTheme="minorHAnsi" w:cs="Arial"/>
                <w:noProof/>
                <w:sz w:val="22"/>
                <w:szCs w:val="22"/>
              </w:rPr>
              <w:drawing>
                <wp:inline distT="0" distB="0" distL="0" distR="0" wp14:anchorId="25A6E1B3" wp14:editId="0E2D4B73">
                  <wp:extent cx="2687720" cy="967105"/>
                  <wp:effectExtent l="0" t="0" r="5080" b="0"/>
                  <wp:docPr id="47" name="Image 47"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iliendurif2:Documents:prepa:sujets:TP:cine_theorie_mecanisme:1_cordeuse_ilot:Capture d’écran 2015-10-28 à 10.31.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8203" cy="967279"/>
                          </a:xfrm>
                          <a:prstGeom prst="rect">
                            <a:avLst/>
                          </a:prstGeom>
                          <a:noFill/>
                          <a:ln>
                            <a:noFill/>
                          </a:ln>
                        </pic:spPr>
                      </pic:pic>
                    </a:graphicData>
                  </a:graphic>
                </wp:inline>
              </w:drawing>
            </w:r>
          </w:p>
        </w:tc>
      </w:tr>
      <w:tr w:rsidR="000A0D99" w14:paraId="5CAF9971" w14:textId="77777777" w:rsidTr="000A0D99">
        <w:tc>
          <w:tcPr>
            <w:tcW w:w="4606" w:type="dxa"/>
            <w:vAlign w:val="center"/>
          </w:tcPr>
          <w:p w14:paraId="51F4DC20" w14:textId="77777777" w:rsidR="00D30F0F" w:rsidRDefault="00D30F0F" w:rsidP="000A0D99">
            <w:pPr>
              <w:spacing w:before="240" w:after="240"/>
              <w:rPr>
                <w:rFonts w:asciiTheme="minorHAnsi" w:hAnsiTheme="minorHAnsi"/>
                <w:b/>
              </w:rPr>
            </w:pPr>
          </w:p>
          <w:p w14:paraId="789C5B47" w14:textId="77777777" w:rsidR="000A0D99" w:rsidRPr="000A0D99" w:rsidRDefault="000A0D99" w:rsidP="000A0D99">
            <w:pPr>
              <w:spacing w:before="240" w:after="240"/>
              <w:rPr>
                <w:rFonts w:asciiTheme="minorHAnsi" w:hAnsiTheme="minorHAnsi"/>
                <w:b/>
              </w:rPr>
            </w:pPr>
            <w:r w:rsidRPr="000A0D99">
              <w:rPr>
                <w:rFonts w:asciiTheme="minorHAnsi" w:hAnsiTheme="minorHAnsi"/>
                <w:b/>
              </w:rPr>
              <w:lastRenderedPageBreak/>
              <w:t>Analyse des liaisons</w:t>
            </w:r>
          </w:p>
          <w:p w14:paraId="2166B5FF" w14:textId="77777777" w:rsidR="000A0D99" w:rsidRPr="000A0D99" w:rsidRDefault="000A0D99" w:rsidP="00164F73">
            <w:pPr>
              <w:numPr>
                <w:ilvl w:val="0"/>
                <w:numId w:val="21"/>
              </w:numPr>
              <w:ind w:left="522" w:hanging="425"/>
              <w:rPr>
                <w:rFonts w:asciiTheme="minorHAnsi" w:hAnsiTheme="minorHAnsi"/>
                <w:i/>
              </w:rPr>
            </w:pPr>
            <w:r w:rsidRPr="000A0D99">
              <w:rPr>
                <w:rFonts w:asciiTheme="minorHAnsi" w:hAnsiTheme="minorHAnsi"/>
                <w:i/>
              </w:rPr>
              <w:t>Observer les composants qui constituent les différentes liaisons du mécanisme.</w:t>
            </w:r>
          </w:p>
          <w:p w14:paraId="7C60AD35" w14:textId="77777777" w:rsidR="000A0D99" w:rsidRPr="000A0D99" w:rsidRDefault="000A0D99" w:rsidP="000A0D99">
            <w:pPr>
              <w:ind w:left="426"/>
              <w:rPr>
                <w:rFonts w:asciiTheme="minorHAnsi" w:hAnsiTheme="minorHAnsi"/>
                <w:i/>
              </w:rPr>
            </w:pPr>
          </w:p>
          <w:p w14:paraId="23E1C597" w14:textId="6F4DFC99" w:rsidR="000A0D99" w:rsidRPr="000A0D99" w:rsidRDefault="000A0D99" w:rsidP="00164F73">
            <w:pPr>
              <w:numPr>
                <w:ilvl w:val="0"/>
                <w:numId w:val="21"/>
              </w:numPr>
              <w:ind w:left="426"/>
              <w:rPr>
                <w:rFonts w:asciiTheme="minorHAnsi" w:hAnsiTheme="minorHAnsi"/>
                <w:i/>
              </w:rPr>
            </w:pPr>
            <w:r w:rsidRPr="000A0D99">
              <w:rPr>
                <w:rFonts w:asciiTheme="minorHAnsi" w:hAnsiTheme="minorHAnsi"/>
                <w:i/>
              </w:rPr>
              <w:t>Caractériser ces solutions technologiques : contact direct/indirect, liaison permanente/démontable, élastique/rigide, assemblage par obstacle/adhérence.</w:t>
            </w:r>
            <w:bookmarkStart w:id="0" w:name="_GoBack"/>
            <w:bookmarkEnd w:id="0"/>
          </w:p>
          <w:p w14:paraId="2765E4BC" w14:textId="77777777" w:rsidR="000A0D99" w:rsidRDefault="000A0D99" w:rsidP="000A0D99">
            <w:pPr>
              <w:jc w:val="center"/>
              <w:rPr>
                <w:noProof/>
              </w:rPr>
            </w:pPr>
          </w:p>
        </w:tc>
        <w:tc>
          <w:tcPr>
            <w:tcW w:w="4606" w:type="dxa"/>
          </w:tcPr>
          <w:p w14:paraId="39AD864D" w14:textId="77777777" w:rsidR="00D30F0F" w:rsidRDefault="00D30F0F" w:rsidP="000A0D99">
            <w:pPr>
              <w:pStyle w:val="cms10n"/>
              <w:spacing w:after="0"/>
              <w:rPr>
                <w:rFonts w:asciiTheme="minorHAnsi" w:hAnsiTheme="minorHAnsi" w:cs="Arial"/>
                <w:b/>
                <w:sz w:val="22"/>
                <w:szCs w:val="22"/>
                <w:lang w:val="fr-CA"/>
              </w:rPr>
            </w:pPr>
          </w:p>
          <w:p w14:paraId="5106072C" w14:textId="77777777" w:rsidR="00D30F0F" w:rsidRDefault="00D30F0F" w:rsidP="000A0D99">
            <w:pPr>
              <w:pStyle w:val="cms10n"/>
              <w:spacing w:after="0"/>
              <w:rPr>
                <w:rFonts w:asciiTheme="minorHAnsi" w:hAnsiTheme="minorHAnsi" w:cs="Arial"/>
                <w:b/>
                <w:sz w:val="22"/>
                <w:szCs w:val="22"/>
                <w:lang w:val="fr-CA"/>
              </w:rPr>
            </w:pPr>
          </w:p>
          <w:p w14:paraId="0B04C097" w14:textId="77777777" w:rsidR="000A0D99" w:rsidRPr="000A0D99" w:rsidRDefault="000A0D99" w:rsidP="000A0D99">
            <w:pPr>
              <w:pStyle w:val="cms10n"/>
              <w:spacing w:after="0"/>
              <w:rPr>
                <w:rFonts w:asciiTheme="minorHAnsi" w:hAnsiTheme="minorHAnsi" w:cs="Arial"/>
                <w:b/>
                <w:sz w:val="22"/>
                <w:szCs w:val="22"/>
                <w:lang w:val="fr-CA"/>
              </w:rPr>
            </w:pPr>
            <w:r w:rsidRPr="000A0D99">
              <w:rPr>
                <w:rFonts w:asciiTheme="minorHAnsi" w:hAnsiTheme="minorHAnsi" w:cs="Arial"/>
                <w:b/>
                <w:sz w:val="22"/>
                <w:szCs w:val="22"/>
                <w:lang w:val="fr-CA"/>
              </w:rPr>
              <w:lastRenderedPageBreak/>
              <w:t>Modèle 1</w:t>
            </w:r>
          </w:p>
          <w:p w14:paraId="505D0E7C" w14:textId="77777777" w:rsidR="000A0D99" w:rsidRPr="000A0D99" w:rsidRDefault="000A0D99" w:rsidP="00164F73">
            <w:pPr>
              <w:pStyle w:val="cms10n"/>
              <w:numPr>
                <w:ilvl w:val="0"/>
                <w:numId w:val="21"/>
              </w:numPr>
              <w:spacing w:after="0"/>
              <w:jc w:val="both"/>
              <w:rPr>
                <w:rFonts w:asciiTheme="minorHAnsi" w:hAnsiTheme="minorHAnsi" w:cs="Arial"/>
                <w:i/>
                <w:sz w:val="22"/>
                <w:szCs w:val="22"/>
                <w:lang w:val="fr-CA"/>
              </w:rPr>
            </w:pPr>
            <w:r w:rsidRPr="000A0D99">
              <w:rPr>
                <w:rFonts w:asciiTheme="minorHAnsi" w:hAnsiTheme="minorHAnsi" w:cs="Arial"/>
                <w:i/>
                <w:sz w:val="22"/>
                <w:szCs w:val="22"/>
                <w:lang w:val="fr-CA"/>
              </w:rPr>
              <w:t xml:space="preserve"> Proposer un modèle de produit sous la forme d’un graphe de structure. </w:t>
            </w:r>
          </w:p>
          <w:p w14:paraId="1D019CA4" w14:textId="77777777" w:rsidR="000A0D99" w:rsidRPr="000A0D99" w:rsidRDefault="000A0D99" w:rsidP="00164F73">
            <w:pPr>
              <w:pStyle w:val="cms10n"/>
              <w:numPr>
                <w:ilvl w:val="0"/>
                <w:numId w:val="21"/>
              </w:numPr>
              <w:spacing w:after="0"/>
              <w:jc w:val="both"/>
              <w:rPr>
                <w:rFonts w:asciiTheme="minorHAnsi" w:hAnsiTheme="minorHAnsi" w:cs="Arial"/>
                <w:i/>
                <w:sz w:val="22"/>
                <w:szCs w:val="22"/>
                <w:lang w:val="fr-CA"/>
              </w:rPr>
            </w:pPr>
            <w:r w:rsidRPr="000A0D99">
              <w:rPr>
                <w:rFonts w:asciiTheme="minorHAnsi" w:hAnsiTheme="minorHAnsi" w:cs="Arial"/>
                <w:i/>
                <w:sz w:val="22"/>
                <w:szCs w:val="22"/>
                <w:lang w:val="fr-CA"/>
              </w:rPr>
              <w:t xml:space="preserve">Tracer un schéma cinématique du modèle retenu. </w:t>
            </w:r>
          </w:p>
          <w:p w14:paraId="61E30123" w14:textId="77777777" w:rsidR="000A0D99" w:rsidRDefault="000A0D99" w:rsidP="000A0D99">
            <w:pPr>
              <w:pStyle w:val="cms10n"/>
              <w:spacing w:before="0" w:beforeAutospacing="0" w:after="0" w:afterAutospacing="0"/>
              <w:jc w:val="both"/>
              <w:rPr>
                <w:rFonts w:asciiTheme="minorHAnsi" w:hAnsiTheme="minorHAnsi" w:cs="Arial"/>
                <w:sz w:val="22"/>
                <w:szCs w:val="22"/>
              </w:rPr>
            </w:pPr>
            <w:r w:rsidRPr="000A0D99">
              <w:rPr>
                <w:rFonts w:asciiTheme="minorHAnsi" w:hAnsiTheme="minorHAnsi" w:cs="Arial"/>
                <w:sz w:val="22"/>
                <w:szCs w:val="22"/>
                <w:lang w:val="fr-CA"/>
              </w:rPr>
              <w:t xml:space="preserve"> </w:t>
            </w:r>
            <w:r w:rsidRPr="000A0D99">
              <w:rPr>
                <w:rFonts w:asciiTheme="minorHAnsi" w:hAnsiTheme="minorHAnsi" w:cs="Arial"/>
                <w:i/>
                <w:sz w:val="22"/>
                <w:szCs w:val="22"/>
                <w:lang w:val="fr-CA"/>
              </w:rPr>
              <w:t>Indiquer pourquoi la modélisation ne peut être plane…</w:t>
            </w:r>
          </w:p>
        </w:tc>
      </w:tr>
    </w:tbl>
    <w:p w14:paraId="579E7C4F" w14:textId="77777777" w:rsidR="000A0D99" w:rsidRDefault="000A0D99" w:rsidP="00183E2B">
      <w:pPr>
        <w:pStyle w:val="cms10n"/>
        <w:spacing w:before="0" w:beforeAutospacing="0" w:after="0" w:afterAutospacing="0"/>
        <w:jc w:val="both"/>
        <w:rPr>
          <w:rFonts w:asciiTheme="minorHAnsi" w:hAnsiTheme="minorHAnsi" w:cs="Arial"/>
          <w:sz w:val="22"/>
          <w:szCs w:val="22"/>
        </w:rPr>
      </w:pPr>
    </w:p>
    <w:p w14:paraId="7613D0FE" w14:textId="77777777" w:rsidR="00BA066D" w:rsidRDefault="000A0D99" w:rsidP="00183E2B">
      <w:pPr>
        <w:pStyle w:val="cms10n"/>
        <w:spacing w:before="0" w:beforeAutospacing="0" w:after="0" w:afterAutospacing="0"/>
        <w:jc w:val="both"/>
        <w:rPr>
          <w:rFonts w:asciiTheme="minorHAnsi" w:hAnsiTheme="minorHAnsi" w:cs="Arial"/>
          <w:sz w:val="22"/>
          <w:szCs w:val="22"/>
        </w:rPr>
      </w:pPr>
      <w:r>
        <w:rPr>
          <w:rFonts w:asciiTheme="minorHAnsi" w:hAnsiTheme="minorHAnsi" w:cs="Arial"/>
          <w:sz w:val="22"/>
          <w:szCs w:val="22"/>
        </w:rPr>
        <w:t>Discuter des hypothèses vis-à-vis des solutions techniques sur le système</w:t>
      </w:r>
    </w:p>
    <w:p w14:paraId="7145887F" w14:textId="77777777" w:rsidR="000A0D99" w:rsidRDefault="000A0D99" w:rsidP="00183E2B">
      <w:pPr>
        <w:pStyle w:val="cms10n"/>
        <w:spacing w:before="0" w:beforeAutospacing="0" w:after="0" w:afterAutospacing="0"/>
        <w:jc w:val="both"/>
        <w:rPr>
          <w:rFonts w:asciiTheme="minorHAnsi" w:hAnsiTheme="minorHAnsi" w:cs="Arial"/>
          <w:sz w:val="22"/>
          <w:szCs w:val="22"/>
        </w:rPr>
      </w:pPr>
    </w:p>
    <w:p w14:paraId="13926374" w14:textId="77777777" w:rsidR="00310447" w:rsidRPr="000A0D99" w:rsidRDefault="000A0D99" w:rsidP="00310447">
      <w:pPr>
        <w:rPr>
          <w:rFonts w:asciiTheme="minorHAnsi" w:hAnsiTheme="minorHAnsi" w:cs="Arial"/>
          <w:b/>
          <w:szCs w:val="22"/>
          <w:u w:val="single"/>
        </w:rPr>
      </w:pPr>
      <w:r w:rsidRPr="000A0D99">
        <w:rPr>
          <w:rFonts w:asciiTheme="minorHAnsi" w:hAnsiTheme="minorHAnsi" w:cs="Arial"/>
          <w:b/>
          <w:szCs w:val="22"/>
          <w:u w:val="single"/>
        </w:rPr>
        <w:t>On pourra se baser sur la réponse aux questions suivantes pour répondre aux consignes.</w:t>
      </w:r>
    </w:p>
    <w:p w14:paraId="71FE2198" w14:textId="77777777" w:rsidR="00310447" w:rsidRDefault="00D67EC0" w:rsidP="00D67EC0">
      <w:pPr>
        <w:pStyle w:val="Paragraphedeliste"/>
        <w:jc w:val="center"/>
        <w:rPr>
          <w:rFonts w:asciiTheme="minorHAnsi" w:hAnsiTheme="minorHAnsi" w:cs="Arial"/>
          <w:szCs w:val="22"/>
        </w:rPr>
      </w:pPr>
      <w:r>
        <w:rPr>
          <w:rFonts w:asciiTheme="minorHAnsi" w:hAnsiTheme="minorHAnsi" w:cs="Arial"/>
          <w:noProof/>
          <w:szCs w:val="22"/>
        </w:rPr>
        <w:drawing>
          <wp:inline distT="0" distB="0" distL="0" distR="0" wp14:anchorId="7AB42FD3" wp14:editId="6D9BA291">
            <wp:extent cx="5010150" cy="3131344"/>
            <wp:effectExtent l="0" t="0" r="0" b="0"/>
            <wp:docPr id="2" name="Image 2" descr="D:\prepa\PSI\2013_2014\III_-_cinematique\TP\maxpid-mec\images\schema_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PSI\2013_2014\III_-_cinematique\TP\maxpid-mec\images\schema_c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3131344"/>
                    </a:xfrm>
                    <a:prstGeom prst="rect">
                      <a:avLst/>
                    </a:prstGeom>
                    <a:noFill/>
                    <a:ln>
                      <a:noFill/>
                    </a:ln>
                  </pic:spPr>
                </pic:pic>
              </a:graphicData>
            </a:graphic>
          </wp:inline>
        </w:drawing>
      </w:r>
    </w:p>
    <w:p w14:paraId="3D5BB6DC" w14:textId="77777777" w:rsidR="009F1AD0" w:rsidRPr="00830B3A" w:rsidRDefault="00D67EC0" w:rsidP="00164F73">
      <w:pPr>
        <w:pStyle w:val="Paragraphedeliste"/>
        <w:numPr>
          <w:ilvl w:val="0"/>
          <w:numId w:val="14"/>
        </w:numPr>
        <w:jc w:val="both"/>
        <w:rPr>
          <w:rFonts w:asciiTheme="minorHAnsi" w:hAnsiTheme="minorHAnsi" w:cs="Arial"/>
          <w:szCs w:val="22"/>
        </w:rPr>
      </w:pPr>
      <w:r w:rsidRPr="00830B3A">
        <w:rPr>
          <w:rFonts w:asciiTheme="minorHAnsi" w:hAnsiTheme="minorHAnsi" w:cs="Arial"/>
          <w:szCs w:val="22"/>
        </w:rPr>
        <w:t xml:space="preserve">Après cette observation, recopier et compléter le schéma cinématique minimal du système </w:t>
      </w:r>
      <w:proofErr w:type="spellStart"/>
      <w:r w:rsidRPr="00830B3A">
        <w:rPr>
          <w:rFonts w:asciiTheme="minorHAnsi" w:hAnsiTheme="minorHAnsi" w:cs="Arial"/>
          <w:szCs w:val="22"/>
        </w:rPr>
        <w:t>maxpid</w:t>
      </w:r>
      <w:proofErr w:type="spellEnd"/>
      <w:r w:rsidRPr="00830B3A">
        <w:rPr>
          <w:rFonts w:asciiTheme="minorHAnsi" w:hAnsiTheme="minorHAnsi" w:cs="Arial"/>
          <w:szCs w:val="22"/>
        </w:rPr>
        <w:t>.</w:t>
      </w:r>
    </w:p>
    <w:p w14:paraId="0282EC78" w14:textId="77777777" w:rsidR="000B5149" w:rsidRDefault="000B5149" w:rsidP="000B5149">
      <w:pPr>
        <w:rPr>
          <w:rFonts w:asciiTheme="minorHAnsi" w:hAnsiTheme="minorHAnsi" w:cs="Arial"/>
          <w:color w:val="000000"/>
          <w:szCs w:val="22"/>
        </w:rPr>
      </w:pPr>
    </w:p>
    <w:p w14:paraId="73B66333" w14:textId="77777777" w:rsidR="006C7CA2" w:rsidRDefault="006C7CA2" w:rsidP="006C7CA2">
      <w:pPr>
        <w:rPr>
          <w:rFonts w:asciiTheme="minorHAnsi" w:hAnsiTheme="minorHAnsi" w:cs="Arial"/>
          <w:b/>
          <w:color w:val="FF0000"/>
          <w:szCs w:val="22"/>
          <w:u w:val="single"/>
        </w:rPr>
      </w:pPr>
    </w:p>
    <w:p w14:paraId="370890CB" w14:textId="77777777" w:rsidR="00410FDF" w:rsidRPr="00410FDF" w:rsidRDefault="00D1751F" w:rsidP="00164F73">
      <w:pPr>
        <w:pStyle w:val="Paragraphedeliste"/>
        <w:numPr>
          <w:ilvl w:val="0"/>
          <w:numId w:val="14"/>
        </w:numPr>
        <w:rPr>
          <w:rFonts w:asciiTheme="minorHAnsi" w:hAnsiTheme="minorHAnsi" w:cstheme="minorHAnsi"/>
        </w:rPr>
      </w:pPr>
      <w:r>
        <w:rPr>
          <w:rFonts w:asciiTheme="minorHAnsi" w:hAnsiTheme="minorHAnsi" w:cstheme="minorHAnsi"/>
        </w:rPr>
        <w:t xml:space="preserve">Combien de </w:t>
      </w:r>
      <w:r w:rsidR="00A907BE">
        <w:rPr>
          <w:rFonts w:asciiTheme="minorHAnsi" w:hAnsiTheme="minorHAnsi" w:cstheme="minorHAnsi"/>
        </w:rPr>
        <w:t>classes d’équivalence</w:t>
      </w:r>
      <w:r>
        <w:rPr>
          <w:rFonts w:asciiTheme="minorHAnsi" w:hAnsiTheme="minorHAnsi" w:cstheme="minorHAnsi"/>
        </w:rPr>
        <w:t xml:space="preserve"> composent ce mécanisme ?</w:t>
      </w:r>
    </w:p>
    <w:p w14:paraId="5EA7907D" w14:textId="77777777" w:rsidR="00B53CDA" w:rsidRDefault="00B53CDA" w:rsidP="00B53CDA">
      <w:pPr>
        <w:rPr>
          <w:rFonts w:asciiTheme="minorHAnsi" w:hAnsiTheme="minorHAnsi" w:cstheme="minorHAnsi"/>
        </w:rPr>
      </w:pPr>
    </w:p>
    <w:p w14:paraId="21257965" w14:textId="7456CC08" w:rsidR="00E16101" w:rsidRPr="001A1A16" w:rsidRDefault="00B53CDA" w:rsidP="00B75BA2">
      <w:pPr>
        <w:pStyle w:val="Paragraphedeliste"/>
        <w:numPr>
          <w:ilvl w:val="0"/>
          <w:numId w:val="14"/>
        </w:numPr>
        <w:rPr>
          <w:rFonts w:asciiTheme="minorHAnsi" w:hAnsiTheme="minorHAnsi" w:cstheme="minorHAnsi"/>
        </w:rPr>
      </w:pPr>
      <w:r w:rsidRPr="005C276C">
        <w:rPr>
          <w:rFonts w:asciiTheme="minorHAnsi" w:hAnsiTheme="minorHAnsi" w:cstheme="minorHAnsi"/>
        </w:rPr>
        <w:t xml:space="preserve"> </w:t>
      </w:r>
      <w:r w:rsidR="00D1751F" w:rsidRPr="005C276C">
        <w:rPr>
          <w:rFonts w:asciiTheme="minorHAnsi" w:hAnsiTheme="minorHAnsi" w:cstheme="minorHAnsi"/>
        </w:rPr>
        <w:t>Réaliser le graphe de structure du système étudié.</w:t>
      </w:r>
    </w:p>
    <w:p w14:paraId="35AECDF1" w14:textId="77777777" w:rsidR="00E16101" w:rsidRDefault="00E16101" w:rsidP="00B75BA2">
      <w:pPr>
        <w:rPr>
          <w:rFonts w:ascii="Tahoma" w:hAnsi="Tahoma" w:cs="Tahoma"/>
          <w:sz w:val="32"/>
          <w:szCs w:val="32"/>
        </w:rPr>
      </w:pPr>
    </w:p>
    <w:p w14:paraId="0E1F5D83" w14:textId="77777777" w:rsidR="00B75BA2" w:rsidRDefault="00B75BA2" w:rsidP="00164F73">
      <w:pPr>
        <w:pStyle w:val="Paragraphedeliste"/>
        <w:numPr>
          <w:ilvl w:val="0"/>
          <w:numId w:val="17"/>
        </w:numPr>
        <w:rPr>
          <w:rFonts w:asciiTheme="minorHAnsi" w:hAnsiTheme="minorHAnsi" w:cstheme="minorHAnsi"/>
          <w:b/>
          <w:color w:val="FF0000"/>
          <w:szCs w:val="22"/>
          <w:u w:val="single"/>
        </w:rPr>
      </w:pPr>
      <w:r>
        <w:rPr>
          <w:rFonts w:asciiTheme="minorHAnsi" w:hAnsiTheme="minorHAnsi" w:cstheme="minorHAnsi"/>
          <w:b/>
          <w:color w:val="FF0000"/>
          <w:szCs w:val="22"/>
          <w:u w:val="single"/>
        </w:rPr>
        <w:t>Modélisation du mécanisme en vue de déterminer le degré d’</w:t>
      </w:r>
      <w:proofErr w:type="spellStart"/>
      <w:r>
        <w:rPr>
          <w:rFonts w:asciiTheme="minorHAnsi" w:hAnsiTheme="minorHAnsi" w:cstheme="minorHAnsi"/>
          <w:b/>
          <w:color w:val="FF0000"/>
          <w:szCs w:val="22"/>
          <w:u w:val="single"/>
        </w:rPr>
        <w:t>hyperstatisme</w:t>
      </w:r>
      <w:proofErr w:type="spellEnd"/>
    </w:p>
    <w:p w14:paraId="64531E97" w14:textId="77777777" w:rsidR="00B75BA2" w:rsidRDefault="00B75BA2" w:rsidP="00B75BA2">
      <w:pPr>
        <w:rPr>
          <w:rFonts w:asciiTheme="minorHAnsi" w:hAnsiTheme="minorHAnsi" w:cstheme="minorHAnsi"/>
          <w:b/>
          <w:color w:val="FF0000"/>
          <w:szCs w:val="22"/>
          <w:u w:val="single"/>
        </w:rPr>
      </w:pPr>
    </w:p>
    <w:p w14:paraId="63C962F1" w14:textId="77777777" w:rsidR="00B75BA2" w:rsidRDefault="00B75BA2" w:rsidP="00B75BA2">
      <w:pPr>
        <w:rPr>
          <w:rFonts w:asciiTheme="minorHAnsi" w:hAnsiTheme="minorHAnsi" w:cstheme="minorHAnsi"/>
          <w:b/>
          <w:color w:val="FF0000"/>
          <w:szCs w:val="22"/>
          <w:u w:val="single"/>
        </w:rPr>
      </w:pPr>
    </w:p>
    <w:tbl>
      <w:tblPr>
        <w:tblStyle w:val="Grille"/>
        <w:tblW w:w="0" w:type="auto"/>
        <w:tblLook w:val="04A0" w:firstRow="1" w:lastRow="0" w:firstColumn="1" w:lastColumn="0" w:noHBand="0" w:noVBand="1"/>
      </w:tblPr>
      <w:tblGrid>
        <w:gridCol w:w="4606"/>
        <w:gridCol w:w="4606"/>
      </w:tblGrid>
      <w:tr w:rsidR="00B75BA2" w14:paraId="49C41892" w14:textId="77777777" w:rsidTr="00B75BA2">
        <w:tc>
          <w:tcPr>
            <w:tcW w:w="4606" w:type="dxa"/>
          </w:tcPr>
          <w:p w14:paraId="3FE59A75" w14:textId="77777777" w:rsidR="00B75BA2" w:rsidRPr="00766978" w:rsidRDefault="00B75BA2" w:rsidP="00B75BA2">
            <w:pPr>
              <w:pStyle w:val="question"/>
              <w:jc w:val="center"/>
              <w:rPr>
                <w:b/>
                <w:i/>
                <w:szCs w:val="20"/>
              </w:rPr>
            </w:pPr>
            <w:r>
              <w:rPr>
                <w:b/>
                <w:szCs w:val="20"/>
              </w:rPr>
              <w:t>Paramétrage</w:t>
            </w:r>
          </w:p>
          <w:p w14:paraId="66634B59" w14:textId="77777777" w:rsidR="00B75BA2" w:rsidRPr="00B75BA2" w:rsidRDefault="00B75BA2" w:rsidP="00164F73">
            <w:pPr>
              <w:pStyle w:val="question"/>
              <w:numPr>
                <w:ilvl w:val="0"/>
                <w:numId w:val="23"/>
              </w:numPr>
              <w:spacing w:before="0" w:beforeAutospacing="0" w:after="120" w:afterAutospacing="0"/>
              <w:ind w:left="367"/>
              <w:rPr>
                <w:rFonts w:asciiTheme="minorHAnsi" w:hAnsiTheme="minorHAnsi"/>
              </w:rPr>
            </w:pPr>
            <w:r w:rsidRPr="00B75BA2">
              <w:rPr>
                <w:rFonts w:asciiTheme="minorHAnsi" w:hAnsiTheme="minorHAnsi"/>
              </w:rPr>
              <w:t>Placer le système en configuration de référence. Si besoin réaliser  le réglage initial du système donné dans le document ressource.</w:t>
            </w:r>
          </w:p>
          <w:p w14:paraId="0A4E952A" w14:textId="77777777" w:rsidR="00B75BA2" w:rsidRPr="00B75BA2" w:rsidRDefault="00B75BA2" w:rsidP="00164F73">
            <w:pPr>
              <w:pStyle w:val="question"/>
              <w:numPr>
                <w:ilvl w:val="0"/>
                <w:numId w:val="23"/>
              </w:numPr>
              <w:spacing w:before="0" w:beforeAutospacing="0" w:after="120" w:afterAutospacing="0"/>
              <w:ind w:left="367"/>
              <w:rPr>
                <w:rFonts w:asciiTheme="minorHAnsi" w:hAnsiTheme="minorHAnsi"/>
              </w:rPr>
            </w:pPr>
            <w:r w:rsidRPr="00B75BA2">
              <w:rPr>
                <w:rFonts w:asciiTheme="minorHAnsi" w:hAnsiTheme="minorHAnsi"/>
              </w:rPr>
              <w:t>Vérifier les différentes longueurs nécessaires à l’établissement du modèle « </w:t>
            </w:r>
            <w:proofErr w:type="spellStart"/>
            <w:r w:rsidRPr="00B75BA2">
              <w:rPr>
                <w:rFonts w:asciiTheme="minorHAnsi" w:hAnsiTheme="minorHAnsi"/>
              </w:rPr>
              <w:t>Solidworks</w:t>
            </w:r>
            <w:proofErr w:type="spellEnd"/>
            <w:r w:rsidRPr="00B75BA2">
              <w:rPr>
                <w:rFonts w:asciiTheme="minorHAnsi" w:hAnsiTheme="minorHAnsi"/>
              </w:rPr>
              <w:t xml:space="preserve"> ». </w:t>
            </w:r>
          </w:p>
          <w:p w14:paraId="03BD1B18" w14:textId="77777777" w:rsidR="00B75BA2" w:rsidRPr="00B75BA2" w:rsidRDefault="00B75BA2" w:rsidP="00B75BA2">
            <w:pPr>
              <w:pStyle w:val="question"/>
              <w:rPr>
                <w:rFonts w:asciiTheme="minorHAnsi" w:hAnsiTheme="minorHAnsi"/>
              </w:rPr>
            </w:pPr>
          </w:p>
          <w:p w14:paraId="08C508FE" w14:textId="77777777" w:rsidR="00B75BA2" w:rsidRDefault="00B75BA2" w:rsidP="00B75BA2">
            <w:pPr>
              <w:rPr>
                <w:rFonts w:asciiTheme="minorHAnsi" w:hAnsiTheme="minorHAnsi" w:cstheme="minorHAnsi"/>
                <w:b/>
                <w:color w:val="FF0000"/>
                <w:szCs w:val="22"/>
                <w:u w:val="single"/>
              </w:rPr>
            </w:pPr>
            <w:r w:rsidRPr="00B75BA2">
              <w:rPr>
                <w:rFonts w:asciiTheme="minorHAnsi" w:hAnsiTheme="minorHAnsi"/>
                <w:sz w:val="24"/>
              </w:rPr>
              <w:t>Compléter le paramétrage du modèle cinématique établi</w:t>
            </w:r>
            <w:r>
              <w:rPr>
                <w:rFonts w:ascii="Times New Roman" w:hAnsi="Times New Roman"/>
                <w:sz w:val="24"/>
              </w:rPr>
              <w:t xml:space="preserve"> par les modélisateurs</w:t>
            </w:r>
          </w:p>
        </w:tc>
        <w:tc>
          <w:tcPr>
            <w:tcW w:w="4606" w:type="dxa"/>
          </w:tcPr>
          <w:p w14:paraId="09F69E44" w14:textId="77777777" w:rsidR="00B75BA2" w:rsidRPr="007D2E8E" w:rsidRDefault="00B75BA2" w:rsidP="00B75BA2">
            <w:pPr>
              <w:pStyle w:val="question"/>
              <w:jc w:val="center"/>
              <w:rPr>
                <w:b/>
                <w:i/>
                <w:szCs w:val="20"/>
              </w:rPr>
            </w:pPr>
            <w:proofErr w:type="spellStart"/>
            <w:r>
              <w:rPr>
                <w:b/>
                <w:szCs w:val="20"/>
              </w:rPr>
              <w:lastRenderedPageBreak/>
              <w:t>Hyperstatisme</w:t>
            </w:r>
            <w:proofErr w:type="spellEnd"/>
          </w:p>
          <w:p w14:paraId="55224DB3" w14:textId="77777777" w:rsidR="00B75BA2" w:rsidRPr="00B75BA2" w:rsidRDefault="00B75BA2" w:rsidP="00164F73">
            <w:pPr>
              <w:pStyle w:val="question"/>
              <w:numPr>
                <w:ilvl w:val="0"/>
                <w:numId w:val="23"/>
              </w:numPr>
              <w:spacing w:before="0" w:beforeAutospacing="0" w:after="120" w:afterAutospacing="0" w:line="276" w:lineRule="auto"/>
              <w:ind w:left="367"/>
              <w:rPr>
                <w:rFonts w:asciiTheme="minorHAnsi" w:hAnsiTheme="minorHAnsi"/>
              </w:rPr>
            </w:pPr>
            <w:r w:rsidRPr="00B75BA2">
              <w:rPr>
                <w:rFonts w:asciiTheme="minorHAnsi" w:hAnsiTheme="minorHAnsi"/>
              </w:rPr>
              <w:t>Déterminer par une approche statique et cinématique le degré d’</w:t>
            </w:r>
            <w:proofErr w:type="spellStart"/>
            <w:r w:rsidRPr="00B75BA2">
              <w:rPr>
                <w:rFonts w:asciiTheme="minorHAnsi" w:hAnsiTheme="minorHAnsi"/>
              </w:rPr>
              <w:t>hyperstatisme</w:t>
            </w:r>
            <w:proofErr w:type="spellEnd"/>
            <w:r w:rsidRPr="00B75BA2">
              <w:rPr>
                <w:rFonts w:asciiTheme="minorHAnsi" w:hAnsiTheme="minorHAnsi"/>
              </w:rPr>
              <w:t xml:space="preserve"> du modèle retenu</w:t>
            </w:r>
          </w:p>
          <w:p w14:paraId="200BB24F" w14:textId="77777777" w:rsidR="00B75BA2" w:rsidRPr="00B75BA2" w:rsidRDefault="00B75BA2" w:rsidP="00B75BA2">
            <w:pPr>
              <w:spacing w:line="276" w:lineRule="auto"/>
              <w:rPr>
                <w:rFonts w:asciiTheme="minorHAnsi" w:hAnsiTheme="minorHAnsi"/>
              </w:rPr>
            </w:pPr>
            <w:r w:rsidRPr="00B75BA2">
              <w:rPr>
                <w:rFonts w:asciiTheme="minorHAnsi" w:hAnsiTheme="minorHAnsi"/>
              </w:rPr>
              <w:t xml:space="preserve">On étudie le modèle du mécanisme proposé sans effort extérieur. Le développement de l’étude statique (24 équations issues de l’application du PFS sur chacun des solides) est </w:t>
            </w:r>
            <w:r w:rsidRPr="00B75BA2">
              <w:rPr>
                <w:rFonts w:asciiTheme="minorHAnsi" w:hAnsiTheme="minorHAnsi"/>
              </w:rPr>
              <w:lastRenderedPageBreak/>
              <w:t>donné en annexe (à la fin du sujet).</w:t>
            </w:r>
          </w:p>
          <w:p w14:paraId="7BC431D9" w14:textId="77777777" w:rsidR="00B75BA2" w:rsidRPr="00B75BA2" w:rsidRDefault="00B75BA2" w:rsidP="00B75BA2">
            <w:pPr>
              <w:spacing w:line="276" w:lineRule="auto"/>
              <w:rPr>
                <w:rFonts w:asciiTheme="minorHAnsi" w:hAnsiTheme="minorHAnsi"/>
                <w:szCs w:val="22"/>
              </w:rPr>
            </w:pPr>
          </w:p>
          <w:p w14:paraId="30B95808" w14:textId="77777777" w:rsidR="00B75BA2" w:rsidRPr="00B75BA2" w:rsidRDefault="00B75BA2" w:rsidP="00164F73">
            <w:pPr>
              <w:pStyle w:val="p5"/>
              <w:numPr>
                <w:ilvl w:val="0"/>
                <w:numId w:val="24"/>
              </w:numPr>
              <w:spacing w:line="276" w:lineRule="auto"/>
              <w:ind w:left="345"/>
              <w:rPr>
                <w:rFonts w:asciiTheme="minorHAnsi" w:hAnsiTheme="minorHAnsi"/>
                <w:i/>
                <w:sz w:val="22"/>
                <w:szCs w:val="22"/>
              </w:rPr>
            </w:pPr>
            <w:r w:rsidRPr="00B75BA2">
              <w:rPr>
                <w:rFonts w:asciiTheme="minorHAnsi" w:hAnsiTheme="minorHAnsi"/>
                <w:i/>
                <w:sz w:val="22"/>
                <w:szCs w:val="22"/>
              </w:rPr>
              <w:t>Résoudre le système d’équations proposé (les composantes des torseurs d’actions mécaniques doivent être toutes nulles puisque l’étude est faite sans effort extérieur et à l’équilibre statique).</w:t>
            </w:r>
          </w:p>
          <w:p w14:paraId="5172EAAB" w14:textId="77777777" w:rsidR="00B75BA2" w:rsidRPr="00B75BA2" w:rsidRDefault="00B75BA2" w:rsidP="00164F73">
            <w:pPr>
              <w:pStyle w:val="p5"/>
              <w:numPr>
                <w:ilvl w:val="0"/>
                <w:numId w:val="24"/>
              </w:numPr>
              <w:spacing w:line="276" w:lineRule="auto"/>
              <w:ind w:left="345"/>
              <w:rPr>
                <w:rFonts w:asciiTheme="minorHAnsi" w:hAnsiTheme="minorHAnsi"/>
                <w:i/>
                <w:sz w:val="22"/>
                <w:szCs w:val="22"/>
              </w:rPr>
            </w:pPr>
            <w:r w:rsidRPr="00B75BA2">
              <w:rPr>
                <w:rFonts w:asciiTheme="minorHAnsi" w:hAnsiTheme="minorHAnsi"/>
                <w:i/>
                <w:sz w:val="22"/>
                <w:szCs w:val="22"/>
              </w:rPr>
              <w:t>Déterminer les inconnues hyperstatiques pour la liaison entre le bras et le bâti afin de définir les défauts géométriques associés.</w:t>
            </w:r>
          </w:p>
          <w:p w14:paraId="40A19210" w14:textId="77777777" w:rsidR="00B75BA2" w:rsidRPr="00B75BA2" w:rsidRDefault="00B75BA2" w:rsidP="00164F73">
            <w:pPr>
              <w:pStyle w:val="p5"/>
              <w:numPr>
                <w:ilvl w:val="0"/>
                <w:numId w:val="24"/>
              </w:numPr>
              <w:spacing w:line="276" w:lineRule="auto"/>
              <w:ind w:left="345"/>
              <w:rPr>
                <w:rFonts w:asciiTheme="minorHAnsi" w:hAnsiTheme="minorHAnsi"/>
                <w:i/>
                <w:sz w:val="22"/>
                <w:szCs w:val="22"/>
              </w:rPr>
            </w:pPr>
            <w:r w:rsidRPr="00B75BA2">
              <w:rPr>
                <w:rFonts w:asciiTheme="minorHAnsi" w:hAnsiTheme="minorHAnsi"/>
                <w:i/>
                <w:sz w:val="22"/>
                <w:szCs w:val="22"/>
              </w:rPr>
              <w:t>Proposition des solutions technologiques pour limiter les contraintes internes du système.</w:t>
            </w:r>
          </w:p>
          <w:p w14:paraId="116D57E4" w14:textId="77777777" w:rsidR="00B75BA2" w:rsidRPr="00B75BA2" w:rsidRDefault="00B75BA2" w:rsidP="00B75BA2">
            <w:pPr>
              <w:spacing w:after="240"/>
              <w:jc w:val="center"/>
              <w:rPr>
                <w:rFonts w:asciiTheme="minorHAnsi" w:hAnsiTheme="minorHAnsi"/>
                <w:b/>
                <w:szCs w:val="22"/>
              </w:rPr>
            </w:pPr>
            <w:r w:rsidRPr="00B75BA2">
              <w:rPr>
                <w:rFonts w:asciiTheme="minorHAnsi" w:hAnsiTheme="minorHAnsi"/>
                <w:b/>
                <w:szCs w:val="22"/>
              </w:rPr>
              <w:t>Modèle 2 : Simulation</w:t>
            </w:r>
          </w:p>
          <w:p w14:paraId="2AD184C5" w14:textId="77777777" w:rsidR="00B75BA2" w:rsidRPr="00B75BA2" w:rsidRDefault="00B75BA2" w:rsidP="00164F73">
            <w:pPr>
              <w:numPr>
                <w:ilvl w:val="0"/>
                <w:numId w:val="25"/>
              </w:numPr>
              <w:spacing w:line="276" w:lineRule="auto"/>
              <w:ind w:left="380"/>
              <w:rPr>
                <w:rFonts w:asciiTheme="minorHAnsi" w:hAnsiTheme="minorHAnsi"/>
                <w:b/>
                <w:i/>
                <w:szCs w:val="22"/>
              </w:rPr>
            </w:pPr>
            <w:r w:rsidRPr="00B75BA2">
              <w:rPr>
                <w:rFonts w:asciiTheme="minorHAnsi" w:hAnsiTheme="minorHAnsi"/>
                <w:i/>
                <w:szCs w:val="22"/>
              </w:rPr>
              <w:t xml:space="preserve">Ouvrir le fichier </w:t>
            </w:r>
            <w:proofErr w:type="spellStart"/>
            <w:r w:rsidRPr="00B75BA2">
              <w:rPr>
                <w:rFonts w:asciiTheme="minorHAnsi" w:hAnsiTheme="minorHAnsi"/>
                <w:i/>
                <w:szCs w:val="22"/>
              </w:rPr>
              <w:t>Solidworks</w:t>
            </w:r>
            <w:proofErr w:type="spellEnd"/>
            <w:r w:rsidRPr="00B75BA2">
              <w:rPr>
                <w:rFonts w:asciiTheme="minorHAnsi" w:hAnsiTheme="minorHAnsi"/>
                <w:i/>
                <w:szCs w:val="22"/>
              </w:rPr>
              <w:t xml:space="preserve"> : </w:t>
            </w:r>
            <w:proofErr w:type="spellStart"/>
            <w:r w:rsidRPr="00B75BA2">
              <w:rPr>
                <w:rFonts w:asciiTheme="minorHAnsi" w:hAnsiTheme="minorHAnsi"/>
                <w:i/>
                <w:szCs w:val="22"/>
              </w:rPr>
              <w:t>maxpidstat.SLDASM</w:t>
            </w:r>
            <w:proofErr w:type="spellEnd"/>
          </w:p>
          <w:p w14:paraId="42DF4339" w14:textId="77777777" w:rsidR="00B75BA2" w:rsidRPr="00B75BA2" w:rsidRDefault="00B75BA2" w:rsidP="00164F73">
            <w:pPr>
              <w:numPr>
                <w:ilvl w:val="0"/>
                <w:numId w:val="25"/>
              </w:numPr>
              <w:spacing w:line="276" w:lineRule="auto"/>
              <w:ind w:left="380"/>
              <w:rPr>
                <w:rFonts w:asciiTheme="minorHAnsi" w:hAnsiTheme="minorHAnsi"/>
                <w:i/>
                <w:szCs w:val="22"/>
              </w:rPr>
            </w:pPr>
            <w:r w:rsidRPr="00B75BA2">
              <w:rPr>
                <w:rFonts w:asciiTheme="minorHAnsi" w:hAnsiTheme="minorHAnsi"/>
                <w:i/>
                <w:szCs w:val="22"/>
              </w:rPr>
              <w:t>Sous Méca3D, dans Analyse, déterminer l’</w:t>
            </w:r>
            <w:proofErr w:type="spellStart"/>
            <w:r w:rsidRPr="00B75BA2">
              <w:rPr>
                <w:rFonts w:asciiTheme="minorHAnsi" w:hAnsiTheme="minorHAnsi"/>
                <w:i/>
                <w:szCs w:val="22"/>
              </w:rPr>
              <w:t>hyperstatisme</w:t>
            </w:r>
            <w:proofErr w:type="spellEnd"/>
            <w:r w:rsidRPr="00B75BA2">
              <w:rPr>
                <w:rFonts w:asciiTheme="minorHAnsi" w:hAnsiTheme="minorHAnsi"/>
                <w:i/>
                <w:szCs w:val="22"/>
              </w:rPr>
              <w:t xml:space="preserve"> du modèle « </w:t>
            </w:r>
            <w:proofErr w:type="spellStart"/>
            <w:r w:rsidRPr="00B75BA2">
              <w:rPr>
                <w:rFonts w:asciiTheme="minorHAnsi" w:hAnsiTheme="minorHAnsi"/>
                <w:i/>
                <w:szCs w:val="22"/>
              </w:rPr>
              <w:t>Solidworks</w:t>
            </w:r>
            <w:proofErr w:type="spellEnd"/>
            <w:r w:rsidRPr="00B75BA2">
              <w:rPr>
                <w:rFonts w:asciiTheme="minorHAnsi" w:hAnsiTheme="minorHAnsi"/>
                <w:i/>
                <w:szCs w:val="22"/>
              </w:rPr>
              <w:t> »</w:t>
            </w:r>
          </w:p>
          <w:p w14:paraId="0A22AA64" w14:textId="77777777" w:rsidR="00B75BA2" w:rsidRPr="00B75BA2" w:rsidRDefault="00B75BA2" w:rsidP="00164F73">
            <w:pPr>
              <w:numPr>
                <w:ilvl w:val="0"/>
                <w:numId w:val="25"/>
              </w:numPr>
              <w:spacing w:line="276" w:lineRule="auto"/>
              <w:ind w:left="380"/>
              <w:rPr>
                <w:rFonts w:asciiTheme="minorHAnsi" w:hAnsiTheme="minorHAnsi"/>
                <w:i/>
                <w:szCs w:val="22"/>
              </w:rPr>
            </w:pPr>
            <w:r w:rsidRPr="00B75BA2">
              <w:rPr>
                <w:rFonts w:asciiTheme="minorHAnsi" w:hAnsiTheme="minorHAnsi"/>
                <w:i/>
                <w:szCs w:val="22"/>
              </w:rPr>
              <w:t xml:space="preserve">Sélectionner </w:t>
            </w:r>
            <w:proofErr w:type="spellStart"/>
            <w:r w:rsidRPr="00B75BA2">
              <w:rPr>
                <w:rFonts w:asciiTheme="minorHAnsi" w:hAnsiTheme="minorHAnsi"/>
                <w:i/>
                <w:szCs w:val="22"/>
              </w:rPr>
              <w:t>hyperstaticité</w:t>
            </w:r>
            <w:proofErr w:type="spellEnd"/>
            <w:r w:rsidRPr="00B75BA2">
              <w:rPr>
                <w:rFonts w:asciiTheme="minorHAnsi" w:hAnsiTheme="minorHAnsi"/>
                <w:i/>
                <w:szCs w:val="22"/>
              </w:rPr>
              <w:t xml:space="preserve"> maximale = 0 (permet de rendre le modèle isostatique)</w:t>
            </w:r>
          </w:p>
          <w:p w14:paraId="6EEF7925" w14:textId="77777777" w:rsidR="00B75BA2" w:rsidRPr="00B75BA2" w:rsidRDefault="00B75BA2" w:rsidP="00164F73">
            <w:pPr>
              <w:numPr>
                <w:ilvl w:val="0"/>
                <w:numId w:val="25"/>
              </w:numPr>
              <w:spacing w:line="276" w:lineRule="auto"/>
              <w:ind w:left="380"/>
              <w:rPr>
                <w:rFonts w:asciiTheme="minorHAnsi" w:hAnsiTheme="minorHAnsi"/>
                <w:i/>
                <w:szCs w:val="22"/>
              </w:rPr>
            </w:pPr>
            <w:r w:rsidRPr="00B75BA2">
              <w:rPr>
                <w:rFonts w:asciiTheme="minorHAnsi" w:hAnsiTheme="minorHAnsi"/>
                <w:i/>
                <w:szCs w:val="22"/>
              </w:rPr>
              <w:t>Sélectionner la liaison pivot bâti/bras</w:t>
            </w:r>
          </w:p>
          <w:p w14:paraId="740770D5" w14:textId="77777777" w:rsidR="00B75BA2" w:rsidRDefault="00B75BA2" w:rsidP="00B75BA2">
            <w:pPr>
              <w:pStyle w:val="p5"/>
              <w:spacing w:line="276" w:lineRule="auto"/>
              <w:ind w:left="0"/>
            </w:pPr>
            <w:r w:rsidRPr="00B75BA2">
              <w:rPr>
                <w:rFonts w:asciiTheme="minorHAnsi" w:hAnsiTheme="minorHAnsi"/>
                <w:i/>
                <w:sz w:val="22"/>
                <w:szCs w:val="22"/>
              </w:rPr>
              <w:t>Analyser (le logiciel fournit une solution permettant de réduire l’</w:t>
            </w:r>
            <w:proofErr w:type="spellStart"/>
            <w:r w:rsidRPr="00B75BA2">
              <w:rPr>
                <w:rFonts w:asciiTheme="minorHAnsi" w:hAnsiTheme="minorHAnsi"/>
                <w:i/>
                <w:sz w:val="22"/>
                <w:szCs w:val="22"/>
              </w:rPr>
              <w:t>hyperstaticité</w:t>
            </w:r>
            <w:proofErr w:type="spellEnd"/>
            <w:r w:rsidRPr="00B75BA2">
              <w:rPr>
                <w:rFonts w:asciiTheme="minorHAnsi" w:hAnsiTheme="minorHAnsi"/>
                <w:i/>
                <w:sz w:val="22"/>
                <w:szCs w:val="22"/>
              </w:rPr>
              <w:t xml:space="preserve"> du mécanisme en agissant sur la (les) liaison(s) sélectionnée(s) tout en conservant les mobilités du mécanisme).</w:t>
            </w:r>
          </w:p>
          <w:p w14:paraId="5C8086E6" w14:textId="77777777" w:rsidR="00B75BA2" w:rsidRDefault="00B75BA2" w:rsidP="00B75BA2">
            <w:pPr>
              <w:rPr>
                <w:rFonts w:asciiTheme="minorHAnsi" w:hAnsiTheme="minorHAnsi" w:cstheme="minorHAnsi"/>
                <w:b/>
                <w:color w:val="FF0000"/>
                <w:szCs w:val="22"/>
                <w:u w:val="single"/>
              </w:rPr>
            </w:pPr>
          </w:p>
        </w:tc>
      </w:tr>
    </w:tbl>
    <w:p w14:paraId="02EF6BEA" w14:textId="77777777" w:rsidR="00B75BA2" w:rsidRPr="00B75BA2" w:rsidRDefault="00B75BA2" w:rsidP="00B75BA2">
      <w:pPr>
        <w:rPr>
          <w:rFonts w:asciiTheme="minorHAnsi" w:hAnsiTheme="minorHAnsi" w:cstheme="minorHAnsi"/>
          <w:b/>
          <w:color w:val="FF0000"/>
          <w:szCs w:val="22"/>
          <w:u w:val="single"/>
        </w:rPr>
      </w:pPr>
    </w:p>
    <w:p w14:paraId="360B9F70" w14:textId="77777777" w:rsidR="00B75BA2" w:rsidRDefault="00B75BA2" w:rsidP="00B75BA2">
      <w:pPr>
        <w:rPr>
          <w:rFonts w:asciiTheme="minorHAnsi" w:hAnsiTheme="minorHAnsi" w:cstheme="minorHAnsi"/>
          <w:b/>
          <w:color w:val="00B050"/>
          <w:szCs w:val="22"/>
          <w:u w:val="single"/>
        </w:rPr>
      </w:pPr>
    </w:p>
    <w:p w14:paraId="76F064B4" w14:textId="77777777" w:rsidR="00B75BA2" w:rsidRDefault="00B75BA2" w:rsidP="00164F73">
      <w:pPr>
        <w:pStyle w:val="Paragraphedeliste"/>
        <w:numPr>
          <w:ilvl w:val="0"/>
          <w:numId w:val="14"/>
        </w:numPr>
        <w:rPr>
          <w:rFonts w:asciiTheme="minorHAnsi" w:hAnsiTheme="minorHAnsi" w:cstheme="minorHAnsi"/>
          <w:szCs w:val="22"/>
        </w:rPr>
      </w:pPr>
      <w:r w:rsidRPr="00B75BA2">
        <w:rPr>
          <w:rFonts w:asciiTheme="minorHAnsi" w:hAnsiTheme="minorHAnsi" w:cstheme="minorHAnsi"/>
          <w:szCs w:val="22"/>
        </w:rPr>
        <w:t>Confronter les résultats des deux modèles.</w:t>
      </w:r>
    </w:p>
    <w:p w14:paraId="7F543623" w14:textId="77777777" w:rsidR="00B75BA2" w:rsidRDefault="00B75BA2" w:rsidP="00B75BA2">
      <w:pPr>
        <w:pStyle w:val="Paragraphedeliste"/>
        <w:ind w:left="502"/>
        <w:rPr>
          <w:rFonts w:asciiTheme="minorHAnsi" w:hAnsiTheme="minorHAnsi" w:cstheme="minorHAnsi"/>
          <w:szCs w:val="22"/>
        </w:rPr>
      </w:pPr>
    </w:p>
    <w:p w14:paraId="5CADDA85" w14:textId="77777777" w:rsidR="00B75BA2" w:rsidRDefault="00B75BA2" w:rsidP="00164F73">
      <w:pPr>
        <w:pStyle w:val="Paragraphedeliste"/>
        <w:numPr>
          <w:ilvl w:val="0"/>
          <w:numId w:val="14"/>
        </w:numPr>
        <w:rPr>
          <w:rFonts w:asciiTheme="minorHAnsi" w:hAnsiTheme="minorHAnsi" w:cstheme="minorHAnsi"/>
          <w:szCs w:val="22"/>
        </w:rPr>
      </w:pPr>
      <w:r w:rsidRPr="00B75BA2">
        <w:rPr>
          <w:rFonts w:asciiTheme="minorHAnsi" w:hAnsiTheme="minorHAnsi" w:cstheme="minorHAnsi"/>
          <w:szCs w:val="22"/>
        </w:rPr>
        <w:t xml:space="preserve">En vous aidant de </w:t>
      </w:r>
      <w:proofErr w:type="spellStart"/>
      <w:r w:rsidRPr="00B75BA2">
        <w:rPr>
          <w:rFonts w:asciiTheme="minorHAnsi" w:hAnsiTheme="minorHAnsi" w:cstheme="minorHAnsi"/>
          <w:szCs w:val="22"/>
        </w:rPr>
        <w:t>SolidWorks</w:t>
      </w:r>
      <w:proofErr w:type="spellEnd"/>
      <w:r w:rsidRPr="00B75BA2">
        <w:rPr>
          <w:rFonts w:asciiTheme="minorHAnsi" w:hAnsiTheme="minorHAnsi" w:cstheme="minorHAnsi"/>
          <w:szCs w:val="22"/>
        </w:rPr>
        <w:t>, proposer deux modèles (non plan) isostatiques. Valider vos modèles par la formule des mobilités.</w:t>
      </w:r>
    </w:p>
    <w:p w14:paraId="18978798" w14:textId="77777777" w:rsidR="00FA67E3" w:rsidRDefault="00FA67E3" w:rsidP="00B927D3">
      <w:pPr>
        <w:rPr>
          <w:rFonts w:ascii="Tahoma" w:hAnsi="Tahoma" w:cs="Tahoma"/>
          <w:sz w:val="32"/>
          <w:szCs w:val="32"/>
        </w:rPr>
      </w:pPr>
    </w:p>
    <w:p w14:paraId="08399BF4" w14:textId="77777777" w:rsidR="00FA67E3" w:rsidRPr="00971BB9" w:rsidRDefault="00B91384" w:rsidP="00971BB9">
      <w:pPr>
        <w:pStyle w:val="Paragraphedeliste"/>
        <w:numPr>
          <w:ilvl w:val="0"/>
          <w:numId w:val="17"/>
        </w:numPr>
        <w:rPr>
          <w:rFonts w:asciiTheme="minorHAnsi" w:hAnsiTheme="minorHAnsi" w:cstheme="minorHAnsi"/>
          <w:b/>
          <w:color w:val="FF0000"/>
          <w:szCs w:val="22"/>
          <w:u w:val="single"/>
        </w:rPr>
      </w:pPr>
      <w:r w:rsidRPr="00B91384">
        <w:rPr>
          <w:rFonts w:asciiTheme="minorHAnsi" w:hAnsiTheme="minorHAnsi" w:cstheme="minorHAnsi"/>
          <w:b/>
          <w:color w:val="FF0000"/>
          <w:szCs w:val="22"/>
          <w:u w:val="single"/>
        </w:rPr>
        <w:t xml:space="preserve">Analyse </w:t>
      </w:r>
      <w:r w:rsidR="00971BB9">
        <w:rPr>
          <w:rFonts w:asciiTheme="minorHAnsi" w:hAnsiTheme="minorHAnsi" w:cstheme="minorHAnsi"/>
          <w:b/>
          <w:color w:val="FF0000"/>
          <w:szCs w:val="22"/>
          <w:u w:val="single"/>
        </w:rPr>
        <w:t>expérimentale</w:t>
      </w:r>
      <w:r w:rsidR="00E16101">
        <w:rPr>
          <w:rFonts w:asciiTheme="minorHAnsi" w:hAnsiTheme="minorHAnsi" w:cstheme="minorHAnsi"/>
          <w:b/>
          <w:color w:val="FF0000"/>
          <w:szCs w:val="22"/>
          <w:u w:val="single"/>
        </w:rPr>
        <w:t xml:space="preserve"> </w:t>
      </w:r>
      <w:r>
        <w:rPr>
          <w:rFonts w:asciiTheme="minorHAnsi" w:hAnsiTheme="minorHAnsi" w:cstheme="minorHAnsi"/>
          <w:b/>
          <w:color w:val="FF0000"/>
          <w:szCs w:val="22"/>
          <w:u w:val="single"/>
        </w:rPr>
        <w:t>des liaisons réelles</w:t>
      </w:r>
    </w:p>
    <w:p w14:paraId="252088EE" w14:textId="77777777" w:rsidR="00080A1F" w:rsidRDefault="00080A1F" w:rsidP="00164F73">
      <w:pPr>
        <w:pStyle w:val="Paragraphedeliste"/>
        <w:numPr>
          <w:ilvl w:val="0"/>
          <w:numId w:val="16"/>
        </w:numPr>
        <w:rPr>
          <w:rFonts w:asciiTheme="minorHAnsi" w:hAnsiTheme="minorHAnsi" w:cstheme="minorHAnsi"/>
          <w:b/>
          <w:color w:val="00B050"/>
          <w:szCs w:val="22"/>
          <w:u w:val="single"/>
        </w:rPr>
      </w:pPr>
      <w:r w:rsidRPr="00080A1F">
        <w:rPr>
          <w:rFonts w:asciiTheme="minorHAnsi" w:hAnsiTheme="minorHAnsi" w:cstheme="minorHAnsi"/>
          <w:b/>
          <w:color w:val="00B050"/>
          <w:szCs w:val="22"/>
          <w:u w:val="single"/>
        </w:rPr>
        <w:t>Objectif</w:t>
      </w:r>
      <w:r>
        <w:rPr>
          <w:rFonts w:asciiTheme="minorHAnsi" w:hAnsiTheme="minorHAnsi" w:cstheme="minorHAnsi"/>
          <w:b/>
          <w:color w:val="00B050"/>
          <w:szCs w:val="22"/>
          <w:u w:val="single"/>
        </w:rPr>
        <w:t xml:space="preserve">s </w:t>
      </w:r>
    </w:p>
    <w:p w14:paraId="6C31C928" w14:textId="77777777" w:rsidR="00080A1F" w:rsidRPr="00080A1F" w:rsidRDefault="00080A1F" w:rsidP="00080A1F">
      <w:pPr>
        <w:pStyle w:val="Paragraphedeliste"/>
        <w:ind w:left="1429"/>
        <w:rPr>
          <w:rFonts w:asciiTheme="minorHAnsi" w:hAnsiTheme="minorHAnsi" w:cstheme="minorHAnsi"/>
          <w:b/>
          <w:color w:val="00B050"/>
          <w:szCs w:val="22"/>
          <w:u w:val="single"/>
        </w:rPr>
      </w:pPr>
    </w:p>
    <w:p w14:paraId="4CFEF44C" w14:textId="77777777" w:rsidR="00FA67E3" w:rsidRDefault="00B91384" w:rsidP="00B91384">
      <w:pPr>
        <w:ind w:left="709"/>
        <w:rPr>
          <w:rFonts w:asciiTheme="minorHAnsi" w:hAnsiTheme="minorHAnsi" w:cstheme="minorHAnsi"/>
          <w:szCs w:val="22"/>
        </w:rPr>
      </w:pPr>
      <w:r>
        <w:rPr>
          <w:rFonts w:asciiTheme="minorHAnsi" w:hAnsiTheme="minorHAnsi" w:cstheme="minorHAnsi"/>
          <w:szCs w:val="22"/>
        </w:rPr>
        <w:t>En utilisant le système annexe non instrumenté après avoir démonté</w:t>
      </w:r>
      <w:r w:rsidRPr="00B91384">
        <w:rPr>
          <w:rFonts w:asciiTheme="minorHAnsi" w:hAnsiTheme="minorHAnsi" w:cstheme="minorHAnsi"/>
          <w:szCs w:val="22"/>
        </w:rPr>
        <w:t xml:space="preserve"> les </w:t>
      </w:r>
      <w:r>
        <w:rPr>
          <w:rFonts w:asciiTheme="minorHAnsi" w:hAnsiTheme="minorHAnsi" w:cstheme="minorHAnsi"/>
          <w:szCs w:val="22"/>
        </w:rPr>
        <w:t>différents axes de la maquette, on se propose d’</w:t>
      </w:r>
      <w:r w:rsidRPr="00B91384">
        <w:rPr>
          <w:rFonts w:asciiTheme="minorHAnsi" w:hAnsiTheme="minorHAnsi" w:cstheme="minorHAnsi"/>
          <w:szCs w:val="22"/>
        </w:rPr>
        <w:t>étudier l’assemblage des pièces les unes avec les autr</w:t>
      </w:r>
      <w:r>
        <w:rPr>
          <w:rFonts w:asciiTheme="minorHAnsi" w:hAnsiTheme="minorHAnsi" w:cstheme="minorHAnsi"/>
          <w:szCs w:val="22"/>
        </w:rPr>
        <w:t xml:space="preserve">es pour analyser la </w:t>
      </w:r>
      <w:r w:rsidRPr="00080A1F">
        <w:rPr>
          <w:rFonts w:asciiTheme="minorHAnsi" w:hAnsiTheme="minorHAnsi" w:cstheme="minorHAnsi"/>
          <w:b/>
          <w:szCs w:val="22"/>
          <w:u w:val="single"/>
        </w:rPr>
        <w:t>nature réelle des liaisons</w:t>
      </w:r>
      <w:r>
        <w:rPr>
          <w:rFonts w:asciiTheme="minorHAnsi" w:hAnsiTheme="minorHAnsi" w:cstheme="minorHAnsi"/>
          <w:szCs w:val="22"/>
        </w:rPr>
        <w:t>.</w:t>
      </w:r>
    </w:p>
    <w:p w14:paraId="6BEEEFAF" w14:textId="77777777" w:rsidR="00B91384" w:rsidRDefault="00B91384" w:rsidP="00B91384">
      <w:pPr>
        <w:ind w:left="709"/>
        <w:rPr>
          <w:rFonts w:asciiTheme="minorHAnsi" w:hAnsiTheme="minorHAnsi" w:cstheme="minorHAnsi"/>
          <w:szCs w:val="22"/>
        </w:rPr>
      </w:pPr>
    </w:p>
    <w:p w14:paraId="486DF1E1" w14:textId="77777777" w:rsidR="00080A1F" w:rsidRDefault="00080A1F" w:rsidP="00164F73">
      <w:pPr>
        <w:pStyle w:val="Paragraphedeliste"/>
        <w:numPr>
          <w:ilvl w:val="0"/>
          <w:numId w:val="16"/>
        </w:numPr>
        <w:rPr>
          <w:rFonts w:asciiTheme="minorHAnsi" w:hAnsiTheme="minorHAnsi" w:cstheme="minorHAnsi"/>
          <w:b/>
          <w:color w:val="00B050"/>
          <w:szCs w:val="22"/>
          <w:u w:val="single"/>
        </w:rPr>
      </w:pPr>
      <w:r w:rsidRPr="00080A1F">
        <w:rPr>
          <w:rFonts w:asciiTheme="minorHAnsi" w:hAnsiTheme="minorHAnsi" w:cstheme="minorHAnsi"/>
          <w:b/>
          <w:color w:val="00B050"/>
          <w:szCs w:val="22"/>
          <w:u w:val="single"/>
        </w:rPr>
        <w:t>Analyse</w:t>
      </w:r>
    </w:p>
    <w:p w14:paraId="3CE50E65" w14:textId="77777777" w:rsidR="00080A1F" w:rsidRDefault="00080A1F" w:rsidP="00080A1F">
      <w:pPr>
        <w:rPr>
          <w:rFonts w:asciiTheme="minorHAnsi" w:hAnsiTheme="minorHAnsi" w:cstheme="minorHAnsi"/>
          <w:b/>
          <w:color w:val="00B050"/>
          <w:szCs w:val="22"/>
          <w:u w:val="single"/>
        </w:rPr>
      </w:pPr>
    </w:p>
    <w:p w14:paraId="3A66015F" w14:textId="77777777" w:rsidR="00080A1F" w:rsidRDefault="00080A1F" w:rsidP="00164F73">
      <w:pPr>
        <w:pStyle w:val="Paragraphedeliste"/>
        <w:numPr>
          <w:ilvl w:val="0"/>
          <w:numId w:val="14"/>
        </w:numPr>
        <w:rPr>
          <w:rFonts w:asciiTheme="minorHAnsi" w:hAnsiTheme="minorHAnsi" w:cstheme="minorHAnsi"/>
          <w:szCs w:val="22"/>
        </w:rPr>
      </w:pPr>
      <w:r w:rsidRPr="00080A1F">
        <w:rPr>
          <w:rFonts w:asciiTheme="minorHAnsi" w:hAnsiTheme="minorHAnsi" w:cstheme="minorHAnsi"/>
          <w:szCs w:val="22"/>
        </w:rPr>
        <w:t>Réaliser à main levée une coupe longitudinale de chaque liaison en précisant les solides utilisés.</w:t>
      </w:r>
    </w:p>
    <w:p w14:paraId="764F7AB1" w14:textId="77777777" w:rsidR="00080A1F" w:rsidRPr="00080A1F" w:rsidRDefault="00080A1F" w:rsidP="00080A1F">
      <w:pPr>
        <w:pStyle w:val="Paragraphedeliste"/>
        <w:ind w:left="502"/>
        <w:rPr>
          <w:rFonts w:asciiTheme="minorHAnsi" w:hAnsiTheme="minorHAnsi" w:cstheme="minorHAnsi"/>
          <w:szCs w:val="22"/>
        </w:rPr>
      </w:pPr>
    </w:p>
    <w:p w14:paraId="6222C8B1" w14:textId="77777777" w:rsidR="00080A1F" w:rsidRPr="00E44ECC" w:rsidRDefault="00080A1F" w:rsidP="00164F73">
      <w:pPr>
        <w:pStyle w:val="Paragraphedeliste"/>
        <w:numPr>
          <w:ilvl w:val="0"/>
          <w:numId w:val="14"/>
        </w:numPr>
        <w:rPr>
          <w:rFonts w:asciiTheme="minorHAnsi" w:hAnsiTheme="minorHAnsi" w:cstheme="minorHAnsi"/>
          <w:szCs w:val="22"/>
        </w:rPr>
      </w:pPr>
      <w:r w:rsidRPr="00E44ECC">
        <w:rPr>
          <w:rFonts w:asciiTheme="minorHAnsi" w:hAnsiTheme="minorHAnsi" w:cstheme="minorHAnsi"/>
          <w:szCs w:val="22"/>
        </w:rPr>
        <w:t>Evaluer le jeu axial ou radial par action manuelle</w:t>
      </w:r>
      <w:r w:rsidR="00E44ECC">
        <w:rPr>
          <w:rFonts w:asciiTheme="minorHAnsi" w:hAnsiTheme="minorHAnsi" w:cstheme="minorHAnsi"/>
          <w:szCs w:val="22"/>
        </w:rPr>
        <w:t xml:space="preserve"> de la liaison entre le socle et le bras</w:t>
      </w:r>
      <w:r w:rsidRPr="00E44ECC">
        <w:rPr>
          <w:rFonts w:asciiTheme="minorHAnsi" w:hAnsiTheme="minorHAnsi" w:cstheme="minorHAnsi"/>
          <w:szCs w:val="22"/>
        </w:rPr>
        <w:t>.</w:t>
      </w:r>
    </w:p>
    <w:p w14:paraId="6B7A19D2" w14:textId="77777777" w:rsidR="00080A1F" w:rsidRPr="00080A1F" w:rsidRDefault="00080A1F" w:rsidP="00080A1F">
      <w:pPr>
        <w:pStyle w:val="Paragraphedeliste"/>
        <w:ind w:left="502"/>
        <w:rPr>
          <w:rFonts w:asciiTheme="minorHAnsi" w:hAnsiTheme="minorHAnsi" w:cstheme="minorHAnsi"/>
          <w:szCs w:val="22"/>
        </w:rPr>
      </w:pPr>
    </w:p>
    <w:p w14:paraId="463D803B" w14:textId="77777777" w:rsidR="00080A1F" w:rsidRDefault="00080A1F" w:rsidP="00164F73">
      <w:pPr>
        <w:pStyle w:val="Paragraphedeliste"/>
        <w:numPr>
          <w:ilvl w:val="0"/>
          <w:numId w:val="14"/>
        </w:numPr>
        <w:rPr>
          <w:rFonts w:asciiTheme="minorHAnsi" w:hAnsiTheme="minorHAnsi" w:cstheme="minorHAnsi"/>
          <w:szCs w:val="22"/>
        </w:rPr>
      </w:pPr>
      <w:r w:rsidRPr="00080A1F">
        <w:rPr>
          <w:rFonts w:asciiTheme="minorHAnsi" w:hAnsiTheme="minorHAnsi" w:cstheme="minorHAnsi"/>
          <w:szCs w:val="22"/>
        </w:rPr>
        <w:t>Mesurer, à l’aide d’un pied à coulisse, les dimensions nécessaires au calcul de ce jeu et les indiquer sur vos tracés.</w:t>
      </w:r>
    </w:p>
    <w:p w14:paraId="406D237C" w14:textId="77777777" w:rsidR="00A90BF1" w:rsidRDefault="00A90BF1" w:rsidP="00A90BF1">
      <w:pPr>
        <w:pStyle w:val="Paragraphedeliste"/>
        <w:ind w:left="502"/>
        <w:rPr>
          <w:rFonts w:asciiTheme="minorHAnsi" w:hAnsiTheme="minorHAnsi" w:cstheme="minorHAnsi"/>
          <w:szCs w:val="22"/>
        </w:rPr>
      </w:pPr>
    </w:p>
    <w:p w14:paraId="6CA63CA8" w14:textId="34D9843C" w:rsidR="00080A1F" w:rsidRPr="001A1A16" w:rsidRDefault="00A90BF1" w:rsidP="00080A1F">
      <w:pPr>
        <w:pStyle w:val="Paragraphedeliste"/>
        <w:numPr>
          <w:ilvl w:val="0"/>
          <w:numId w:val="14"/>
        </w:numPr>
        <w:rPr>
          <w:rFonts w:asciiTheme="minorHAnsi" w:hAnsiTheme="minorHAnsi" w:cstheme="minorHAnsi"/>
          <w:szCs w:val="22"/>
        </w:rPr>
      </w:pPr>
      <w:r>
        <w:rPr>
          <w:rFonts w:asciiTheme="minorHAnsi" w:hAnsiTheme="minorHAnsi" w:cstheme="minorHAnsi"/>
          <w:szCs w:val="22"/>
        </w:rPr>
        <w:t>Quelle hypothèse peut-on faire sur certaines liaisons</w:t>
      </w:r>
      <w:r w:rsidR="00673BF6">
        <w:rPr>
          <w:rFonts w:asciiTheme="minorHAnsi" w:hAnsiTheme="minorHAnsi" w:cstheme="minorHAnsi"/>
          <w:szCs w:val="22"/>
        </w:rPr>
        <w:t> ?</w:t>
      </w:r>
    </w:p>
    <w:p w14:paraId="4071E6F4" w14:textId="77777777" w:rsidR="00080A1F" w:rsidRDefault="00080A1F" w:rsidP="00080A1F">
      <w:pPr>
        <w:rPr>
          <w:rFonts w:asciiTheme="minorHAnsi" w:hAnsiTheme="minorHAnsi" w:cstheme="minorHAnsi"/>
          <w:b/>
          <w:i/>
          <w:szCs w:val="22"/>
          <w:u w:val="single"/>
        </w:rPr>
      </w:pPr>
      <w:r w:rsidRPr="00080A1F">
        <w:rPr>
          <w:rFonts w:asciiTheme="minorHAnsi" w:hAnsiTheme="minorHAnsi" w:cstheme="minorHAnsi"/>
          <w:b/>
          <w:i/>
          <w:szCs w:val="22"/>
          <w:u w:val="single"/>
        </w:rPr>
        <w:t>Indications : Définition d’un jeu dimensionnel</w:t>
      </w:r>
    </w:p>
    <w:p w14:paraId="6CB5E419" w14:textId="77777777" w:rsidR="00080A1F" w:rsidRDefault="00080A1F" w:rsidP="00080A1F">
      <w:pPr>
        <w:rPr>
          <w:rFonts w:asciiTheme="minorHAnsi" w:hAnsiTheme="minorHAnsi" w:cstheme="minorHAnsi"/>
          <w:b/>
          <w:i/>
          <w:szCs w:val="22"/>
          <w:u w:val="single"/>
        </w:rPr>
      </w:pPr>
    </w:p>
    <w:p w14:paraId="18FC7B89" w14:textId="77777777" w:rsidR="00080A1F" w:rsidRPr="00080A1F" w:rsidRDefault="00080A1F" w:rsidP="00080A1F">
      <w:pPr>
        <w:jc w:val="center"/>
        <w:rPr>
          <w:rFonts w:asciiTheme="minorHAnsi" w:hAnsiTheme="minorHAnsi" w:cstheme="minorHAnsi"/>
          <w:b/>
          <w:i/>
          <w:szCs w:val="22"/>
          <w:u w:val="single"/>
        </w:rPr>
      </w:pPr>
      <w:r>
        <w:rPr>
          <w:rFonts w:asciiTheme="minorHAnsi" w:hAnsiTheme="minorHAnsi" w:cstheme="minorHAnsi"/>
          <w:b/>
          <w:i/>
          <w:noProof/>
          <w:szCs w:val="22"/>
          <w:u w:val="single"/>
        </w:rPr>
        <w:drawing>
          <wp:inline distT="0" distB="0" distL="0" distR="0" wp14:anchorId="06B88AB1" wp14:editId="70AD5F12">
            <wp:extent cx="2867026" cy="1882230"/>
            <wp:effectExtent l="0" t="0" r="0" b="3810"/>
            <wp:docPr id="3" name="Image 3" descr="D:\prepa\PSI\2013_2014\III_-_cinematique\TP\maxpid-mec\images\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I_-_cinematique\TP\maxpid-mec\images\je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7026" cy="1882230"/>
                    </a:xfrm>
                    <a:prstGeom prst="rect">
                      <a:avLst/>
                    </a:prstGeom>
                    <a:noFill/>
                    <a:ln>
                      <a:noFill/>
                    </a:ln>
                  </pic:spPr>
                </pic:pic>
              </a:graphicData>
            </a:graphic>
          </wp:inline>
        </w:drawing>
      </w:r>
    </w:p>
    <w:p w14:paraId="302CB698" w14:textId="17B2B7DC" w:rsidR="00746011" w:rsidRPr="001A1A16" w:rsidRDefault="00080A1F" w:rsidP="001A1A16">
      <w:pPr>
        <w:rPr>
          <w:rFonts w:asciiTheme="minorHAnsi" w:hAnsiTheme="minorHAnsi" w:cstheme="minorHAnsi"/>
          <w:szCs w:val="22"/>
        </w:rPr>
      </w:pPr>
      <w:r>
        <w:rPr>
          <w:rFonts w:asciiTheme="minorHAnsi" w:hAnsiTheme="minorHAnsi" w:cstheme="minorHAnsi"/>
          <w:szCs w:val="22"/>
        </w:rPr>
        <w:t xml:space="preserve"> </w:t>
      </w:r>
    </w:p>
    <w:p w14:paraId="3E65A788" w14:textId="77777777" w:rsidR="00080A1F" w:rsidRPr="00080A1F" w:rsidRDefault="00080A1F" w:rsidP="00080A1F">
      <w:pPr>
        <w:ind w:left="709"/>
        <w:rPr>
          <w:rFonts w:asciiTheme="minorHAnsi" w:hAnsiTheme="minorHAnsi" w:cstheme="minorHAnsi"/>
          <w:szCs w:val="22"/>
        </w:rPr>
      </w:pPr>
      <w:r>
        <w:rPr>
          <w:rFonts w:asciiTheme="minorHAnsi" w:hAnsiTheme="minorHAnsi" w:cstheme="minorHAnsi"/>
          <w:szCs w:val="22"/>
        </w:rPr>
        <w:t>Interprétation graphique du jeu :</w:t>
      </w:r>
    </w:p>
    <w:p w14:paraId="156CA009" w14:textId="2BDB5381" w:rsidR="00754B23" w:rsidRPr="001A1A16" w:rsidRDefault="00080A1F" w:rsidP="001A1A16">
      <w:pPr>
        <w:ind w:left="709"/>
        <w:jc w:val="center"/>
        <w:rPr>
          <w:rFonts w:asciiTheme="minorHAnsi" w:hAnsiTheme="minorHAnsi" w:cstheme="minorHAnsi"/>
          <w:b/>
          <w:szCs w:val="22"/>
        </w:rPr>
      </w:pPr>
      <w:r>
        <w:rPr>
          <w:rFonts w:asciiTheme="minorHAnsi" w:hAnsiTheme="minorHAnsi" w:cstheme="minorHAnsi"/>
          <w:b/>
          <w:szCs w:val="22"/>
        </w:rPr>
        <w:t xml:space="preserve">Jeu mesuré = b </w:t>
      </w:r>
      <w:r w:rsidRPr="00080A1F">
        <w:rPr>
          <w:rFonts w:asciiTheme="minorHAnsi" w:hAnsiTheme="minorHAnsi" w:cstheme="minorHAnsi"/>
          <w:b/>
          <w:szCs w:val="22"/>
        </w:rPr>
        <w:t>- a</w:t>
      </w:r>
    </w:p>
    <w:p w14:paraId="0344452D" w14:textId="77777777" w:rsidR="00754B23" w:rsidRDefault="00754B23" w:rsidP="00754B23">
      <w:pPr>
        <w:rPr>
          <w:rFonts w:ascii="Tahoma" w:hAnsi="Tahoma" w:cs="Tahoma"/>
          <w:sz w:val="32"/>
          <w:szCs w:val="32"/>
        </w:rPr>
      </w:pPr>
    </w:p>
    <w:p w14:paraId="6D1E82E5" w14:textId="77777777" w:rsidR="00754B23" w:rsidRPr="00971BB9" w:rsidRDefault="00754B23" w:rsidP="00754B23">
      <w:pPr>
        <w:pStyle w:val="Paragraphedeliste"/>
        <w:numPr>
          <w:ilvl w:val="0"/>
          <w:numId w:val="17"/>
        </w:numPr>
        <w:rPr>
          <w:rFonts w:asciiTheme="minorHAnsi" w:hAnsiTheme="minorHAnsi" w:cstheme="minorHAnsi"/>
          <w:b/>
          <w:color w:val="FF0000"/>
          <w:szCs w:val="22"/>
          <w:u w:val="single"/>
        </w:rPr>
      </w:pPr>
      <w:r>
        <w:rPr>
          <w:rFonts w:asciiTheme="minorHAnsi" w:hAnsiTheme="minorHAnsi" w:cstheme="minorHAnsi"/>
          <w:b/>
          <w:color w:val="FF0000"/>
          <w:szCs w:val="22"/>
          <w:u w:val="single"/>
        </w:rPr>
        <w:t>Modélisation  avec Solid Works pour simuler le comportement vis-à-vis des actions mécaniques transmissibles</w:t>
      </w:r>
    </w:p>
    <w:p w14:paraId="46908A32" w14:textId="77777777" w:rsidR="00FA67E3" w:rsidRDefault="00FA67E3" w:rsidP="00B927D3">
      <w:pPr>
        <w:rPr>
          <w:rFonts w:asciiTheme="minorHAnsi" w:hAnsiTheme="minorHAnsi" w:cs="Arial"/>
          <w:szCs w:val="22"/>
        </w:rPr>
      </w:pPr>
    </w:p>
    <w:tbl>
      <w:tblPr>
        <w:tblStyle w:val="Grille"/>
        <w:tblW w:w="0" w:type="auto"/>
        <w:tblLook w:val="04A0" w:firstRow="1" w:lastRow="0" w:firstColumn="1" w:lastColumn="0" w:noHBand="0" w:noVBand="1"/>
      </w:tblPr>
      <w:tblGrid>
        <w:gridCol w:w="4020"/>
        <w:gridCol w:w="5268"/>
      </w:tblGrid>
      <w:tr w:rsidR="00754B23" w14:paraId="7EE75B50" w14:textId="77777777" w:rsidTr="00754B23">
        <w:tc>
          <w:tcPr>
            <w:tcW w:w="4606" w:type="dxa"/>
          </w:tcPr>
          <w:p w14:paraId="32128C70"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Mesure sur le système réel</w:t>
            </w:r>
          </w:p>
          <w:p w14:paraId="0CA26A39" w14:textId="77777777" w:rsidR="00754B23" w:rsidRPr="00754B23" w:rsidRDefault="00754B23" w:rsidP="00754B23">
            <w:pPr>
              <w:rPr>
                <w:rFonts w:asciiTheme="minorHAnsi" w:hAnsiTheme="minorHAnsi" w:cs="Arial"/>
                <w:szCs w:val="22"/>
              </w:rPr>
            </w:pPr>
          </w:p>
          <w:p w14:paraId="4DD1D5C3"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 xml:space="preserve">Lancer le logiciel </w:t>
            </w:r>
            <w:proofErr w:type="spellStart"/>
            <w:r w:rsidRPr="00754B23">
              <w:rPr>
                <w:rFonts w:asciiTheme="minorHAnsi" w:hAnsiTheme="minorHAnsi" w:cs="Arial"/>
                <w:szCs w:val="22"/>
              </w:rPr>
              <w:t>Maxpid</w:t>
            </w:r>
            <w:proofErr w:type="spellEnd"/>
          </w:p>
          <w:p w14:paraId="06027781"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 xml:space="preserve">Dans le menu [travailler avec </w:t>
            </w:r>
            <w:proofErr w:type="spellStart"/>
            <w:r w:rsidRPr="00754B23">
              <w:rPr>
                <w:rFonts w:asciiTheme="minorHAnsi" w:hAnsiTheme="minorHAnsi" w:cs="Arial"/>
                <w:szCs w:val="22"/>
              </w:rPr>
              <w:t>maxpid</w:t>
            </w:r>
            <w:proofErr w:type="spellEnd"/>
            <w:r w:rsidRPr="00754B23">
              <w:rPr>
                <w:rFonts w:asciiTheme="minorHAnsi" w:hAnsiTheme="minorHAnsi" w:cs="Arial"/>
                <w:szCs w:val="22"/>
              </w:rPr>
              <w:t>] puis [Couple statique du moteur], sélectionner [Acquisition couple moteur] et définir les différents paramètres.</w:t>
            </w:r>
          </w:p>
          <w:p w14:paraId="27AF454A" w14:textId="77777777" w:rsidR="00754B23" w:rsidRDefault="00754B23" w:rsidP="00754B23">
            <w:pPr>
              <w:rPr>
                <w:rFonts w:asciiTheme="minorHAnsi" w:hAnsiTheme="minorHAnsi" w:cs="Arial"/>
                <w:szCs w:val="22"/>
              </w:rPr>
            </w:pPr>
            <w:r w:rsidRPr="00754B23">
              <w:rPr>
                <w:rFonts w:asciiTheme="minorHAnsi" w:hAnsiTheme="minorHAnsi" w:cs="Arial"/>
                <w:szCs w:val="22"/>
              </w:rPr>
              <w:t xml:space="preserve"> </w:t>
            </w:r>
          </w:p>
          <w:p w14:paraId="0A01EEEB" w14:textId="77777777" w:rsidR="00754B23" w:rsidRPr="00754B23" w:rsidRDefault="00754B23" w:rsidP="00754B23">
            <w:pPr>
              <w:rPr>
                <w:rFonts w:asciiTheme="minorHAnsi" w:hAnsiTheme="minorHAnsi" w:cs="Arial"/>
                <w:szCs w:val="22"/>
              </w:rPr>
            </w:pPr>
            <w:r>
              <w:rPr>
                <w:noProof/>
              </w:rPr>
              <w:drawing>
                <wp:inline distT="0" distB="0" distL="0" distR="0" wp14:anchorId="46252D46" wp14:editId="1B46BA76">
                  <wp:extent cx="2775656" cy="2081742"/>
                  <wp:effectExtent l="0" t="0" r="0" b="1270"/>
                  <wp:docPr id="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4"/>
                          <a:srcRect/>
                          <a:stretch>
                            <a:fillRect/>
                          </a:stretch>
                        </pic:blipFill>
                        <pic:spPr bwMode="auto">
                          <a:xfrm>
                            <a:off x="0" y="0"/>
                            <a:ext cx="2776183" cy="2082137"/>
                          </a:xfrm>
                          <a:prstGeom prst="rect">
                            <a:avLst/>
                          </a:prstGeom>
                          <a:noFill/>
                          <a:ln w="9525">
                            <a:noFill/>
                            <a:miter lim="800000"/>
                            <a:headEnd/>
                            <a:tailEnd/>
                          </a:ln>
                        </pic:spPr>
                      </pic:pic>
                    </a:graphicData>
                  </a:graphic>
                </wp:inline>
              </w:drawing>
            </w:r>
          </w:p>
          <w:p w14:paraId="07376858" w14:textId="77777777" w:rsidR="00754B23" w:rsidRPr="00754B23" w:rsidRDefault="00754B23" w:rsidP="00754B23">
            <w:pPr>
              <w:rPr>
                <w:rFonts w:asciiTheme="minorHAnsi" w:hAnsiTheme="minorHAnsi" w:cs="Arial"/>
                <w:szCs w:val="22"/>
              </w:rPr>
            </w:pPr>
          </w:p>
          <w:p w14:paraId="73AAA992"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 xml:space="preserve">Comment est mesuré le couple moteur Cm sur le système (cliquer sur l’icône   </w:t>
            </w:r>
            <w:r>
              <w:rPr>
                <w:noProof/>
              </w:rPr>
              <w:drawing>
                <wp:inline distT="0" distB="0" distL="0" distR="0" wp14:anchorId="036C0727" wp14:editId="625B252E">
                  <wp:extent cx="257175" cy="266700"/>
                  <wp:effectExtent l="19050" t="0" r="9525" b="0"/>
                  <wp:docPr id="2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5"/>
                          <a:srcRect l="13795" t="43007" r="81721" b="50795"/>
                          <a:stretch>
                            <a:fillRect/>
                          </a:stretch>
                        </pic:blipFill>
                        <pic:spPr bwMode="auto">
                          <a:xfrm>
                            <a:off x="0" y="0"/>
                            <a:ext cx="257175" cy="266700"/>
                          </a:xfrm>
                          <a:prstGeom prst="rect">
                            <a:avLst/>
                          </a:prstGeom>
                          <a:noFill/>
                          <a:ln w="9525">
                            <a:noFill/>
                            <a:miter lim="800000"/>
                            <a:headEnd/>
                            <a:tailEnd/>
                          </a:ln>
                        </pic:spPr>
                      </pic:pic>
                    </a:graphicData>
                  </a:graphic>
                </wp:inline>
              </w:drawing>
            </w:r>
            <w:r w:rsidRPr="00754B23">
              <w:rPr>
                <w:rFonts w:asciiTheme="minorHAnsi" w:hAnsiTheme="minorHAnsi" w:cs="Arial"/>
                <w:szCs w:val="22"/>
              </w:rPr>
              <w:t xml:space="preserve"> ) ? Donner la caractéristique du moteur permettant cette mesure.</w:t>
            </w:r>
          </w:p>
          <w:p w14:paraId="75382951"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Réaliser une mesure du couple moteur (Attention, la charge doit être identique à celle qui a été fixé pour le calcul avec le modèle)</w:t>
            </w:r>
          </w:p>
          <w:p w14:paraId="0695FC32" w14:textId="77777777" w:rsidR="00754B23" w:rsidRDefault="00754B23" w:rsidP="00B927D3">
            <w:pPr>
              <w:rPr>
                <w:rFonts w:asciiTheme="minorHAnsi" w:hAnsiTheme="minorHAnsi" w:cs="Arial"/>
                <w:szCs w:val="22"/>
              </w:rPr>
            </w:pPr>
          </w:p>
        </w:tc>
        <w:tc>
          <w:tcPr>
            <w:tcW w:w="4606" w:type="dxa"/>
          </w:tcPr>
          <w:p w14:paraId="42F8AFB4"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Modélisation 3D et simulation</w:t>
            </w:r>
          </w:p>
          <w:p w14:paraId="5979664E" w14:textId="77777777" w:rsidR="00754B23" w:rsidRPr="00754B23" w:rsidRDefault="00754B23" w:rsidP="00754B23">
            <w:pPr>
              <w:rPr>
                <w:rFonts w:asciiTheme="minorHAnsi" w:hAnsiTheme="minorHAnsi" w:cs="Arial"/>
                <w:szCs w:val="22"/>
              </w:rPr>
            </w:pPr>
          </w:p>
          <w:p w14:paraId="215696FA"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 xml:space="preserve">Sur le fichier </w:t>
            </w:r>
            <w:proofErr w:type="spellStart"/>
            <w:r w:rsidRPr="00754B23">
              <w:rPr>
                <w:rFonts w:asciiTheme="minorHAnsi" w:hAnsiTheme="minorHAnsi" w:cs="Arial"/>
                <w:szCs w:val="22"/>
              </w:rPr>
              <w:t>maxpidstat.SLDASM</w:t>
            </w:r>
            <w:proofErr w:type="spellEnd"/>
            <w:r w:rsidRPr="00754B23">
              <w:rPr>
                <w:rFonts w:asciiTheme="minorHAnsi" w:hAnsiTheme="minorHAnsi" w:cs="Arial"/>
                <w:szCs w:val="22"/>
              </w:rPr>
              <w:t>, vérifier les efforts extérieurs suivants</w:t>
            </w:r>
          </w:p>
          <w:p w14:paraId="11EACA18"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Couple moteur inconnu : Cm</w:t>
            </w:r>
          </w:p>
          <w:p w14:paraId="7757A2F4"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w:t>
            </w:r>
            <w:r w:rsidRPr="00754B23">
              <w:rPr>
                <w:rFonts w:asciiTheme="minorHAnsi" w:hAnsiTheme="minorHAnsi" w:cs="Arial"/>
                <w:szCs w:val="22"/>
              </w:rPr>
              <w:tab/>
              <w:t>Action de pesanteur sur les 2 disques (de 650 g chacun) situés à l’extrémité du bras</w:t>
            </w:r>
          </w:p>
          <w:p w14:paraId="7813593B" w14:textId="77777777" w:rsidR="00754B23" w:rsidRPr="00754B23" w:rsidRDefault="00754B23" w:rsidP="00754B23">
            <w:pPr>
              <w:rPr>
                <w:rFonts w:asciiTheme="minorHAnsi" w:hAnsiTheme="minorHAnsi" w:cs="Arial"/>
                <w:szCs w:val="22"/>
              </w:rPr>
            </w:pPr>
            <w:r w:rsidRPr="00754B23">
              <w:rPr>
                <w:rFonts w:asciiTheme="minorHAnsi" w:hAnsiTheme="minorHAnsi" w:cs="Arial"/>
                <w:szCs w:val="22"/>
              </w:rPr>
              <w:t xml:space="preserve"> </w:t>
            </w:r>
          </w:p>
          <w:p w14:paraId="19533089" w14:textId="77777777" w:rsidR="00754B23" w:rsidRPr="00754B23" w:rsidRDefault="00754B23" w:rsidP="00754B23">
            <w:pPr>
              <w:rPr>
                <w:rFonts w:asciiTheme="minorHAnsi" w:hAnsiTheme="minorHAnsi" w:cs="Arial"/>
                <w:szCs w:val="22"/>
              </w:rPr>
            </w:pPr>
          </w:p>
          <w:p w14:paraId="2779B43D" w14:textId="77777777" w:rsidR="00754B23" w:rsidRDefault="00754B23" w:rsidP="00754B23">
            <w:pPr>
              <w:jc w:val="center"/>
              <w:rPr>
                <w:noProof/>
              </w:rPr>
            </w:pPr>
            <w:r>
              <w:rPr>
                <w:noProof/>
              </w:rPr>
              <mc:AlternateContent>
                <mc:Choice Requires="wps">
                  <w:drawing>
                    <wp:anchor distT="0" distB="0" distL="114300" distR="114300" simplePos="0" relativeHeight="251668480" behindDoc="0" locked="0" layoutInCell="1" allowOverlap="1" wp14:anchorId="5DAE3086" wp14:editId="7E886436">
                      <wp:simplePos x="0" y="0"/>
                      <wp:positionH relativeFrom="column">
                        <wp:posOffset>267335</wp:posOffset>
                      </wp:positionH>
                      <wp:positionV relativeFrom="paragraph">
                        <wp:posOffset>1572260</wp:posOffset>
                      </wp:positionV>
                      <wp:extent cx="1073785" cy="265430"/>
                      <wp:effectExtent l="7620" t="13970" r="10795" b="12700"/>
                      <wp:wrapNone/>
                      <wp:docPr id="22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265430"/>
                              </a:xfrm>
                              <a:prstGeom prst="ellipse">
                                <a:avLst/>
                              </a:prstGeom>
                              <a:solidFill>
                                <a:srgbClr val="FFFFFF">
                                  <a:alpha val="0"/>
                                </a:srgbClr>
                              </a:solidFill>
                              <a:ln w="222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21.05pt;margin-top:123.8pt;width:84.55pt;height:2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" strokecolor="red" strokeweight="1.75pt">
                      <v:fill opacity="0"/>
                    </v:oval>
                  </w:pict>
                </mc:Fallback>
              </mc:AlternateContent>
            </w:r>
            <w:r>
              <w:rPr>
                <w:noProof/>
              </w:rPr>
              <w:drawing>
                <wp:inline distT="0" distB="0" distL="0" distR="0" wp14:anchorId="51795C29" wp14:editId="37D16424">
                  <wp:extent cx="2542494" cy="1911138"/>
                  <wp:effectExtent l="0" t="0" r="0" b="0"/>
                  <wp:docPr id="2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6"/>
                          <a:srcRect/>
                          <a:stretch>
                            <a:fillRect/>
                          </a:stretch>
                        </pic:blipFill>
                        <pic:spPr bwMode="auto">
                          <a:xfrm>
                            <a:off x="0" y="0"/>
                            <a:ext cx="2543620" cy="1911985"/>
                          </a:xfrm>
                          <a:prstGeom prst="rect">
                            <a:avLst/>
                          </a:prstGeom>
                          <a:noFill/>
                          <a:ln w="9525">
                            <a:noFill/>
                            <a:miter lim="800000"/>
                            <a:headEnd/>
                            <a:tailEnd/>
                          </a:ln>
                        </pic:spPr>
                      </pic:pic>
                    </a:graphicData>
                  </a:graphic>
                </wp:inline>
              </w:drawing>
            </w:r>
          </w:p>
          <w:p w14:paraId="0304520B" w14:textId="77777777" w:rsidR="00754B23" w:rsidRDefault="00754B23" w:rsidP="00754B23">
            <w:pPr>
              <w:rPr>
                <w:noProof/>
              </w:rPr>
            </w:pPr>
          </w:p>
          <w:p w14:paraId="57CC2738" w14:textId="77777777" w:rsidR="00E13C5A" w:rsidRPr="00E13C5A" w:rsidRDefault="00E13C5A" w:rsidP="00E13C5A">
            <w:pPr>
              <w:pStyle w:val="p5"/>
              <w:numPr>
                <w:ilvl w:val="0"/>
                <w:numId w:val="29"/>
              </w:numPr>
              <w:spacing w:line="280" w:lineRule="atLeast"/>
              <w:ind w:left="345"/>
              <w:rPr>
                <w:rFonts w:asciiTheme="minorHAnsi" w:hAnsiTheme="minorHAnsi"/>
                <w:sz w:val="22"/>
                <w:szCs w:val="22"/>
              </w:rPr>
            </w:pPr>
            <w:r w:rsidRPr="00E13C5A">
              <w:rPr>
                <w:rFonts w:asciiTheme="minorHAnsi" w:hAnsiTheme="minorHAnsi"/>
                <w:sz w:val="22"/>
                <w:szCs w:val="22"/>
              </w:rPr>
              <w:t>Lancer l’étude dynamique (Analyse/Calcul mécanique) dans la position d’origine du mécanisme (</w:t>
            </w:r>
            <w:r w:rsidRPr="00E13C5A">
              <w:rPr>
                <w:rFonts w:asciiTheme="minorHAnsi" w:hAnsiTheme="minorHAnsi"/>
                <w:sz w:val="22"/>
                <w:szCs w:val="22"/>
              </w:rPr>
              <w:sym w:font="Symbol" w:char="F071"/>
            </w:r>
            <w:r w:rsidRPr="00E13C5A">
              <w:rPr>
                <w:rFonts w:asciiTheme="minorHAnsi" w:hAnsiTheme="minorHAnsi"/>
                <w:sz w:val="22"/>
                <w:szCs w:val="22"/>
              </w:rPr>
              <w:t xml:space="preserve"> = 30°)</w:t>
            </w:r>
          </w:p>
          <w:p w14:paraId="4E09642A" w14:textId="77777777" w:rsidR="00E13C5A" w:rsidRPr="008661F4" w:rsidRDefault="00E13C5A" w:rsidP="00E13C5A">
            <w:pPr>
              <w:pStyle w:val="p5"/>
              <w:spacing w:line="280" w:lineRule="atLeast"/>
              <w:rPr>
                <w:i/>
              </w:rPr>
            </w:pPr>
          </w:p>
          <w:p w14:paraId="5954816A" w14:textId="77777777" w:rsidR="00E13C5A" w:rsidRDefault="00E13C5A" w:rsidP="00E13C5A">
            <w:pPr>
              <w:pStyle w:val="p5"/>
              <w:spacing w:line="280" w:lineRule="atLeast"/>
              <w:ind w:left="345"/>
              <w:rPr>
                <w:i/>
                <w:noProof/>
                <w:snapToGrid/>
              </w:rPr>
            </w:pPr>
            <w:r>
              <w:rPr>
                <w:i/>
                <w:noProof/>
                <w:snapToGrid/>
              </w:rPr>
              <w:lastRenderedPageBreak/>
              <w:drawing>
                <wp:inline distT="0" distB="0" distL="0" distR="0" wp14:anchorId="76FB8B59" wp14:editId="2B1DC01B">
                  <wp:extent cx="2933700" cy="1781175"/>
                  <wp:effectExtent l="1905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7"/>
                          <a:srcRect l="19183" t="23061" r="19183" b="26834"/>
                          <a:stretch>
                            <a:fillRect/>
                          </a:stretch>
                        </pic:blipFill>
                        <pic:spPr bwMode="auto">
                          <a:xfrm>
                            <a:off x="0" y="0"/>
                            <a:ext cx="2933700" cy="1781175"/>
                          </a:xfrm>
                          <a:prstGeom prst="rect">
                            <a:avLst/>
                          </a:prstGeom>
                          <a:noFill/>
                          <a:ln w="9525">
                            <a:noFill/>
                            <a:miter lim="800000"/>
                            <a:headEnd/>
                            <a:tailEnd/>
                          </a:ln>
                        </pic:spPr>
                      </pic:pic>
                    </a:graphicData>
                  </a:graphic>
                </wp:inline>
              </w:drawing>
            </w:r>
          </w:p>
          <w:p w14:paraId="19F59767" w14:textId="77777777" w:rsidR="00754B23" w:rsidRDefault="00754B23" w:rsidP="00B927D3">
            <w:pPr>
              <w:rPr>
                <w:rFonts w:asciiTheme="minorHAnsi" w:hAnsiTheme="minorHAnsi" w:cs="Arial"/>
                <w:szCs w:val="22"/>
              </w:rPr>
            </w:pPr>
          </w:p>
          <w:p w14:paraId="7DBE005D" w14:textId="77777777" w:rsidR="00E13C5A" w:rsidRPr="00E13C5A" w:rsidRDefault="00E13C5A" w:rsidP="00E13C5A">
            <w:pPr>
              <w:numPr>
                <w:ilvl w:val="0"/>
                <w:numId w:val="29"/>
              </w:numPr>
              <w:ind w:left="345"/>
              <w:rPr>
                <w:rFonts w:asciiTheme="minorHAnsi" w:hAnsiTheme="minorHAnsi"/>
                <w:i/>
              </w:rPr>
            </w:pPr>
            <w:r w:rsidRPr="00E13C5A">
              <w:rPr>
                <w:rFonts w:asciiTheme="minorHAnsi" w:hAnsiTheme="minorHAnsi"/>
                <w:i/>
              </w:rPr>
              <w:t>Dans Résultats sélectionner courbes paramétrées pour afficher le couple moteur Cm et fonction de l’angle du bras.)</w:t>
            </w:r>
          </w:p>
          <w:p w14:paraId="7D20E798" w14:textId="77777777" w:rsidR="00E13C5A" w:rsidRDefault="00E13C5A" w:rsidP="00E13C5A">
            <w:pPr>
              <w:pStyle w:val="p5"/>
              <w:spacing w:line="280" w:lineRule="atLeast"/>
              <w:ind w:left="345"/>
            </w:pPr>
          </w:p>
          <w:p w14:paraId="72619D24" w14:textId="77777777" w:rsidR="00E13C5A" w:rsidRDefault="00E13C5A" w:rsidP="00E13C5A">
            <w:pPr>
              <w:pStyle w:val="p5"/>
              <w:spacing w:line="280" w:lineRule="atLeast"/>
              <w:ind w:left="345"/>
              <w:jc w:val="center"/>
            </w:pPr>
            <w:r>
              <w:rPr>
                <w:noProof/>
                <w:snapToGrid/>
              </w:rPr>
              <w:drawing>
                <wp:inline distT="0" distB="0" distL="0" distR="0" wp14:anchorId="2F5F9F81" wp14:editId="0276ED96">
                  <wp:extent cx="3440142" cy="2584261"/>
                  <wp:effectExtent l="19050" t="0" r="7908" b="0"/>
                  <wp:docPr id="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8" cstate="print"/>
                          <a:srcRect/>
                          <a:stretch>
                            <a:fillRect/>
                          </a:stretch>
                        </pic:blipFill>
                        <pic:spPr bwMode="auto">
                          <a:xfrm>
                            <a:off x="0" y="0"/>
                            <a:ext cx="3444112" cy="2587244"/>
                          </a:xfrm>
                          <a:prstGeom prst="rect">
                            <a:avLst/>
                          </a:prstGeom>
                          <a:noFill/>
                          <a:ln w="9525">
                            <a:noFill/>
                            <a:miter lim="800000"/>
                            <a:headEnd/>
                            <a:tailEnd/>
                          </a:ln>
                        </pic:spPr>
                      </pic:pic>
                    </a:graphicData>
                  </a:graphic>
                </wp:inline>
              </w:drawing>
            </w:r>
          </w:p>
          <w:p w14:paraId="25D64FB6" w14:textId="77777777" w:rsidR="00E13C5A" w:rsidRDefault="00E13C5A" w:rsidP="00E13C5A">
            <w:pPr>
              <w:rPr>
                <w:i/>
              </w:rPr>
            </w:pPr>
          </w:p>
          <w:p w14:paraId="29BCC6AB" w14:textId="77777777" w:rsidR="00E13C5A" w:rsidRPr="00E13C5A" w:rsidRDefault="00E13C5A" w:rsidP="00E13C5A">
            <w:pPr>
              <w:numPr>
                <w:ilvl w:val="0"/>
                <w:numId w:val="29"/>
              </w:numPr>
              <w:ind w:left="345"/>
              <w:rPr>
                <w:rFonts w:asciiTheme="minorHAnsi" w:hAnsiTheme="minorHAnsi"/>
              </w:rPr>
            </w:pPr>
            <w:r w:rsidRPr="00E13C5A">
              <w:rPr>
                <w:rFonts w:asciiTheme="minorHAnsi" w:hAnsiTheme="minorHAnsi"/>
              </w:rPr>
              <w:t>Relever la valeur de Cm pour un angle du bras de 45</w:t>
            </w:r>
            <w:proofErr w:type="gramStart"/>
            <w:r w:rsidRPr="00E13C5A">
              <w:rPr>
                <w:rFonts w:asciiTheme="minorHAnsi" w:hAnsiTheme="minorHAnsi"/>
              </w:rPr>
              <w:t>° .</w:t>
            </w:r>
            <w:proofErr w:type="gramEnd"/>
            <w:r w:rsidRPr="00E13C5A">
              <w:rPr>
                <w:rFonts w:asciiTheme="minorHAnsi" w:hAnsiTheme="minorHAnsi"/>
              </w:rPr>
              <w:t xml:space="preserve"> </w:t>
            </w:r>
          </w:p>
          <w:p w14:paraId="4A1E67E3" w14:textId="77777777" w:rsidR="00E13C5A" w:rsidRDefault="00E13C5A" w:rsidP="00E13C5A"/>
          <w:p w14:paraId="0B843A2C" w14:textId="77777777" w:rsidR="00E13C5A" w:rsidRDefault="00E13C5A" w:rsidP="00E13C5A"/>
          <w:p w14:paraId="6AB86121" w14:textId="77777777" w:rsidR="00E13C5A" w:rsidRPr="00E13C5A" w:rsidRDefault="00E13C5A" w:rsidP="00E13C5A">
            <w:pPr>
              <w:ind w:left="345"/>
              <w:jc w:val="center"/>
              <w:rPr>
                <w:rFonts w:asciiTheme="minorHAnsi" w:hAnsiTheme="minorHAnsi"/>
                <w:b/>
              </w:rPr>
            </w:pPr>
            <w:r w:rsidRPr="00E13C5A">
              <w:rPr>
                <w:rFonts w:asciiTheme="minorHAnsi" w:hAnsiTheme="minorHAnsi"/>
                <w:b/>
              </w:rPr>
              <w:t>Modèle1 : statique</w:t>
            </w:r>
          </w:p>
          <w:p w14:paraId="3E732334" w14:textId="77777777" w:rsidR="00E13C5A" w:rsidRPr="00E13C5A" w:rsidRDefault="00E13C5A" w:rsidP="00E13C5A">
            <w:pPr>
              <w:ind w:left="345"/>
              <w:jc w:val="center"/>
              <w:rPr>
                <w:rFonts w:asciiTheme="minorHAnsi" w:hAnsiTheme="minorHAnsi"/>
                <w:i/>
              </w:rPr>
            </w:pPr>
          </w:p>
          <w:p w14:paraId="621A512A" w14:textId="77777777" w:rsidR="00E13C5A" w:rsidRPr="00E13C5A" w:rsidRDefault="00E13C5A" w:rsidP="00E13C5A">
            <w:pPr>
              <w:numPr>
                <w:ilvl w:val="0"/>
                <w:numId w:val="29"/>
              </w:numPr>
              <w:ind w:left="345"/>
              <w:rPr>
                <w:rFonts w:asciiTheme="minorHAnsi" w:hAnsiTheme="minorHAnsi"/>
                <w:i/>
              </w:rPr>
            </w:pPr>
            <w:r w:rsidRPr="00E13C5A">
              <w:rPr>
                <w:rFonts w:asciiTheme="minorHAnsi" w:hAnsiTheme="minorHAnsi"/>
                <w:i/>
              </w:rPr>
              <w:t>A partir du système d’équations du modèle1 de l’annexe, donner la démarche à suivre (isolement de solide et application du PFS) permettant de donner la loi entrée/sortie en efforts du mécanisme. Cette loi relie la masse des disques installés à l’extrémité du bras et le couple généré par le moteur.</w:t>
            </w:r>
          </w:p>
          <w:p w14:paraId="26A898D8" w14:textId="77777777" w:rsidR="00E13C5A" w:rsidRPr="00E13C5A" w:rsidRDefault="00E13C5A" w:rsidP="00E13C5A">
            <w:pPr>
              <w:pStyle w:val="p5"/>
              <w:numPr>
                <w:ilvl w:val="0"/>
                <w:numId w:val="29"/>
              </w:numPr>
              <w:spacing w:line="280" w:lineRule="atLeast"/>
              <w:ind w:left="345"/>
              <w:rPr>
                <w:rFonts w:asciiTheme="minorHAnsi" w:hAnsiTheme="minorHAnsi"/>
                <w:i/>
              </w:rPr>
            </w:pPr>
            <w:r w:rsidRPr="00E13C5A">
              <w:rPr>
                <w:rFonts w:asciiTheme="minorHAnsi" w:hAnsiTheme="minorHAnsi"/>
                <w:i/>
              </w:rPr>
              <w:t>Retrouver l’expression du couple moteur : Cm=</w:t>
            </w:r>
            <w:r w:rsidRPr="00E13C5A">
              <w:rPr>
                <w:rFonts w:asciiTheme="minorHAnsi" w:hAnsiTheme="minorHAnsi"/>
                <w:position w:val="-28"/>
              </w:rPr>
              <w:object w:dxaOrig="1780" w:dyaOrig="660" w14:anchorId="27853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35pt;height:32pt" o:ole="">
                  <v:imagedata r:id="rId29" o:title=""/>
                </v:shape>
                <o:OLEObject Type="Embed" ProgID="Equation.3" ShapeID="_x0000_i1025" DrawAspect="Content" ObjectID="_1411218142" r:id="rId30"/>
              </w:object>
            </w:r>
            <w:r w:rsidRPr="00E13C5A">
              <w:rPr>
                <w:rFonts w:asciiTheme="minorHAnsi" w:hAnsiTheme="minorHAnsi"/>
                <w:i/>
              </w:rPr>
              <w:t xml:space="preserve"> (le poids des pièces autres que les masses est négligé)</w:t>
            </w:r>
          </w:p>
          <w:p w14:paraId="2CFC4F1E" w14:textId="77777777" w:rsidR="00E13C5A" w:rsidRPr="00E13C5A" w:rsidRDefault="00E13C5A" w:rsidP="00E13C5A">
            <w:pPr>
              <w:pStyle w:val="p5"/>
              <w:spacing w:line="280" w:lineRule="atLeast"/>
              <w:ind w:left="61"/>
              <w:rPr>
                <w:rFonts w:asciiTheme="minorHAnsi" w:hAnsiTheme="minorHAnsi"/>
                <w:i/>
              </w:rPr>
            </w:pPr>
          </w:p>
          <w:p w14:paraId="6673F1A9" w14:textId="77777777" w:rsidR="00E13C5A" w:rsidRPr="00E13C5A" w:rsidRDefault="00E13C5A" w:rsidP="00E13C5A">
            <w:pPr>
              <w:pStyle w:val="p5"/>
              <w:spacing w:line="280" w:lineRule="atLeast"/>
              <w:ind w:left="61"/>
              <w:rPr>
                <w:rFonts w:asciiTheme="minorHAnsi" w:hAnsiTheme="minorHAnsi"/>
              </w:rPr>
            </w:pPr>
            <w:r w:rsidRPr="00E13C5A">
              <w:rPr>
                <w:rFonts w:asciiTheme="minorHAnsi" w:hAnsiTheme="minorHAnsi"/>
                <w:i/>
              </w:rPr>
              <w:t>Rappel : L’étude géométrique a permis de montrer que </w:t>
            </w:r>
            <w:proofErr w:type="gramStart"/>
            <w:r w:rsidRPr="00E13C5A">
              <w:rPr>
                <w:rFonts w:asciiTheme="minorHAnsi" w:hAnsiTheme="minorHAnsi"/>
                <w:i/>
              </w:rPr>
              <w:t xml:space="preserve">: </w:t>
            </w:r>
            <w:r w:rsidRPr="00E13C5A">
              <w:rPr>
                <w:rFonts w:asciiTheme="minorHAnsi" w:hAnsiTheme="minorHAnsi"/>
                <w:position w:val="-24"/>
              </w:rPr>
              <w:object w:dxaOrig="1860" w:dyaOrig="620" w14:anchorId="3DD57738">
                <v:shape id="_x0000_i1026" type="#_x0000_t75" style="width:94.65pt;height:31.35pt" o:ole="">
                  <v:imagedata r:id="rId31" o:title=""/>
                </v:shape>
                <o:OLEObject Type="Embed" ProgID="Equation.3" ShapeID="_x0000_i1026" DrawAspect="Content" ObjectID="_1411218143" r:id="rId32"/>
              </w:object>
            </w:r>
            <w:r w:rsidRPr="00E13C5A">
              <w:rPr>
                <w:rFonts w:asciiTheme="minorHAnsi" w:hAnsiTheme="minorHAnsi"/>
              </w:rPr>
              <w:t>.</w:t>
            </w:r>
            <w:proofErr w:type="gramEnd"/>
          </w:p>
          <w:p w14:paraId="090AD057" w14:textId="77777777" w:rsidR="00E13C5A" w:rsidRDefault="00E13C5A" w:rsidP="00B927D3">
            <w:pPr>
              <w:rPr>
                <w:rFonts w:asciiTheme="minorHAnsi" w:hAnsiTheme="minorHAnsi" w:cs="Arial"/>
                <w:szCs w:val="22"/>
              </w:rPr>
            </w:pPr>
          </w:p>
        </w:tc>
      </w:tr>
    </w:tbl>
    <w:p w14:paraId="0CA717BB" w14:textId="77777777" w:rsidR="00754B23" w:rsidRDefault="00754B23" w:rsidP="00B927D3">
      <w:pPr>
        <w:rPr>
          <w:rFonts w:asciiTheme="minorHAnsi" w:hAnsiTheme="minorHAnsi" w:cs="Arial"/>
          <w:szCs w:val="22"/>
        </w:rPr>
      </w:pPr>
    </w:p>
    <w:p w14:paraId="01462A98" w14:textId="77777777" w:rsidR="00A02017" w:rsidRDefault="00A02017" w:rsidP="00A02017"/>
    <w:p w14:paraId="7BDCAB88" w14:textId="77777777" w:rsidR="00A02017" w:rsidRDefault="00A02017" w:rsidP="00A02017">
      <w:pPr>
        <w:pStyle w:val="Paragraphedeliste"/>
        <w:numPr>
          <w:ilvl w:val="0"/>
          <w:numId w:val="14"/>
        </w:numPr>
        <w:rPr>
          <w:rFonts w:asciiTheme="minorHAnsi" w:hAnsiTheme="minorHAnsi" w:cstheme="minorHAnsi"/>
          <w:szCs w:val="22"/>
        </w:rPr>
      </w:pPr>
      <w:r w:rsidRPr="00A02017">
        <w:rPr>
          <w:rFonts w:asciiTheme="minorHAnsi" w:hAnsiTheme="minorHAnsi" w:cstheme="minorHAnsi"/>
          <w:szCs w:val="22"/>
        </w:rPr>
        <w:t>Comparer les résultats</w:t>
      </w:r>
      <w:r w:rsidRPr="00080A1F">
        <w:rPr>
          <w:rFonts w:asciiTheme="minorHAnsi" w:hAnsiTheme="minorHAnsi" w:cstheme="minorHAnsi"/>
          <w:szCs w:val="22"/>
        </w:rPr>
        <w:t>.</w:t>
      </w:r>
    </w:p>
    <w:p w14:paraId="5BAD87F4" w14:textId="77777777" w:rsidR="00A02017" w:rsidRDefault="00A02017" w:rsidP="00A02017">
      <w:pPr>
        <w:pStyle w:val="Paragraphedeliste"/>
        <w:ind w:left="502"/>
        <w:rPr>
          <w:rFonts w:asciiTheme="minorHAnsi" w:hAnsiTheme="minorHAnsi" w:cstheme="minorHAnsi"/>
          <w:szCs w:val="22"/>
        </w:rPr>
      </w:pPr>
    </w:p>
    <w:p w14:paraId="403DFF1D" w14:textId="7CC7DB13" w:rsidR="00AA0C35" w:rsidRPr="001A1A16" w:rsidRDefault="00A02017" w:rsidP="00AA0C35">
      <w:pPr>
        <w:pStyle w:val="Paragraphedeliste"/>
        <w:numPr>
          <w:ilvl w:val="0"/>
          <w:numId w:val="14"/>
        </w:numPr>
        <w:rPr>
          <w:rFonts w:asciiTheme="minorHAnsi" w:hAnsiTheme="minorHAnsi" w:cs="Arial"/>
          <w:szCs w:val="22"/>
        </w:rPr>
      </w:pPr>
      <w:r w:rsidRPr="00A02017">
        <w:rPr>
          <w:rFonts w:asciiTheme="minorHAnsi" w:hAnsiTheme="minorHAnsi"/>
        </w:rPr>
        <w:t>Préciser l’origine des écarts sur Cm entre les différentes études</w:t>
      </w:r>
    </w:p>
    <w:p w14:paraId="2570C2F2" w14:textId="77777777" w:rsidR="00AA0C35" w:rsidRPr="00AA0C35" w:rsidRDefault="00AA0C35" w:rsidP="00AA0C35">
      <w:pPr>
        <w:rPr>
          <w:rFonts w:asciiTheme="minorHAnsi" w:hAnsiTheme="minorHAnsi" w:cs="Arial"/>
          <w:szCs w:val="22"/>
        </w:rPr>
      </w:pPr>
    </w:p>
    <w:p w14:paraId="71F3755C" w14:textId="77777777" w:rsidR="00AA0C35" w:rsidRDefault="00AA0C35" w:rsidP="00AA0C35">
      <w:pPr>
        <w:rPr>
          <w:rFonts w:asciiTheme="minorHAnsi" w:hAnsiTheme="minorHAnsi" w:cs="Arial"/>
          <w:szCs w:val="22"/>
        </w:rPr>
      </w:pPr>
    </w:p>
    <w:p w14:paraId="23EA3426" w14:textId="77777777" w:rsidR="00AA0C35" w:rsidRDefault="00AA0C35" w:rsidP="00AA0C35">
      <w:pPr>
        <w:pStyle w:val="Paragraphedeliste"/>
        <w:numPr>
          <w:ilvl w:val="0"/>
          <w:numId w:val="17"/>
        </w:numPr>
        <w:rPr>
          <w:rFonts w:asciiTheme="minorHAnsi" w:hAnsiTheme="minorHAnsi" w:cstheme="minorHAnsi"/>
          <w:b/>
          <w:color w:val="FF0000"/>
          <w:szCs w:val="22"/>
          <w:u w:val="single"/>
        </w:rPr>
      </w:pPr>
      <w:r>
        <w:rPr>
          <w:rFonts w:asciiTheme="minorHAnsi" w:hAnsiTheme="minorHAnsi" w:cstheme="minorHAnsi"/>
          <w:b/>
          <w:color w:val="FF0000"/>
          <w:szCs w:val="22"/>
          <w:u w:val="single"/>
        </w:rPr>
        <w:t>Analyse des écarts</w:t>
      </w:r>
    </w:p>
    <w:p w14:paraId="6ADF54AB" w14:textId="77777777" w:rsidR="00AA0C35" w:rsidRDefault="00AA0C35" w:rsidP="00AA0C35">
      <w:pPr>
        <w:rPr>
          <w:rFonts w:asciiTheme="minorHAnsi" w:hAnsiTheme="minorHAnsi" w:cstheme="minorHAnsi"/>
          <w:b/>
          <w:color w:val="FF0000"/>
          <w:szCs w:val="22"/>
          <w:u w:val="single"/>
        </w:rPr>
      </w:pPr>
    </w:p>
    <w:p w14:paraId="14C00D2C" w14:textId="77777777" w:rsidR="00AA0C35" w:rsidRDefault="00AA0C35" w:rsidP="00AA0C35">
      <w:pPr>
        <w:rPr>
          <w:rFonts w:asciiTheme="minorHAnsi" w:hAnsiTheme="minorHAnsi" w:cstheme="minorHAnsi"/>
          <w:b/>
          <w:color w:val="FF0000"/>
          <w:szCs w:val="22"/>
          <w:u w:val="single"/>
        </w:rPr>
      </w:pPr>
    </w:p>
    <w:p w14:paraId="26C61DF0" w14:textId="77777777" w:rsidR="00AA0C35" w:rsidRDefault="00AA0C35" w:rsidP="00AA0C35">
      <w:pPr>
        <w:rPr>
          <w:rFonts w:asciiTheme="minorHAnsi" w:hAnsiTheme="minorHAnsi" w:cstheme="minorHAnsi"/>
          <w:b/>
          <w:color w:val="FF0000"/>
          <w:szCs w:val="22"/>
          <w:u w:val="single"/>
        </w:rPr>
      </w:pPr>
      <w:r>
        <w:rPr>
          <w:b/>
          <w:noProof/>
        </w:rPr>
        <w:drawing>
          <wp:inline distT="0" distB="0" distL="0" distR="0" wp14:anchorId="414B6FF8" wp14:editId="061341A8">
            <wp:extent cx="4839970" cy="2689860"/>
            <wp:effectExtent l="0" t="0" r="11430" b="25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9970" cy="2689860"/>
                    </a:xfrm>
                    <a:prstGeom prst="rect">
                      <a:avLst/>
                    </a:prstGeom>
                    <a:noFill/>
                    <a:ln w="9525">
                      <a:noFill/>
                      <a:miter lim="800000"/>
                      <a:headEnd/>
                      <a:tailEnd/>
                    </a:ln>
                  </pic:spPr>
                </pic:pic>
              </a:graphicData>
            </a:graphic>
          </wp:inline>
        </w:drawing>
      </w:r>
    </w:p>
    <w:p w14:paraId="19774892" w14:textId="77777777" w:rsidR="00AA0C35" w:rsidRDefault="00AA0C35" w:rsidP="00AA0C35">
      <w:pPr>
        <w:rPr>
          <w:rFonts w:asciiTheme="minorHAnsi" w:hAnsiTheme="minorHAnsi" w:cstheme="minorHAnsi"/>
          <w:b/>
          <w:color w:val="FF0000"/>
          <w:szCs w:val="22"/>
          <w:u w:val="single"/>
        </w:rPr>
      </w:pPr>
    </w:p>
    <w:p w14:paraId="1027CE5A" w14:textId="77777777" w:rsidR="00AA0C35" w:rsidRDefault="00AA0C35" w:rsidP="00AA0C35">
      <w:pPr>
        <w:rPr>
          <w:rFonts w:asciiTheme="minorHAnsi" w:hAnsiTheme="minorHAnsi" w:cstheme="minorHAnsi"/>
          <w:b/>
          <w:color w:val="FF0000"/>
          <w:szCs w:val="22"/>
          <w:u w:val="single"/>
        </w:rPr>
      </w:pPr>
    </w:p>
    <w:p w14:paraId="622406D8" w14:textId="77777777" w:rsidR="00AA0C35" w:rsidRPr="00AA0C35" w:rsidRDefault="00AA0C35" w:rsidP="00AA0C35">
      <w:pPr>
        <w:rPr>
          <w:rFonts w:asciiTheme="minorHAnsi" w:hAnsiTheme="minorHAnsi" w:cstheme="minorHAnsi"/>
          <w:b/>
          <w:color w:val="FF0000"/>
          <w:szCs w:val="22"/>
          <w:u w:val="single"/>
        </w:rPr>
      </w:pPr>
    </w:p>
    <w:p w14:paraId="1B27767F" w14:textId="77777777" w:rsidR="00AA0C35" w:rsidRPr="00971BB9" w:rsidRDefault="00AA0C35" w:rsidP="00AA0C35">
      <w:pPr>
        <w:pStyle w:val="Paragraphedeliste"/>
        <w:ind w:left="0"/>
        <w:rPr>
          <w:rFonts w:asciiTheme="minorHAnsi" w:hAnsiTheme="minorHAnsi" w:cstheme="minorHAnsi"/>
          <w:b/>
          <w:color w:val="FF0000"/>
          <w:szCs w:val="22"/>
          <w:u w:val="single"/>
        </w:rPr>
      </w:pPr>
    </w:p>
    <w:tbl>
      <w:tblPr>
        <w:tblStyle w:val="Grille"/>
        <w:tblW w:w="0" w:type="auto"/>
        <w:tblLook w:val="04A0" w:firstRow="1" w:lastRow="0" w:firstColumn="1" w:lastColumn="0" w:noHBand="0" w:noVBand="1"/>
      </w:tblPr>
      <w:tblGrid>
        <w:gridCol w:w="4606"/>
        <w:gridCol w:w="4606"/>
      </w:tblGrid>
      <w:tr w:rsidR="00AA0C35" w14:paraId="2360337F" w14:textId="77777777" w:rsidTr="001F7678">
        <w:trPr>
          <w:trHeight w:val="3233"/>
        </w:trPr>
        <w:tc>
          <w:tcPr>
            <w:tcW w:w="4606" w:type="dxa"/>
          </w:tcPr>
          <w:p w14:paraId="53F99A70" w14:textId="77777777" w:rsidR="00AA0C35" w:rsidRPr="00AA0C35" w:rsidRDefault="00AA0C35" w:rsidP="00AA0C35">
            <w:pPr>
              <w:jc w:val="center"/>
              <w:rPr>
                <w:rFonts w:asciiTheme="minorHAnsi" w:hAnsiTheme="minorHAnsi" w:cs="Arial"/>
                <w:b/>
                <w:szCs w:val="22"/>
              </w:rPr>
            </w:pPr>
            <w:r w:rsidRPr="00AA0C35">
              <w:rPr>
                <w:rFonts w:asciiTheme="minorHAnsi" w:hAnsiTheme="minorHAnsi" w:cs="Arial"/>
                <w:b/>
                <w:szCs w:val="22"/>
              </w:rPr>
              <w:t>Mise en évidence des écarts</w:t>
            </w:r>
          </w:p>
          <w:p w14:paraId="29A68C49" w14:textId="77777777" w:rsidR="00AA0C35" w:rsidRPr="00AA0C35" w:rsidRDefault="00AA0C35" w:rsidP="00AA0C35">
            <w:pPr>
              <w:rPr>
                <w:rFonts w:asciiTheme="minorHAnsi" w:hAnsiTheme="minorHAnsi" w:cs="Arial"/>
                <w:szCs w:val="22"/>
              </w:rPr>
            </w:pPr>
          </w:p>
          <w:p w14:paraId="75609EF0" w14:textId="77777777" w:rsidR="00AA0C35" w:rsidRPr="00AA0C35" w:rsidRDefault="00AA0C35" w:rsidP="00AA0C35">
            <w:pPr>
              <w:rPr>
                <w:rFonts w:asciiTheme="minorHAnsi" w:hAnsiTheme="minorHAnsi" w:cs="Arial"/>
                <w:szCs w:val="22"/>
              </w:rPr>
            </w:pPr>
            <w:r w:rsidRPr="00AA0C35">
              <w:rPr>
                <w:rFonts w:asciiTheme="minorHAnsi" w:hAnsiTheme="minorHAnsi" w:cs="Arial"/>
                <w:szCs w:val="22"/>
              </w:rPr>
              <w:t>•</w:t>
            </w:r>
            <w:r w:rsidRPr="00AA0C35">
              <w:rPr>
                <w:rFonts w:asciiTheme="minorHAnsi" w:hAnsiTheme="minorHAnsi" w:cs="Arial"/>
                <w:szCs w:val="22"/>
              </w:rPr>
              <w:tab/>
              <w:t>Mettre en place un  (ou plusieurs) protocole expérimental afin de vérifier la cohérence des mesures effectuées. Conclure quant au niveau  des écarts provenant d’erreurs de mesures.</w:t>
            </w:r>
          </w:p>
          <w:p w14:paraId="16BE55E6" w14:textId="77777777" w:rsidR="00AA0C35" w:rsidRPr="00AA0C35" w:rsidRDefault="00AA0C35" w:rsidP="00AA0C35">
            <w:pPr>
              <w:rPr>
                <w:rFonts w:asciiTheme="minorHAnsi" w:hAnsiTheme="minorHAnsi" w:cs="Arial"/>
                <w:szCs w:val="22"/>
              </w:rPr>
            </w:pPr>
          </w:p>
          <w:p w14:paraId="1EF22403" w14:textId="77777777" w:rsidR="00AA0C35" w:rsidRPr="00AA0C35" w:rsidRDefault="00AA0C35" w:rsidP="00AA0C35">
            <w:pPr>
              <w:rPr>
                <w:rFonts w:asciiTheme="minorHAnsi" w:hAnsiTheme="minorHAnsi" w:cs="Arial"/>
                <w:szCs w:val="22"/>
              </w:rPr>
            </w:pPr>
            <w:r w:rsidRPr="00AA0C35">
              <w:rPr>
                <w:rFonts w:asciiTheme="minorHAnsi" w:hAnsiTheme="minorHAnsi" w:cs="Arial"/>
                <w:szCs w:val="22"/>
              </w:rPr>
              <w:t>•</w:t>
            </w:r>
            <w:r w:rsidRPr="00AA0C35">
              <w:rPr>
                <w:rFonts w:asciiTheme="minorHAnsi" w:hAnsiTheme="minorHAnsi" w:cs="Arial"/>
                <w:szCs w:val="22"/>
              </w:rPr>
              <w:tab/>
              <w:t>Si c’est possible, proposer une courbe de mesure corrigée sur Excel</w:t>
            </w:r>
          </w:p>
          <w:p w14:paraId="4A5C3732" w14:textId="77777777" w:rsidR="00AA0C35" w:rsidRDefault="00AA0C35" w:rsidP="00AA0C35">
            <w:pPr>
              <w:rPr>
                <w:rFonts w:asciiTheme="minorHAnsi" w:hAnsiTheme="minorHAnsi" w:cs="Arial"/>
                <w:szCs w:val="22"/>
              </w:rPr>
            </w:pPr>
          </w:p>
        </w:tc>
        <w:tc>
          <w:tcPr>
            <w:tcW w:w="4606" w:type="dxa"/>
          </w:tcPr>
          <w:p w14:paraId="4EBE442B" w14:textId="77777777" w:rsidR="00AA0C35" w:rsidRPr="00AA0C35" w:rsidRDefault="00AA0C35" w:rsidP="00AA0C35">
            <w:pPr>
              <w:ind w:left="66"/>
              <w:jc w:val="center"/>
              <w:rPr>
                <w:rFonts w:asciiTheme="minorHAnsi" w:hAnsiTheme="minorHAnsi"/>
                <w:b/>
              </w:rPr>
            </w:pPr>
            <w:r w:rsidRPr="00AA0C35">
              <w:rPr>
                <w:rFonts w:asciiTheme="minorHAnsi" w:hAnsiTheme="minorHAnsi"/>
                <w:b/>
              </w:rPr>
              <w:t>Mise en évidence des écarts</w:t>
            </w:r>
          </w:p>
          <w:p w14:paraId="7449F8A4" w14:textId="77777777" w:rsidR="00AA0C35" w:rsidRPr="00AA0C35" w:rsidRDefault="00AA0C35" w:rsidP="00AA0C35">
            <w:pPr>
              <w:ind w:left="360"/>
              <w:jc w:val="center"/>
              <w:rPr>
                <w:rFonts w:asciiTheme="minorHAnsi" w:hAnsiTheme="minorHAnsi"/>
                <w:i/>
              </w:rPr>
            </w:pPr>
          </w:p>
          <w:p w14:paraId="54D48F4F" w14:textId="77777777" w:rsidR="00AA0C35" w:rsidRPr="00AA0C35" w:rsidRDefault="00AA0C35" w:rsidP="00AA0C35">
            <w:pPr>
              <w:pStyle w:val="question"/>
              <w:numPr>
                <w:ilvl w:val="0"/>
                <w:numId w:val="32"/>
              </w:numPr>
              <w:spacing w:before="0" w:beforeAutospacing="0" w:after="0" w:afterAutospacing="0"/>
              <w:rPr>
                <w:rFonts w:asciiTheme="minorHAnsi" w:hAnsiTheme="minorHAnsi"/>
              </w:rPr>
            </w:pPr>
            <w:r w:rsidRPr="00AA0C35">
              <w:rPr>
                <w:rFonts w:asciiTheme="minorHAnsi" w:hAnsiTheme="minorHAnsi"/>
              </w:rPr>
              <w:t>Déterminer la valeur moyenne de l’écart  obtenu</w:t>
            </w:r>
          </w:p>
          <w:p w14:paraId="798A9A8B" w14:textId="77777777" w:rsidR="00AA0C35" w:rsidRDefault="00AA0C35" w:rsidP="00AA0C35">
            <w:pPr>
              <w:rPr>
                <w:rFonts w:asciiTheme="minorHAnsi" w:hAnsiTheme="minorHAnsi"/>
                <w:sz w:val="24"/>
              </w:rPr>
            </w:pPr>
          </w:p>
          <w:p w14:paraId="5557C653" w14:textId="77777777" w:rsidR="00AA0C35" w:rsidRPr="00AA0C35" w:rsidRDefault="00AA0C35" w:rsidP="00AA0C35">
            <w:pPr>
              <w:pStyle w:val="Paragraphedeliste"/>
              <w:numPr>
                <w:ilvl w:val="0"/>
                <w:numId w:val="32"/>
              </w:numPr>
              <w:rPr>
                <w:rFonts w:asciiTheme="minorHAnsi" w:hAnsiTheme="minorHAnsi" w:cs="Arial"/>
                <w:szCs w:val="22"/>
              </w:rPr>
            </w:pPr>
            <w:r w:rsidRPr="00AA0C35">
              <w:rPr>
                <w:rFonts w:asciiTheme="minorHAnsi" w:hAnsiTheme="minorHAnsi"/>
                <w:sz w:val="24"/>
              </w:rPr>
              <w:t>Modifier le modèle (par exemple en agissant sur une dimension ou une position du mécanisme) et observer l’effet sur la loi E/S.</w:t>
            </w:r>
          </w:p>
        </w:tc>
      </w:tr>
    </w:tbl>
    <w:p w14:paraId="3CA464B5" w14:textId="77777777" w:rsidR="00AA0C35" w:rsidRDefault="00AA0C35" w:rsidP="00AA0C35">
      <w:pPr>
        <w:rPr>
          <w:rFonts w:asciiTheme="minorHAnsi" w:hAnsiTheme="minorHAnsi" w:cs="Arial"/>
          <w:szCs w:val="22"/>
        </w:rPr>
      </w:pPr>
    </w:p>
    <w:p w14:paraId="09B837DE" w14:textId="77777777" w:rsidR="00FC5954" w:rsidRDefault="00FC5954" w:rsidP="00AA0C35">
      <w:pPr>
        <w:rPr>
          <w:rFonts w:asciiTheme="minorHAnsi" w:hAnsiTheme="minorHAnsi" w:cs="Arial"/>
          <w:szCs w:val="22"/>
        </w:rPr>
      </w:pPr>
    </w:p>
    <w:p w14:paraId="7B43F764" w14:textId="77777777" w:rsidR="00FC5954" w:rsidRDefault="00FC5954" w:rsidP="00AA0C35">
      <w:pPr>
        <w:rPr>
          <w:rFonts w:asciiTheme="minorHAnsi" w:hAnsiTheme="minorHAnsi" w:cs="Arial"/>
          <w:szCs w:val="22"/>
        </w:rPr>
      </w:pPr>
    </w:p>
    <w:p w14:paraId="7976BCEC" w14:textId="77777777" w:rsidR="00FC5954" w:rsidRDefault="00FC5954" w:rsidP="00AA0C35">
      <w:pPr>
        <w:rPr>
          <w:rFonts w:asciiTheme="minorHAnsi" w:hAnsiTheme="minorHAnsi" w:cs="Arial"/>
          <w:szCs w:val="22"/>
        </w:rPr>
      </w:pPr>
    </w:p>
    <w:p w14:paraId="5B3AA4D7" w14:textId="77777777" w:rsidR="00FC5954" w:rsidRDefault="00FC5954" w:rsidP="00AA0C35">
      <w:pPr>
        <w:rPr>
          <w:rFonts w:asciiTheme="minorHAnsi" w:hAnsiTheme="minorHAnsi" w:cs="Arial"/>
          <w:szCs w:val="22"/>
        </w:rPr>
      </w:pPr>
    </w:p>
    <w:p w14:paraId="73D2B6BA" w14:textId="77777777" w:rsidR="00FC5954" w:rsidRDefault="00FC5954" w:rsidP="00AA0C35">
      <w:pPr>
        <w:rPr>
          <w:rFonts w:asciiTheme="minorHAnsi" w:hAnsiTheme="minorHAnsi" w:cs="Arial"/>
          <w:szCs w:val="22"/>
        </w:rPr>
      </w:pPr>
    </w:p>
    <w:p w14:paraId="75B8E99D" w14:textId="77777777" w:rsidR="00FC5954" w:rsidRDefault="00FC5954" w:rsidP="00AA0C35">
      <w:pPr>
        <w:rPr>
          <w:rFonts w:asciiTheme="minorHAnsi" w:hAnsiTheme="minorHAnsi" w:cs="Arial"/>
          <w:szCs w:val="22"/>
        </w:rPr>
      </w:pPr>
    </w:p>
    <w:p w14:paraId="51E7298A" w14:textId="77777777" w:rsidR="00FC5954" w:rsidRDefault="00FC5954" w:rsidP="00AA0C35">
      <w:pPr>
        <w:rPr>
          <w:rFonts w:asciiTheme="minorHAnsi" w:hAnsiTheme="minorHAnsi" w:cs="Arial"/>
          <w:szCs w:val="22"/>
        </w:rPr>
      </w:pPr>
    </w:p>
    <w:p w14:paraId="2C317690" w14:textId="77777777" w:rsidR="00FC5954" w:rsidRDefault="00FC5954" w:rsidP="00AA0C35">
      <w:pPr>
        <w:rPr>
          <w:rFonts w:asciiTheme="minorHAnsi" w:hAnsiTheme="minorHAnsi" w:cs="Arial"/>
          <w:szCs w:val="22"/>
        </w:rPr>
      </w:pPr>
    </w:p>
    <w:p w14:paraId="009E4D94" w14:textId="77777777" w:rsidR="00FC5954" w:rsidRDefault="00FC5954" w:rsidP="00AA0C35">
      <w:pPr>
        <w:rPr>
          <w:rFonts w:asciiTheme="minorHAnsi" w:hAnsiTheme="minorHAnsi" w:cs="Arial"/>
          <w:szCs w:val="22"/>
        </w:rPr>
      </w:pPr>
    </w:p>
    <w:p w14:paraId="5412E362" w14:textId="77777777" w:rsidR="00FC5954" w:rsidRDefault="00FC5954" w:rsidP="00AA0C35">
      <w:pPr>
        <w:rPr>
          <w:rFonts w:asciiTheme="minorHAnsi" w:hAnsiTheme="minorHAnsi" w:cs="Arial"/>
          <w:szCs w:val="22"/>
        </w:rPr>
      </w:pPr>
    </w:p>
    <w:p w14:paraId="73A9FE6A" w14:textId="77777777" w:rsidR="00FC5954" w:rsidRDefault="00FC5954" w:rsidP="00AA0C35">
      <w:pPr>
        <w:rPr>
          <w:rFonts w:asciiTheme="minorHAnsi" w:hAnsiTheme="minorHAnsi" w:cs="Arial"/>
          <w:szCs w:val="22"/>
        </w:rPr>
      </w:pPr>
    </w:p>
    <w:p w14:paraId="5B922FAD" w14:textId="77777777" w:rsidR="00FC5954" w:rsidRDefault="00FC5954" w:rsidP="00AA0C35">
      <w:pPr>
        <w:rPr>
          <w:rFonts w:asciiTheme="minorHAnsi" w:hAnsiTheme="minorHAnsi" w:cs="Arial"/>
          <w:szCs w:val="22"/>
        </w:rPr>
      </w:pPr>
    </w:p>
    <w:p w14:paraId="123BF3C4" w14:textId="77777777" w:rsidR="00FC5954" w:rsidRDefault="00FC5954" w:rsidP="00AA0C35">
      <w:pPr>
        <w:rPr>
          <w:rFonts w:asciiTheme="minorHAnsi" w:hAnsiTheme="minorHAnsi" w:cs="Arial"/>
          <w:szCs w:val="22"/>
        </w:rPr>
      </w:pPr>
    </w:p>
    <w:p w14:paraId="2103599B" w14:textId="77777777" w:rsidR="00FC5954" w:rsidRDefault="00FC5954" w:rsidP="00AA0C35">
      <w:pPr>
        <w:rPr>
          <w:rFonts w:asciiTheme="minorHAnsi" w:hAnsiTheme="minorHAnsi" w:cs="Arial"/>
          <w:szCs w:val="22"/>
        </w:rPr>
      </w:pPr>
    </w:p>
    <w:p w14:paraId="18915A04" w14:textId="77777777" w:rsidR="00FC5954" w:rsidRDefault="00FC5954" w:rsidP="00AA0C35">
      <w:pPr>
        <w:rPr>
          <w:rFonts w:asciiTheme="minorHAnsi" w:hAnsiTheme="minorHAnsi" w:cs="Arial"/>
          <w:szCs w:val="22"/>
        </w:rPr>
      </w:pPr>
    </w:p>
    <w:p w14:paraId="1B37029A" w14:textId="77777777" w:rsidR="00FC5954" w:rsidRDefault="00FC5954" w:rsidP="00AA0C35">
      <w:pPr>
        <w:rPr>
          <w:rFonts w:asciiTheme="minorHAnsi" w:hAnsiTheme="minorHAnsi" w:cs="Arial"/>
          <w:szCs w:val="22"/>
        </w:rPr>
      </w:pPr>
    </w:p>
    <w:p w14:paraId="286B9BCC" w14:textId="77777777" w:rsidR="00FC5954" w:rsidRDefault="00FC5954" w:rsidP="00AA0C35">
      <w:pPr>
        <w:rPr>
          <w:rFonts w:asciiTheme="minorHAnsi" w:hAnsiTheme="minorHAnsi" w:cs="Arial"/>
          <w:szCs w:val="22"/>
        </w:rPr>
      </w:pPr>
    </w:p>
    <w:p w14:paraId="4344B062" w14:textId="77777777" w:rsidR="00FC5954" w:rsidRDefault="00FC5954" w:rsidP="00AA0C35">
      <w:pPr>
        <w:rPr>
          <w:rFonts w:asciiTheme="minorHAnsi" w:hAnsiTheme="minorHAnsi" w:cs="Arial"/>
          <w:szCs w:val="22"/>
        </w:rPr>
      </w:pPr>
    </w:p>
    <w:p w14:paraId="3D2F802F" w14:textId="77777777" w:rsidR="00FC5954" w:rsidRDefault="00FC5954" w:rsidP="00AA0C35">
      <w:pPr>
        <w:rPr>
          <w:rFonts w:asciiTheme="minorHAnsi" w:hAnsiTheme="minorHAnsi" w:cs="Arial"/>
          <w:szCs w:val="22"/>
        </w:rPr>
      </w:pPr>
    </w:p>
    <w:p w14:paraId="62556A15" w14:textId="77777777" w:rsidR="00FC5954" w:rsidRPr="00E43D2A" w:rsidRDefault="00FC5954" w:rsidP="00FC5954">
      <w:pPr>
        <w:pStyle w:val="p5"/>
        <w:spacing w:line="280" w:lineRule="atLeast"/>
        <w:ind w:left="0"/>
        <w:jc w:val="center"/>
        <w:rPr>
          <w:b/>
          <w:sz w:val="28"/>
        </w:rPr>
      </w:pPr>
      <w:r w:rsidRPr="00E43D2A">
        <w:rPr>
          <w:b/>
          <w:sz w:val="28"/>
        </w:rPr>
        <w:t>Annexe</w:t>
      </w:r>
      <w:r>
        <w:rPr>
          <w:b/>
          <w:sz w:val="28"/>
        </w:rPr>
        <w:t> </w:t>
      </w:r>
    </w:p>
    <w:p w14:paraId="01D38DC3" w14:textId="77777777" w:rsidR="00FC5954" w:rsidRDefault="00FC5954" w:rsidP="00FC5954">
      <w:pPr>
        <w:pStyle w:val="p5"/>
        <w:spacing w:line="280" w:lineRule="atLeast"/>
        <w:ind w:left="0"/>
        <w:jc w:val="center"/>
      </w:pPr>
    </w:p>
    <w:p w14:paraId="2BF2150F" w14:textId="77777777" w:rsidR="00FC5954" w:rsidRDefault="00FC5954" w:rsidP="00FC5954">
      <w:pPr>
        <w:pStyle w:val="p5"/>
        <w:spacing w:line="280" w:lineRule="atLeast"/>
        <w:ind w:left="0"/>
        <w:jc w:val="center"/>
      </w:pPr>
      <w:r>
        <w:rPr>
          <w:b/>
          <w:noProof/>
          <w:snapToGrid/>
          <w:sz w:val="28"/>
        </w:rPr>
        <w:drawing>
          <wp:anchor distT="0" distB="0" distL="114300" distR="114300" simplePos="0" relativeHeight="251670528" behindDoc="1" locked="0" layoutInCell="1" allowOverlap="1" wp14:anchorId="2BCA853A" wp14:editId="1365C895">
            <wp:simplePos x="0" y="0"/>
            <wp:positionH relativeFrom="column">
              <wp:posOffset>558800</wp:posOffset>
            </wp:positionH>
            <wp:positionV relativeFrom="paragraph">
              <wp:posOffset>155575</wp:posOffset>
            </wp:positionV>
            <wp:extent cx="3731260" cy="2327910"/>
            <wp:effectExtent l="0" t="0" r="2540" b="8890"/>
            <wp:wrapNone/>
            <wp:docPr id="2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33"/>
                    <a:srcRect/>
                    <a:stretch>
                      <a:fillRect/>
                    </a:stretch>
                  </pic:blipFill>
                  <pic:spPr bwMode="auto">
                    <a:xfrm>
                      <a:off x="0" y="0"/>
                      <a:ext cx="3731260" cy="2327910"/>
                    </a:xfrm>
                    <a:prstGeom prst="rect">
                      <a:avLst/>
                    </a:prstGeom>
                    <a:noFill/>
                    <a:ln w="9525">
                      <a:noFill/>
                      <a:miter lim="800000"/>
                      <a:headEnd/>
                      <a:tailEnd/>
                    </a:ln>
                  </pic:spPr>
                </pic:pic>
              </a:graphicData>
            </a:graphic>
          </wp:anchor>
        </w:drawing>
      </w:r>
      <w:r>
        <w:t>Etude statique sans effort extérieur </w:t>
      </w:r>
    </w:p>
    <w:p w14:paraId="011EA22B" w14:textId="77777777" w:rsidR="00FC5954" w:rsidRDefault="00FC5954" w:rsidP="00FC5954">
      <w:pPr>
        <w:pStyle w:val="p5"/>
        <w:spacing w:line="280" w:lineRule="atLeast"/>
        <w:ind w:left="0"/>
      </w:pPr>
    </w:p>
    <w:p w14:paraId="0F3FFB34" w14:textId="77777777" w:rsidR="00FC5954" w:rsidRDefault="00FC5954" w:rsidP="00FC5954">
      <w:pPr>
        <w:pStyle w:val="p5"/>
        <w:spacing w:line="280" w:lineRule="atLeast"/>
      </w:pPr>
    </w:p>
    <w:p w14:paraId="2494BA7B" w14:textId="77777777" w:rsidR="00FC5954" w:rsidRDefault="00FC5954" w:rsidP="00FC5954">
      <w:pPr>
        <w:pStyle w:val="p5"/>
        <w:spacing w:line="280" w:lineRule="atLeast"/>
      </w:pPr>
    </w:p>
    <w:p w14:paraId="78C2D5B0" w14:textId="77777777" w:rsidR="00FC5954" w:rsidRDefault="00FC5954" w:rsidP="00FC5954">
      <w:pPr>
        <w:pStyle w:val="p5"/>
        <w:spacing w:line="280" w:lineRule="atLeast"/>
      </w:pPr>
    </w:p>
    <w:p w14:paraId="658CB0B1" w14:textId="77777777" w:rsidR="00FC5954" w:rsidRDefault="00FC5954" w:rsidP="00FC5954">
      <w:pPr>
        <w:pStyle w:val="p5"/>
        <w:spacing w:line="280" w:lineRule="atLeast"/>
      </w:pPr>
    </w:p>
    <w:p w14:paraId="6163602C" w14:textId="77777777" w:rsidR="00FC5954" w:rsidRDefault="00FC5954" w:rsidP="00FC5954">
      <w:pPr>
        <w:pStyle w:val="p5"/>
        <w:spacing w:line="280" w:lineRule="atLeast"/>
      </w:pPr>
    </w:p>
    <w:p w14:paraId="3C6D6B13" w14:textId="77777777" w:rsidR="00FC5954" w:rsidRDefault="00FC5954" w:rsidP="00FC5954">
      <w:pPr>
        <w:pStyle w:val="p5"/>
        <w:spacing w:line="280" w:lineRule="atLeast"/>
      </w:pPr>
    </w:p>
    <w:p w14:paraId="4CB191BE" w14:textId="77777777" w:rsidR="00FC5954" w:rsidRDefault="00FC5954" w:rsidP="00FC5954">
      <w:pPr>
        <w:pStyle w:val="p5"/>
        <w:spacing w:line="280" w:lineRule="atLeast"/>
      </w:pPr>
    </w:p>
    <w:p w14:paraId="5330F7B2" w14:textId="77777777" w:rsidR="00FC5954" w:rsidRDefault="00FC5954" w:rsidP="00FC5954">
      <w:pPr>
        <w:pStyle w:val="p5"/>
        <w:spacing w:line="280" w:lineRule="atLeast"/>
      </w:pPr>
    </w:p>
    <w:p w14:paraId="189B410E" w14:textId="77777777" w:rsidR="00FC5954" w:rsidRDefault="00FC5954" w:rsidP="00FC5954">
      <w:pPr>
        <w:pStyle w:val="p5"/>
        <w:spacing w:line="280" w:lineRule="atLeast"/>
      </w:pPr>
    </w:p>
    <w:p w14:paraId="171B8450" w14:textId="77777777" w:rsidR="00FC5954" w:rsidRDefault="00FC5954" w:rsidP="00FC5954">
      <w:pPr>
        <w:pStyle w:val="p5"/>
        <w:spacing w:line="280" w:lineRule="atLeast"/>
      </w:pPr>
    </w:p>
    <w:p w14:paraId="15AFBCD1" w14:textId="77777777" w:rsidR="00FC5954" w:rsidRDefault="00FC5954" w:rsidP="00FC5954">
      <w:pPr>
        <w:pStyle w:val="p5"/>
        <w:spacing w:line="280" w:lineRule="atLeast"/>
      </w:pPr>
    </w:p>
    <w:p w14:paraId="11EB69E8" w14:textId="77777777" w:rsidR="00FC5954" w:rsidRDefault="00FC5954" w:rsidP="00FC5954">
      <w:pPr>
        <w:pStyle w:val="p5"/>
        <w:spacing w:line="280" w:lineRule="atLeast"/>
      </w:pPr>
    </w:p>
    <w:p w14:paraId="0F4AA3CE" w14:textId="77777777" w:rsidR="00FC5954" w:rsidRDefault="00FC5954" w:rsidP="00FC5954">
      <w:pPr>
        <w:pStyle w:val="p5"/>
        <w:spacing w:line="280" w:lineRule="atLeast"/>
      </w:pPr>
    </w:p>
    <w:p w14:paraId="3D7AC3FE" w14:textId="77777777" w:rsidR="00FC5954" w:rsidRDefault="00FC5954" w:rsidP="00FC5954">
      <w:pPr>
        <w:pStyle w:val="p5"/>
        <w:spacing w:line="280" w:lineRule="atLeast"/>
      </w:pPr>
      <w:r>
        <w:t xml:space="preserve">Torseurs d’inter-efforts aux liaisons : </w:t>
      </w:r>
    </w:p>
    <w:p w14:paraId="29BDBCEB" w14:textId="77777777" w:rsidR="00FC5954" w:rsidRDefault="00FC5954" w:rsidP="00FC5954">
      <w:pPr>
        <w:pStyle w:val="p5"/>
        <w:spacing w:line="280" w:lineRule="atLeast"/>
      </w:pPr>
      <w:proofErr w:type="gramStart"/>
      <w:r>
        <w:t xml:space="preserve">paramétrage </w:t>
      </w:r>
      <w:proofErr w:type="gramEnd"/>
      <w:r w:rsidRPr="00182AAA">
        <w:rPr>
          <w:position w:val="-10"/>
        </w:rPr>
        <w:object w:dxaOrig="1280" w:dyaOrig="420" w14:anchorId="42CCACAF">
          <v:shape id="_x0000_i1027" type="#_x0000_t75" style="width:56pt;height:19.35pt" o:ole="" fillcolor="window">
            <v:imagedata r:id="rId34" o:title=""/>
          </v:shape>
          <o:OLEObject Type="Embed" ProgID="Equation.3" ShapeID="_x0000_i1027" DrawAspect="Content" ObjectID="_1411218144" r:id="rId35"/>
        </w:object>
      </w:r>
      <w:r>
        <w:t xml:space="preserve">, </w:t>
      </w:r>
      <w:r w:rsidRPr="00F66623">
        <w:rPr>
          <w:position w:val="-10"/>
        </w:rPr>
        <w:object w:dxaOrig="1240" w:dyaOrig="420" w14:anchorId="41098406">
          <v:shape id="_x0000_i1028" type="#_x0000_t75" style="width:53.35pt;height:19.35pt" o:ole="" fillcolor="window">
            <v:imagedata r:id="rId36" o:title=""/>
          </v:shape>
          <o:OLEObject Type="Embed" ProgID="Equation.3" ShapeID="_x0000_i1028" DrawAspect="Content" ObjectID="_1411218145" r:id="rId37"/>
        </w:object>
      </w:r>
      <w:r>
        <w:t>, OA = a , OB = b , AC = c (longueurs connues).</w:t>
      </w:r>
      <w:r w:rsidRPr="00D723C3">
        <w:t xml:space="preserve"> </w:t>
      </w:r>
      <w:r w:rsidRPr="00182AAA">
        <w:rPr>
          <w:position w:val="-10"/>
        </w:rPr>
        <w:object w:dxaOrig="1020" w:dyaOrig="380" w14:anchorId="251ABAD7">
          <v:shape id="_x0000_i1029" type="#_x0000_t75" style="width:44.65pt;height:16.65pt" o:ole="" fillcolor="window">
            <v:imagedata r:id="rId38" o:title=""/>
          </v:shape>
          <o:OLEObject Type="Embed" ProgID="Equation.3" ShapeID="_x0000_i1029" DrawAspect="Content" ObjectID="_1411218146" r:id="rId39"/>
        </w:object>
      </w:r>
    </w:p>
    <w:p w14:paraId="6F054E72" w14:textId="77777777" w:rsidR="00FC5954" w:rsidRDefault="00FC5954" w:rsidP="00FC5954">
      <w:pPr>
        <w:pStyle w:val="p5"/>
        <w:spacing w:line="280" w:lineRule="atLeast"/>
        <w:ind w:left="0"/>
      </w:pPr>
    </w:p>
    <w:p w14:paraId="399F6BC4" w14:textId="77777777" w:rsidR="00FC5954" w:rsidRDefault="00FC5954" w:rsidP="00FC5954">
      <w:pPr>
        <w:pStyle w:val="p5"/>
        <w:spacing w:line="280" w:lineRule="atLeast"/>
        <w:ind w:left="0"/>
        <w:rPr>
          <w:i/>
        </w:rPr>
      </w:pPr>
      <w:r w:rsidRPr="00C94898">
        <w:rPr>
          <w:i/>
          <w:position w:val="-54"/>
        </w:rPr>
        <w:object w:dxaOrig="2240" w:dyaOrig="1160" w14:anchorId="0D7E89B9">
          <v:shape id="_x0000_i1030" type="#_x0000_t75" style="width:98pt;height:53.35pt" o:ole="" fillcolor="window">
            <v:imagedata r:id="rId40" o:title=""/>
          </v:shape>
          <o:OLEObject Type="Embed" ProgID="Equation.3" ShapeID="_x0000_i1030" DrawAspect="Content" ObjectID="_1411218147" r:id="rId41"/>
        </w:object>
      </w:r>
      <w:r>
        <w:rPr>
          <w:i/>
        </w:rPr>
        <w:tab/>
      </w:r>
      <w:r w:rsidRPr="00C94898">
        <w:rPr>
          <w:i/>
          <w:position w:val="-54"/>
        </w:rPr>
        <w:object w:dxaOrig="2299" w:dyaOrig="1160" w14:anchorId="4A7639DA">
          <v:shape id="_x0000_i1031" type="#_x0000_t75" style="width:100.65pt;height:53.35pt" o:ole="" fillcolor="window">
            <v:imagedata r:id="rId42" o:title=""/>
          </v:shape>
          <o:OLEObject Type="Embed" ProgID="Equation.3" ShapeID="_x0000_i1031" DrawAspect="Content" ObjectID="_1411218148" r:id="rId43"/>
        </w:object>
      </w:r>
      <w:r>
        <w:rPr>
          <w:i/>
        </w:rPr>
        <w:tab/>
      </w:r>
      <w:r w:rsidRPr="00C94898">
        <w:rPr>
          <w:i/>
          <w:position w:val="-54"/>
        </w:rPr>
        <w:object w:dxaOrig="2320" w:dyaOrig="1160" w14:anchorId="34962A27">
          <v:shape id="_x0000_i1032" type="#_x0000_t75" style="width:102pt;height:53.35pt" o:ole="" fillcolor="window">
            <v:imagedata r:id="rId44" o:title=""/>
          </v:shape>
          <o:OLEObject Type="Embed" ProgID="Equation.3" ShapeID="_x0000_i1032" DrawAspect="Content" ObjectID="_1411218149" r:id="rId45"/>
        </w:object>
      </w:r>
      <w:r>
        <w:rPr>
          <w:i/>
        </w:rPr>
        <w:tab/>
      </w:r>
      <w:r w:rsidRPr="00220D52">
        <w:rPr>
          <w:i/>
          <w:position w:val="-74"/>
        </w:rPr>
        <w:object w:dxaOrig="2820" w:dyaOrig="1560" w14:anchorId="7FDBD85B">
          <v:shape id="_x0000_i1033" type="#_x0000_t75" style="width:123.35pt;height:71.35pt" o:ole="" fillcolor="window">
            <v:imagedata r:id="rId46" o:title=""/>
          </v:shape>
          <o:OLEObject Type="Embed" ProgID="Equation.3" ShapeID="_x0000_i1033" DrawAspect="Content" ObjectID="_1411218150" r:id="rId47"/>
        </w:object>
      </w:r>
      <w:r w:rsidRPr="00C94898">
        <w:rPr>
          <w:i/>
          <w:position w:val="-54"/>
        </w:rPr>
        <w:object w:dxaOrig="2340" w:dyaOrig="1160" w14:anchorId="3008121F">
          <v:shape id="_x0000_i1034" type="#_x0000_t75" style="width:102.65pt;height:53.35pt" o:ole="" fillcolor="window">
            <v:imagedata r:id="rId48" o:title=""/>
          </v:shape>
          <o:OLEObject Type="Embed" ProgID="Equation.3" ShapeID="_x0000_i1034" DrawAspect="Content" ObjectID="_1411218151" r:id="rId49"/>
        </w:object>
      </w:r>
    </w:p>
    <w:p w14:paraId="33F61DE3" w14:textId="77777777" w:rsidR="00FC5954" w:rsidRPr="003C49F1" w:rsidRDefault="00FC5954" w:rsidP="00FC5954">
      <w:pPr>
        <w:pStyle w:val="p5"/>
        <w:spacing w:line="280" w:lineRule="atLeast"/>
        <w:ind w:left="0"/>
        <w:rPr>
          <w:b/>
        </w:rPr>
      </w:pPr>
      <w:r w:rsidRPr="003C49F1">
        <w:rPr>
          <w:b/>
        </w:rPr>
        <w:t>PFS sur 5 : dans B</w:t>
      </w:r>
      <w:r w:rsidRPr="003C49F1">
        <w:rPr>
          <w:b/>
          <w:vertAlign w:val="subscript"/>
        </w:rPr>
        <w:t>1</w:t>
      </w:r>
    </w:p>
    <w:p w14:paraId="03E56596" w14:textId="77777777" w:rsidR="00FC5954" w:rsidRDefault="00FC5954" w:rsidP="00FC5954">
      <w:pPr>
        <w:pStyle w:val="p5"/>
        <w:spacing w:line="280" w:lineRule="atLeast"/>
        <w:ind w:left="0"/>
      </w:pP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3"/>
        <w:gridCol w:w="2613"/>
        <w:gridCol w:w="3622"/>
      </w:tblGrid>
      <w:tr w:rsidR="00FC5954" w14:paraId="637AADF7" w14:textId="77777777" w:rsidTr="00A80F06">
        <w:tc>
          <w:tcPr>
            <w:tcW w:w="5230" w:type="dxa"/>
          </w:tcPr>
          <w:p w14:paraId="1276CFFC" w14:textId="77777777" w:rsidR="00FC5954" w:rsidRDefault="00FC5954" w:rsidP="00A80F06">
            <w:pPr>
              <w:pStyle w:val="p5"/>
              <w:spacing w:line="280" w:lineRule="atLeast"/>
              <w:ind w:left="0"/>
            </w:pPr>
            <w:r>
              <w:t>TRS :</w:t>
            </w:r>
            <w:r>
              <w:tab/>
            </w:r>
            <w:r>
              <w:tab/>
            </w:r>
          </w:p>
        </w:tc>
        <w:tc>
          <w:tcPr>
            <w:tcW w:w="4234" w:type="dxa"/>
          </w:tcPr>
          <w:p w14:paraId="7315BBA1" w14:textId="77777777" w:rsidR="00FC5954" w:rsidRDefault="00FC5954" w:rsidP="00A80F06">
            <w:pPr>
              <w:pStyle w:val="p5"/>
              <w:spacing w:line="280" w:lineRule="atLeast"/>
              <w:ind w:left="0"/>
            </w:pPr>
          </w:p>
        </w:tc>
        <w:tc>
          <w:tcPr>
            <w:tcW w:w="6227" w:type="dxa"/>
          </w:tcPr>
          <w:p w14:paraId="23CBFB76" w14:textId="77777777" w:rsidR="00FC5954" w:rsidRDefault="00FC5954" w:rsidP="00A80F06">
            <w:pPr>
              <w:pStyle w:val="p5"/>
              <w:spacing w:line="280" w:lineRule="atLeast"/>
              <w:ind w:left="0"/>
            </w:pPr>
          </w:p>
        </w:tc>
      </w:tr>
      <w:tr w:rsidR="00FC5954" w14:paraId="22E39E5F" w14:textId="77777777" w:rsidTr="00A80F06">
        <w:tc>
          <w:tcPr>
            <w:tcW w:w="5230" w:type="dxa"/>
          </w:tcPr>
          <w:p w14:paraId="7470BD3C" w14:textId="77777777" w:rsidR="00FC5954" w:rsidRDefault="00FC5954" w:rsidP="00A80F06">
            <w:pPr>
              <w:pStyle w:val="p5"/>
              <w:spacing w:line="280" w:lineRule="atLeast"/>
              <w:ind w:left="0"/>
            </w:pPr>
            <w:r>
              <w:t>X</w:t>
            </w:r>
            <w:r w:rsidRPr="00C762F6">
              <w:rPr>
                <w:vertAlign w:val="subscript"/>
              </w:rPr>
              <w:t>15</w:t>
            </w:r>
            <w:r>
              <w:t>+X</w:t>
            </w:r>
            <w:r w:rsidRPr="00C762F6">
              <w:rPr>
                <w:vertAlign w:val="subscript"/>
              </w:rPr>
              <w:t>45</w:t>
            </w:r>
            <w:r>
              <w:rPr>
                <w:vertAlign w:val="subscript"/>
              </w:rPr>
              <w:t xml:space="preserve"> </w:t>
            </w:r>
            <w:r>
              <w:t>cosα -</w:t>
            </w:r>
            <w:r w:rsidRPr="000C0D2F">
              <w:t xml:space="preserve"> </w:t>
            </w:r>
            <w:r>
              <w:t>Y</w:t>
            </w:r>
            <w:r w:rsidRPr="00C762F6">
              <w:rPr>
                <w:vertAlign w:val="subscript"/>
              </w:rPr>
              <w:t>45</w:t>
            </w:r>
            <w:r>
              <w:rPr>
                <w:vertAlign w:val="subscript"/>
              </w:rPr>
              <w:t xml:space="preserve"> </w:t>
            </w:r>
            <w:r>
              <w:t>sinα = 0</w:t>
            </w:r>
          </w:p>
        </w:tc>
        <w:tc>
          <w:tcPr>
            <w:tcW w:w="4234" w:type="dxa"/>
          </w:tcPr>
          <w:p w14:paraId="2418A534" w14:textId="77777777" w:rsidR="00FC5954" w:rsidRDefault="00FC5954" w:rsidP="00A80F06">
            <w:pPr>
              <w:pStyle w:val="p5"/>
              <w:spacing w:line="280" w:lineRule="atLeast"/>
              <w:ind w:left="0"/>
            </w:pPr>
            <w:r>
              <w:t>Y</w:t>
            </w:r>
            <w:r w:rsidRPr="00C762F6">
              <w:rPr>
                <w:vertAlign w:val="subscript"/>
              </w:rPr>
              <w:t>15</w:t>
            </w:r>
            <w:r>
              <w:t>+</w:t>
            </w:r>
            <w:r w:rsidRPr="000C0D2F">
              <w:t xml:space="preserve"> </w:t>
            </w:r>
            <w:r>
              <w:t>X</w:t>
            </w:r>
            <w:r w:rsidRPr="00C762F6">
              <w:rPr>
                <w:vertAlign w:val="subscript"/>
              </w:rPr>
              <w:t>45</w:t>
            </w:r>
            <w:r>
              <w:rPr>
                <w:vertAlign w:val="subscript"/>
              </w:rPr>
              <w:t xml:space="preserve"> </w:t>
            </w:r>
            <w:r>
              <w:t>sinα +Y</w:t>
            </w:r>
            <w:r w:rsidRPr="00C762F6">
              <w:rPr>
                <w:vertAlign w:val="subscript"/>
              </w:rPr>
              <w:t>45</w:t>
            </w:r>
            <w:r>
              <w:t xml:space="preserve"> cosα = 0</w:t>
            </w:r>
          </w:p>
        </w:tc>
        <w:tc>
          <w:tcPr>
            <w:tcW w:w="6227" w:type="dxa"/>
          </w:tcPr>
          <w:p w14:paraId="60867FD9" w14:textId="77777777" w:rsidR="00FC5954" w:rsidRDefault="00FC5954" w:rsidP="00A80F06">
            <w:pPr>
              <w:pStyle w:val="p5"/>
              <w:spacing w:line="280" w:lineRule="atLeast"/>
              <w:ind w:left="0"/>
            </w:pPr>
            <w:r>
              <w:t>Z</w:t>
            </w:r>
            <w:r w:rsidRPr="00C762F6">
              <w:rPr>
                <w:vertAlign w:val="subscript"/>
              </w:rPr>
              <w:t>15</w:t>
            </w:r>
            <w:r>
              <w:t>+Z</w:t>
            </w:r>
            <w:r w:rsidRPr="00C762F6">
              <w:rPr>
                <w:vertAlign w:val="subscript"/>
              </w:rPr>
              <w:t>45</w:t>
            </w:r>
            <w:r>
              <w:t xml:space="preserve"> = 0</w:t>
            </w:r>
          </w:p>
        </w:tc>
      </w:tr>
      <w:tr w:rsidR="00FC5954" w14:paraId="3B5F9672" w14:textId="77777777" w:rsidTr="00A80F06">
        <w:tc>
          <w:tcPr>
            <w:tcW w:w="5230" w:type="dxa"/>
          </w:tcPr>
          <w:p w14:paraId="113F63A1" w14:textId="77777777" w:rsidR="00FC5954" w:rsidRDefault="00FC5954" w:rsidP="00A80F06">
            <w:pPr>
              <w:pStyle w:val="p5"/>
              <w:spacing w:line="280" w:lineRule="atLeast"/>
              <w:ind w:left="0"/>
            </w:pPr>
            <w:r>
              <w:t>TMS en A :</w:t>
            </w:r>
          </w:p>
        </w:tc>
        <w:tc>
          <w:tcPr>
            <w:tcW w:w="4234" w:type="dxa"/>
          </w:tcPr>
          <w:p w14:paraId="47DDC50B" w14:textId="77777777" w:rsidR="00FC5954" w:rsidRDefault="00FC5954" w:rsidP="00A80F06">
            <w:pPr>
              <w:pStyle w:val="p5"/>
              <w:spacing w:line="280" w:lineRule="atLeast"/>
              <w:ind w:left="0"/>
            </w:pPr>
          </w:p>
        </w:tc>
        <w:tc>
          <w:tcPr>
            <w:tcW w:w="6227" w:type="dxa"/>
          </w:tcPr>
          <w:p w14:paraId="21DD219F" w14:textId="77777777" w:rsidR="00FC5954" w:rsidRDefault="00FC5954" w:rsidP="00A80F06">
            <w:pPr>
              <w:pStyle w:val="p5"/>
              <w:spacing w:line="280" w:lineRule="atLeast"/>
              <w:ind w:left="0"/>
            </w:pPr>
          </w:p>
        </w:tc>
      </w:tr>
      <w:tr w:rsidR="00FC5954" w14:paraId="30503E3E" w14:textId="77777777" w:rsidTr="00A80F06">
        <w:tc>
          <w:tcPr>
            <w:tcW w:w="5230" w:type="dxa"/>
          </w:tcPr>
          <w:p w14:paraId="5D1B6A68" w14:textId="77777777" w:rsidR="00FC5954" w:rsidRPr="00394409" w:rsidRDefault="00FC5954" w:rsidP="00A80F06">
            <w:pPr>
              <w:pStyle w:val="p5"/>
              <w:spacing w:line="280" w:lineRule="atLeast"/>
              <w:ind w:left="0"/>
              <w:rPr>
                <w:lang w:val="en-US"/>
              </w:rPr>
            </w:pPr>
            <w:r w:rsidRPr="00394409">
              <w:rPr>
                <w:lang w:val="en-US"/>
              </w:rPr>
              <w:t>L</w:t>
            </w:r>
            <w:r w:rsidRPr="00394409">
              <w:rPr>
                <w:vertAlign w:val="subscript"/>
                <w:lang w:val="en-US"/>
              </w:rPr>
              <w:t>15</w:t>
            </w:r>
            <w:r w:rsidRPr="00394409">
              <w:rPr>
                <w:lang w:val="en-US"/>
              </w:rPr>
              <w:t>+L</w:t>
            </w:r>
            <w:r w:rsidRPr="00394409">
              <w:rPr>
                <w:vertAlign w:val="subscript"/>
                <w:lang w:val="en-US"/>
              </w:rPr>
              <w:t>45</w:t>
            </w:r>
            <w:r w:rsidRPr="00394409">
              <w:rPr>
                <w:lang w:val="en-US"/>
              </w:rPr>
              <w:t xml:space="preserve"> </w:t>
            </w:r>
            <w:proofErr w:type="spellStart"/>
            <w:r w:rsidRPr="00394409">
              <w:rPr>
                <w:lang w:val="en-US"/>
              </w:rPr>
              <w:t>cos</w:t>
            </w:r>
            <w:proofErr w:type="spellEnd"/>
            <w:r>
              <w:t>α</w:t>
            </w:r>
            <w:r w:rsidRPr="00394409">
              <w:rPr>
                <w:lang w:val="en-US"/>
              </w:rPr>
              <w:t xml:space="preserve"> - M</w:t>
            </w:r>
            <w:r w:rsidRPr="00394409">
              <w:rPr>
                <w:vertAlign w:val="subscript"/>
                <w:lang w:val="en-US"/>
              </w:rPr>
              <w:t xml:space="preserve">45 </w:t>
            </w:r>
            <w:r w:rsidRPr="00394409">
              <w:rPr>
                <w:lang w:val="en-US"/>
              </w:rPr>
              <w:t>sin</w:t>
            </w:r>
            <w:r>
              <w:t>α</w:t>
            </w:r>
            <w:r w:rsidRPr="00394409">
              <w:rPr>
                <w:lang w:val="en-US"/>
              </w:rPr>
              <w:t xml:space="preserve"> +c Z</w:t>
            </w:r>
            <w:r w:rsidRPr="00394409">
              <w:rPr>
                <w:vertAlign w:val="subscript"/>
                <w:lang w:val="en-US"/>
              </w:rPr>
              <w:t xml:space="preserve">45 </w:t>
            </w:r>
            <w:r w:rsidRPr="00394409">
              <w:rPr>
                <w:lang w:val="en-US"/>
              </w:rPr>
              <w:t>sin</w:t>
            </w:r>
            <w:r>
              <w:sym w:font="Symbol" w:char="F071"/>
            </w:r>
            <w:r w:rsidRPr="00394409">
              <w:rPr>
                <w:lang w:val="en-US"/>
              </w:rPr>
              <w:t>= 0</w:t>
            </w:r>
          </w:p>
        </w:tc>
        <w:tc>
          <w:tcPr>
            <w:tcW w:w="4234" w:type="dxa"/>
          </w:tcPr>
          <w:p w14:paraId="7FCDED32" w14:textId="77777777" w:rsidR="00FC5954" w:rsidRPr="00394409" w:rsidRDefault="00FC5954" w:rsidP="00A80F06">
            <w:pPr>
              <w:pStyle w:val="p5"/>
              <w:spacing w:line="280" w:lineRule="atLeast"/>
              <w:ind w:left="0"/>
              <w:rPr>
                <w:lang w:val="en-US"/>
              </w:rPr>
            </w:pPr>
            <w:r w:rsidRPr="00394409">
              <w:rPr>
                <w:lang w:val="en-US"/>
              </w:rPr>
              <w:t>M</w:t>
            </w:r>
            <w:r w:rsidRPr="00394409">
              <w:rPr>
                <w:vertAlign w:val="subscript"/>
                <w:lang w:val="en-US"/>
              </w:rPr>
              <w:t>15</w:t>
            </w:r>
            <w:r w:rsidRPr="00394409">
              <w:rPr>
                <w:lang w:val="en-US"/>
              </w:rPr>
              <w:t>+M</w:t>
            </w:r>
            <w:r w:rsidRPr="00394409">
              <w:rPr>
                <w:vertAlign w:val="subscript"/>
                <w:lang w:val="en-US"/>
              </w:rPr>
              <w:t>45</w:t>
            </w:r>
            <w:r w:rsidRPr="00394409">
              <w:rPr>
                <w:lang w:val="en-US"/>
              </w:rPr>
              <w:t xml:space="preserve"> </w:t>
            </w:r>
            <w:proofErr w:type="spellStart"/>
            <w:r w:rsidRPr="00394409">
              <w:rPr>
                <w:lang w:val="en-US"/>
              </w:rPr>
              <w:t>cos</w:t>
            </w:r>
            <w:proofErr w:type="spellEnd"/>
            <w:r>
              <w:t>α</w:t>
            </w:r>
            <w:r w:rsidRPr="00394409">
              <w:rPr>
                <w:lang w:val="en-US"/>
              </w:rPr>
              <w:t xml:space="preserve"> + L</w:t>
            </w:r>
            <w:r w:rsidRPr="00394409">
              <w:rPr>
                <w:vertAlign w:val="subscript"/>
                <w:lang w:val="en-US"/>
              </w:rPr>
              <w:t xml:space="preserve">45 </w:t>
            </w:r>
            <w:r w:rsidRPr="00394409">
              <w:rPr>
                <w:lang w:val="en-US"/>
              </w:rPr>
              <w:t>sin</w:t>
            </w:r>
            <w:r>
              <w:t>α</w:t>
            </w:r>
            <w:r w:rsidRPr="00394409">
              <w:rPr>
                <w:lang w:val="en-US"/>
              </w:rPr>
              <w:t xml:space="preserve"> -c Z</w:t>
            </w:r>
            <w:r w:rsidRPr="00394409">
              <w:rPr>
                <w:vertAlign w:val="subscript"/>
                <w:lang w:val="en-US"/>
              </w:rPr>
              <w:t xml:space="preserve">45 </w:t>
            </w:r>
            <w:proofErr w:type="spellStart"/>
            <w:r w:rsidRPr="00394409">
              <w:rPr>
                <w:lang w:val="en-US"/>
              </w:rPr>
              <w:t>cos</w:t>
            </w:r>
            <w:proofErr w:type="spellEnd"/>
            <w:r>
              <w:sym w:font="Symbol" w:char="F071"/>
            </w:r>
            <w:r w:rsidRPr="00394409">
              <w:rPr>
                <w:lang w:val="en-US"/>
              </w:rPr>
              <w:t>= 0</w:t>
            </w:r>
          </w:p>
        </w:tc>
        <w:tc>
          <w:tcPr>
            <w:tcW w:w="6227" w:type="dxa"/>
          </w:tcPr>
          <w:p w14:paraId="1A119A11" w14:textId="77777777" w:rsidR="00FC5954" w:rsidRDefault="00FC5954" w:rsidP="00A80F06">
            <w:pPr>
              <w:pStyle w:val="p5"/>
              <w:spacing w:line="280" w:lineRule="atLeast"/>
              <w:ind w:left="0"/>
            </w:pPr>
            <w:r w:rsidRPr="006C11F1">
              <w:t>c(</w:t>
            </w:r>
            <w:r>
              <w:t>X</w:t>
            </w:r>
            <w:r w:rsidRPr="00C762F6">
              <w:rPr>
                <w:vertAlign w:val="subscript"/>
              </w:rPr>
              <w:t>45</w:t>
            </w:r>
            <w:r>
              <w:rPr>
                <w:vertAlign w:val="subscript"/>
              </w:rPr>
              <w:t xml:space="preserve"> </w:t>
            </w:r>
            <w:r>
              <w:t>sinα +Y</w:t>
            </w:r>
            <w:r w:rsidRPr="00C762F6">
              <w:rPr>
                <w:vertAlign w:val="subscript"/>
              </w:rPr>
              <w:t>45</w:t>
            </w:r>
            <w:r>
              <w:t xml:space="preserve"> cosα</w:t>
            </w:r>
            <w:proofErr w:type="gramStart"/>
            <w:r>
              <w:t>)</w:t>
            </w:r>
            <w:r w:rsidRPr="006C11F1">
              <w:t>cos</w:t>
            </w:r>
            <w:proofErr w:type="gramEnd"/>
            <w:r>
              <w:sym w:font="Symbol" w:char="F071"/>
            </w:r>
            <w:r w:rsidRPr="006C11F1">
              <w:t xml:space="preserve"> - c </w:t>
            </w:r>
            <w:r>
              <w:t>(X</w:t>
            </w:r>
            <w:r w:rsidRPr="00C762F6">
              <w:rPr>
                <w:vertAlign w:val="subscript"/>
              </w:rPr>
              <w:t>45</w:t>
            </w:r>
            <w:r>
              <w:rPr>
                <w:vertAlign w:val="subscript"/>
              </w:rPr>
              <w:t xml:space="preserve"> </w:t>
            </w:r>
            <w:r>
              <w:t>cosα -</w:t>
            </w:r>
            <w:r w:rsidRPr="000C0D2F">
              <w:t xml:space="preserve"> </w:t>
            </w:r>
            <w:r>
              <w:t>Y</w:t>
            </w:r>
            <w:r w:rsidRPr="00C762F6">
              <w:rPr>
                <w:vertAlign w:val="subscript"/>
              </w:rPr>
              <w:t>45</w:t>
            </w:r>
            <w:r>
              <w:rPr>
                <w:vertAlign w:val="subscript"/>
              </w:rPr>
              <w:t xml:space="preserve"> </w:t>
            </w:r>
            <w:r>
              <w:t>sinα)</w:t>
            </w:r>
            <w:r w:rsidRPr="006C11F1">
              <w:t xml:space="preserve"> sin</w:t>
            </w:r>
            <w:r>
              <w:sym w:font="Symbol" w:char="F071"/>
            </w:r>
            <w:r w:rsidRPr="006C11F1">
              <w:t xml:space="preserve">  = 0</w:t>
            </w:r>
          </w:p>
        </w:tc>
      </w:tr>
    </w:tbl>
    <w:p w14:paraId="11708F9E" w14:textId="77777777" w:rsidR="00FC5954" w:rsidRPr="006C11F1" w:rsidRDefault="00FC5954" w:rsidP="00FC5954">
      <w:pPr>
        <w:pStyle w:val="p5"/>
        <w:spacing w:line="280" w:lineRule="atLeast"/>
        <w:ind w:left="0"/>
      </w:pPr>
      <w:r>
        <w:t xml:space="preserve"> </w:t>
      </w:r>
      <w:r>
        <w:tab/>
      </w:r>
      <w:r>
        <w:tab/>
      </w:r>
      <w:r>
        <w:tab/>
        <w:t xml:space="preserve">                </w:t>
      </w:r>
    </w:p>
    <w:p w14:paraId="264251A1" w14:textId="77777777" w:rsidR="00FC5954" w:rsidRDefault="00FC5954" w:rsidP="00FC5954">
      <w:pPr>
        <w:pStyle w:val="p5"/>
        <w:spacing w:line="280" w:lineRule="atLeast"/>
        <w:ind w:left="0"/>
        <w:rPr>
          <w:b/>
        </w:rPr>
      </w:pP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6"/>
        <w:gridCol w:w="5342"/>
      </w:tblGrid>
      <w:tr w:rsidR="00FC5954" w14:paraId="25AE78E5" w14:textId="77777777" w:rsidTr="00A80F06">
        <w:trPr>
          <w:trHeight w:val="310"/>
        </w:trPr>
        <w:tc>
          <w:tcPr>
            <w:tcW w:w="6345" w:type="dxa"/>
          </w:tcPr>
          <w:p w14:paraId="59424DED" w14:textId="77777777" w:rsidR="00FC5954" w:rsidRPr="00D854C4" w:rsidRDefault="00FC5954" w:rsidP="00A80F06">
            <w:pPr>
              <w:pStyle w:val="p5"/>
              <w:spacing w:line="280" w:lineRule="atLeast"/>
              <w:ind w:left="0"/>
              <w:rPr>
                <w:b/>
                <w:vertAlign w:val="subscript"/>
              </w:rPr>
            </w:pPr>
            <w:r w:rsidRPr="003C49F1">
              <w:rPr>
                <w:b/>
              </w:rPr>
              <w:t>PFS sur 2 : dans B</w:t>
            </w:r>
            <w:r w:rsidRPr="003C49F1">
              <w:rPr>
                <w:b/>
                <w:vertAlign w:val="subscript"/>
              </w:rPr>
              <w:t>2</w:t>
            </w:r>
          </w:p>
        </w:tc>
        <w:tc>
          <w:tcPr>
            <w:tcW w:w="8505" w:type="dxa"/>
          </w:tcPr>
          <w:p w14:paraId="5FB45F07" w14:textId="77777777" w:rsidR="00FC5954" w:rsidRPr="00D854C4" w:rsidRDefault="00FC5954" w:rsidP="00A80F06">
            <w:pPr>
              <w:pStyle w:val="p5"/>
              <w:spacing w:line="280" w:lineRule="atLeast"/>
              <w:ind w:left="0"/>
              <w:rPr>
                <w:b/>
                <w:vertAlign w:val="subscript"/>
              </w:rPr>
            </w:pPr>
            <w:r w:rsidRPr="001F1D46">
              <w:rPr>
                <w:b/>
              </w:rPr>
              <w:t>PFS sur 3 : dans B</w:t>
            </w:r>
            <w:r w:rsidRPr="001F1D46">
              <w:rPr>
                <w:b/>
                <w:vertAlign w:val="subscript"/>
              </w:rPr>
              <w:t>2</w:t>
            </w:r>
          </w:p>
        </w:tc>
      </w:tr>
      <w:tr w:rsidR="00FC5954" w14:paraId="0F2B665D" w14:textId="77777777" w:rsidTr="00A80F06">
        <w:trPr>
          <w:trHeight w:val="1988"/>
        </w:trPr>
        <w:tc>
          <w:tcPr>
            <w:tcW w:w="6345" w:type="dxa"/>
          </w:tcPr>
          <w:p w14:paraId="3160AB81" w14:textId="77777777" w:rsidR="00FC5954" w:rsidRDefault="00FC5954" w:rsidP="00A80F06">
            <w:pPr>
              <w:pStyle w:val="p5"/>
              <w:spacing w:line="280" w:lineRule="atLeast"/>
              <w:ind w:left="0"/>
              <w:rPr>
                <w:b/>
              </w:rPr>
            </w:pPr>
          </w:p>
          <w:tbl>
            <w:tblPr>
              <w:tblStyle w:val="Grille"/>
              <w:tblpPr w:leftFromText="141" w:rightFromText="141"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274"/>
              <w:gridCol w:w="1126"/>
            </w:tblGrid>
            <w:tr w:rsidR="00FC5954" w14:paraId="62839683" w14:textId="77777777" w:rsidTr="00A80F06">
              <w:tc>
                <w:tcPr>
                  <w:tcW w:w="1668" w:type="dxa"/>
                </w:tcPr>
                <w:p w14:paraId="64A0442F" w14:textId="77777777" w:rsidR="00FC5954" w:rsidRDefault="00FC5954" w:rsidP="00A80F06">
                  <w:pPr>
                    <w:pStyle w:val="p5"/>
                    <w:spacing w:line="280" w:lineRule="atLeast"/>
                    <w:ind w:left="0"/>
                    <w:rPr>
                      <w:b/>
                    </w:rPr>
                  </w:pPr>
                  <w:r>
                    <w:t>TRS :</w:t>
                  </w:r>
                  <w:r>
                    <w:tab/>
                  </w:r>
                  <w:r>
                    <w:tab/>
                  </w:r>
                </w:p>
              </w:tc>
              <w:tc>
                <w:tcPr>
                  <w:tcW w:w="1842" w:type="dxa"/>
                </w:tcPr>
                <w:p w14:paraId="7364B47C" w14:textId="77777777" w:rsidR="00FC5954" w:rsidRDefault="00FC5954" w:rsidP="00A80F06">
                  <w:pPr>
                    <w:pStyle w:val="p5"/>
                    <w:spacing w:line="280" w:lineRule="atLeast"/>
                    <w:ind w:left="0"/>
                    <w:rPr>
                      <w:b/>
                    </w:rPr>
                  </w:pPr>
                </w:p>
              </w:tc>
              <w:tc>
                <w:tcPr>
                  <w:tcW w:w="1560" w:type="dxa"/>
                </w:tcPr>
                <w:p w14:paraId="796CEB16" w14:textId="77777777" w:rsidR="00FC5954" w:rsidRDefault="00FC5954" w:rsidP="00A80F06">
                  <w:pPr>
                    <w:pStyle w:val="p5"/>
                    <w:spacing w:line="280" w:lineRule="atLeast"/>
                    <w:ind w:left="0"/>
                    <w:rPr>
                      <w:b/>
                    </w:rPr>
                  </w:pPr>
                </w:p>
              </w:tc>
            </w:tr>
            <w:tr w:rsidR="00FC5954" w14:paraId="14DE0E9F" w14:textId="77777777" w:rsidTr="00A80F06">
              <w:tc>
                <w:tcPr>
                  <w:tcW w:w="1668" w:type="dxa"/>
                </w:tcPr>
                <w:p w14:paraId="6D32129A" w14:textId="77777777" w:rsidR="00FC5954" w:rsidRDefault="00FC5954" w:rsidP="00A80F06">
                  <w:pPr>
                    <w:pStyle w:val="p5"/>
                    <w:spacing w:line="280" w:lineRule="atLeast"/>
                    <w:ind w:left="0"/>
                    <w:rPr>
                      <w:b/>
                    </w:rPr>
                  </w:pPr>
                  <w:r>
                    <w:t>X</w:t>
                  </w:r>
                  <w:r w:rsidRPr="00C762F6">
                    <w:rPr>
                      <w:vertAlign w:val="subscript"/>
                    </w:rPr>
                    <w:t>1</w:t>
                  </w:r>
                  <w:r>
                    <w:rPr>
                      <w:vertAlign w:val="subscript"/>
                    </w:rPr>
                    <w:t>2</w:t>
                  </w:r>
                  <w:r>
                    <w:t>-X</w:t>
                  </w:r>
                  <w:r>
                    <w:rPr>
                      <w:vertAlign w:val="subscript"/>
                    </w:rPr>
                    <w:t>23</w:t>
                  </w:r>
                  <w:r>
                    <w:t xml:space="preserve"> = 0</w:t>
                  </w:r>
                </w:p>
              </w:tc>
              <w:tc>
                <w:tcPr>
                  <w:tcW w:w="1842" w:type="dxa"/>
                </w:tcPr>
                <w:p w14:paraId="3500972E" w14:textId="77777777" w:rsidR="00FC5954" w:rsidRDefault="00FC5954" w:rsidP="00A80F06">
                  <w:pPr>
                    <w:pStyle w:val="p5"/>
                    <w:spacing w:line="280" w:lineRule="atLeast"/>
                    <w:ind w:left="0"/>
                    <w:rPr>
                      <w:b/>
                    </w:rPr>
                  </w:pPr>
                  <w:r>
                    <w:t>Y</w:t>
                  </w:r>
                  <w:r w:rsidRPr="00C762F6">
                    <w:rPr>
                      <w:vertAlign w:val="subscript"/>
                    </w:rPr>
                    <w:t>1</w:t>
                  </w:r>
                  <w:r>
                    <w:rPr>
                      <w:vertAlign w:val="subscript"/>
                    </w:rPr>
                    <w:t>2</w:t>
                  </w:r>
                  <w:r>
                    <w:t xml:space="preserve"> - Y</w:t>
                  </w:r>
                  <w:r>
                    <w:rPr>
                      <w:vertAlign w:val="subscript"/>
                    </w:rPr>
                    <w:t>23</w:t>
                  </w:r>
                  <w:r>
                    <w:t xml:space="preserve"> = 0</w:t>
                  </w:r>
                </w:p>
              </w:tc>
              <w:tc>
                <w:tcPr>
                  <w:tcW w:w="1560" w:type="dxa"/>
                </w:tcPr>
                <w:p w14:paraId="72B495A7" w14:textId="77777777" w:rsidR="00FC5954" w:rsidRDefault="00FC5954" w:rsidP="00A80F06">
                  <w:pPr>
                    <w:pStyle w:val="p5"/>
                    <w:spacing w:line="280" w:lineRule="atLeast"/>
                    <w:ind w:left="0"/>
                    <w:rPr>
                      <w:b/>
                    </w:rPr>
                  </w:pPr>
                  <w:r>
                    <w:t>Z</w:t>
                  </w:r>
                  <w:r w:rsidRPr="00C762F6">
                    <w:rPr>
                      <w:vertAlign w:val="subscript"/>
                    </w:rPr>
                    <w:t>1</w:t>
                  </w:r>
                  <w:r>
                    <w:rPr>
                      <w:vertAlign w:val="subscript"/>
                    </w:rPr>
                    <w:t>2</w:t>
                  </w:r>
                  <w:r>
                    <w:t>-Z</w:t>
                  </w:r>
                  <w:r>
                    <w:rPr>
                      <w:vertAlign w:val="subscript"/>
                    </w:rPr>
                    <w:t>23</w:t>
                  </w:r>
                  <w:r>
                    <w:t xml:space="preserve"> = 0</w:t>
                  </w:r>
                </w:p>
              </w:tc>
            </w:tr>
            <w:tr w:rsidR="00FC5954" w14:paraId="2BFAB1D0" w14:textId="77777777" w:rsidTr="00A80F06">
              <w:tc>
                <w:tcPr>
                  <w:tcW w:w="1668" w:type="dxa"/>
                </w:tcPr>
                <w:p w14:paraId="25E3B36B" w14:textId="77777777" w:rsidR="00FC5954" w:rsidRDefault="00FC5954" w:rsidP="00A80F06">
                  <w:pPr>
                    <w:pStyle w:val="p5"/>
                    <w:spacing w:line="280" w:lineRule="atLeast"/>
                    <w:ind w:left="0"/>
                    <w:rPr>
                      <w:b/>
                    </w:rPr>
                  </w:pPr>
                  <w:r>
                    <w:t>TMS en B :</w:t>
                  </w:r>
                </w:p>
              </w:tc>
              <w:tc>
                <w:tcPr>
                  <w:tcW w:w="1842" w:type="dxa"/>
                </w:tcPr>
                <w:p w14:paraId="2B66D88E" w14:textId="77777777" w:rsidR="00FC5954" w:rsidRDefault="00FC5954" w:rsidP="00A80F06">
                  <w:pPr>
                    <w:pStyle w:val="p5"/>
                    <w:spacing w:line="280" w:lineRule="atLeast"/>
                    <w:ind w:left="0"/>
                    <w:rPr>
                      <w:b/>
                    </w:rPr>
                  </w:pPr>
                </w:p>
              </w:tc>
              <w:tc>
                <w:tcPr>
                  <w:tcW w:w="1560" w:type="dxa"/>
                </w:tcPr>
                <w:p w14:paraId="238E7A68" w14:textId="77777777" w:rsidR="00FC5954" w:rsidRDefault="00FC5954" w:rsidP="00A80F06">
                  <w:pPr>
                    <w:pStyle w:val="p5"/>
                    <w:spacing w:line="280" w:lineRule="atLeast"/>
                    <w:ind w:left="0"/>
                    <w:rPr>
                      <w:b/>
                    </w:rPr>
                  </w:pPr>
                </w:p>
              </w:tc>
            </w:tr>
            <w:tr w:rsidR="00FC5954" w14:paraId="60C1D7A6" w14:textId="77777777" w:rsidTr="00A80F06">
              <w:tc>
                <w:tcPr>
                  <w:tcW w:w="1668" w:type="dxa"/>
                </w:tcPr>
                <w:p w14:paraId="4B843DB9" w14:textId="77777777" w:rsidR="00FC5954" w:rsidRDefault="00FC5954" w:rsidP="00A80F06">
                  <w:pPr>
                    <w:pStyle w:val="p5"/>
                    <w:spacing w:line="280" w:lineRule="atLeast"/>
                    <w:ind w:left="0"/>
                    <w:rPr>
                      <w:b/>
                    </w:rPr>
                  </w:pPr>
                  <w:r>
                    <w:t>L</w:t>
                  </w:r>
                  <w:r>
                    <w:rPr>
                      <w:vertAlign w:val="subscript"/>
                    </w:rPr>
                    <w:t>12</w:t>
                  </w:r>
                  <w:r>
                    <w:t xml:space="preserve"> = 0</w:t>
                  </w:r>
                  <w:r>
                    <w:tab/>
                  </w:r>
                  <w:r>
                    <w:tab/>
                  </w:r>
                  <w:r>
                    <w:tab/>
                  </w:r>
                  <w:r>
                    <w:tab/>
                  </w:r>
                </w:p>
              </w:tc>
              <w:tc>
                <w:tcPr>
                  <w:tcW w:w="1842" w:type="dxa"/>
                </w:tcPr>
                <w:p w14:paraId="2B40AEC9" w14:textId="77777777" w:rsidR="00FC5954" w:rsidRDefault="00FC5954" w:rsidP="00A80F06">
                  <w:pPr>
                    <w:pStyle w:val="p5"/>
                    <w:spacing w:line="280" w:lineRule="atLeast"/>
                    <w:ind w:left="0"/>
                    <w:rPr>
                      <w:b/>
                    </w:rPr>
                  </w:pPr>
                  <w:r>
                    <w:t>M</w:t>
                  </w:r>
                  <w:r w:rsidRPr="00C762F6">
                    <w:rPr>
                      <w:vertAlign w:val="subscript"/>
                    </w:rPr>
                    <w:t>1</w:t>
                  </w:r>
                  <w:r>
                    <w:rPr>
                      <w:vertAlign w:val="subscript"/>
                    </w:rPr>
                    <w:t>2</w:t>
                  </w:r>
                  <w:r>
                    <w:t xml:space="preserve"> - M</w:t>
                  </w:r>
                  <w:r>
                    <w:rPr>
                      <w:vertAlign w:val="subscript"/>
                    </w:rPr>
                    <w:t>23</w:t>
                  </w:r>
                  <w:r>
                    <w:t xml:space="preserve"> = 0</w:t>
                  </w:r>
                </w:p>
              </w:tc>
              <w:tc>
                <w:tcPr>
                  <w:tcW w:w="1560" w:type="dxa"/>
                </w:tcPr>
                <w:p w14:paraId="6B7E20EB" w14:textId="77777777" w:rsidR="00FC5954" w:rsidRDefault="00FC5954" w:rsidP="00A80F06">
                  <w:pPr>
                    <w:pStyle w:val="p5"/>
                    <w:spacing w:line="280" w:lineRule="atLeast"/>
                    <w:ind w:left="0"/>
                    <w:rPr>
                      <w:b/>
                    </w:rPr>
                  </w:pPr>
                  <w:r>
                    <w:t>N</w:t>
                  </w:r>
                  <w:r>
                    <w:rPr>
                      <w:vertAlign w:val="subscript"/>
                    </w:rPr>
                    <w:t>23</w:t>
                  </w:r>
                  <w:r>
                    <w:t xml:space="preserve"> = 0</w:t>
                  </w:r>
                </w:p>
              </w:tc>
            </w:tr>
          </w:tbl>
          <w:p w14:paraId="077AD3F3" w14:textId="77777777" w:rsidR="00FC5954" w:rsidRDefault="00FC5954" w:rsidP="00A80F06">
            <w:pPr>
              <w:pStyle w:val="p5"/>
              <w:spacing w:line="280" w:lineRule="atLeast"/>
              <w:ind w:left="0"/>
              <w:rPr>
                <w:b/>
              </w:rPr>
            </w:pPr>
          </w:p>
        </w:tc>
        <w:tc>
          <w:tcPr>
            <w:tcW w:w="8505" w:type="dxa"/>
          </w:tcPr>
          <w:p w14:paraId="0E21C030" w14:textId="77777777" w:rsidR="00FC5954" w:rsidRDefault="00FC5954" w:rsidP="00A80F06">
            <w:pPr>
              <w:pStyle w:val="p5"/>
              <w:spacing w:line="280" w:lineRule="atLeast"/>
              <w:ind w:left="0"/>
              <w:rPr>
                <w:b/>
              </w:rPr>
            </w:pP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9"/>
              <w:gridCol w:w="1744"/>
              <w:gridCol w:w="1653"/>
            </w:tblGrid>
            <w:tr w:rsidR="00FC5954" w14:paraId="3C5C45C2" w14:textId="77777777" w:rsidTr="00A80F06">
              <w:tc>
                <w:tcPr>
                  <w:tcW w:w="2660" w:type="dxa"/>
                </w:tcPr>
                <w:p w14:paraId="3FD699AD" w14:textId="77777777" w:rsidR="00FC5954" w:rsidRDefault="00FC5954" w:rsidP="00A80F06">
                  <w:pPr>
                    <w:pStyle w:val="p5"/>
                    <w:spacing w:line="280" w:lineRule="atLeast"/>
                    <w:ind w:left="0"/>
                    <w:rPr>
                      <w:b/>
                    </w:rPr>
                  </w:pPr>
                  <w:r>
                    <w:t>TRS :</w:t>
                  </w:r>
                </w:p>
              </w:tc>
              <w:tc>
                <w:tcPr>
                  <w:tcW w:w="2693" w:type="dxa"/>
                </w:tcPr>
                <w:p w14:paraId="26D24A15" w14:textId="77777777" w:rsidR="00FC5954" w:rsidRDefault="00FC5954" w:rsidP="00A80F06">
                  <w:pPr>
                    <w:pStyle w:val="p5"/>
                    <w:spacing w:line="280" w:lineRule="atLeast"/>
                    <w:ind w:left="0"/>
                    <w:rPr>
                      <w:b/>
                    </w:rPr>
                  </w:pPr>
                </w:p>
              </w:tc>
              <w:tc>
                <w:tcPr>
                  <w:tcW w:w="2552" w:type="dxa"/>
                </w:tcPr>
                <w:p w14:paraId="6C70BF00" w14:textId="77777777" w:rsidR="00FC5954" w:rsidRDefault="00FC5954" w:rsidP="00A80F06">
                  <w:pPr>
                    <w:pStyle w:val="p5"/>
                    <w:spacing w:line="280" w:lineRule="atLeast"/>
                    <w:ind w:left="0"/>
                    <w:rPr>
                      <w:b/>
                    </w:rPr>
                  </w:pPr>
                </w:p>
              </w:tc>
            </w:tr>
            <w:tr w:rsidR="00FC5954" w14:paraId="4DD9388A" w14:textId="77777777" w:rsidTr="00A80F06">
              <w:tc>
                <w:tcPr>
                  <w:tcW w:w="2660" w:type="dxa"/>
                </w:tcPr>
                <w:p w14:paraId="3AECE68A" w14:textId="77777777" w:rsidR="00FC5954" w:rsidRDefault="00FC5954" w:rsidP="00A80F06">
                  <w:pPr>
                    <w:pStyle w:val="p5"/>
                    <w:spacing w:line="280" w:lineRule="atLeast"/>
                    <w:ind w:left="0"/>
                    <w:rPr>
                      <w:b/>
                    </w:rPr>
                  </w:pPr>
                  <w:r>
                    <w:t>-</w:t>
                  </w:r>
                  <w:r w:rsidRPr="003C49F1">
                    <w:t>X</w:t>
                  </w:r>
                  <w:r>
                    <w:rPr>
                      <w:vertAlign w:val="subscript"/>
                    </w:rPr>
                    <w:t>34</w:t>
                  </w:r>
                  <w:r>
                    <w:t>+</w:t>
                  </w:r>
                  <w:r w:rsidRPr="003C49F1">
                    <w:t>X</w:t>
                  </w:r>
                  <w:r w:rsidRPr="003C49F1">
                    <w:rPr>
                      <w:vertAlign w:val="subscript"/>
                    </w:rPr>
                    <w:t>23</w:t>
                  </w:r>
                  <w:r>
                    <w:t xml:space="preserve"> = 0</w:t>
                  </w:r>
                </w:p>
              </w:tc>
              <w:tc>
                <w:tcPr>
                  <w:tcW w:w="2693" w:type="dxa"/>
                </w:tcPr>
                <w:p w14:paraId="2D55056A" w14:textId="77777777" w:rsidR="00FC5954" w:rsidRDefault="00FC5954" w:rsidP="00A80F06">
                  <w:pPr>
                    <w:pStyle w:val="p5"/>
                    <w:spacing w:line="280" w:lineRule="atLeast"/>
                    <w:ind w:left="0"/>
                    <w:rPr>
                      <w:b/>
                    </w:rPr>
                  </w:pPr>
                  <w:r>
                    <w:t>-Y</w:t>
                  </w:r>
                  <w:r>
                    <w:rPr>
                      <w:vertAlign w:val="subscript"/>
                    </w:rPr>
                    <w:t>34</w:t>
                  </w:r>
                  <w:r>
                    <w:t>+Y</w:t>
                  </w:r>
                  <w:r w:rsidRPr="003C49F1">
                    <w:rPr>
                      <w:vertAlign w:val="subscript"/>
                    </w:rPr>
                    <w:t>23</w:t>
                  </w:r>
                  <w:r>
                    <w:t xml:space="preserve"> = 0</w:t>
                  </w:r>
                </w:p>
              </w:tc>
              <w:tc>
                <w:tcPr>
                  <w:tcW w:w="2552" w:type="dxa"/>
                </w:tcPr>
                <w:p w14:paraId="31BD7FB6" w14:textId="77777777" w:rsidR="00FC5954" w:rsidRPr="00D854C4" w:rsidRDefault="00FC5954" w:rsidP="00A80F06">
                  <w:pPr>
                    <w:pStyle w:val="p5"/>
                    <w:spacing w:line="280" w:lineRule="atLeast"/>
                    <w:ind w:left="0"/>
                  </w:pPr>
                  <w:r>
                    <w:t>-Z</w:t>
                  </w:r>
                  <w:r>
                    <w:rPr>
                      <w:vertAlign w:val="subscript"/>
                    </w:rPr>
                    <w:t>34</w:t>
                  </w:r>
                  <w:r>
                    <w:t>+Z</w:t>
                  </w:r>
                  <w:r w:rsidRPr="003C49F1">
                    <w:rPr>
                      <w:vertAlign w:val="subscript"/>
                    </w:rPr>
                    <w:t>23</w:t>
                  </w:r>
                  <w:r>
                    <w:t xml:space="preserve"> = 0</w:t>
                  </w:r>
                </w:p>
              </w:tc>
            </w:tr>
            <w:tr w:rsidR="00FC5954" w14:paraId="506F9B6D" w14:textId="77777777" w:rsidTr="00A80F06">
              <w:tc>
                <w:tcPr>
                  <w:tcW w:w="2660" w:type="dxa"/>
                </w:tcPr>
                <w:p w14:paraId="215AF4A7" w14:textId="77777777" w:rsidR="00FC5954" w:rsidRDefault="00FC5954" w:rsidP="00A80F06">
                  <w:pPr>
                    <w:pStyle w:val="p5"/>
                    <w:spacing w:line="280" w:lineRule="atLeast"/>
                    <w:ind w:left="0"/>
                    <w:rPr>
                      <w:b/>
                    </w:rPr>
                  </w:pPr>
                  <w:r>
                    <w:t>TMS en C :</w:t>
                  </w:r>
                </w:p>
              </w:tc>
              <w:tc>
                <w:tcPr>
                  <w:tcW w:w="2693" w:type="dxa"/>
                </w:tcPr>
                <w:p w14:paraId="39688170" w14:textId="77777777" w:rsidR="00FC5954" w:rsidRDefault="00FC5954" w:rsidP="00A80F06">
                  <w:pPr>
                    <w:pStyle w:val="p5"/>
                    <w:spacing w:line="280" w:lineRule="atLeast"/>
                    <w:ind w:left="0"/>
                    <w:rPr>
                      <w:b/>
                    </w:rPr>
                  </w:pPr>
                </w:p>
              </w:tc>
              <w:tc>
                <w:tcPr>
                  <w:tcW w:w="2552" w:type="dxa"/>
                </w:tcPr>
                <w:p w14:paraId="793A6633" w14:textId="77777777" w:rsidR="00FC5954" w:rsidRDefault="00FC5954" w:rsidP="00A80F06">
                  <w:pPr>
                    <w:pStyle w:val="p5"/>
                    <w:spacing w:line="280" w:lineRule="atLeast"/>
                    <w:ind w:left="0"/>
                    <w:rPr>
                      <w:b/>
                    </w:rPr>
                  </w:pPr>
                </w:p>
              </w:tc>
            </w:tr>
            <w:tr w:rsidR="00FC5954" w14:paraId="6BE8D2AE" w14:textId="77777777" w:rsidTr="00A80F06">
              <w:tc>
                <w:tcPr>
                  <w:tcW w:w="2660" w:type="dxa"/>
                </w:tcPr>
                <w:p w14:paraId="64AA89D3" w14:textId="77777777" w:rsidR="00FC5954" w:rsidRDefault="00FC5954" w:rsidP="00A80F06">
                  <w:pPr>
                    <w:pStyle w:val="p5"/>
                    <w:spacing w:line="280" w:lineRule="atLeast"/>
                    <w:ind w:left="0"/>
                    <w:rPr>
                      <w:b/>
                    </w:rPr>
                  </w:pPr>
                  <w:r w:rsidRPr="00C940F8">
                    <w:rPr>
                      <w:position w:val="-24"/>
                    </w:rPr>
                    <w:object w:dxaOrig="720" w:dyaOrig="620" w14:anchorId="40ABFADD">
                      <v:shape id="_x0000_i1035" type="#_x0000_t75" style="width:36.65pt;height:31.35pt" o:ole="">
                        <v:imagedata r:id="rId50" o:title=""/>
                      </v:shape>
                      <o:OLEObject Type="Embed" ProgID="Equation.3" ShapeID="_x0000_i1035" DrawAspect="Content" ObjectID="_1411218152" r:id="rId51"/>
                    </w:object>
                  </w:r>
                  <w:r>
                    <w:t xml:space="preserve"> = 0</w:t>
                  </w:r>
                </w:p>
              </w:tc>
              <w:tc>
                <w:tcPr>
                  <w:tcW w:w="2693" w:type="dxa"/>
                </w:tcPr>
                <w:p w14:paraId="7D764CB3" w14:textId="77777777" w:rsidR="00FC5954" w:rsidRDefault="00FC5954" w:rsidP="00A80F06">
                  <w:pPr>
                    <w:pStyle w:val="p5"/>
                    <w:spacing w:line="280" w:lineRule="atLeast"/>
                    <w:ind w:left="0"/>
                    <w:rPr>
                      <w:b/>
                    </w:rPr>
                  </w:pPr>
                  <w:r>
                    <w:t>-M</w:t>
                  </w:r>
                  <w:r>
                    <w:rPr>
                      <w:vertAlign w:val="subscript"/>
                    </w:rPr>
                    <w:t>34</w:t>
                  </w:r>
                  <w:r>
                    <w:t xml:space="preserve"> + M</w:t>
                  </w:r>
                  <w:r>
                    <w:rPr>
                      <w:vertAlign w:val="subscript"/>
                    </w:rPr>
                    <w:t>23</w:t>
                  </w:r>
                  <w:r>
                    <w:t>+</w:t>
                  </w:r>
                  <w:r w:rsidRPr="00145B8D">
                    <w:t xml:space="preserve"> </w:t>
                  </w:r>
                  <w:proofErr w:type="gramStart"/>
                  <w:r>
                    <w:t>Z</w:t>
                  </w:r>
                  <w:r w:rsidRPr="003C49F1">
                    <w:rPr>
                      <w:vertAlign w:val="subscript"/>
                    </w:rPr>
                    <w:t>23</w:t>
                  </w:r>
                  <w:r>
                    <w:t>.x(</w:t>
                  </w:r>
                  <w:proofErr w:type="gramEnd"/>
                  <w:r>
                    <w:t>t) = 0</w:t>
                  </w:r>
                </w:p>
              </w:tc>
              <w:tc>
                <w:tcPr>
                  <w:tcW w:w="2552" w:type="dxa"/>
                </w:tcPr>
                <w:p w14:paraId="3E696231" w14:textId="77777777" w:rsidR="00FC5954" w:rsidRDefault="00FC5954" w:rsidP="00A80F06">
                  <w:pPr>
                    <w:pStyle w:val="p5"/>
                    <w:spacing w:line="280" w:lineRule="atLeast"/>
                    <w:ind w:left="0"/>
                    <w:rPr>
                      <w:b/>
                    </w:rPr>
                  </w:pPr>
                  <w:r>
                    <w:t>-N</w:t>
                  </w:r>
                  <w:r>
                    <w:rPr>
                      <w:vertAlign w:val="subscript"/>
                    </w:rPr>
                    <w:t>34</w:t>
                  </w:r>
                  <w:r>
                    <w:t xml:space="preserve"> + N</w:t>
                  </w:r>
                  <w:r>
                    <w:rPr>
                      <w:vertAlign w:val="subscript"/>
                    </w:rPr>
                    <w:t>23</w:t>
                  </w:r>
                  <w:r>
                    <w:t>-</w:t>
                  </w:r>
                  <w:r w:rsidRPr="00145B8D">
                    <w:t xml:space="preserve"> </w:t>
                  </w:r>
                  <w:proofErr w:type="gramStart"/>
                  <w:r>
                    <w:t>Y</w:t>
                  </w:r>
                  <w:r w:rsidRPr="003C49F1">
                    <w:rPr>
                      <w:vertAlign w:val="subscript"/>
                    </w:rPr>
                    <w:t>23</w:t>
                  </w:r>
                  <w:r>
                    <w:t>.x(</w:t>
                  </w:r>
                  <w:proofErr w:type="gramEnd"/>
                  <w:r>
                    <w:t>t) = 0</w:t>
                  </w:r>
                </w:p>
              </w:tc>
            </w:tr>
          </w:tbl>
          <w:p w14:paraId="5DE75818" w14:textId="77777777" w:rsidR="00FC5954" w:rsidRDefault="00FC5954" w:rsidP="00A80F06">
            <w:pPr>
              <w:pStyle w:val="p5"/>
              <w:spacing w:line="280" w:lineRule="atLeast"/>
              <w:ind w:left="0"/>
              <w:rPr>
                <w:b/>
              </w:rPr>
            </w:pPr>
          </w:p>
        </w:tc>
      </w:tr>
    </w:tbl>
    <w:p w14:paraId="0F02C8DE" w14:textId="77777777" w:rsidR="00FC5954" w:rsidRDefault="00FC5954" w:rsidP="00FC5954">
      <w:pPr>
        <w:pStyle w:val="p5"/>
        <w:spacing w:line="280" w:lineRule="atLeast"/>
        <w:ind w:left="0"/>
        <w:rPr>
          <w:b/>
          <w:vertAlign w:val="subscript"/>
        </w:rPr>
      </w:pPr>
      <w:r w:rsidRPr="001F1D46">
        <w:rPr>
          <w:b/>
        </w:rPr>
        <w:t xml:space="preserve">PFS sur </w:t>
      </w:r>
      <w:r>
        <w:rPr>
          <w:b/>
        </w:rPr>
        <w:t>4</w:t>
      </w:r>
      <w:r w:rsidRPr="001F1D46">
        <w:rPr>
          <w:b/>
        </w:rPr>
        <w:t> : dans B</w:t>
      </w:r>
      <w:r w:rsidRPr="001F1D46">
        <w:rPr>
          <w:b/>
          <w:vertAlign w:val="subscript"/>
        </w:rPr>
        <w:t>2</w:t>
      </w:r>
    </w:p>
    <w:p w14:paraId="78E0A045" w14:textId="77777777" w:rsidR="00FC5954" w:rsidRDefault="00FC5954" w:rsidP="00FC5954">
      <w:pPr>
        <w:pStyle w:val="p5"/>
        <w:spacing w:line="280" w:lineRule="atLeast"/>
        <w:ind w:left="0"/>
        <w:rPr>
          <w:b/>
          <w:vertAlign w:val="subscript"/>
        </w:rPr>
      </w:pP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465"/>
        <w:gridCol w:w="6206"/>
      </w:tblGrid>
      <w:tr w:rsidR="00FC5954" w14:paraId="5165978F" w14:textId="77777777" w:rsidTr="00A80F06">
        <w:tc>
          <w:tcPr>
            <w:tcW w:w="2235" w:type="dxa"/>
          </w:tcPr>
          <w:p w14:paraId="5C717D09" w14:textId="77777777" w:rsidR="00FC5954" w:rsidRDefault="00FC5954" w:rsidP="00A80F06">
            <w:pPr>
              <w:pStyle w:val="p5"/>
              <w:spacing w:line="280" w:lineRule="atLeast"/>
              <w:ind w:left="0"/>
              <w:rPr>
                <w:b/>
              </w:rPr>
            </w:pPr>
            <w:r>
              <w:t>TRS :</w:t>
            </w:r>
          </w:p>
        </w:tc>
        <w:tc>
          <w:tcPr>
            <w:tcW w:w="1842" w:type="dxa"/>
          </w:tcPr>
          <w:p w14:paraId="08D6B9C9" w14:textId="77777777" w:rsidR="00FC5954" w:rsidRDefault="00FC5954" w:rsidP="00A80F06">
            <w:pPr>
              <w:pStyle w:val="p5"/>
              <w:spacing w:line="280" w:lineRule="atLeast"/>
              <w:ind w:left="0"/>
              <w:rPr>
                <w:b/>
              </w:rPr>
            </w:pPr>
          </w:p>
        </w:tc>
        <w:tc>
          <w:tcPr>
            <w:tcW w:w="11614" w:type="dxa"/>
          </w:tcPr>
          <w:p w14:paraId="30A1FCA2" w14:textId="77777777" w:rsidR="00FC5954" w:rsidRDefault="00FC5954" w:rsidP="00A80F06">
            <w:pPr>
              <w:pStyle w:val="p5"/>
              <w:spacing w:line="280" w:lineRule="atLeast"/>
              <w:ind w:left="0"/>
              <w:rPr>
                <w:b/>
              </w:rPr>
            </w:pPr>
          </w:p>
        </w:tc>
      </w:tr>
      <w:tr w:rsidR="00FC5954" w14:paraId="36444425" w14:textId="77777777" w:rsidTr="00A80F06">
        <w:tc>
          <w:tcPr>
            <w:tcW w:w="2235" w:type="dxa"/>
          </w:tcPr>
          <w:p w14:paraId="41743871" w14:textId="77777777" w:rsidR="00FC5954" w:rsidRDefault="00FC5954" w:rsidP="00A80F06">
            <w:pPr>
              <w:pStyle w:val="p5"/>
              <w:spacing w:line="280" w:lineRule="atLeast"/>
              <w:ind w:left="0"/>
              <w:rPr>
                <w:b/>
              </w:rPr>
            </w:pPr>
            <w:r>
              <w:t>-</w:t>
            </w:r>
            <w:r w:rsidRPr="003C49F1">
              <w:t>X</w:t>
            </w:r>
            <w:r>
              <w:rPr>
                <w:vertAlign w:val="subscript"/>
              </w:rPr>
              <w:t>45</w:t>
            </w:r>
            <w:r>
              <w:t>+</w:t>
            </w:r>
            <w:r w:rsidRPr="003C49F1">
              <w:t>X</w:t>
            </w:r>
            <w:r>
              <w:rPr>
                <w:vertAlign w:val="subscript"/>
              </w:rPr>
              <w:t>34</w:t>
            </w:r>
            <w:r>
              <w:t xml:space="preserve"> = 0</w:t>
            </w:r>
          </w:p>
        </w:tc>
        <w:tc>
          <w:tcPr>
            <w:tcW w:w="1842" w:type="dxa"/>
          </w:tcPr>
          <w:p w14:paraId="22A62BAE" w14:textId="77777777" w:rsidR="00FC5954" w:rsidRDefault="00FC5954" w:rsidP="00A80F06">
            <w:pPr>
              <w:pStyle w:val="p5"/>
              <w:spacing w:line="280" w:lineRule="atLeast"/>
              <w:ind w:left="0"/>
              <w:rPr>
                <w:b/>
              </w:rPr>
            </w:pPr>
            <w:r>
              <w:t>-Y</w:t>
            </w:r>
            <w:r>
              <w:rPr>
                <w:vertAlign w:val="subscript"/>
              </w:rPr>
              <w:t>45</w:t>
            </w:r>
            <w:r>
              <w:t>+Y</w:t>
            </w:r>
            <w:r>
              <w:rPr>
                <w:vertAlign w:val="subscript"/>
              </w:rPr>
              <w:t>34</w:t>
            </w:r>
            <w:r>
              <w:t xml:space="preserve"> = 0</w:t>
            </w:r>
          </w:p>
        </w:tc>
        <w:tc>
          <w:tcPr>
            <w:tcW w:w="11614" w:type="dxa"/>
          </w:tcPr>
          <w:p w14:paraId="5BE689E0" w14:textId="77777777" w:rsidR="00FC5954" w:rsidRDefault="00FC5954" w:rsidP="00A80F06">
            <w:pPr>
              <w:pStyle w:val="p5"/>
              <w:spacing w:line="280" w:lineRule="atLeast"/>
              <w:ind w:left="0"/>
              <w:rPr>
                <w:b/>
              </w:rPr>
            </w:pPr>
            <w:r>
              <w:t>-Z</w:t>
            </w:r>
            <w:r>
              <w:rPr>
                <w:vertAlign w:val="subscript"/>
              </w:rPr>
              <w:t>45</w:t>
            </w:r>
            <w:r>
              <w:t>+Z</w:t>
            </w:r>
            <w:r>
              <w:rPr>
                <w:vertAlign w:val="subscript"/>
              </w:rPr>
              <w:t>34</w:t>
            </w:r>
            <w:r>
              <w:t xml:space="preserve"> = 0</w:t>
            </w:r>
          </w:p>
        </w:tc>
      </w:tr>
      <w:tr w:rsidR="00FC5954" w14:paraId="0AE874A1" w14:textId="77777777" w:rsidTr="00A80F06">
        <w:tc>
          <w:tcPr>
            <w:tcW w:w="2235" w:type="dxa"/>
          </w:tcPr>
          <w:p w14:paraId="73F71D40" w14:textId="77777777" w:rsidR="00FC5954" w:rsidRDefault="00FC5954" w:rsidP="00A80F06">
            <w:pPr>
              <w:pStyle w:val="p5"/>
              <w:spacing w:line="280" w:lineRule="atLeast"/>
              <w:ind w:left="0"/>
              <w:rPr>
                <w:b/>
              </w:rPr>
            </w:pPr>
            <w:r>
              <w:t>TMS en C :</w:t>
            </w:r>
          </w:p>
        </w:tc>
        <w:tc>
          <w:tcPr>
            <w:tcW w:w="1842" w:type="dxa"/>
          </w:tcPr>
          <w:p w14:paraId="6A2A09F9" w14:textId="77777777" w:rsidR="00FC5954" w:rsidRDefault="00FC5954" w:rsidP="00A80F06">
            <w:pPr>
              <w:pStyle w:val="p5"/>
              <w:spacing w:line="280" w:lineRule="atLeast"/>
              <w:ind w:left="0"/>
              <w:rPr>
                <w:b/>
              </w:rPr>
            </w:pPr>
          </w:p>
        </w:tc>
        <w:tc>
          <w:tcPr>
            <w:tcW w:w="11614" w:type="dxa"/>
          </w:tcPr>
          <w:p w14:paraId="69CD7AAF" w14:textId="77777777" w:rsidR="00FC5954" w:rsidRDefault="00FC5954" w:rsidP="00A80F06">
            <w:pPr>
              <w:pStyle w:val="p5"/>
              <w:spacing w:line="280" w:lineRule="atLeast"/>
              <w:ind w:left="0"/>
              <w:rPr>
                <w:b/>
              </w:rPr>
            </w:pPr>
          </w:p>
        </w:tc>
      </w:tr>
      <w:tr w:rsidR="00FC5954" w14:paraId="1CA78825" w14:textId="77777777" w:rsidTr="00A80F06">
        <w:tc>
          <w:tcPr>
            <w:tcW w:w="2235" w:type="dxa"/>
          </w:tcPr>
          <w:p w14:paraId="12CEEAEE" w14:textId="77777777" w:rsidR="00FC5954" w:rsidRDefault="00FC5954" w:rsidP="00A80F06">
            <w:pPr>
              <w:pStyle w:val="p5"/>
              <w:spacing w:line="280" w:lineRule="atLeast"/>
              <w:ind w:left="0"/>
              <w:rPr>
                <w:b/>
              </w:rPr>
            </w:pPr>
            <w:r>
              <w:t>-L</w:t>
            </w:r>
            <w:r>
              <w:rPr>
                <w:vertAlign w:val="subscript"/>
              </w:rPr>
              <w:t>45</w:t>
            </w:r>
            <w:r>
              <w:t>-</w:t>
            </w:r>
            <w:r w:rsidRPr="00C940F8">
              <w:rPr>
                <w:position w:val="-24"/>
              </w:rPr>
              <w:object w:dxaOrig="720" w:dyaOrig="620" w14:anchorId="20C3D4B1">
                <v:shape id="_x0000_i1036" type="#_x0000_t75" style="width:36.65pt;height:31.35pt" o:ole="">
                  <v:imagedata r:id="rId52" o:title=""/>
                </v:shape>
                <o:OLEObject Type="Embed" ProgID="Equation.3" ShapeID="_x0000_i1036" DrawAspect="Content" ObjectID="_1411218153" r:id="rId53"/>
              </w:object>
            </w:r>
            <w:r>
              <w:t xml:space="preserve"> = 0</w:t>
            </w:r>
          </w:p>
        </w:tc>
        <w:tc>
          <w:tcPr>
            <w:tcW w:w="1842" w:type="dxa"/>
          </w:tcPr>
          <w:p w14:paraId="271766E8" w14:textId="77777777" w:rsidR="00FC5954" w:rsidRDefault="00FC5954" w:rsidP="00A80F06">
            <w:pPr>
              <w:pStyle w:val="p5"/>
              <w:spacing w:line="280" w:lineRule="atLeast"/>
              <w:ind w:left="0"/>
              <w:rPr>
                <w:b/>
              </w:rPr>
            </w:pPr>
            <w:r>
              <w:t>-M</w:t>
            </w:r>
            <w:r>
              <w:rPr>
                <w:vertAlign w:val="subscript"/>
              </w:rPr>
              <w:t>45</w:t>
            </w:r>
            <w:r>
              <w:t>+M</w:t>
            </w:r>
            <w:r>
              <w:rPr>
                <w:vertAlign w:val="subscript"/>
              </w:rPr>
              <w:t>34</w:t>
            </w:r>
            <w:r>
              <w:t xml:space="preserve"> = 0</w:t>
            </w:r>
          </w:p>
        </w:tc>
        <w:tc>
          <w:tcPr>
            <w:tcW w:w="11614" w:type="dxa"/>
          </w:tcPr>
          <w:p w14:paraId="47D39FD5" w14:textId="77777777" w:rsidR="00FC5954" w:rsidRDefault="00FC5954" w:rsidP="00A80F06">
            <w:pPr>
              <w:pStyle w:val="p5"/>
              <w:spacing w:line="280" w:lineRule="atLeast"/>
              <w:ind w:left="0"/>
              <w:rPr>
                <w:b/>
              </w:rPr>
            </w:pPr>
            <w:r>
              <w:t>N</w:t>
            </w:r>
            <w:r>
              <w:rPr>
                <w:vertAlign w:val="subscript"/>
              </w:rPr>
              <w:t>34</w:t>
            </w:r>
            <w:r>
              <w:t xml:space="preserve"> = 0</w:t>
            </w:r>
          </w:p>
        </w:tc>
      </w:tr>
    </w:tbl>
    <w:p w14:paraId="621EBE25" w14:textId="77777777" w:rsidR="00FC5954" w:rsidRDefault="00FC5954" w:rsidP="00FC5954">
      <w:pPr>
        <w:rPr>
          <w:rFonts w:asciiTheme="minorHAnsi" w:hAnsiTheme="minorHAnsi"/>
          <w:szCs w:val="22"/>
        </w:rPr>
      </w:pPr>
    </w:p>
    <w:p w14:paraId="50716EF4" w14:textId="77777777" w:rsidR="00FC5954" w:rsidRPr="00AA0C35" w:rsidRDefault="00FC5954" w:rsidP="00AA0C35">
      <w:pPr>
        <w:rPr>
          <w:rFonts w:asciiTheme="minorHAnsi" w:hAnsiTheme="minorHAnsi" w:cs="Arial"/>
          <w:szCs w:val="22"/>
        </w:rPr>
      </w:pPr>
    </w:p>
    <w:sectPr w:rsidR="00FC5954" w:rsidRPr="00AA0C35" w:rsidSect="006655F4">
      <w:headerReference w:type="default" r:id="rId54"/>
      <w:headerReference w:type="first" r:id="rId55"/>
      <w:footerReference w:type="first" r:id="rId56"/>
      <w:type w:val="continuous"/>
      <w:pgSz w:w="11906" w:h="16838"/>
      <w:pgMar w:top="3" w:right="1416" w:bottom="426" w:left="1418" w:header="427" w:footer="243"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06E70" w14:textId="77777777" w:rsidR="001F7678" w:rsidRDefault="001F7678">
      <w:r>
        <w:separator/>
      </w:r>
    </w:p>
  </w:endnote>
  <w:endnote w:type="continuationSeparator" w:id="0">
    <w:p w14:paraId="7D01E02F" w14:textId="77777777" w:rsidR="001F7678" w:rsidRDefault="001F7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Sketchy Times">
    <w:charset w:val="00"/>
    <w:family w:val="auto"/>
    <w:pitch w:val="variable"/>
    <w:sig w:usb0="A000002F" w:usb1="0000004A" w:usb2="00000000" w:usb3="00000000" w:csb0="00000111" w:csb1="00000000"/>
  </w:font>
  <w:font w:name="Calibri">
    <w:panose1 w:val="020F0502020204030204"/>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IPJFHI+TimesNewRoman,Bold">
    <w:altName w:val="Times New Roman"/>
    <w:panose1 w:val="00000000000000000000"/>
    <w:charset w:val="00"/>
    <w:family w:val="roman"/>
    <w:notTrueType/>
    <w:pitch w:val="default"/>
    <w:sig w:usb0="00000003" w:usb1="00000000" w:usb2="00000000" w:usb3="00000000" w:csb0="00000001" w:csb1="00000000"/>
  </w:font>
  <w:font w:name="IPJFHK+TimesNewRoman">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20138" w14:textId="77777777" w:rsidR="001F7678" w:rsidRDefault="001F7678" w:rsidP="00492226">
    <w:pPr>
      <w:tabs>
        <w:tab w:val="right" w:pos="10206"/>
      </w:tabs>
      <w:rPr>
        <w:i/>
        <w:iCs/>
      </w:rP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C34D11" w14:textId="77777777" w:rsidR="001F7678" w:rsidRDefault="001F7678">
      <w:r>
        <w:separator/>
      </w:r>
    </w:p>
  </w:footnote>
  <w:footnote w:type="continuationSeparator" w:id="0">
    <w:p w14:paraId="59515AD0" w14:textId="77777777" w:rsidR="001F7678" w:rsidRDefault="001F767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tblInd w:w="-63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1843"/>
      <w:gridCol w:w="5382"/>
      <w:gridCol w:w="1984"/>
      <w:gridCol w:w="1281"/>
    </w:tblGrid>
    <w:tr w:rsidR="001F7678" w14:paraId="0A5FFDCB" w14:textId="77777777" w:rsidTr="000E6F5D">
      <w:trPr>
        <w:cantSplit/>
        <w:trHeight w:val="396"/>
      </w:trPr>
      <w:tc>
        <w:tcPr>
          <w:tcW w:w="1843" w:type="dxa"/>
          <w:shd w:val="clear" w:color="auto" w:fill="B8CCE4" w:themeFill="accent1" w:themeFillTint="66"/>
          <w:vAlign w:val="center"/>
        </w:tcPr>
        <w:p w14:paraId="152AA556" w14:textId="77777777" w:rsidR="001F7678" w:rsidRPr="00DC63F5" w:rsidRDefault="001F7678"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sidR="00D30F0F">
            <w:rPr>
              <w:rFonts w:ascii="Arial" w:hAnsi="Arial" w:cs="Arial"/>
              <w:b/>
              <w:noProof/>
              <w:sz w:val="24"/>
            </w:rPr>
            <w:t>10</w:t>
          </w:r>
          <w:r w:rsidRPr="00DC63F5">
            <w:rPr>
              <w:rFonts w:ascii="Arial" w:hAnsi="Arial" w:cs="Arial"/>
              <w:b/>
              <w:sz w:val="24"/>
            </w:rPr>
            <w:fldChar w:fldCharType="end"/>
          </w:r>
        </w:p>
      </w:tc>
      <w:tc>
        <w:tcPr>
          <w:tcW w:w="5382" w:type="dxa"/>
          <w:shd w:val="clear" w:color="auto" w:fill="B8CCE4" w:themeFill="accent1" w:themeFillTint="66"/>
          <w:vAlign w:val="center"/>
        </w:tcPr>
        <w:p w14:paraId="201597D4" w14:textId="77777777" w:rsidR="001F7678" w:rsidRPr="00DC63F5" w:rsidRDefault="0052134E" w:rsidP="00595D6C">
          <w:pPr>
            <w:jc w:val="center"/>
            <w:rPr>
              <w:rFonts w:ascii="Arial" w:hAnsi="Arial" w:cs="Arial"/>
              <w:b/>
              <w:bCs/>
              <w:sz w:val="24"/>
            </w:rPr>
          </w:pPr>
          <w:r>
            <w:rPr>
              <w:rFonts w:ascii="Arial" w:hAnsi="Arial" w:cs="Arial"/>
              <w:b/>
              <w:bCs/>
              <w:sz w:val="24"/>
            </w:rPr>
            <w:t xml:space="preserve">C2 </w:t>
          </w:r>
          <w:r w:rsidR="001F7678">
            <w:rPr>
              <w:rFonts w:ascii="Arial" w:hAnsi="Arial" w:cs="Arial"/>
              <w:b/>
              <w:bCs/>
              <w:sz w:val="24"/>
            </w:rPr>
            <w:t>Chaines de solide</w:t>
          </w:r>
        </w:p>
      </w:tc>
      <w:tc>
        <w:tcPr>
          <w:tcW w:w="1984" w:type="dxa"/>
          <w:shd w:val="clear" w:color="auto" w:fill="B8CCE4" w:themeFill="accent1" w:themeFillTint="66"/>
          <w:vAlign w:val="center"/>
        </w:tcPr>
        <w:p w14:paraId="776E73B5" w14:textId="77777777" w:rsidR="001F7678" w:rsidRPr="00DC63F5" w:rsidRDefault="001F7678" w:rsidP="00044F19">
          <w:pPr>
            <w:jc w:val="center"/>
            <w:rPr>
              <w:rFonts w:ascii="Arial" w:hAnsi="Arial" w:cs="Arial"/>
              <w:b/>
              <w:sz w:val="24"/>
            </w:rPr>
          </w:pPr>
          <w:r>
            <w:rPr>
              <w:rFonts w:ascii="Arial" w:hAnsi="Arial" w:cs="Arial"/>
              <w:b/>
              <w:sz w:val="24"/>
            </w:rPr>
            <w:t>PSI</w:t>
          </w:r>
        </w:p>
      </w:tc>
      <w:tc>
        <w:tcPr>
          <w:tcW w:w="1281" w:type="dxa"/>
          <w:shd w:val="clear" w:color="auto" w:fill="B8CCE4" w:themeFill="accent1" w:themeFillTint="66"/>
          <w:vAlign w:val="center"/>
        </w:tcPr>
        <w:p w14:paraId="6359E2D5" w14:textId="77777777" w:rsidR="001F7678" w:rsidRPr="00DC63F5" w:rsidRDefault="001F7678" w:rsidP="00595D6C">
          <w:pPr>
            <w:jc w:val="center"/>
            <w:rPr>
              <w:rFonts w:ascii="Arial" w:hAnsi="Arial" w:cs="Arial"/>
              <w:b/>
              <w:sz w:val="24"/>
            </w:rPr>
          </w:pPr>
          <w:r>
            <w:rPr>
              <w:rFonts w:ascii="Arial" w:hAnsi="Arial" w:cs="Arial"/>
              <w:b/>
              <w:sz w:val="24"/>
            </w:rPr>
            <w:t>TP</w:t>
          </w:r>
          <w:r w:rsidR="0052134E">
            <w:rPr>
              <w:rFonts w:ascii="Arial" w:hAnsi="Arial" w:cs="Arial"/>
              <w:b/>
              <w:sz w:val="24"/>
            </w:rPr>
            <w:t> 3</w:t>
          </w:r>
          <w:r>
            <w:rPr>
              <w:rFonts w:ascii="Arial" w:hAnsi="Arial" w:cs="Arial"/>
              <w:b/>
              <w:sz w:val="24"/>
            </w:rPr>
            <w:t xml:space="preserve"> </w:t>
          </w:r>
        </w:p>
      </w:tc>
    </w:tr>
    <w:tr w:rsidR="001F7678" w14:paraId="25E7EB3C" w14:textId="77777777" w:rsidTr="000E6F5D">
      <w:trPr>
        <w:cantSplit/>
        <w:trHeight w:val="247"/>
      </w:trPr>
      <w:tc>
        <w:tcPr>
          <w:tcW w:w="10490" w:type="dxa"/>
          <w:gridSpan w:val="4"/>
          <w:shd w:val="clear" w:color="auto" w:fill="auto"/>
          <w:vAlign w:val="center"/>
        </w:tcPr>
        <w:p w14:paraId="1F980441" w14:textId="77777777" w:rsidR="001F7678" w:rsidRPr="00DC63F5" w:rsidRDefault="001F7678" w:rsidP="007A5B1F">
          <w:pPr>
            <w:jc w:val="center"/>
            <w:rPr>
              <w:rFonts w:ascii="Arial" w:hAnsi="Arial" w:cs="Arial"/>
              <w:b/>
              <w:sz w:val="24"/>
            </w:rPr>
          </w:pPr>
          <w:r>
            <w:rPr>
              <w:rFonts w:ascii="Arial" w:hAnsi="Arial" w:cs="Arial"/>
              <w:b/>
              <w:sz w:val="24"/>
            </w:rPr>
            <w:t xml:space="preserve">Robot cueilleur de fruit : </w:t>
          </w:r>
          <w:proofErr w:type="spellStart"/>
          <w:r>
            <w:rPr>
              <w:rFonts w:ascii="Arial" w:hAnsi="Arial" w:cs="Arial"/>
              <w:b/>
              <w:sz w:val="24"/>
            </w:rPr>
            <w:t>maxpid</w:t>
          </w:r>
          <w:proofErr w:type="spellEnd"/>
        </w:p>
      </w:tc>
    </w:tr>
  </w:tbl>
  <w:p w14:paraId="4D382A6C" w14:textId="77777777" w:rsidR="001F7678" w:rsidRDefault="001F7678" w:rsidP="00E53670">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1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558"/>
      <w:gridCol w:w="5826"/>
      <w:gridCol w:w="1364"/>
      <w:gridCol w:w="1365"/>
    </w:tblGrid>
    <w:tr w:rsidR="001F7678" w14:paraId="51C61577" w14:textId="77777777" w:rsidTr="00A46F05">
      <w:trPr>
        <w:cantSplit/>
        <w:trHeight w:val="540"/>
      </w:trPr>
      <w:tc>
        <w:tcPr>
          <w:tcW w:w="2558" w:type="dxa"/>
          <w:shd w:val="clear" w:color="auto" w:fill="B8CCE4" w:themeFill="accent1" w:themeFillTint="66"/>
          <w:vAlign w:val="center"/>
        </w:tcPr>
        <w:p w14:paraId="33155DAD" w14:textId="77777777" w:rsidR="001F7678" w:rsidRPr="00DC63F5" w:rsidRDefault="001F7678"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Pr>
              <w:rFonts w:ascii="Arial" w:hAnsi="Arial" w:cs="Arial"/>
              <w:b/>
              <w:noProof/>
              <w:sz w:val="24"/>
            </w:rPr>
            <w:t>1</w:t>
          </w:r>
          <w:r w:rsidRPr="00DC63F5">
            <w:rPr>
              <w:rFonts w:ascii="Arial" w:hAnsi="Arial" w:cs="Arial"/>
              <w:b/>
              <w:sz w:val="24"/>
            </w:rPr>
            <w:fldChar w:fldCharType="end"/>
          </w:r>
        </w:p>
      </w:tc>
      <w:tc>
        <w:tcPr>
          <w:tcW w:w="5826" w:type="dxa"/>
          <w:shd w:val="clear" w:color="auto" w:fill="B8CCE4" w:themeFill="accent1" w:themeFillTint="66"/>
          <w:vAlign w:val="center"/>
        </w:tcPr>
        <w:p w14:paraId="55B793E2" w14:textId="77777777" w:rsidR="001F7678" w:rsidRPr="00DC63F5" w:rsidRDefault="001F7678" w:rsidP="006B32B6">
          <w:pPr>
            <w:jc w:val="center"/>
            <w:rPr>
              <w:rFonts w:ascii="Arial" w:hAnsi="Arial" w:cs="Arial"/>
              <w:b/>
              <w:bCs/>
              <w:sz w:val="24"/>
            </w:rPr>
          </w:pPr>
          <w:r>
            <w:rPr>
              <w:rFonts w:ascii="Arial" w:hAnsi="Arial" w:cs="Arial"/>
              <w:b/>
              <w:bCs/>
              <w:sz w:val="24"/>
            </w:rPr>
            <w:t>Cotation : Les Ajustements</w:t>
          </w:r>
        </w:p>
      </w:tc>
      <w:tc>
        <w:tcPr>
          <w:tcW w:w="1364" w:type="dxa"/>
          <w:shd w:val="clear" w:color="auto" w:fill="B8CCE4" w:themeFill="accent1" w:themeFillTint="66"/>
          <w:vAlign w:val="center"/>
        </w:tcPr>
        <w:p w14:paraId="7EB11D5D" w14:textId="77777777" w:rsidR="001F7678" w:rsidRPr="00DC63F5" w:rsidRDefault="001F7678" w:rsidP="006B32B6">
          <w:pPr>
            <w:jc w:val="center"/>
            <w:rPr>
              <w:rFonts w:ascii="Arial" w:hAnsi="Arial" w:cs="Arial"/>
              <w:b/>
              <w:sz w:val="24"/>
            </w:rPr>
          </w:pPr>
          <w:r>
            <w:rPr>
              <w:rFonts w:ascii="Arial" w:hAnsi="Arial" w:cs="Arial"/>
              <w:b/>
              <w:sz w:val="24"/>
            </w:rPr>
            <w:t>Cycle 4</w:t>
          </w:r>
        </w:p>
      </w:tc>
      <w:tc>
        <w:tcPr>
          <w:tcW w:w="1365" w:type="dxa"/>
          <w:shd w:val="clear" w:color="auto" w:fill="B8CCE4" w:themeFill="accent1" w:themeFillTint="66"/>
          <w:vAlign w:val="center"/>
        </w:tcPr>
        <w:p w14:paraId="6BC077F0" w14:textId="77777777" w:rsidR="001F7678" w:rsidRPr="00DC63F5" w:rsidRDefault="001F7678" w:rsidP="006B32B6">
          <w:pPr>
            <w:jc w:val="center"/>
            <w:rPr>
              <w:rFonts w:ascii="Arial" w:hAnsi="Arial" w:cs="Arial"/>
              <w:b/>
              <w:sz w:val="24"/>
            </w:rPr>
          </w:pPr>
          <w:r>
            <w:rPr>
              <w:rFonts w:ascii="Arial" w:hAnsi="Arial" w:cs="Arial"/>
              <w:b/>
              <w:sz w:val="24"/>
            </w:rPr>
            <w:t>Cours</w:t>
          </w:r>
        </w:p>
      </w:tc>
    </w:tr>
    <w:tr w:rsidR="001F7678" w14:paraId="24192777" w14:textId="77777777" w:rsidTr="00A46F05">
      <w:trPr>
        <w:cantSplit/>
        <w:trHeight w:val="407"/>
      </w:trPr>
      <w:tc>
        <w:tcPr>
          <w:tcW w:w="11113" w:type="dxa"/>
          <w:gridSpan w:val="4"/>
          <w:shd w:val="clear" w:color="auto" w:fill="auto"/>
          <w:vAlign w:val="center"/>
        </w:tcPr>
        <w:p w14:paraId="373269FF" w14:textId="77777777" w:rsidR="001F7678" w:rsidRPr="00DC63F5" w:rsidRDefault="001F7678" w:rsidP="0054462D">
          <w:pPr>
            <w:jc w:val="center"/>
            <w:rPr>
              <w:rFonts w:ascii="Arial" w:hAnsi="Arial" w:cs="Arial"/>
              <w:b/>
              <w:sz w:val="24"/>
            </w:rPr>
          </w:pPr>
          <w:r>
            <w:rPr>
              <w:rFonts w:ascii="Arial" w:hAnsi="Arial" w:cs="Arial"/>
              <w:b/>
              <w:sz w:val="24"/>
            </w:rPr>
            <w:t xml:space="preserve">Chapitre commun aux </w:t>
          </w:r>
          <w:r w:rsidRPr="00DC63F5">
            <w:rPr>
              <w:rFonts w:ascii="Arial" w:hAnsi="Arial" w:cs="Arial"/>
              <w:b/>
              <w:sz w:val="24"/>
            </w:rPr>
            <w:t>CI.</w:t>
          </w:r>
          <w:r>
            <w:rPr>
              <w:rFonts w:ascii="Arial" w:hAnsi="Arial" w:cs="Arial"/>
              <w:b/>
              <w:sz w:val="24"/>
            </w:rPr>
            <w:t xml:space="preserve"> 1 à 4</w:t>
          </w:r>
        </w:p>
      </w:tc>
    </w:tr>
  </w:tbl>
  <w:p w14:paraId="740BD32C" w14:textId="77777777" w:rsidR="001F7678" w:rsidRDefault="001F7678" w:rsidP="0054462D">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D0C41"/>
    <w:multiLevelType w:val="multilevel"/>
    <w:tmpl w:val="92AEA0AA"/>
    <w:lvl w:ilvl="0">
      <w:start w:val="2"/>
      <w:numFmt w:val="decimal"/>
      <w:pStyle w:val="SOUSSOUSPARAGRAPH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1F00B69"/>
    <w:multiLevelType w:val="hybridMultilevel"/>
    <w:tmpl w:val="F05E0F3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
    <w:nsid w:val="07D656F7"/>
    <w:multiLevelType w:val="hybridMultilevel"/>
    <w:tmpl w:val="A508D81C"/>
    <w:lvl w:ilvl="0" w:tplc="60D2D5C8">
      <w:start w:val="1"/>
      <w:numFmt w:val="bullet"/>
      <w:lvlText w:val=""/>
      <w:lvlJc w:val="left"/>
      <w:pPr>
        <w:ind w:left="72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0F52D3"/>
    <w:multiLevelType w:val="hybridMultilevel"/>
    <w:tmpl w:val="07DE50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901E5E"/>
    <w:multiLevelType w:val="hybridMultilevel"/>
    <w:tmpl w:val="5F326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A1A25D1"/>
    <w:multiLevelType w:val="hybridMultilevel"/>
    <w:tmpl w:val="FDC0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B64141"/>
    <w:multiLevelType w:val="hybridMultilevel"/>
    <w:tmpl w:val="3CA26446"/>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nsid w:val="15870D7E"/>
    <w:multiLevelType w:val="hybridMultilevel"/>
    <w:tmpl w:val="ACFE3830"/>
    <w:lvl w:ilvl="0" w:tplc="040C0001">
      <w:start w:val="1"/>
      <w:numFmt w:val="bullet"/>
      <w:lvlText w:val=""/>
      <w:lvlJc w:val="left"/>
      <w:pPr>
        <w:ind w:left="721" w:hanging="360"/>
      </w:pPr>
      <w:rPr>
        <w:rFonts w:ascii="Symbol" w:hAnsi="Symbol" w:hint="default"/>
      </w:rPr>
    </w:lvl>
    <w:lvl w:ilvl="1" w:tplc="040C0003" w:tentative="1">
      <w:start w:val="1"/>
      <w:numFmt w:val="bullet"/>
      <w:lvlText w:val="o"/>
      <w:lvlJc w:val="left"/>
      <w:pPr>
        <w:ind w:left="1441" w:hanging="360"/>
      </w:pPr>
      <w:rPr>
        <w:rFonts w:ascii="Courier New" w:hAnsi="Courier New" w:cs="Courier New" w:hint="default"/>
      </w:rPr>
    </w:lvl>
    <w:lvl w:ilvl="2" w:tplc="040C0005" w:tentative="1">
      <w:start w:val="1"/>
      <w:numFmt w:val="bullet"/>
      <w:lvlText w:val=""/>
      <w:lvlJc w:val="left"/>
      <w:pPr>
        <w:ind w:left="2161" w:hanging="360"/>
      </w:pPr>
      <w:rPr>
        <w:rFonts w:ascii="Wingdings" w:hAnsi="Wingdings" w:hint="default"/>
      </w:rPr>
    </w:lvl>
    <w:lvl w:ilvl="3" w:tplc="040C0001" w:tentative="1">
      <w:start w:val="1"/>
      <w:numFmt w:val="bullet"/>
      <w:lvlText w:val=""/>
      <w:lvlJc w:val="left"/>
      <w:pPr>
        <w:ind w:left="2881" w:hanging="360"/>
      </w:pPr>
      <w:rPr>
        <w:rFonts w:ascii="Symbol" w:hAnsi="Symbol" w:hint="default"/>
      </w:rPr>
    </w:lvl>
    <w:lvl w:ilvl="4" w:tplc="040C0003" w:tentative="1">
      <w:start w:val="1"/>
      <w:numFmt w:val="bullet"/>
      <w:lvlText w:val="o"/>
      <w:lvlJc w:val="left"/>
      <w:pPr>
        <w:ind w:left="3601" w:hanging="360"/>
      </w:pPr>
      <w:rPr>
        <w:rFonts w:ascii="Courier New" w:hAnsi="Courier New" w:cs="Courier New" w:hint="default"/>
      </w:rPr>
    </w:lvl>
    <w:lvl w:ilvl="5" w:tplc="040C0005" w:tentative="1">
      <w:start w:val="1"/>
      <w:numFmt w:val="bullet"/>
      <w:lvlText w:val=""/>
      <w:lvlJc w:val="left"/>
      <w:pPr>
        <w:ind w:left="4321" w:hanging="360"/>
      </w:pPr>
      <w:rPr>
        <w:rFonts w:ascii="Wingdings" w:hAnsi="Wingdings" w:hint="default"/>
      </w:rPr>
    </w:lvl>
    <w:lvl w:ilvl="6" w:tplc="040C0001" w:tentative="1">
      <w:start w:val="1"/>
      <w:numFmt w:val="bullet"/>
      <w:lvlText w:val=""/>
      <w:lvlJc w:val="left"/>
      <w:pPr>
        <w:ind w:left="5041" w:hanging="360"/>
      </w:pPr>
      <w:rPr>
        <w:rFonts w:ascii="Symbol" w:hAnsi="Symbol" w:hint="default"/>
      </w:rPr>
    </w:lvl>
    <w:lvl w:ilvl="7" w:tplc="040C0003" w:tentative="1">
      <w:start w:val="1"/>
      <w:numFmt w:val="bullet"/>
      <w:lvlText w:val="o"/>
      <w:lvlJc w:val="left"/>
      <w:pPr>
        <w:ind w:left="5761" w:hanging="360"/>
      </w:pPr>
      <w:rPr>
        <w:rFonts w:ascii="Courier New" w:hAnsi="Courier New" w:cs="Courier New" w:hint="default"/>
      </w:rPr>
    </w:lvl>
    <w:lvl w:ilvl="8" w:tplc="040C0005" w:tentative="1">
      <w:start w:val="1"/>
      <w:numFmt w:val="bullet"/>
      <w:lvlText w:val=""/>
      <w:lvlJc w:val="left"/>
      <w:pPr>
        <w:ind w:left="6481" w:hanging="360"/>
      </w:pPr>
      <w:rPr>
        <w:rFonts w:ascii="Wingdings" w:hAnsi="Wingdings" w:hint="default"/>
      </w:rPr>
    </w:lvl>
  </w:abstractNum>
  <w:abstractNum w:abstractNumId="8">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7A95DFF"/>
    <w:multiLevelType w:val="hybridMultilevel"/>
    <w:tmpl w:val="B470D534"/>
    <w:lvl w:ilvl="0" w:tplc="040C000F">
      <w:start w:val="1"/>
      <w:numFmt w:val="decimal"/>
      <w:pStyle w:val="Style3"/>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ED625AD"/>
    <w:multiLevelType w:val="hybridMultilevel"/>
    <w:tmpl w:val="463CC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F22E55"/>
    <w:multiLevelType w:val="hybridMultilevel"/>
    <w:tmpl w:val="78BC1F2C"/>
    <w:lvl w:ilvl="0" w:tplc="60D2D5C8">
      <w:start w:val="1"/>
      <w:numFmt w:val="bullet"/>
      <w:lvlText w:val=""/>
      <w:lvlJc w:val="left"/>
      <w:pPr>
        <w:ind w:left="72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574132"/>
    <w:multiLevelType w:val="hybridMultilevel"/>
    <w:tmpl w:val="2836F6E6"/>
    <w:lvl w:ilvl="0" w:tplc="5F5E2000">
      <w:start w:val="1"/>
      <w:numFmt w:val="lowerLetter"/>
      <w:pStyle w:val="Styl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BC44ABE"/>
    <w:multiLevelType w:val="hybridMultilevel"/>
    <w:tmpl w:val="9DE00FC2"/>
    <w:lvl w:ilvl="0" w:tplc="CB38ABD4">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2E400F4D"/>
    <w:multiLevelType w:val="hybridMultilevel"/>
    <w:tmpl w:val="6E9028FC"/>
    <w:lvl w:ilvl="0" w:tplc="A622F06E">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49037A0"/>
    <w:multiLevelType w:val="hybridMultilevel"/>
    <w:tmpl w:val="6EF05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49E2723"/>
    <w:multiLevelType w:val="hybridMultilevel"/>
    <w:tmpl w:val="387C5D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366A14"/>
    <w:multiLevelType w:val="hybridMultilevel"/>
    <w:tmpl w:val="3D5EBE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A56064B"/>
    <w:multiLevelType w:val="hybridMultilevel"/>
    <w:tmpl w:val="75F82F32"/>
    <w:lvl w:ilvl="0" w:tplc="B0B47D48">
      <w:start w:val="1"/>
      <w:numFmt w:val="bullet"/>
      <w:pStyle w:val="Remarque2"/>
      <w:lvlText w:val=""/>
      <w:lvlJc w:val="left"/>
      <w:pPr>
        <w:ind w:left="1287"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5917ED"/>
    <w:multiLevelType w:val="hybridMultilevel"/>
    <w:tmpl w:val="C94E668E"/>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0">
    <w:nsid w:val="4D712FB6"/>
    <w:multiLevelType w:val="hybridMultilevel"/>
    <w:tmpl w:val="91C815AC"/>
    <w:lvl w:ilvl="0" w:tplc="3ED84F7A">
      <w:start w:val="1"/>
      <w:numFmt w:val="decimal"/>
      <w:pStyle w:val="Titre2"/>
      <w:lvlText w:val="%1."/>
      <w:lvlJc w:val="left"/>
      <w:pPr>
        <w:ind w:left="360" w:hanging="360"/>
      </w:pPr>
      <w:rPr>
        <w:rFonts w:hint="default"/>
      </w:rPr>
    </w:lvl>
    <w:lvl w:ilvl="1" w:tplc="040C0019" w:tentative="1">
      <w:start w:val="1"/>
      <w:numFmt w:val="lowerLetter"/>
      <w:lvlText w:val="%2."/>
      <w:lvlJc w:val="left"/>
      <w:pPr>
        <w:ind w:left="1083" w:hanging="360"/>
      </w:pPr>
    </w:lvl>
    <w:lvl w:ilvl="2" w:tplc="040C001B" w:tentative="1">
      <w:start w:val="1"/>
      <w:numFmt w:val="lowerRoman"/>
      <w:lvlText w:val="%3."/>
      <w:lvlJc w:val="right"/>
      <w:pPr>
        <w:ind w:left="1803" w:hanging="180"/>
      </w:pPr>
    </w:lvl>
    <w:lvl w:ilvl="3" w:tplc="040C000F" w:tentative="1">
      <w:start w:val="1"/>
      <w:numFmt w:val="decimal"/>
      <w:lvlText w:val="%4."/>
      <w:lvlJc w:val="left"/>
      <w:pPr>
        <w:ind w:left="2523" w:hanging="360"/>
      </w:pPr>
    </w:lvl>
    <w:lvl w:ilvl="4" w:tplc="040C0019" w:tentative="1">
      <w:start w:val="1"/>
      <w:numFmt w:val="lowerLetter"/>
      <w:lvlText w:val="%5."/>
      <w:lvlJc w:val="left"/>
      <w:pPr>
        <w:ind w:left="3243" w:hanging="360"/>
      </w:pPr>
    </w:lvl>
    <w:lvl w:ilvl="5" w:tplc="040C001B" w:tentative="1">
      <w:start w:val="1"/>
      <w:numFmt w:val="lowerRoman"/>
      <w:lvlText w:val="%6."/>
      <w:lvlJc w:val="right"/>
      <w:pPr>
        <w:ind w:left="3963" w:hanging="180"/>
      </w:pPr>
    </w:lvl>
    <w:lvl w:ilvl="6" w:tplc="040C000F" w:tentative="1">
      <w:start w:val="1"/>
      <w:numFmt w:val="decimal"/>
      <w:lvlText w:val="%7."/>
      <w:lvlJc w:val="left"/>
      <w:pPr>
        <w:ind w:left="4683" w:hanging="360"/>
      </w:pPr>
    </w:lvl>
    <w:lvl w:ilvl="7" w:tplc="040C0019" w:tentative="1">
      <w:start w:val="1"/>
      <w:numFmt w:val="lowerLetter"/>
      <w:lvlText w:val="%8."/>
      <w:lvlJc w:val="left"/>
      <w:pPr>
        <w:ind w:left="5403" w:hanging="360"/>
      </w:pPr>
    </w:lvl>
    <w:lvl w:ilvl="8" w:tplc="040C001B" w:tentative="1">
      <w:start w:val="1"/>
      <w:numFmt w:val="lowerRoman"/>
      <w:lvlText w:val="%9."/>
      <w:lvlJc w:val="right"/>
      <w:pPr>
        <w:ind w:left="6123" w:hanging="180"/>
      </w:pPr>
    </w:lvl>
  </w:abstractNum>
  <w:abstractNum w:abstractNumId="21">
    <w:nsid w:val="4FAC34EF"/>
    <w:multiLevelType w:val="multilevel"/>
    <w:tmpl w:val="15FA87BC"/>
    <w:lvl w:ilvl="0">
      <w:start w:val="1"/>
      <w:numFmt w:val="upperRoman"/>
      <w:lvlText w:val="%1."/>
      <w:lvlJc w:val="right"/>
      <w:pPr>
        <w:ind w:left="360" w:hanging="360"/>
      </w:pPr>
      <w:rPr>
        <w:rFonts w:hint="default"/>
        <w:b/>
        <w:i w:val="0"/>
      </w:rPr>
    </w:lvl>
    <w:lvl w:ilvl="1">
      <w:start w:val="1"/>
      <w:numFmt w:val="decimal"/>
      <w:lvlText w:val="%2."/>
      <w:lvlJc w:val="left"/>
      <w:pPr>
        <w:tabs>
          <w:tab w:val="num" w:pos="576"/>
        </w:tabs>
        <w:ind w:left="576" w:hanging="576"/>
      </w:pPr>
      <w:rPr>
        <w:rFonts w:ascii="!Sketchy Times" w:hAnsi="!Sketchy Times" w:hint="default"/>
        <w:b/>
        <w:i w:val="0"/>
      </w:rPr>
    </w:lvl>
    <w:lvl w:ilvl="2">
      <w:start w:val="1"/>
      <w:numFmt w:val="lowerLetter"/>
      <w:lvlText w:val="%3."/>
      <w:lvlJc w:val="left"/>
      <w:pPr>
        <w:tabs>
          <w:tab w:val="num" w:pos="720"/>
        </w:tabs>
        <w:ind w:left="720" w:hanging="720"/>
      </w:pPr>
      <w:rPr>
        <w:rFonts w:ascii="!Sketchy Times" w:hAnsi="!Sketchy Time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2">
    <w:nsid w:val="550D176F"/>
    <w:multiLevelType w:val="hybridMultilevel"/>
    <w:tmpl w:val="5AD878DE"/>
    <w:lvl w:ilvl="0" w:tplc="040C0001">
      <w:start w:val="1"/>
      <w:numFmt w:val="bullet"/>
      <w:lvlText w:val=""/>
      <w:lvlJc w:val="left"/>
      <w:pPr>
        <w:ind w:left="720" w:hanging="360"/>
      </w:pPr>
      <w:rPr>
        <w:rFonts w:ascii="Symbol" w:hAnsi="Symbol"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E6B76CA"/>
    <w:multiLevelType w:val="hybridMultilevel"/>
    <w:tmpl w:val="66A8C246"/>
    <w:lvl w:ilvl="0" w:tplc="60D2D5C8">
      <w:start w:val="1"/>
      <w:numFmt w:val="bullet"/>
      <w:lvlText w:val=""/>
      <w:lvlJc w:val="left"/>
      <w:pPr>
        <w:ind w:left="144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2DF6346"/>
    <w:multiLevelType w:val="hybridMultilevel"/>
    <w:tmpl w:val="6D76D8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D1F1693"/>
    <w:multiLevelType w:val="hybridMultilevel"/>
    <w:tmpl w:val="7BFE4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D744B8A"/>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8">
    <w:nsid w:val="6DD147E5"/>
    <w:multiLevelType w:val="hybridMultilevel"/>
    <w:tmpl w:val="28DCDCD6"/>
    <w:lvl w:ilvl="0" w:tplc="040C000D">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29">
    <w:nsid w:val="73333EC9"/>
    <w:multiLevelType w:val="hybridMultilevel"/>
    <w:tmpl w:val="465CBC10"/>
    <w:lvl w:ilvl="0" w:tplc="11543792">
      <w:start w:val="3"/>
      <w:numFmt w:val="bullet"/>
      <w:pStyle w:val="Puce"/>
      <w:lvlText w:val="-"/>
      <w:lvlJc w:val="left"/>
      <w:pPr>
        <w:tabs>
          <w:tab w:val="num" w:pos="644"/>
        </w:tabs>
        <w:ind w:left="624" w:hanging="340"/>
      </w:pPr>
      <w:rPr>
        <w:rFonts w:ascii="Calibri" w:eastAsiaTheme="minorHAnsi" w:hAnsi="Calibri" w:cstheme="minorBidi" w:hint="default"/>
        <w:color w:val="339966"/>
        <w:sz w:val="22"/>
        <w:szCs w:val="22"/>
      </w:rPr>
    </w:lvl>
    <w:lvl w:ilvl="1" w:tplc="040C0003" w:tentative="1">
      <w:start w:val="1"/>
      <w:numFmt w:val="bullet"/>
      <w:lvlText w:val="o"/>
      <w:lvlJc w:val="left"/>
      <w:pPr>
        <w:tabs>
          <w:tab w:val="num" w:pos="1724"/>
        </w:tabs>
        <w:ind w:left="1724" w:hanging="360"/>
      </w:pPr>
      <w:rPr>
        <w:rFonts w:ascii="Courier New" w:hAnsi="Courier New" w:hint="default"/>
      </w:rPr>
    </w:lvl>
    <w:lvl w:ilvl="2" w:tplc="040C0005" w:tentative="1">
      <w:start w:val="1"/>
      <w:numFmt w:val="bullet"/>
      <w:lvlText w:val=""/>
      <w:lvlJc w:val="left"/>
      <w:pPr>
        <w:tabs>
          <w:tab w:val="num" w:pos="2444"/>
        </w:tabs>
        <w:ind w:left="2444" w:hanging="360"/>
      </w:pPr>
      <w:rPr>
        <w:rFonts w:ascii="Wingdings" w:hAnsi="Wingdings" w:hint="default"/>
      </w:rPr>
    </w:lvl>
    <w:lvl w:ilvl="3" w:tplc="040C0001" w:tentative="1">
      <w:start w:val="1"/>
      <w:numFmt w:val="bullet"/>
      <w:lvlText w:val=""/>
      <w:lvlJc w:val="left"/>
      <w:pPr>
        <w:tabs>
          <w:tab w:val="num" w:pos="3164"/>
        </w:tabs>
        <w:ind w:left="3164" w:hanging="360"/>
      </w:pPr>
      <w:rPr>
        <w:rFonts w:ascii="Symbol" w:hAnsi="Symbol" w:hint="default"/>
      </w:rPr>
    </w:lvl>
    <w:lvl w:ilvl="4" w:tplc="040C0003" w:tentative="1">
      <w:start w:val="1"/>
      <w:numFmt w:val="bullet"/>
      <w:lvlText w:val="o"/>
      <w:lvlJc w:val="left"/>
      <w:pPr>
        <w:tabs>
          <w:tab w:val="num" w:pos="3884"/>
        </w:tabs>
        <w:ind w:left="3884" w:hanging="360"/>
      </w:pPr>
      <w:rPr>
        <w:rFonts w:ascii="Courier New" w:hAnsi="Courier New" w:hint="default"/>
      </w:rPr>
    </w:lvl>
    <w:lvl w:ilvl="5" w:tplc="040C0005" w:tentative="1">
      <w:start w:val="1"/>
      <w:numFmt w:val="bullet"/>
      <w:lvlText w:val=""/>
      <w:lvlJc w:val="left"/>
      <w:pPr>
        <w:tabs>
          <w:tab w:val="num" w:pos="4604"/>
        </w:tabs>
        <w:ind w:left="4604" w:hanging="360"/>
      </w:pPr>
      <w:rPr>
        <w:rFonts w:ascii="Wingdings" w:hAnsi="Wingdings" w:hint="default"/>
      </w:rPr>
    </w:lvl>
    <w:lvl w:ilvl="6" w:tplc="040C0001" w:tentative="1">
      <w:start w:val="1"/>
      <w:numFmt w:val="bullet"/>
      <w:lvlText w:val=""/>
      <w:lvlJc w:val="left"/>
      <w:pPr>
        <w:tabs>
          <w:tab w:val="num" w:pos="5324"/>
        </w:tabs>
        <w:ind w:left="5324" w:hanging="360"/>
      </w:pPr>
      <w:rPr>
        <w:rFonts w:ascii="Symbol" w:hAnsi="Symbol" w:hint="default"/>
      </w:rPr>
    </w:lvl>
    <w:lvl w:ilvl="7" w:tplc="040C0003" w:tentative="1">
      <w:start w:val="1"/>
      <w:numFmt w:val="bullet"/>
      <w:lvlText w:val="o"/>
      <w:lvlJc w:val="left"/>
      <w:pPr>
        <w:tabs>
          <w:tab w:val="num" w:pos="6044"/>
        </w:tabs>
        <w:ind w:left="6044" w:hanging="360"/>
      </w:pPr>
      <w:rPr>
        <w:rFonts w:ascii="Courier New" w:hAnsi="Courier New" w:hint="default"/>
      </w:rPr>
    </w:lvl>
    <w:lvl w:ilvl="8" w:tplc="040C0005" w:tentative="1">
      <w:start w:val="1"/>
      <w:numFmt w:val="bullet"/>
      <w:lvlText w:val=""/>
      <w:lvlJc w:val="left"/>
      <w:pPr>
        <w:tabs>
          <w:tab w:val="num" w:pos="6764"/>
        </w:tabs>
        <w:ind w:left="6764" w:hanging="360"/>
      </w:pPr>
      <w:rPr>
        <w:rFonts w:ascii="Wingdings" w:hAnsi="Wingdings" w:hint="default"/>
      </w:rPr>
    </w:lvl>
  </w:abstractNum>
  <w:abstractNum w:abstractNumId="30">
    <w:nsid w:val="79C303C4"/>
    <w:multiLevelType w:val="hybridMultilevel"/>
    <w:tmpl w:val="3D5EBE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665F5B"/>
    <w:multiLevelType w:val="hybridMultilevel"/>
    <w:tmpl w:val="A38A8812"/>
    <w:lvl w:ilvl="0" w:tplc="324CFCFA">
      <w:start w:val="1"/>
      <w:numFmt w:val="low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1"/>
  </w:num>
  <w:num w:numId="2">
    <w:abstractNumId w:val="31"/>
  </w:num>
  <w:num w:numId="3">
    <w:abstractNumId w:val="20"/>
  </w:num>
  <w:num w:numId="4">
    <w:abstractNumId w:val="29"/>
  </w:num>
  <w:num w:numId="5">
    <w:abstractNumId w:val="0"/>
  </w:num>
  <w:num w:numId="6">
    <w:abstractNumId w:val="12"/>
  </w:num>
  <w:num w:numId="7">
    <w:abstractNumId w:val="9"/>
  </w:num>
  <w:num w:numId="8">
    <w:abstractNumId w:val="30"/>
  </w:num>
  <w:num w:numId="9">
    <w:abstractNumId w:val="4"/>
  </w:num>
  <w:num w:numId="10">
    <w:abstractNumId w:val="15"/>
  </w:num>
  <w:num w:numId="11">
    <w:abstractNumId w:val="8"/>
  </w:num>
  <w:num w:numId="12">
    <w:abstractNumId w:val="24"/>
  </w:num>
  <w:num w:numId="13">
    <w:abstractNumId w:val="25"/>
  </w:num>
  <w:num w:numId="14">
    <w:abstractNumId w:val="6"/>
  </w:num>
  <w:num w:numId="15">
    <w:abstractNumId w:val="5"/>
  </w:num>
  <w:num w:numId="16">
    <w:abstractNumId w:val="1"/>
  </w:num>
  <w:num w:numId="17">
    <w:abstractNumId w:val="27"/>
  </w:num>
  <w:num w:numId="18">
    <w:abstractNumId w:val="10"/>
  </w:num>
  <w:num w:numId="19">
    <w:abstractNumId w:val="7"/>
  </w:num>
  <w:num w:numId="20">
    <w:abstractNumId w:val="17"/>
  </w:num>
  <w:num w:numId="21">
    <w:abstractNumId w:val="2"/>
  </w:num>
  <w:num w:numId="22">
    <w:abstractNumId w:val="18"/>
  </w:num>
  <w:num w:numId="23">
    <w:abstractNumId w:val="14"/>
  </w:num>
  <w:num w:numId="24">
    <w:abstractNumId w:val="28"/>
  </w:num>
  <w:num w:numId="25">
    <w:abstractNumId w:val="16"/>
  </w:num>
  <w:num w:numId="26">
    <w:abstractNumId w:val="26"/>
  </w:num>
  <w:num w:numId="27">
    <w:abstractNumId w:val="11"/>
  </w:num>
  <w:num w:numId="28">
    <w:abstractNumId w:val="22"/>
  </w:num>
  <w:num w:numId="29">
    <w:abstractNumId w:val="23"/>
  </w:num>
  <w:num w:numId="30">
    <w:abstractNumId w:val="19"/>
  </w:num>
  <w:num w:numId="31">
    <w:abstractNumId w:val="13"/>
  </w:num>
  <w:num w:numId="32">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attachedTemplate r:id="rId1"/>
  <w:defaultTabStop w:val="709"/>
  <w:hyphenationZone w:val="425"/>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s>
  <w:rsids>
    <w:rsidRoot w:val="00685EF2"/>
    <w:rsid w:val="00000F84"/>
    <w:rsid w:val="00001348"/>
    <w:rsid w:val="0000140A"/>
    <w:rsid w:val="00001C13"/>
    <w:rsid w:val="000024AD"/>
    <w:rsid w:val="000025A5"/>
    <w:rsid w:val="00005414"/>
    <w:rsid w:val="00006714"/>
    <w:rsid w:val="00010A6B"/>
    <w:rsid w:val="00010DDE"/>
    <w:rsid w:val="00011BEA"/>
    <w:rsid w:val="0001444F"/>
    <w:rsid w:val="00016823"/>
    <w:rsid w:val="00020196"/>
    <w:rsid w:val="00020986"/>
    <w:rsid w:val="00021435"/>
    <w:rsid w:val="00022D95"/>
    <w:rsid w:val="00023A14"/>
    <w:rsid w:val="00023C0C"/>
    <w:rsid w:val="00023F78"/>
    <w:rsid w:val="00024F26"/>
    <w:rsid w:val="00025C30"/>
    <w:rsid w:val="00026819"/>
    <w:rsid w:val="00030668"/>
    <w:rsid w:val="0003096B"/>
    <w:rsid w:val="000321BD"/>
    <w:rsid w:val="00033E48"/>
    <w:rsid w:val="0003488A"/>
    <w:rsid w:val="000368F1"/>
    <w:rsid w:val="00037561"/>
    <w:rsid w:val="00037C02"/>
    <w:rsid w:val="000402A1"/>
    <w:rsid w:val="00041AF0"/>
    <w:rsid w:val="00042D09"/>
    <w:rsid w:val="00044F19"/>
    <w:rsid w:val="00045D8D"/>
    <w:rsid w:val="00047894"/>
    <w:rsid w:val="00050482"/>
    <w:rsid w:val="00051CC3"/>
    <w:rsid w:val="000524DA"/>
    <w:rsid w:val="00054476"/>
    <w:rsid w:val="00060387"/>
    <w:rsid w:val="00061AC8"/>
    <w:rsid w:val="0006278D"/>
    <w:rsid w:val="00062EEF"/>
    <w:rsid w:val="00064279"/>
    <w:rsid w:val="000651F2"/>
    <w:rsid w:val="000667C9"/>
    <w:rsid w:val="00066AA9"/>
    <w:rsid w:val="0007211F"/>
    <w:rsid w:val="00072A4C"/>
    <w:rsid w:val="00074725"/>
    <w:rsid w:val="00075ECC"/>
    <w:rsid w:val="0007678B"/>
    <w:rsid w:val="00077CAA"/>
    <w:rsid w:val="00077CE8"/>
    <w:rsid w:val="00080A1F"/>
    <w:rsid w:val="000814DD"/>
    <w:rsid w:val="000834E0"/>
    <w:rsid w:val="0008722C"/>
    <w:rsid w:val="00090F84"/>
    <w:rsid w:val="00092218"/>
    <w:rsid w:val="000923EF"/>
    <w:rsid w:val="00093911"/>
    <w:rsid w:val="00093BA8"/>
    <w:rsid w:val="00093D78"/>
    <w:rsid w:val="0009408C"/>
    <w:rsid w:val="0009539B"/>
    <w:rsid w:val="00096E08"/>
    <w:rsid w:val="000974FC"/>
    <w:rsid w:val="000A0868"/>
    <w:rsid w:val="000A0D99"/>
    <w:rsid w:val="000A49EB"/>
    <w:rsid w:val="000A579D"/>
    <w:rsid w:val="000A6522"/>
    <w:rsid w:val="000A6B2D"/>
    <w:rsid w:val="000A7E45"/>
    <w:rsid w:val="000B04EC"/>
    <w:rsid w:val="000B1468"/>
    <w:rsid w:val="000B2E82"/>
    <w:rsid w:val="000B42DA"/>
    <w:rsid w:val="000B48F5"/>
    <w:rsid w:val="000B4C21"/>
    <w:rsid w:val="000B4F94"/>
    <w:rsid w:val="000B5149"/>
    <w:rsid w:val="000B6FE3"/>
    <w:rsid w:val="000C05FD"/>
    <w:rsid w:val="000C0BD2"/>
    <w:rsid w:val="000C1CAC"/>
    <w:rsid w:val="000C44C1"/>
    <w:rsid w:val="000D0DC5"/>
    <w:rsid w:val="000D0FEA"/>
    <w:rsid w:val="000D10E7"/>
    <w:rsid w:val="000D2478"/>
    <w:rsid w:val="000D2521"/>
    <w:rsid w:val="000D261C"/>
    <w:rsid w:val="000D2A45"/>
    <w:rsid w:val="000D3593"/>
    <w:rsid w:val="000D72B4"/>
    <w:rsid w:val="000D7524"/>
    <w:rsid w:val="000E04D8"/>
    <w:rsid w:val="000E08B5"/>
    <w:rsid w:val="000E1268"/>
    <w:rsid w:val="000E1FBC"/>
    <w:rsid w:val="000E2EA5"/>
    <w:rsid w:val="000E3C2A"/>
    <w:rsid w:val="000E6F5D"/>
    <w:rsid w:val="000F015E"/>
    <w:rsid w:val="000F1A6B"/>
    <w:rsid w:val="000F2658"/>
    <w:rsid w:val="000F36D1"/>
    <w:rsid w:val="000F462E"/>
    <w:rsid w:val="000F4C06"/>
    <w:rsid w:val="00100C57"/>
    <w:rsid w:val="0010150A"/>
    <w:rsid w:val="00101B3C"/>
    <w:rsid w:val="001026A8"/>
    <w:rsid w:val="00102AFF"/>
    <w:rsid w:val="00105E6A"/>
    <w:rsid w:val="0010627B"/>
    <w:rsid w:val="0010681E"/>
    <w:rsid w:val="00107B8A"/>
    <w:rsid w:val="00107C90"/>
    <w:rsid w:val="001115E3"/>
    <w:rsid w:val="00112E8B"/>
    <w:rsid w:val="001133EE"/>
    <w:rsid w:val="001161D1"/>
    <w:rsid w:val="00117684"/>
    <w:rsid w:val="00117A31"/>
    <w:rsid w:val="001217FA"/>
    <w:rsid w:val="00121BB9"/>
    <w:rsid w:val="00121E51"/>
    <w:rsid w:val="001225AD"/>
    <w:rsid w:val="001232A9"/>
    <w:rsid w:val="001238B0"/>
    <w:rsid w:val="0012485F"/>
    <w:rsid w:val="00125053"/>
    <w:rsid w:val="00125AA9"/>
    <w:rsid w:val="00127711"/>
    <w:rsid w:val="00134BDA"/>
    <w:rsid w:val="001358B2"/>
    <w:rsid w:val="0013703C"/>
    <w:rsid w:val="0014048B"/>
    <w:rsid w:val="001425F0"/>
    <w:rsid w:val="001432A8"/>
    <w:rsid w:val="00145FBF"/>
    <w:rsid w:val="001462BA"/>
    <w:rsid w:val="001475C0"/>
    <w:rsid w:val="001476D2"/>
    <w:rsid w:val="001502C4"/>
    <w:rsid w:val="00151399"/>
    <w:rsid w:val="001522BD"/>
    <w:rsid w:val="001527CF"/>
    <w:rsid w:val="0015415D"/>
    <w:rsid w:val="0015548E"/>
    <w:rsid w:val="00155E3E"/>
    <w:rsid w:val="00160192"/>
    <w:rsid w:val="00161C92"/>
    <w:rsid w:val="00163A67"/>
    <w:rsid w:val="00163F95"/>
    <w:rsid w:val="00164428"/>
    <w:rsid w:val="00164F73"/>
    <w:rsid w:val="001665DF"/>
    <w:rsid w:val="001671AB"/>
    <w:rsid w:val="00170178"/>
    <w:rsid w:val="001702B0"/>
    <w:rsid w:val="00171A65"/>
    <w:rsid w:val="00171CA5"/>
    <w:rsid w:val="00172C11"/>
    <w:rsid w:val="00172DD3"/>
    <w:rsid w:val="00174150"/>
    <w:rsid w:val="00174490"/>
    <w:rsid w:val="00176136"/>
    <w:rsid w:val="001761F0"/>
    <w:rsid w:val="00177185"/>
    <w:rsid w:val="00177299"/>
    <w:rsid w:val="0017731C"/>
    <w:rsid w:val="00182602"/>
    <w:rsid w:val="00183E2B"/>
    <w:rsid w:val="0018503F"/>
    <w:rsid w:val="001869C5"/>
    <w:rsid w:val="001870EB"/>
    <w:rsid w:val="0019002C"/>
    <w:rsid w:val="001903EE"/>
    <w:rsid w:val="001904F7"/>
    <w:rsid w:val="001907D3"/>
    <w:rsid w:val="00191CEA"/>
    <w:rsid w:val="00192253"/>
    <w:rsid w:val="0019267A"/>
    <w:rsid w:val="00192752"/>
    <w:rsid w:val="001932C2"/>
    <w:rsid w:val="00193DFB"/>
    <w:rsid w:val="0019466B"/>
    <w:rsid w:val="00194841"/>
    <w:rsid w:val="00194EBA"/>
    <w:rsid w:val="00195672"/>
    <w:rsid w:val="0019623E"/>
    <w:rsid w:val="00197EF9"/>
    <w:rsid w:val="001A004F"/>
    <w:rsid w:val="001A0C13"/>
    <w:rsid w:val="001A1A16"/>
    <w:rsid w:val="001A3A8B"/>
    <w:rsid w:val="001A5460"/>
    <w:rsid w:val="001A6818"/>
    <w:rsid w:val="001A6F46"/>
    <w:rsid w:val="001A728B"/>
    <w:rsid w:val="001A7EED"/>
    <w:rsid w:val="001B1DB1"/>
    <w:rsid w:val="001B41CF"/>
    <w:rsid w:val="001B534E"/>
    <w:rsid w:val="001C3267"/>
    <w:rsid w:val="001C5B2D"/>
    <w:rsid w:val="001C6783"/>
    <w:rsid w:val="001D026C"/>
    <w:rsid w:val="001D08B3"/>
    <w:rsid w:val="001D10C1"/>
    <w:rsid w:val="001D1D0F"/>
    <w:rsid w:val="001D21A4"/>
    <w:rsid w:val="001D5505"/>
    <w:rsid w:val="001D5BB4"/>
    <w:rsid w:val="001D5F59"/>
    <w:rsid w:val="001E01A1"/>
    <w:rsid w:val="001E1925"/>
    <w:rsid w:val="001E1AA6"/>
    <w:rsid w:val="001E1B87"/>
    <w:rsid w:val="001E4D18"/>
    <w:rsid w:val="001E6D4D"/>
    <w:rsid w:val="001E6E7D"/>
    <w:rsid w:val="001E782C"/>
    <w:rsid w:val="001F0515"/>
    <w:rsid w:val="001F1CED"/>
    <w:rsid w:val="001F23EC"/>
    <w:rsid w:val="001F3767"/>
    <w:rsid w:val="001F3CFA"/>
    <w:rsid w:val="001F3E30"/>
    <w:rsid w:val="001F4938"/>
    <w:rsid w:val="001F4E47"/>
    <w:rsid w:val="001F7678"/>
    <w:rsid w:val="001F783C"/>
    <w:rsid w:val="00200DD5"/>
    <w:rsid w:val="00200EF1"/>
    <w:rsid w:val="0020327C"/>
    <w:rsid w:val="00205BB0"/>
    <w:rsid w:val="002060FA"/>
    <w:rsid w:val="00213D4D"/>
    <w:rsid w:val="00213D63"/>
    <w:rsid w:val="002142D3"/>
    <w:rsid w:val="00214637"/>
    <w:rsid w:val="002158D0"/>
    <w:rsid w:val="002210AA"/>
    <w:rsid w:val="00222185"/>
    <w:rsid w:val="00222217"/>
    <w:rsid w:val="00222345"/>
    <w:rsid w:val="0022414D"/>
    <w:rsid w:val="0022606C"/>
    <w:rsid w:val="00227AF7"/>
    <w:rsid w:val="00230A3E"/>
    <w:rsid w:val="002314D8"/>
    <w:rsid w:val="002354E6"/>
    <w:rsid w:val="00235603"/>
    <w:rsid w:val="00243081"/>
    <w:rsid w:val="0024506E"/>
    <w:rsid w:val="00246CE1"/>
    <w:rsid w:val="00246FE7"/>
    <w:rsid w:val="00251340"/>
    <w:rsid w:val="00252097"/>
    <w:rsid w:val="00252334"/>
    <w:rsid w:val="00252DD5"/>
    <w:rsid w:val="00255E68"/>
    <w:rsid w:val="0025744F"/>
    <w:rsid w:val="002577A9"/>
    <w:rsid w:val="002619AC"/>
    <w:rsid w:val="00263219"/>
    <w:rsid w:val="00265033"/>
    <w:rsid w:val="00265AE1"/>
    <w:rsid w:val="0026612B"/>
    <w:rsid w:val="00266656"/>
    <w:rsid w:val="00266865"/>
    <w:rsid w:val="0026747A"/>
    <w:rsid w:val="00271847"/>
    <w:rsid w:val="00271CA5"/>
    <w:rsid w:val="002731F2"/>
    <w:rsid w:val="002752A1"/>
    <w:rsid w:val="00276EF9"/>
    <w:rsid w:val="002774B4"/>
    <w:rsid w:val="0028201B"/>
    <w:rsid w:val="002820BF"/>
    <w:rsid w:val="0028278C"/>
    <w:rsid w:val="00283787"/>
    <w:rsid w:val="00284075"/>
    <w:rsid w:val="00284B59"/>
    <w:rsid w:val="00285D0E"/>
    <w:rsid w:val="00291B25"/>
    <w:rsid w:val="00296AB5"/>
    <w:rsid w:val="00296EA3"/>
    <w:rsid w:val="002A0BAD"/>
    <w:rsid w:val="002A0C35"/>
    <w:rsid w:val="002A56A1"/>
    <w:rsid w:val="002A676F"/>
    <w:rsid w:val="002A745D"/>
    <w:rsid w:val="002A7C97"/>
    <w:rsid w:val="002B230C"/>
    <w:rsid w:val="002B402E"/>
    <w:rsid w:val="002B457E"/>
    <w:rsid w:val="002B4741"/>
    <w:rsid w:val="002B694B"/>
    <w:rsid w:val="002B732B"/>
    <w:rsid w:val="002B7C2D"/>
    <w:rsid w:val="002C215F"/>
    <w:rsid w:val="002C24D7"/>
    <w:rsid w:val="002C2C39"/>
    <w:rsid w:val="002C3764"/>
    <w:rsid w:val="002C560E"/>
    <w:rsid w:val="002C65C8"/>
    <w:rsid w:val="002C6717"/>
    <w:rsid w:val="002C7AA7"/>
    <w:rsid w:val="002D0E49"/>
    <w:rsid w:val="002D12AC"/>
    <w:rsid w:val="002D1543"/>
    <w:rsid w:val="002D221F"/>
    <w:rsid w:val="002D2702"/>
    <w:rsid w:val="002D3684"/>
    <w:rsid w:val="002D383A"/>
    <w:rsid w:val="002D45CA"/>
    <w:rsid w:val="002D5574"/>
    <w:rsid w:val="002D5613"/>
    <w:rsid w:val="002D5A3B"/>
    <w:rsid w:val="002D5A53"/>
    <w:rsid w:val="002D607B"/>
    <w:rsid w:val="002D709E"/>
    <w:rsid w:val="002D765F"/>
    <w:rsid w:val="002E036B"/>
    <w:rsid w:val="002E1ADC"/>
    <w:rsid w:val="002E2A99"/>
    <w:rsid w:val="002E2EC1"/>
    <w:rsid w:val="002E6B79"/>
    <w:rsid w:val="002E6C4E"/>
    <w:rsid w:val="002F0020"/>
    <w:rsid w:val="002F0DC2"/>
    <w:rsid w:val="002F2843"/>
    <w:rsid w:val="002F2A03"/>
    <w:rsid w:val="002F33CC"/>
    <w:rsid w:val="002F4B83"/>
    <w:rsid w:val="002F5BC2"/>
    <w:rsid w:val="002F6CF1"/>
    <w:rsid w:val="002F6DE5"/>
    <w:rsid w:val="002F7805"/>
    <w:rsid w:val="002F7D14"/>
    <w:rsid w:val="002F7F37"/>
    <w:rsid w:val="003008F0"/>
    <w:rsid w:val="00301433"/>
    <w:rsid w:val="00301C86"/>
    <w:rsid w:val="00302BB9"/>
    <w:rsid w:val="0030377D"/>
    <w:rsid w:val="00303D12"/>
    <w:rsid w:val="00303E6A"/>
    <w:rsid w:val="0030401E"/>
    <w:rsid w:val="0030491C"/>
    <w:rsid w:val="00305013"/>
    <w:rsid w:val="00307798"/>
    <w:rsid w:val="00310297"/>
    <w:rsid w:val="00310447"/>
    <w:rsid w:val="00310528"/>
    <w:rsid w:val="00310537"/>
    <w:rsid w:val="0031129C"/>
    <w:rsid w:val="00312F3B"/>
    <w:rsid w:val="003134DD"/>
    <w:rsid w:val="003152B2"/>
    <w:rsid w:val="003201AA"/>
    <w:rsid w:val="00323DA6"/>
    <w:rsid w:val="00326146"/>
    <w:rsid w:val="003274E0"/>
    <w:rsid w:val="003307E5"/>
    <w:rsid w:val="003313F3"/>
    <w:rsid w:val="00331C94"/>
    <w:rsid w:val="00332366"/>
    <w:rsid w:val="00332BD7"/>
    <w:rsid w:val="003342A9"/>
    <w:rsid w:val="00334E25"/>
    <w:rsid w:val="00335FA7"/>
    <w:rsid w:val="003405EC"/>
    <w:rsid w:val="003447BE"/>
    <w:rsid w:val="00347B08"/>
    <w:rsid w:val="00347F9D"/>
    <w:rsid w:val="00350193"/>
    <w:rsid w:val="00352080"/>
    <w:rsid w:val="003529C2"/>
    <w:rsid w:val="003530BA"/>
    <w:rsid w:val="00354362"/>
    <w:rsid w:val="003551D0"/>
    <w:rsid w:val="003578C2"/>
    <w:rsid w:val="0036333A"/>
    <w:rsid w:val="00364355"/>
    <w:rsid w:val="00365FCB"/>
    <w:rsid w:val="00366165"/>
    <w:rsid w:val="00366ADA"/>
    <w:rsid w:val="003677C9"/>
    <w:rsid w:val="0037331F"/>
    <w:rsid w:val="00377112"/>
    <w:rsid w:val="00377671"/>
    <w:rsid w:val="0038212E"/>
    <w:rsid w:val="003831CF"/>
    <w:rsid w:val="00385BFF"/>
    <w:rsid w:val="00387983"/>
    <w:rsid w:val="0039171D"/>
    <w:rsid w:val="0039522B"/>
    <w:rsid w:val="0039759B"/>
    <w:rsid w:val="003976F0"/>
    <w:rsid w:val="003976FA"/>
    <w:rsid w:val="00397786"/>
    <w:rsid w:val="003A0935"/>
    <w:rsid w:val="003A1B8B"/>
    <w:rsid w:val="003A20E6"/>
    <w:rsid w:val="003A2770"/>
    <w:rsid w:val="003A297D"/>
    <w:rsid w:val="003A2CB2"/>
    <w:rsid w:val="003A385A"/>
    <w:rsid w:val="003A5914"/>
    <w:rsid w:val="003A61C1"/>
    <w:rsid w:val="003A6810"/>
    <w:rsid w:val="003A7AF4"/>
    <w:rsid w:val="003B18B2"/>
    <w:rsid w:val="003B432D"/>
    <w:rsid w:val="003B589C"/>
    <w:rsid w:val="003B6721"/>
    <w:rsid w:val="003B6E79"/>
    <w:rsid w:val="003C0519"/>
    <w:rsid w:val="003C210D"/>
    <w:rsid w:val="003C2DD9"/>
    <w:rsid w:val="003C3266"/>
    <w:rsid w:val="003C33E5"/>
    <w:rsid w:val="003C47D1"/>
    <w:rsid w:val="003C4F06"/>
    <w:rsid w:val="003D0074"/>
    <w:rsid w:val="003D1196"/>
    <w:rsid w:val="003D4ACE"/>
    <w:rsid w:val="003D59C5"/>
    <w:rsid w:val="003E0E1F"/>
    <w:rsid w:val="003E2F2F"/>
    <w:rsid w:val="003E46BC"/>
    <w:rsid w:val="003E4AE3"/>
    <w:rsid w:val="003F3CBB"/>
    <w:rsid w:val="003F56A7"/>
    <w:rsid w:val="00404B92"/>
    <w:rsid w:val="00406B25"/>
    <w:rsid w:val="00410FDF"/>
    <w:rsid w:val="00411817"/>
    <w:rsid w:val="004134C0"/>
    <w:rsid w:val="004168AD"/>
    <w:rsid w:val="004200DF"/>
    <w:rsid w:val="00420584"/>
    <w:rsid w:val="00422469"/>
    <w:rsid w:val="004240B6"/>
    <w:rsid w:val="00424DE6"/>
    <w:rsid w:val="0042517F"/>
    <w:rsid w:val="00426332"/>
    <w:rsid w:val="0042726B"/>
    <w:rsid w:val="004272A2"/>
    <w:rsid w:val="00427958"/>
    <w:rsid w:val="004310E8"/>
    <w:rsid w:val="0043158A"/>
    <w:rsid w:val="00432E84"/>
    <w:rsid w:val="00433153"/>
    <w:rsid w:val="00436C4A"/>
    <w:rsid w:val="004444CA"/>
    <w:rsid w:val="00445C38"/>
    <w:rsid w:val="00447443"/>
    <w:rsid w:val="00450AC8"/>
    <w:rsid w:val="0045265E"/>
    <w:rsid w:val="0045430A"/>
    <w:rsid w:val="00454997"/>
    <w:rsid w:val="0045659D"/>
    <w:rsid w:val="00456BF5"/>
    <w:rsid w:val="004610EA"/>
    <w:rsid w:val="00461EBA"/>
    <w:rsid w:val="00466CA3"/>
    <w:rsid w:val="00467088"/>
    <w:rsid w:val="00467FD1"/>
    <w:rsid w:val="0047037D"/>
    <w:rsid w:val="004712DA"/>
    <w:rsid w:val="004717C4"/>
    <w:rsid w:val="004719FC"/>
    <w:rsid w:val="00472D0F"/>
    <w:rsid w:val="00472F71"/>
    <w:rsid w:val="00476C53"/>
    <w:rsid w:val="00477308"/>
    <w:rsid w:val="004808A2"/>
    <w:rsid w:val="00481145"/>
    <w:rsid w:val="004816AE"/>
    <w:rsid w:val="00485F62"/>
    <w:rsid w:val="00486DD7"/>
    <w:rsid w:val="00487155"/>
    <w:rsid w:val="00487831"/>
    <w:rsid w:val="00492226"/>
    <w:rsid w:val="00493948"/>
    <w:rsid w:val="00496071"/>
    <w:rsid w:val="004A4783"/>
    <w:rsid w:val="004A7664"/>
    <w:rsid w:val="004B026F"/>
    <w:rsid w:val="004B0DD1"/>
    <w:rsid w:val="004B2466"/>
    <w:rsid w:val="004B3352"/>
    <w:rsid w:val="004B33A0"/>
    <w:rsid w:val="004B3BBA"/>
    <w:rsid w:val="004B3E41"/>
    <w:rsid w:val="004B5F1B"/>
    <w:rsid w:val="004C1C9E"/>
    <w:rsid w:val="004C2921"/>
    <w:rsid w:val="004C3DF0"/>
    <w:rsid w:val="004C42D8"/>
    <w:rsid w:val="004C546C"/>
    <w:rsid w:val="004C6776"/>
    <w:rsid w:val="004C7225"/>
    <w:rsid w:val="004C7B13"/>
    <w:rsid w:val="004D06EA"/>
    <w:rsid w:val="004D1796"/>
    <w:rsid w:val="004D1F19"/>
    <w:rsid w:val="004D1F5E"/>
    <w:rsid w:val="004D25DA"/>
    <w:rsid w:val="004D3797"/>
    <w:rsid w:val="004D495F"/>
    <w:rsid w:val="004D4ECB"/>
    <w:rsid w:val="004D578B"/>
    <w:rsid w:val="004D5A99"/>
    <w:rsid w:val="004D6206"/>
    <w:rsid w:val="004D6C1B"/>
    <w:rsid w:val="004D7597"/>
    <w:rsid w:val="004E12B4"/>
    <w:rsid w:val="004E1CF0"/>
    <w:rsid w:val="004E35C2"/>
    <w:rsid w:val="004E3B3B"/>
    <w:rsid w:val="004E5E51"/>
    <w:rsid w:val="004E5ECA"/>
    <w:rsid w:val="004E5F7C"/>
    <w:rsid w:val="004E6576"/>
    <w:rsid w:val="004E7562"/>
    <w:rsid w:val="004E7AF4"/>
    <w:rsid w:val="004F0DA3"/>
    <w:rsid w:val="004F0ED7"/>
    <w:rsid w:val="004F146E"/>
    <w:rsid w:val="004F2DC5"/>
    <w:rsid w:val="004F3DD8"/>
    <w:rsid w:val="004F4A62"/>
    <w:rsid w:val="004F5AFD"/>
    <w:rsid w:val="004F643F"/>
    <w:rsid w:val="004F6C5A"/>
    <w:rsid w:val="005003A8"/>
    <w:rsid w:val="005063B5"/>
    <w:rsid w:val="005069F2"/>
    <w:rsid w:val="00506A8C"/>
    <w:rsid w:val="0050734D"/>
    <w:rsid w:val="00507571"/>
    <w:rsid w:val="005078C9"/>
    <w:rsid w:val="00512E40"/>
    <w:rsid w:val="0051368E"/>
    <w:rsid w:val="0051405E"/>
    <w:rsid w:val="00514177"/>
    <w:rsid w:val="00516124"/>
    <w:rsid w:val="0051777F"/>
    <w:rsid w:val="0052134E"/>
    <w:rsid w:val="005215E1"/>
    <w:rsid w:val="00522616"/>
    <w:rsid w:val="00523206"/>
    <w:rsid w:val="00523745"/>
    <w:rsid w:val="0052460C"/>
    <w:rsid w:val="00525403"/>
    <w:rsid w:val="00525FA1"/>
    <w:rsid w:val="005261D5"/>
    <w:rsid w:val="005270A4"/>
    <w:rsid w:val="005270F1"/>
    <w:rsid w:val="00527357"/>
    <w:rsid w:val="005273DF"/>
    <w:rsid w:val="00530E2D"/>
    <w:rsid w:val="0053311A"/>
    <w:rsid w:val="00535680"/>
    <w:rsid w:val="005356DA"/>
    <w:rsid w:val="00535E3C"/>
    <w:rsid w:val="005365FE"/>
    <w:rsid w:val="005375C3"/>
    <w:rsid w:val="00542914"/>
    <w:rsid w:val="00542F37"/>
    <w:rsid w:val="0054315B"/>
    <w:rsid w:val="005432F6"/>
    <w:rsid w:val="0054421A"/>
    <w:rsid w:val="0054462D"/>
    <w:rsid w:val="00546611"/>
    <w:rsid w:val="005478F7"/>
    <w:rsid w:val="00550466"/>
    <w:rsid w:val="00550E26"/>
    <w:rsid w:val="005517FD"/>
    <w:rsid w:val="00552395"/>
    <w:rsid w:val="005524EE"/>
    <w:rsid w:val="00553C76"/>
    <w:rsid w:val="00555BFA"/>
    <w:rsid w:val="00556E39"/>
    <w:rsid w:val="00556F8A"/>
    <w:rsid w:val="00563787"/>
    <w:rsid w:val="00563AA4"/>
    <w:rsid w:val="00570439"/>
    <w:rsid w:val="005715F7"/>
    <w:rsid w:val="005724E2"/>
    <w:rsid w:val="00573821"/>
    <w:rsid w:val="00574444"/>
    <w:rsid w:val="0057464F"/>
    <w:rsid w:val="005773ED"/>
    <w:rsid w:val="005812EA"/>
    <w:rsid w:val="00582369"/>
    <w:rsid w:val="0058250A"/>
    <w:rsid w:val="00584A0B"/>
    <w:rsid w:val="005854D9"/>
    <w:rsid w:val="00587606"/>
    <w:rsid w:val="00590369"/>
    <w:rsid w:val="005921B8"/>
    <w:rsid w:val="00593DDA"/>
    <w:rsid w:val="005950FE"/>
    <w:rsid w:val="005955AA"/>
    <w:rsid w:val="00595D6C"/>
    <w:rsid w:val="005962DA"/>
    <w:rsid w:val="0059670D"/>
    <w:rsid w:val="005A0825"/>
    <w:rsid w:val="005A2E83"/>
    <w:rsid w:val="005A5ED9"/>
    <w:rsid w:val="005A6475"/>
    <w:rsid w:val="005A67E4"/>
    <w:rsid w:val="005A7D2F"/>
    <w:rsid w:val="005B0E7D"/>
    <w:rsid w:val="005B34D7"/>
    <w:rsid w:val="005B5F8D"/>
    <w:rsid w:val="005B60AC"/>
    <w:rsid w:val="005B61CE"/>
    <w:rsid w:val="005C19B5"/>
    <w:rsid w:val="005C276C"/>
    <w:rsid w:val="005C54A5"/>
    <w:rsid w:val="005C6810"/>
    <w:rsid w:val="005D32A6"/>
    <w:rsid w:val="005D3620"/>
    <w:rsid w:val="005D38D2"/>
    <w:rsid w:val="005D3BD8"/>
    <w:rsid w:val="005D631A"/>
    <w:rsid w:val="005D66CE"/>
    <w:rsid w:val="005D7483"/>
    <w:rsid w:val="005E014E"/>
    <w:rsid w:val="005E227D"/>
    <w:rsid w:val="005E3864"/>
    <w:rsid w:val="005E4C64"/>
    <w:rsid w:val="005E7D40"/>
    <w:rsid w:val="005F430D"/>
    <w:rsid w:val="005F5266"/>
    <w:rsid w:val="005F54BF"/>
    <w:rsid w:val="005F5C45"/>
    <w:rsid w:val="005F5DD5"/>
    <w:rsid w:val="005F6AA0"/>
    <w:rsid w:val="006009BB"/>
    <w:rsid w:val="0060214F"/>
    <w:rsid w:val="00602A2A"/>
    <w:rsid w:val="00602D91"/>
    <w:rsid w:val="00603DBE"/>
    <w:rsid w:val="00603F6F"/>
    <w:rsid w:val="0060458F"/>
    <w:rsid w:val="00604593"/>
    <w:rsid w:val="00604697"/>
    <w:rsid w:val="00605137"/>
    <w:rsid w:val="00605629"/>
    <w:rsid w:val="00611413"/>
    <w:rsid w:val="00611FE8"/>
    <w:rsid w:val="00612E46"/>
    <w:rsid w:val="00613467"/>
    <w:rsid w:val="00614D57"/>
    <w:rsid w:val="00614DAB"/>
    <w:rsid w:val="00616924"/>
    <w:rsid w:val="006238D1"/>
    <w:rsid w:val="00625B52"/>
    <w:rsid w:val="00626384"/>
    <w:rsid w:val="00630E8A"/>
    <w:rsid w:val="00633BCC"/>
    <w:rsid w:val="00635B92"/>
    <w:rsid w:val="00635BBD"/>
    <w:rsid w:val="00643CA9"/>
    <w:rsid w:val="00643D91"/>
    <w:rsid w:val="006476DC"/>
    <w:rsid w:val="00650EBA"/>
    <w:rsid w:val="0065285E"/>
    <w:rsid w:val="006555F9"/>
    <w:rsid w:val="00656A69"/>
    <w:rsid w:val="00657277"/>
    <w:rsid w:val="00657A93"/>
    <w:rsid w:val="00657E3C"/>
    <w:rsid w:val="00660E8B"/>
    <w:rsid w:val="00660FC0"/>
    <w:rsid w:val="00662308"/>
    <w:rsid w:val="006655F4"/>
    <w:rsid w:val="006658F1"/>
    <w:rsid w:val="00666F6B"/>
    <w:rsid w:val="00671ACC"/>
    <w:rsid w:val="00673BF6"/>
    <w:rsid w:val="00673D4E"/>
    <w:rsid w:val="00673E79"/>
    <w:rsid w:val="00674EE2"/>
    <w:rsid w:val="006760B3"/>
    <w:rsid w:val="006765EA"/>
    <w:rsid w:val="006766E1"/>
    <w:rsid w:val="006768EF"/>
    <w:rsid w:val="0068083B"/>
    <w:rsid w:val="00680D21"/>
    <w:rsid w:val="00681644"/>
    <w:rsid w:val="00683846"/>
    <w:rsid w:val="00683D4E"/>
    <w:rsid w:val="00685EF2"/>
    <w:rsid w:val="00686C02"/>
    <w:rsid w:val="00686F8C"/>
    <w:rsid w:val="006879C8"/>
    <w:rsid w:val="006900EE"/>
    <w:rsid w:val="0069026E"/>
    <w:rsid w:val="00690F7A"/>
    <w:rsid w:val="006910C4"/>
    <w:rsid w:val="00691ACF"/>
    <w:rsid w:val="00692247"/>
    <w:rsid w:val="0069352A"/>
    <w:rsid w:val="00696367"/>
    <w:rsid w:val="006A0C52"/>
    <w:rsid w:val="006A0DBB"/>
    <w:rsid w:val="006A24F4"/>
    <w:rsid w:val="006A341E"/>
    <w:rsid w:val="006A7D0F"/>
    <w:rsid w:val="006B19BC"/>
    <w:rsid w:val="006B2AFF"/>
    <w:rsid w:val="006B32B6"/>
    <w:rsid w:val="006B5653"/>
    <w:rsid w:val="006B5922"/>
    <w:rsid w:val="006B62C1"/>
    <w:rsid w:val="006C07B7"/>
    <w:rsid w:val="006C1667"/>
    <w:rsid w:val="006C25B1"/>
    <w:rsid w:val="006C26DF"/>
    <w:rsid w:val="006C3310"/>
    <w:rsid w:val="006C38B5"/>
    <w:rsid w:val="006C6932"/>
    <w:rsid w:val="006C7A8D"/>
    <w:rsid w:val="006C7CA2"/>
    <w:rsid w:val="006D04C5"/>
    <w:rsid w:val="006D2FA7"/>
    <w:rsid w:val="006D7DE4"/>
    <w:rsid w:val="006E15D3"/>
    <w:rsid w:val="006E234E"/>
    <w:rsid w:val="006E269E"/>
    <w:rsid w:val="006E3383"/>
    <w:rsid w:val="006E4B18"/>
    <w:rsid w:val="006E4BFF"/>
    <w:rsid w:val="006E5119"/>
    <w:rsid w:val="006F012C"/>
    <w:rsid w:val="006F0CE0"/>
    <w:rsid w:val="006F357D"/>
    <w:rsid w:val="006F3EDA"/>
    <w:rsid w:val="006F6A95"/>
    <w:rsid w:val="006F6CEA"/>
    <w:rsid w:val="006F77BB"/>
    <w:rsid w:val="007003E4"/>
    <w:rsid w:val="00700DD6"/>
    <w:rsid w:val="00706489"/>
    <w:rsid w:val="00712371"/>
    <w:rsid w:val="00713692"/>
    <w:rsid w:val="007142D3"/>
    <w:rsid w:val="0071525D"/>
    <w:rsid w:val="007172C1"/>
    <w:rsid w:val="00717A6C"/>
    <w:rsid w:val="007225E8"/>
    <w:rsid w:val="007238D9"/>
    <w:rsid w:val="00724DE8"/>
    <w:rsid w:val="00730447"/>
    <w:rsid w:val="0073147B"/>
    <w:rsid w:val="007337AC"/>
    <w:rsid w:val="007364B9"/>
    <w:rsid w:val="0074222D"/>
    <w:rsid w:val="0074355D"/>
    <w:rsid w:val="00744DC8"/>
    <w:rsid w:val="00746011"/>
    <w:rsid w:val="007469D6"/>
    <w:rsid w:val="007501E6"/>
    <w:rsid w:val="00750B2D"/>
    <w:rsid w:val="00751046"/>
    <w:rsid w:val="0075406D"/>
    <w:rsid w:val="0075452C"/>
    <w:rsid w:val="00754B23"/>
    <w:rsid w:val="00755AA4"/>
    <w:rsid w:val="0075628A"/>
    <w:rsid w:val="00757602"/>
    <w:rsid w:val="00761D99"/>
    <w:rsid w:val="00762867"/>
    <w:rsid w:val="00763724"/>
    <w:rsid w:val="00764056"/>
    <w:rsid w:val="00766215"/>
    <w:rsid w:val="00767844"/>
    <w:rsid w:val="00772E63"/>
    <w:rsid w:val="00773047"/>
    <w:rsid w:val="007743B1"/>
    <w:rsid w:val="007767E4"/>
    <w:rsid w:val="0077777E"/>
    <w:rsid w:val="00780E8F"/>
    <w:rsid w:val="00780FAF"/>
    <w:rsid w:val="00784EC2"/>
    <w:rsid w:val="00784F02"/>
    <w:rsid w:val="00791334"/>
    <w:rsid w:val="007920D8"/>
    <w:rsid w:val="00792A72"/>
    <w:rsid w:val="00793578"/>
    <w:rsid w:val="00793BB0"/>
    <w:rsid w:val="00793BCA"/>
    <w:rsid w:val="00793F38"/>
    <w:rsid w:val="007944B8"/>
    <w:rsid w:val="00794D47"/>
    <w:rsid w:val="00795915"/>
    <w:rsid w:val="00797462"/>
    <w:rsid w:val="007A1914"/>
    <w:rsid w:val="007A1E20"/>
    <w:rsid w:val="007A408D"/>
    <w:rsid w:val="007A42DC"/>
    <w:rsid w:val="007A4CDD"/>
    <w:rsid w:val="007A4DAD"/>
    <w:rsid w:val="007A5B1F"/>
    <w:rsid w:val="007A5F64"/>
    <w:rsid w:val="007B00D2"/>
    <w:rsid w:val="007B0619"/>
    <w:rsid w:val="007B2529"/>
    <w:rsid w:val="007B2E3F"/>
    <w:rsid w:val="007B49D0"/>
    <w:rsid w:val="007B6D82"/>
    <w:rsid w:val="007B6FF9"/>
    <w:rsid w:val="007C0289"/>
    <w:rsid w:val="007C11D6"/>
    <w:rsid w:val="007C14FA"/>
    <w:rsid w:val="007C17C3"/>
    <w:rsid w:val="007C17EB"/>
    <w:rsid w:val="007C2625"/>
    <w:rsid w:val="007C345A"/>
    <w:rsid w:val="007C36CC"/>
    <w:rsid w:val="007C39B5"/>
    <w:rsid w:val="007C4B2A"/>
    <w:rsid w:val="007D05AF"/>
    <w:rsid w:val="007D104B"/>
    <w:rsid w:val="007D1E88"/>
    <w:rsid w:val="007D2C05"/>
    <w:rsid w:val="007D37B0"/>
    <w:rsid w:val="007D3A43"/>
    <w:rsid w:val="007D534B"/>
    <w:rsid w:val="007D7138"/>
    <w:rsid w:val="007E137C"/>
    <w:rsid w:val="007E245E"/>
    <w:rsid w:val="007E7BD6"/>
    <w:rsid w:val="007F2472"/>
    <w:rsid w:val="007F26AE"/>
    <w:rsid w:val="007F4B1A"/>
    <w:rsid w:val="007F683F"/>
    <w:rsid w:val="008020EF"/>
    <w:rsid w:val="00802290"/>
    <w:rsid w:val="00802310"/>
    <w:rsid w:val="00802BB6"/>
    <w:rsid w:val="00802DED"/>
    <w:rsid w:val="00805D46"/>
    <w:rsid w:val="008065EF"/>
    <w:rsid w:val="00806679"/>
    <w:rsid w:val="00811206"/>
    <w:rsid w:val="00812D72"/>
    <w:rsid w:val="008215B2"/>
    <w:rsid w:val="00822485"/>
    <w:rsid w:val="00823096"/>
    <w:rsid w:val="00823580"/>
    <w:rsid w:val="00823BF8"/>
    <w:rsid w:val="008243C3"/>
    <w:rsid w:val="00824557"/>
    <w:rsid w:val="00827480"/>
    <w:rsid w:val="00830B3A"/>
    <w:rsid w:val="008329CD"/>
    <w:rsid w:val="00832B04"/>
    <w:rsid w:val="00833870"/>
    <w:rsid w:val="00833A1B"/>
    <w:rsid w:val="00834D46"/>
    <w:rsid w:val="00835CE2"/>
    <w:rsid w:val="00836CCA"/>
    <w:rsid w:val="008373C3"/>
    <w:rsid w:val="00837D1F"/>
    <w:rsid w:val="00840172"/>
    <w:rsid w:val="0084113F"/>
    <w:rsid w:val="00842AF5"/>
    <w:rsid w:val="008438A8"/>
    <w:rsid w:val="00844ABD"/>
    <w:rsid w:val="008453B0"/>
    <w:rsid w:val="00846996"/>
    <w:rsid w:val="00847835"/>
    <w:rsid w:val="00851C48"/>
    <w:rsid w:val="00852790"/>
    <w:rsid w:val="00852DBB"/>
    <w:rsid w:val="00852E33"/>
    <w:rsid w:val="00852F36"/>
    <w:rsid w:val="0085350F"/>
    <w:rsid w:val="0085474A"/>
    <w:rsid w:val="00857BDB"/>
    <w:rsid w:val="00861553"/>
    <w:rsid w:val="00865835"/>
    <w:rsid w:val="00865A69"/>
    <w:rsid w:val="00866B20"/>
    <w:rsid w:val="00866D34"/>
    <w:rsid w:val="00867146"/>
    <w:rsid w:val="00870089"/>
    <w:rsid w:val="00870B80"/>
    <w:rsid w:val="00870BB1"/>
    <w:rsid w:val="00870C55"/>
    <w:rsid w:val="008712D0"/>
    <w:rsid w:val="00873D4E"/>
    <w:rsid w:val="00873F14"/>
    <w:rsid w:val="0087672F"/>
    <w:rsid w:val="008775BE"/>
    <w:rsid w:val="008801D4"/>
    <w:rsid w:val="008803E9"/>
    <w:rsid w:val="00882BFC"/>
    <w:rsid w:val="00883A30"/>
    <w:rsid w:val="008841E3"/>
    <w:rsid w:val="008844B5"/>
    <w:rsid w:val="00886CAA"/>
    <w:rsid w:val="00886D34"/>
    <w:rsid w:val="00886D72"/>
    <w:rsid w:val="00887777"/>
    <w:rsid w:val="00892331"/>
    <w:rsid w:val="00892A16"/>
    <w:rsid w:val="008932A3"/>
    <w:rsid w:val="00893AF6"/>
    <w:rsid w:val="00896338"/>
    <w:rsid w:val="0089656A"/>
    <w:rsid w:val="008978D6"/>
    <w:rsid w:val="008A07F5"/>
    <w:rsid w:val="008A180B"/>
    <w:rsid w:val="008A1DE4"/>
    <w:rsid w:val="008A3448"/>
    <w:rsid w:val="008A3562"/>
    <w:rsid w:val="008A3910"/>
    <w:rsid w:val="008A6243"/>
    <w:rsid w:val="008A66F5"/>
    <w:rsid w:val="008A68BB"/>
    <w:rsid w:val="008A773D"/>
    <w:rsid w:val="008A7FF2"/>
    <w:rsid w:val="008B0096"/>
    <w:rsid w:val="008B0378"/>
    <w:rsid w:val="008B0F3B"/>
    <w:rsid w:val="008B138A"/>
    <w:rsid w:val="008B13D9"/>
    <w:rsid w:val="008B4BEB"/>
    <w:rsid w:val="008B55F8"/>
    <w:rsid w:val="008B599D"/>
    <w:rsid w:val="008B7175"/>
    <w:rsid w:val="008B7796"/>
    <w:rsid w:val="008C02A7"/>
    <w:rsid w:val="008C042D"/>
    <w:rsid w:val="008C05EA"/>
    <w:rsid w:val="008C1E09"/>
    <w:rsid w:val="008C24F1"/>
    <w:rsid w:val="008C3E18"/>
    <w:rsid w:val="008C5630"/>
    <w:rsid w:val="008C6680"/>
    <w:rsid w:val="008C6833"/>
    <w:rsid w:val="008C69F5"/>
    <w:rsid w:val="008D2060"/>
    <w:rsid w:val="008D22CE"/>
    <w:rsid w:val="008D29D4"/>
    <w:rsid w:val="008D6A7E"/>
    <w:rsid w:val="008E233B"/>
    <w:rsid w:val="008E46D6"/>
    <w:rsid w:val="008E4742"/>
    <w:rsid w:val="008E4819"/>
    <w:rsid w:val="008E6B63"/>
    <w:rsid w:val="008F056A"/>
    <w:rsid w:val="008F49C0"/>
    <w:rsid w:val="008F4A41"/>
    <w:rsid w:val="008F4CA0"/>
    <w:rsid w:val="008F6267"/>
    <w:rsid w:val="009006D6"/>
    <w:rsid w:val="00901338"/>
    <w:rsid w:val="0090166E"/>
    <w:rsid w:val="00903767"/>
    <w:rsid w:val="00904FBC"/>
    <w:rsid w:val="0090792C"/>
    <w:rsid w:val="00910A0A"/>
    <w:rsid w:val="00912555"/>
    <w:rsid w:val="009135E3"/>
    <w:rsid w:val="009162F2"/>
    <w:rsid w:val="00920740"/>
    <w:rsid w:val="009225B8"/>
    <w:rsid w:val="009225B9"/>
    <w:rsid w:val="0092338B"/>
    <w:rsid w:val="009252FC"/>
    <w:rsid w:val="009257C6"/>
    <w:rsid w:val="009278B9"/>
    <w:rsid w:val="00930672"/>
    <w:rsid w:val="00931541"/>
    <w:rsid w:val="009315C2"/>
    <w:rsid w:val="00931A1C"/>
    <w:rsid w:val="00932376"/>
    <w:rsid w:val="00932E72"/>
    <w:rsid w:val="00932F25"/>
    <w:rsid w:val="00933286"/>
    <w:rsid w:val="0093397F"/>
    <w:rsid w:val="00933A7B"/>
    <w:rsid w:val="009340A7"/>
    <w:rsid w:val="009358A2"/>
    <w:rsid w:val="00935A0E"/>
    <w:rsid w:val="00935B57"/>
    <w:rsid w:val="00936A76"/>
    <w:rsid w:val="00936E5C"/>
    <w:rsid w:val="00937D29"/>
    <w:rsid w:val="009415D1"/>
    <w:rsid w:val="009444A5"/>
    <w:rsid w:val="00944B5E"/>
    <w:rsid w:val="0094541D"/>
    <w:rsid w:val="009458E5"/>
    <w:rsid w:val="00946B32"/>
    <w:rsid w:val="00947516"/>
    <w:rsid w:val="009505FB"/>
    <w:rsid w:val="00951566"/>
    <w:rsid w:val="00951969"/>
    <w:rsid w:val="00952EB9"/>
    <w:rsid w:val="00953E26"/>
    <w:rsid w:val="00955FD6"/>
    <w:rsid w:val="0095680C"/>
    <w:rsid w:val="00957BDA"/>
    <w:rsid w:val="00961FDA"/>
    <w:rsid w:val="00962F7F"/>
    <w:rsid w:val="0096321E"/>
    <w:rsid w:val="00963D51"/>
    <w:rsid w:val="0096427A"/>
    <w:rsid w:val="009659E7"/>
    <w:rsid w:val="0096608C"/>
    <w:rsid w:val="00966A44"/>
    <w:rsid w:val="00966BF6"/>
    <w:rsid w:val="00966C64"/>
    <w:rsid w:val="009672C1"/>
    <w:rsid w:val="00967F80"/>
    <w:rsid w:val="0097057B"/>
    <w:rsid w:val="009712BB"/>
    <w:rsid w:val="00971BB9"/>
    <w:rsid w:val="00971F23"/>
    <w:rsid w:val="00973986"/>
    <w:rsid w:val="00974F88"/>
    <w:rsid w:val="0097509A"/>
    <w:rsid w:val="009750D4"/>
    <w:rsid w:val="009751E4"/>
    <w:rsid w:val="0097557B"/>
    <w:rsid w:val="00975648"/>
    <w:rsid w:val="009760F5"/>
    <w:rsid w:val="0098063C"/>
    <w:rsid w:val="00982342"/>
    <w:rsid w:val="00982D75"/>
    <w:rsid w:val="00982EE3"/>
    <w:rsid w:val="009838C0"/>
    <w:rsid w:val="009841B5"/>
    <w:rsid w:val="00985E30"/>
    <w:rsid w:val="009879A0"/>
    <w:rsid w:val="00990B4A"/>
    <w:rsid w:val="0099227D"/>
    <w:rsid w:val="0099454A"/>
    <w:rsid w:val="00997E34"/>
    <w:rsid w:val="009A267E"/>
    <w:rsid w:val="009A3AA7"/>
    <w:rsid w:val="009A5FF2"/>
    <w:rsid w:val="009A681E"/>
    <w:rsid w:val="009A7C69"/>
    <w:rsid w:val="009A7D8A"/>
    <w:rsid w:val="009A7EB6"/>
    <w:rsid w:val="009B0A97"/>
    <w:rsid w:val="009B330E"/>
    <w:rsid w:val="009B3834"/>
    <w:rsid w:val="009B51D0"/>
    <w:rsid w:val="009B6B69"/>
    <w:rsid w:val="009C0F8D"/>
    <w:rsid w:val="009C4E58"/>
    <w:rsid w:val="009C5FF1"/>
    <w:rsid w:val="009C76EA"/>
    <w:rsid w:val="009C76FE"/>
    <w:rsid w:val="009D01D5"/>
    <w:rsid w:val="009D0C37"/>
    <w:rsid w:val="009D0D90"/>
    <w:rsid w:val="009D2180"/>
    <w:rsid w:val="009D311C"/>
    <w:rsid w:val="009D31A3"/>
    <w:rsid w:val="009D37EB"/>
    <w:rsid w:val="009D3A08"/>
    <w:rsid w:val="009D4C0F"/>
    <w:rsid w:val="009D4CEC"/>
    <w:rsid w:val="009D510C"/>
    <w:rsid w:val="009D655C"/>
    <w:rsid w:val="009D6566"/>
    <w:rsid w:val="009E1069"/>
    <w:rsid w:val="009E11A1"/>
    <w:rsid w:val="009E198A"/>
    <w:rsid w:val="009E1B3B"/>
    <w:rsid w:val="009E286B"/>
    <w:rsid w:val="009E552E"/>
    <w:rsid w:val="009E57D0"/>
    <w:rsid w:val="009E6303"/>
    <w:rsid w:val="009E6F86"/>
    <w:rsid w:val="009E78AC"/>
    <w:rsid w:val="009F0D4B"/>
    <w:rsid w:val="009F117A"/>
    <w:rsid w:val="009F1AD0"/>
    <w:rsid w:val="009F35E8"/>
    <w:rsid w:val="009F3741"/>
    <w:rsid w:val="009F406D"/>
    <w:rsid w:val="009F4B46"/>
    <w:rsid w:val="009F5974"/>
    <w:rsid w:val="009F59DD"/>
    <w:rsid w:val="009F6366"/>
    <w:rsid w:val="009F7615"/>
    <w:rsid w:val="009F7647"/>
    <w:rsid w:val="009F788A"/>
    <w:rsid w:val="009F7E4A"/>
    <w:rsid w:val="00A004F8"/>
    <w:rsid w:val="00A0075C"/>
    <w:rsid w:val="00A015D1"/>
    <w:rsid w:val="00A01634"/>
    <w:rsid w:val="00A02017"/>
    <w:rsid w:val="00A027D7"/>
    <w:rsid w:val="00A03A18"/>
    <w:rsid w:val="00A050C7"/>
    <w:rsid w:val="00A119D2"/>
    <w:rsid w:val="00A11D00"/>
    <w:rsid w:val="00A1225C"/>
    <w:rsid w:val="00A14462"/>
    <w:rsid w:val="00A1453F"/>
    <w:rsid w:val="00A15D75"/>
    <w:rsid w:val="00A1607F"/>
    <w:rsid w:val="00A161D4"/>
    <w:rsid w:val="00A170BD"/>
    <w:rsid w:val="00A2132C"/>
    <w:rsid w:val="00A2364C"/>
    <w:rsid w:val="00A23E73"/>
    <w:rsid w:val="00A244A8"/>
    <w:rsid w:val="00A24A7F"/>
    <w:rsid w:val="00A25D85"/>
    <w:rsid w:val="00A30964"/>
    <w:rsid w:val="00A31FAF"/>
    <w:rsid w:val="00A32DA8"/>
    <w:rsid w:val="00A343EE"/>
    <w:rsid w:val="00A34C6A"/>
    <w:rsid w:val="00A351D1"/>
    <w:rsid w:val="00A354C2"/>
    <w:rsid w:val="00A36999"/>
    <w:rsid w:val="00A37785"/>
    <w:rsid w:val="00A41850"/>
    <w:rsid w:val="00A41DD5"/>
    <w:rsid w:val="00A42F11"/>
    <w:rsid w:val="00A43CDE"/>
    <w:rsid w:val="00A45626"/>
    <w:rsid w:val="00A46EE9"/>
    <w:rsid w:val="00A46F05"/>
    <w:rsid w:val="00A5063D"/>
    <w:rsid w:val="00A5114F"/>
    <w:rsid w:val="00A5207A"/>
    <w:rsid w:val="00A53462"/>
    <w:rsid w:val="00A54818"/>
    <w:rsid w:val="00A54964"/>
    <w:rsid w:val="00A54B70"/>
    <w:rsid w:val="00A54D8A"/>
    <w:rsid w:val="00A55D31"/>
    <w:rsid w:val="00A55E58"/>
    <w:rsid w:val="00A56310"/>
    <w:rsid w:val="00A56DEA"/>
    <w:rsid w:val="00A57728"/>
    <w:rsid w:val="00A57E9A"/>
    <w:rsid w:val="00A61794"/>
    <w:rsid w:val="00A61AAD"/>
    <w:rsid w:val="00A629F4"/>
    <w:rsid w:val="00A648D7"/>
    <w:rsid w:val="00A6525A"/>
    <w:rsid w:val="00A660DA"/>
    <w:rsid w:val="00A6616F"/>
    <w:rsid w:val="00A67B93"/>
    <w:rsid w:val="00A70D39"/>
    <w:rsid w:val="00A73CD2"/>
    <w:rsid w:val="00A74917"/>
    <w:rsid w:val="00A76660"/>
    <w:rsid w:val="00A77AEF"/>
    <w:rsid w:val="00A80A4A"/>
    <w:rsid w:val="00A81024"/>
    <w:rsid w:val="00A81467"/>
    <w:rsid w:val="00A81661"/>
    <w:rsid w:val="00A82AE6"/>
    <w:rsid w:val="00A8340C"/>
    <w:rsid w:val="00A846B9"/>
    <w:rsid w:val="00A85B7C"/>
    <w:rsid w:val="00A901B3"/>
    <w:rsid w:val="00A90647"/>
    <w:rsid w:val="00A907BE"/>
    <w:rsid w:val="00A90BF1"/>
    <w:rsid w:val="00A91212"/>
    <w:rsid w:val="00A947A7"/>
    <w:rsid w:val="00A948FE"/>
    <w:rsid w:val="00A95940"/>
    <w:rsid w:val="00A96142"/>
    <w:rsid w:val="00A96D71"/>
    <w:rsid w:val="00A96F99"/>
    <w:rsid w:val="00A972EF"/>
    <w:rsid w:val="00A974F5"/>
    <w:rsid w:val="00AA0C35"/>
    <w:rsid w:val="00AA131F"/>
    <w:rsid w:val="00AA1581"/>
    <w:rsid w:val="00AA20CD"/>
    <w:rsid w:val="00AA2EDA"/>
    <w:rsid w:val="00AA2F8B"/>
    <w:rsid w:val="00AA3519"/>
    <w:rsid w:val="00AA4353"/>
    <w:rsid w:val="00AA4774"/>
    <w:rsid w:val="00AA4B4B"/>
    <w:rsid w:val="00AA5275"/>
    <w:rsid w:val="00AA705A"/>
    <w:rsid w:val="00AB1080"/>
    <w:rsid w:val="00AB1112"/>
    <w:rsid w:val="00AB1F6D"/>
    <w:rsid w:val="00AB2DF2"/>
    <w:rsid w:val="00AB36DD"/>
    <w:rsid w:val="00AB44A6"/>
    <w:rsid w:val="00AB466D"/>
    <w:rsid w:val="00AB4782"/>
    <w:rsid w:val="00AB4AC5"/>
    <w:rsid w:val="00AB4E63"/>
    <w:rsid w:val="00AB5C2D"/>
    <w:rsid w:val="00AB6142"/>
    <w:rsid w:val="00AB6E0F"/>
    <w:rsid w:val="00AB78FA"/>
    <w:rsid w:val="00AB7B44"/>
    <w:rsid w:val="00AC1BEF"/>
    <w:rsid w:val="00AC293D"/>
    <w:rsid w:val="00AC2D6A"/>
    <w:rsid w:val="00AC3BC3"/>
    <w:rsid w:val="00AC3D19"/>
    <w:rsid w:val="00AC4DF1"/>
    <w:rsid w:val="00AC5342"/>
    <w:rsid w:val="00AC60D2"/>
    <w:rsid w:val="00AC72E1"/>
    <w:rsid w:val="00AC77D3"/>
    <w:rsid w:val="00AD0734"/>
    <w:rsid w:val="00AD340D"/>
    <w:rsid w:val="00AD4134"/>
    <w:rsid w:val="00AD4239"/>
    <w:rsid w:val="00AD55CF"/>
    <w:rsid w:val="00AD5AC2"/>
    <w:rsid w:val="00AD7711"/>
    <w:rsid w:val="00AE034E"/>
    <w:rsid w:val="00AE0BDD"/>
    <w:rsid w:val="00AE34A1"/>
    <w:rsid w:val="00AE3AE7"/>
    <w:rsid w:val="00AE3B18"/>
    <w:rsid w:val="00AE3E31"/>
    <w:rsid w:val="00AE4885"/>
    <w:rsid w:val="00AE7A08"/>
    <w:rsid w:val="00AE7E72"/>
    <w:rsid w:val="00AF1DF0"/>
    <w:rsid w:val="00AF313B"/>
    <w:rsid w:val="00AF34C0"/>
    <w:rsid w:val="00AF3C91"/>
    <w:rsid w:val="00AF425B"/>
    <w:rsid w:val="00AF701B"/>
    <w:rsid w:val="00B00AA4"/>
    <w:rsid w:val="00B028B2"/>
    <w:rsid w:val="00B04867"/>
    <w:rsid w:val="00B06AFC"/>
    <w:rsid w:val="00B10A9B"/>
    <w:rsid w:val="00B10D0B"/>
    <w:rsid w:val="00B10FCF"/>
    <w:rsid w:val="00B12548"/>
    <w:rsid w:val="00B12D78"/>
    <w:rsid w:val="00B16D97"/>
    <w:rsid w:val="00B17183"/>
    <w:rsid w:val="00B2040E"/>
    <w:rsid w:val="00B2109D"/>
    <w:rsid w:val="00B24B75"/>
    <w:rsid w:val="00B24E5B"/>
    <w:rsid w:val="00B26F0E"/>
    <w:rsid w:val="00B30225"/>
    <w:rsid w:val="00B327EF"/>
    <w:rsid w:val="00B360B6"/>
    <w:rsid w:val="00B36C37"/>
    <w:rsid w:val="00B41080"/>
    <w:rsid w:val="00B4393B"/>
    <w:rsid w:val="00B44B84"/>
    <w:rsid w:val="00B51437"/>
    <w:rsid w:val="00B51889"/>
    <w:rsid w:val="00B53A16"/>
    <w:rsid w:val="00B53CDA"/>
    <w:rsid w:val="00B542D6"/>
    <w:rsid w:val="00B57904"/>
    <w:rsid w:val="00B579F1"/>
    <w:rsid w:val="00B60678"/>
    <w:rsid w:val="00B60CF8"/>
    <w:rsid w:val="00B61A2A"/>
    <w:rsid w:val="00B63F68"/>
    <w:rsid w:val="00B654B6"/>
    <w:rsid w:val="00B67A60"/>
    <w:rsid w:val="00B70842"/>
    <w:rsid w:val="00B70B6F"/>
    <w:rsid w:val="00B71D5D"/>
    <w:rsid w:val="00B72BA6"/>
    <w:rsid w:val="00B72F9C"/>
    <w:rsid w:val="00B744D8"/>
    <w:rsid w:val="00B757CB"/>
    <w:rsid w:val="00B75BA2"/>
    <w:rsid w:val="00B76B63"/>
    <w:rsid w:val="00B80F5A"/>
    <w:rsid w:val="00B83220"/>
    <w:rsid w:val="00B83E58"/>
    <w:rsid w:val="00B84A58"/>
    <w:rsid w:val="00B85524"/>
    <w:rsid w:val="00B864E2"/>
    <w:rsid w:val="00B86EC6"/>
    <w:rsid w:val="00B90DC5"/>
    <w:rsid w:val="00B91384"/>
    <w:rsid w:val="00B916C0"/>
    <w:rsid w:val="00B927D3"/>
    <w:rsid w:val="00B9298D"/>
    <w:rsid w:val="00B92B39"/>
    <w:rsid w:val="00B9340B"/>
    <w:rsid w:val="00B94AB0"/>
    <w:rsid w:val="00B956CE"/>
    <w:rsid w:val="00B9587E"/>
    <w:rsid w:val="00BA051C"/>
    <w:rsid w:val="00BA066D"/>
    <w:rsid w:val="00BA0E8B"/>
    <w:rsid w:val="00BA1051"/>
    <w:rsid w:val="00BA210A"/>
    <w:rsid w:val="00BA33AB"/>
    <w:rsid w:val="00BA34A0"/>
    <w:rsid w:val="00BA3EA0"/>
    <w:rsid w:val="00BA4F34"/>
    <w:rsid w:val="00BA5CA3"/>
    <w:rsid w:val="00BA7237"/>
    <w:rsid w:val="00BA7FC7"/>
    <w:rsid w:val="00BB0DA1"/>
    <w:rsid w:val="00BB1A3B"/>
    <w:rsid w:val="00BB1F88"/>
    <w:rsid w:val="00BB54FF"/>
    <w:rsid w:val="00BB58FE"/>
    <w:rsid w:val="00BB5FAA"/>
    <w:rsid w:val="00BB7A18"/>
    <w:rsid w:val="00BB7FB1"/>
    <w:rsid w:val="00BC0AC6"/>
    <w:rsid w:val="00BC32C1"/>
    <w:rsid w:val="00BC3597"/>
    <w:rsid w:val="00BC6EFC"/>
    <w:rsid w:val="00BC76B0"/>
    <w:rsid w:val="00BD0313"/>
    <w:rsid w:val="00BD1876"/>
    <w:rsid w:val="00BD2973"/>
    <w:rsid w:val="00BD2AB3"/>
    <w:rsid w:val="00BD361B"/>
    <w:rsid w:val="00BD37A7"/>
    <w:rsid w:val="00BD4A01"/>
    <w:rsid w:val="00BD4CA5"/>
    <w:rsid w:val="00BE158D"/>
    <w:rsid w:val="00BE1F35"/>
    <w:rsid w:val="00BE4857"/>
    <w:rsid w:val="00BE4DF2"/>
    <w:rsid w:val="00BE78ED"/>
    <w:rsid w:val="00BF17B8"/>
    <w:rsid w:val="00BF3FBF"/>
    <w:rsid w:val="00BF4880"/>
    <w:rsid w:val="00BF6855"/>
    <w:rsid w:val="00BF7231"/>
    <w:rsid w:val="00BF79AE"/>
    <w:rsid w:val="00C0068C"/>
    <w:rsid w:val="00C01877"/>
    <w:rsid w:val="00C01E04"/>
    <w:rsid w:val="00C059CD"/>
    <w:rsid w:val="00C05D34"/>
    <w:rsid w:val="00C05FA5"/>
    <w:rsid w:val="00C06861"/>
    <w:rsid w:val="00C13463"/>
    <w:rsid w:val="00C13FCE"/>
    <w:rsid w:val="00C15440"/>
    <w:rsid w:val="00C16580"/>
    <w:rsid w:val="00C209D8"/>
    <w:rsid w:val="00C22B35"/>
    <w:rsid w:val="00C23D82"/>
    <w:rsid w:val="00C25474"/>
    <w:rsid w:val="00C25FC6"/>
    <w:rsid w:val="00C26757"/>
    <w:rsid w:val="00C26EEF"/>
    <w:rsid w:val="00C272E4"/>
    <w:rsid w:val="00C30391"/>
    <w:rsid w:val="00C31319"/>
    <w:rsid w:val="00C31764"/>
    <w:rsid w:val="00C33224"/>
    <w:rsid w:val="00C34A0D"/>
    <w:rsid w:val="00C34A5D"/>
    <w:rsid w:val="00C356B2"/>
    <w:rsid w:val="00C366DA"/>
    <w:rsid w:val="00C368F8"/>
    <w:rsid w:val="00C371AB"/>
    <w:rsid w:val="00C41233"/>
    <w:rsid w:val="00C4178D"/>
    <w:rsid w:val="00C41A15"/>
    <w:rsid w:val="00C44B62"/>
    <w:rsid w:val="00C4692C"/>
    <w:rsid w:val="00C4724A"/>
    <w:rsid w:val="00C5119E"/>
    <w:rsid w:val="00C52A62"/>
    <w:rsid w:val="00C544BD"/>
    <w:rsid w:val="00C55E84"/>
    <w:rsid w:val="00C55F1D"/>
    <w:rsid w:val="00C56953"/>
    <w:rsid w:val="00C579C0"/>
    <w:rsid w:val="00C57E47"/>
    <w:rsid w:val="00C6052E"/>
    <w:rsid w:val="00C6226B"/>
    <w:rsid w:val="00C64150"/>
    <w:rsid w:val="00C665CE"/>
    <w:rsid w:val="00C66802"/>
    <w:rsid w:val="00C70622"/>
    <w:rsid w:val="00C70AC0"/>
    <w:rsid w:val="00C74ABB"/>
    <w:rsid w:val="00C74E83"/>
    <w:rsid w:val="00C7747E"/>
    <w:rsid w:val="00C77A6A"/>
    <w:rsid w:val="00C80ECE"/>
    <w:rsid w:val="00C828F7"/>
    <w:rsid w:val="00C82CA9"/>
    <w:rsid w:val="00C82EC8"/>
    <w:rsid w:val="00C8599F"/>
    <w:rsid w:val="00C86C9C"/>
    <w:rsid w:val="00C8715A"/>
    <w:rsid w:val="00C87FC5"/>
    <w:rsid w:val="00C91FC3"/>
    <w:rsid w:val="00C9249A"/>
    <w:rsid w:val="00C92660"/>
    <w:rsid w:val="00C92FE5"/>
    <w:rsid w:val="00C93F19"/>
    <w:rsid w:val="00C94C25"/>
    <w:rsid w:val="00C966EC"/>
    <w:rsid w:val="00C9712E"/>
    <w:rsid w:val="00C975A1"/>
    <w:rsid w:val="00C97C8F"/>
    <w:rsid w:val="00CA1295"/>
    <w:rsid w:val="00CA1475"/>
    <w:rsid w:val="00CA1763"/>
    <w:rsid w:val="00CA1EB1"/>
    <w:rsid w:val="00CA2045"/>
    <w:rsid w:val="00CA27AD"/>
    <w:rsid w:val="00CA2809"/>
    <w:rsid w:val="00CA2F13"/>
    <w:rsid w:val="00CA3B74"/>
    <w:rsid w:val="00CA4146"/>
    <w:rsid w:val="00CA420E"/>
    <w:rsid w:val="00CA5487"/>
    <w:rsid w:val="00CA64B9"/>
    <w:rsid w:val="00CA67E9"/>
    <w:rsid w:val="00CA6ABC"/>
    <w:rsid w:val="00CA74B8"/>
    <w:rsid w:val="00CB0666"/>
    <w:rsid w:val="00CB11D3"/>
    <w:rsid w:val="00CB29FC"/>
    <w:rsid w:val="00CB2F78"/>
    <w:rsid w:val="00CB43D0"/>
    <w:rsid w:val="00CC0312"/>
    <w:rsid w:val="00CC0ABC"/>
    <w:rsid w:val="00CC0E38"/>
    <w:rsid w:val="00CC14F9"/>
    <w:rsid w:val="00CC4F9A"/>
    <w:rsid w:val="00CC6A44"/>
    <w:rsid w:val="00CD1B5A"/>
    <w:rsid w:val="00CD2D57"/>
    <w:rsid w:val="00CD5E67"/>
    <w:rsid w:val="00CE1341"/>
    <w:rsid w:val="00CE13A3"/>
    <w:rsid w:val="00CE13EB"/>
    <w:rsid w:val="00CE2027"/>
    <w:rsid w:val="00CE2535"/>
    <w:rsid w:val="00CE29D1"/>
    <w:rsid w:val="00CE30B4"/>
    <w:rsid w:val="00CE3C22"/>
    <w:rsid w:val="00CE465E"/>
    <w:rsid w:val="00CE6BB1"/>
    <w:rsid w:val="00CE6CD6"/>
    <w:rsid w:val="00CE776D"/>
    <w:rsid w:val="00CE796A"/>
    <w:rsid w:val="00CF02EE"/>
    <w:rsid w:val="00CF08FA"/>
    <w:rsid w:val="00CF0D11"/>
    <w:rsid w:val="00CF0E9B"/>
    <w:rsid w:val="00CF1F71"/>
    <w:rsid w:val="00CF3809"/>
    <w:rsid w:val="00CF3C16"/>
    <w:rsid w:val="00CF4243"/>
    <w:rsid w:val="00CF45AE"/>
    <w:rsid w:val="00CF5040"/>
    <w:rsid w:val="00CF610A"/>
    <w:rsid w:val="00CF6A77"/>
    <w:rsid w:val="00D01A2B"/>
    <w:rsid w:val="00D0245C"/>
    <w:rsid w:val="00D02F99"/>
    <w:rsid w:val="00D05432"/>
    <w:rsid w:val="00D05A6D"/>
    <w:rsid w:val="00D05FD5"/>
    <w:rsid w:val="00D06E63"/>
    <w:rsid w:val="00D06E89"/>
    <w:rsid w:val="00D0717F"/>
    <w:rsid w:val="00D10030"/>
    <w:rsid w:val="00D13AA4"/>
    <w:rsid w:val="00D148AD"/>
    <w:rsid w:val="00D14F53"/>
    <w:rsid w:val="00D174BC"/>
    <w:rsid w:val="00D1751F"/>
    <w:rsid w:val="00D21B80"/>
    <w:rsid w:val="00D2234F"/>
    <w:rsid w:val="00D234B8"/>
    <w:rsid w:val="00D242FE"/>
    <w:rsid w:val="00D245B2"/>
    <w:rsid w:val="00D24D4B"/>
    <w:rsid w:val="00D251D2"/>
    <w:rsid w:val="00D26973"/>
    <w:rsid w:val="00D26B14"/>
    <w:rsid w:val="00D26ED8"/>
    <w:rsid w:val="00D271E2"/>
    <w:rsid w:val="00D30F0F"/>
    <w:rsid w:val="00D336D1"/>
    <w:rsid w:val="00D33D6B"/>
    <w:rsid w:val="00D356E2"/>
    <w:rsid w:val="00D377CD"/>
    <w:rsid w:val="00D46C01"/>
    <w:rsid w:val="00D47E65"/>
    <w:rsid w:val="00D512F8"/>
    <w:rsid w:val="00D51A89"/>
    <w:rsid w:val="00D52044"/>
    <w:rsid w:val="00D523B0"/>
    <w:rsid w:val="00D52500"/>
    <w:rsid w:val="00D52618"/>
    <w:rsid w:val="00D52E03"/>
    <w:rsid w:val="00D55C99"/>
    <w:rsid w:val="00D57604"/>
    <w:rsid w:val="00D57B7B"/>
    <w:rsid w:val="00D60641"/>
    <w:rsid w:val="00D61C5C"/>
    <w:rsid w:val="00D62D6C"/>
    <w:rsid w:val="00D643B8"/>
    <w:rsid w:val="00D647DB"/>
    <w:rsid w:val="00D65C65"/>
    <w:rsid w:val="00D668D6"/>
    <w:rsid w:val="00D6692C"/>
    <w:rsid w:val="00D66BD3"/>
    <w:rsid w:val="00D67EC0"/>
    <w:rsid w:val="00D701F1"/>
    <w:rsid w:val="00D70912"/>
    <w:rsid w:val="00D718E3"/>
    <w:rsid w:val="00D722C1"/>
    <w:rsid w:val="00D727D3"/>
    <w:rsid w:val="00D76F00"/>
    <w:rsid w:val="00D77356"/>
    <w:rsid w:val="00D77869"/>
    <w:rsid w:val="00D77B97"/>
    <w:rsid w:val="00D77DDC"/>
    <w:rsid w:val="00D80181"/>
    <w:rsid w:val="00D8020A"/>
    <w:rsid w:val="00D82428"/>
    <w:rsid w:val="00D82704"/>
    <w:rsid w:val="00D82B15"/>
    <w:rsid w:val="00D82BA9"/>
    <w:rsid w:val="00D93966"/>
    <w:rsid w:val="00D94C96"/>
    <w:rsid w:val="00D94E8A"/>
    <w:rsid w:val="00DA263C"/>
    <w:rsid w:val="00DA333F"/>
    <w:rsid w:val="00DA4873"/>
    <w:rsid w:val="00DA48B7"/>
    <w:rsid w:val="00DA53F5"/>
    <w:rsid w:val="00DA5AA4"/>
    <w:rsid w:val="00DB007B"/>
    <w:rsid w:val="00DB01A5"/>
    <w:rsid w:val="00DB1EFA"/>
    <w:rsid w:val="00DB4EE0"/>
    <w:rsid w:val="00DB6615"/>
    <w:rsid w:val="00DB6F1B"/>
    <w:rsid w:val="00DB75D3"/>
    <w:rsid w:val="00DB77E5"/>
    <w:rsid w:val="00DC4D7C"/>
    <w:rsid w:val="00DC5E96"/>
    <w:rsid w:val="00DC6DA0"/>
    <w:rsid w:val="00DC7447"/>
    <w:rsid w:val="00DD1BC8"/>
    <w:rsid w:val="00DD1F9C"/>
    <w:rsid w:val="00DD2623"/>
    <w:rsid w:val="00DD7CD2"/>
    <w:rsid w:val="00DE0644"/>
    <w:rsid w:val="00DE0B7F"/>
    <w:rsid w:val="00DE1263"/>
    <w:rsid w:val="00DE1366"/>
    <w:rsid w:val="00DE1F7A"/>
    <w:rsid w:val="00DE2224"/>
    <w:rsid w:val="00DE3984"/>
    <w:rsid w:val="00DE4EBE"/>
    <w:rsid w:val="00DE4EED"/>
    <w:rsid w:val="00DE507F"/>
    <w:rsid w:val="00DE63E8"/>
    <w:rsid w:val="00DE680B"/>
    <w:rsid w:val="00DF01C0"/>
    <w:rsid w:val="00DF1240"/>
    <w:rsid w:val="00DF163B"/>
    <w:rsid w:val="00DF2957"/>
    <w:rsid w:val="00DF2A1F"/>
    <w:rsid w:val="00DF302B"/>
    <w:rsid w:val="00DF446C"/>
    <w:rsid w:val="00DF476F"/>
    <w:rsid w:val="00DF5D82"/>
    <w:rsid w:val="00DF6B43"/>
    <w:rsid w:val="00E0471F"/>
    <w:rsid w:val="00E0579B"/>
    <w:rsid w:val="00E05C2A"/>
    <w:rsid w:val="00E05F1E"/>
    <w:rsid w:val="00E0674A"/>
    <w:rsid w:val="00E06766"/>
    <w:rsid w:val="00E06B5E"/>
    <w:rsid w:val="00E06E0B"/>
    <w:rsid w:val="00E07E91"/>
    <w:rsid w:val="00E11337"/>
    <w:rsid w:val="00E11B3E"/>
    <w:rsid w:val="00E1257D"/>
    <w:rsid w:val="00E12FEC"/>
    <w:rsid w:val="00E1305E"/>
    <w:rsid w:val="00E13C5A"/>
    <w:rsid w:val="00E15D00"/>
    <w:rsid w:val="00E16101"/>
    <w:rsid w:val="00E17364"/>
    <w:rsid w:val="00E17FB0"/>
    <w:rsid w:val="00E204E6"/>
    <w:rsid w:val="00E210CA"/>
    <w:rsid w:val="00E21AC2"/>
    <w:rsid w:val="00E21BE6"/>
    <w:rsid w:val="00E2394F"/>
    <w:rsid w:val="00E23DC2"/>
    <w:rsid w:val="00E25712"/>
    <w:rsid w:val="00E25F94"/>
    <w:rsid w:val="00E2692C"/>
    <w:rsid w:val="00E27967"/>
    <w:rsid w:val="00E30DC9"/>
    <w:rsid w:val="00E323D4"/>
    <w:rsid w:val="00E33CE7"/>
    <w:rsid w:val="00E34055"/>
    <w:rsid w:val="00E34F55"/>
    <w:rsid w:val="00E3501C"/>
    <w:rsid w:val="00E35E80"/>
    <w:rsid w:val="00E374F3"/>
    <w:rsid w:val="00E37F54"/>
    <w:rsid w:val="00E41D9C"/>
    <w:rsid w:val="00E430AE"/>
    <w:rsid w:val="00E44323"/>
    <w:rsid w:val="00E44ECC"/>
    <w:rsid w:val="00E46861"/>
    <w:rsid w:val="00E50875"/>
    <w:rsid w:val="00E51409"/>
    <w:rsid w:val="00E51A34"/>
    <w:rsid w:val="00E51AD9"/>
    <w:rsid w:val="00E52CD1"/>
    <w:rsid w:val="00E53670"/>
    <w:rsid w:val="00E5375A"/>
    <w:rsid w:val="00E5624C"/>
    <w:rsid w:val="00E57E57"/>
    <w:rsid w:val="00E6022B"/>
    <w:rsid w:val="00E64470"/>
    <w:rsid w:val="00E67E70"/>
    <w:rsid w:val="00E71A66"/>
    <w:rsid w:val="00E71BCE"/>
    <w:rsid w:val="00E738B3"/>
    <w:rsid w:val="00E77EEC"/>
    <w:rsid w:val="00E804F3"/>
    <w:rsid w:val="00E813BF"/>
    <w:rsid w:val="00E816C2"/>
    <w:rsid w:val="00E83858"/>
    <w:rsid w:val="00E84496"/>
    <w:rsid w:val="00E849A6"/>
    <w:rsid w:val="00E84FF9"/>
    <w:rsid w:val="00E86BD2"/>
    <w:rsid w:val="00E874C8"/>
    <w:rsid w:val="00E878E0"/>
    <w:rsid w:val="00E903CD"/>
    <w:rsid w:val="00E909C2"/>
    <w:rsid w:val="00E95426"/>
    <w:rsid w:val="00E963A5"/>
    <w:rsid w:val="00EA269F"/>
    <w:rsid w:val="00EA4B18"/>
    <w:rsid w:val="00EA61A2"/>
    <w:rsid w:val="00EA79EA"/>
    <w:rsid w:val="00EA7A0C"/>
    <w:rsid w:val="00EB0358"/>
    <w:rsid w:val="00EB2847"/>
    <w:rsid w:val="00EB5E04"/>
    <w:rsid w:val="00EB610E"/>
    <w:rsid w:val="00EB6B9E"/>
    <w:rsid w:val="00EC0B63"/>
    <w:rsid w:val="00EC10A3"/>
    <w:rsid w:val="00EC2477"/>
    <w:rsid w:val="00EC36C2"/>
    <w:rsid w:val="00EC43C9"/>
    <w:rsid w:val="00EC6572"/>
    <w:rsid w:val="00EC7D79"/>
    <w:rsid w:val="00ED3C3C"/>
    <w:rsid w:val="00ED3D10"/>
    <w:rsid w:val="00ED665C"/>
    <w:rsid w:val="00ED687B"/>
    <w:rsid w:val="00ED7317"/>
    <w:rsid w:val="00EE1BAE"/>
    <w:rsid w:val="00EE1E34"/>
    <w:rsid w:val="00EE1FA6"/>
    <w:rsid w:val="00EE1FE8"/>
    <w:rsid w:val="00EE423F"/>
    <w:rsid w:val="00EF07D0"/>
    <w:rsid w:val="00EF1612"/>
    <w:rsid w:val="00EF40F0"/>
    <w:rsid w:val="00EF43EB"/>
    <w:rsid w:val="00EF4E13"/>
    <w:rsid w:val="00EF7A6F"/>
    <w:rsid w:val="00F00042"/>
    <w:rsid w:val="00F00632"/>
    <w:rsid w:val="00F00816"/>
    <w:rsid w:val="00F01D7B"/>
    <w:rsid w:val="00F01EA0"/>
    <w:rsid w:val="00F037B4"/>
    <w:rsid w:val="00F03AD6"/>
    <w:rsid w:val="00F05099"/>
    <w:rsid w:val="00F051F7"/>
    <w:rsid w:val="00F05F17"/>
    <w:rsid w:val="00F07553"/>
    <w:rsid w:val="00F13146"/>
    <w:rsid w:val="00F13BCA"/>
    <w:rsid w:val="00F14482"/>
    <w:rsid w:val="00F1465D"/>
    <w:rsid w:val="00F15E12"/>
    <w:rsid w:val="00F16D37"/>
    <w:rsid w:val="00F17F3E"/>
    <w:rsid w:val="00F22C8B"/>
    <w:rsid w:val="00F2421B"/>
    <w:rsid w:val="00F2423A"/>
    <w:rsid w:val="00F24757"/>
    <w:rsid w:val="00F25311"/>
    <w:rsid w:val="00F26969"/>
    <w:rsid w:val="00F3034E"/>
    <w:rsid w:val="00F32943"/>
    <w:rsid w:val="00F34A48"/>
    <w:rsid w:val="00F37D0C"/>
    <w:rsid w:val="00F421AC"/>
    <w:rsid w:val="00F4310B"/>
    <w:rsid w:val="00F4364E"/>
    <w:rsid w:val="00F43749"/>
    <w:rsid w:val="00F45DAC"/>
    <w:rsid w:val="00F4756A"/>
    <w:rsid w:val="00F506DD"/>
    <w:rsid w:val="00F50D4E"/>
    <w:rsid w:val="00F511AF"/>
    <w:rsid w:val="00F51267"/>
    <w:rsid w:val="00F528CD"/>
    <w:rsid w:val="00F53113"/>
    <w:rsid w:val="00F5329C"/>
    <w:rsid w:val="00F53D95"/>
    <w:rsid w:val="00F5534B"/>
    <w:rsid w:val="00F5537A"/>
    <w:rsid w:val="00F55606"/>
    <w:rsid w:val="00F563B0"/>
    <w:rsid w:val="00F573A6"/>
    <w:rsid w:val="00F604AC"/>
    <w:rsid w:val="00F6184E"/>
    <w:rsid w:val="00F62150"/>
    <w:rsid w:val="00F62A17"/>
    <w:rsid w:val="00F65CBC"/>
    <w:rsid w:val="00F67A20"/>
    <w:rsid w:val="00F72A62"/>
    <w:rsid w:val="00F734A0"/>
    <w:rsid w:val="00F73B44"/>
    <w:rsid w:val="00F76F46"/>
    <w:rsid w:val="00F7731F"/>
    <w:rsid w:val="00F77AC2"/>
    <w:rsid w:val="00F8126F"/>
    <w:rsid w:val="00F8375C"/>
    <w:rsid w:val="00F83F3A"/>
    <w:rsid w:val="00F8574E"/>
    <w:rsid w:val="00F859CC"/>
    <w:rsid w:val="00F85A82"/>
    <w:rsid w:val="00F862EF"/>
    <w:rsid w:val="00F875C5"/>
    <w:rsid w:val="00F92C78"/>
    <w:rsid w:val="00F94B28"/>
    <w:rsid w:val="00F957BB"/>
    <w:rsid w:val="00F9660C"/>
    <w:rsid w:val="00FA089B"/>
    <w:rsid w:val="00FA12A2"/>
    <w:rsid w:val="00FA4069"/>
    <w:rsid w:val="00FA520E"/>
    <w:rsid w:val="00FA67E3"/>
    <w:rsid w:val="00FA7241"/>
    <w:rsid w:val="00FA7266"/>
    <w:rsid w:val="00FB1F5A"/>
    <w:rsid w:val="00FB20ED"/>
    <w:rsid w:val="00FB3A8B"/>
    <w:rsid w:val="00FB6859"/>
    <w:rsid w:val="00FC25A8"/>
    <w:rsid w:val="00FC2647"/>
    <w:rsid w:val="00FC32C0"/>
    <w:rsid w:val="00FC43DA"/>
    <w:rsid w:val="00FC4769"/>
    <w:rsid w:val="00FC528F"/>
    <w:rsid w:val="00FC5954"/>
    <w:rsid w:val="00FD010B"/>
    <w:rsid w:val="00FD5AC8"/>
    <w:rsid w:val="00FD659B"/>
    <w:rsid w:val="00FD6E41"/>
    <w:rsid w:val="00FD714D"/>
    <w:rsid w:val="00FD7FEF"/>
    <w:rsid w:val="00FE1308"/>
    <w:rsid w:val="00FE393A"/>
    <w:rsid w:val="00FE4466"/>
    <w:rsid w:val="00FE473D"/>
    <w:rsid w:val="00FE53CB"/>
    <w:rsid w:val="00FE5A89"/>
    <w:rsid w:val="00FF1005"/>
    <w:rsid w:val="00FF4B40"/>
    <w:rsid w:val="00FF55BF"/>
    <w:rsid w:val="00FF6F2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874A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link w:val="Titre1Car"/>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link w:val="Titre2Car"/>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ulivre">
    <w:name w:val="Book Title"/>
    <w:basedOn w:val="Policepardfaut"/>
    <w:uiPriority w:val="33"/>
    <w:qFormat/>
    <w:rsid w:val="00E204E6"/>
    <w:rPr>
      <w:b/>
      <w:bCs/>
      <w:smallCaps/>
      <w:color w:val="FFFFFF" w:themeColor="background1"/>
      <w:spacing w:val="5"/>
    </w:rPr>
  </w:style>
  <w:style w:type="paragraph" w:styleId="Explorateurdedocument">
    <w:name w:val="Document Map"/>
    <w:basedOn w:val="Normal"/>
    <w:link w:val="ExplorateurdedocumentCar"/>
    <w:uiPriority w:val="99"/>
    <w:semiHidden/>
    <w:unhideWhenUsed/>
    <w:rsid w:val="00E204E6"/>
    <w:rPr>
      <w:rFonts w:ascii="Tahoma" w:hAnsi="Tahoma" w:cs="Tahoma"/>
      <w:sz w:val="16"/>
      <w:szCs w:val="16"/>
    </w:rPr>
  </w:style>
  <w:style w:type="character" w:customStyle="1" w:styleId="ExplorateurdedocumentCar">
    <w:name w:val="Explorateur de document Car"/>
    <w:basedOn w:val="Policepardfaut"/>
    <w:link w:val="Explorateurdedocument"/>
    <w:uiPriority w:val="99"/>
    <w:semiHidden/>
    <w:rsid w:val="00E204E6"/>
    <w:rPr>
      <w:rFonts w:ascii="Tahoma" w:hAnsi="Tahoma" w:cs="Tahoma"/>
      <w:kern w:val="24"/>
      <w:sz w:val="16"/>
      <w:szCs w:val="16"/>
    </w:rPr>
  </w:style>
  <w:style w:type="table" w:styleId="Grille">
    <w:name w:val="Table Grid"/>
    <w:basedOn w:val="TableauNormal"/>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agraphedeliste">
    <w:name w:val="List Paragraph"/>
    <w:basedOn w:val="Normal"/>
    <w:link w:val="Paragraphe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agraphe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agraphedelisteCar">
    <w:name w:val="Paragraphe de liste Car"/>
    <w:basedOn w:val="Policepardfaut"/>
    <w:link w:val="Paragraphedeliste"/>
    <w:uiPriority w:val="34"/>
    <w:rsid w:val="00D46C01"/>
    <w:rPr>
      <w:rFonts w:ascii="Comic Sans MS" w:hAnsi="Comic Sans MS"/>
      <w:sz w:val="22"/>
      <w:szCs w:val="24"/>
    </w:rPr>
  </w:style>
  <w:style w:type="character" w:customStyle="1" w:styleId="Style1Car">
    <w:name w:val="Style1 Car"/>
    <w:basedOn w:val="ParagraphedelisteCar"/>
    <w:link w:val="Style1"/>
    <w:rsid w:val="00D46C01"/>
    <w:rPr>
      <w:rFonts w:ascii="Comic Sans MS" w:hAnsi="Comic Sans MS"/>
      <w:smallCaps/>
      <w:noProof/>
      <w:sz w:val="22"/>
      <w:szCs w:val="24"/>
    </w:rPr>
  </w:style>
  <w:style w:type="paragraph" w:customStyle="1" w:styleId="Style3">
    <w:name w:val="Style3"/>
    <w:basedOn w:val="Paragraphe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agraphe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Accentuation">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link w:val="questionCar"/>
    <w:qFormat/>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 w:type="character" w:customStyle="1" w:styleId="Titre2Car">
    <w:name w:val="Titre 2 Car"/>
    <w:basedOn w:val="Policepardfaut"/>
    <w:link w:val="Titre2"/>
    <w:rsid w:val="000974FC"/>
    <w:rPr>
      <w:rFonts w:ascii="Comic Sans MS" w:hAnsi="Comic Sans MS" w:cs="Arial"/>
      <w:bCs/>
      <w:i/>
      <w:iCs/>
      <w:sz w:val="28"/>
      <w:szCs w:val="28"/>
    </w:rPr>
  </w:style>
  <w:style w:type="character" w:customStyle="1" w:styleId="Titre1Car">
    <w:name w:val="Titre 1 Car"/>
    <w:basedOn w:val="Policepardfaut"/>
    <w:link w:val="Titre1"/>
    <w:rsid w:val="000974FC"/>
    <w:rPr>
      <w:rFonts w:ascii="Comic Sans MS" w:hAnsi="Comic Sans MS" w:cs="Arial"/>
      <w:b/>
      <w:bCs/>
      <w:smallCaps/>
      <w:color w:val="17365D" w:themeColor="text2"/>
      <w:kern w:val="32"/>
      <w:sz w:val="48"/>
      <w:szCs w:val="32"/>
    </w:rPr>
  </w:style>
  <w:style w:type="paragraph" w:styleId="Textebrut">
    <w:name w:val="Plain Text"/>
    <w:basedOn w:val="Normal"/>
    <w:link w:val="TextebrutCar"/>
    <w:rsid w:val="0015548E"/>
    <w:rPr>
      <w:rFonts w:ascii="Courier New" w:hAnsi="Courier New" w:cs="Courier New"/>
      <w:sz w:val="20"/>
      <w:szCs w:val="20"/>
    </w:rPr>
  </w:style>
  <w:style w:type="character" w:customStyle="1" w:styleId="TextebrutCar">
    <w:name w:val="Texte brut Car"/>
    <w:basedOn w:val="Policepardfaut"/>
    <w:link w:val="Textebrut"/>
    <w:rsid w:val="0015548E"/>
    <w:rPr>
      <w:rFonts w:ascii="Courier New" w:hAnsi="Courier New" w:cs="Courier New"/>
    </w:rPr>
  </w:style>
  <w:style w:type="paragraph" w:styleId="Retraitnormal">
    <w:name w:val="Normal Indent"/>
    <w:basedOn w:val="Normal"/>
    <w:rsid w:val="00F76F46"/>
    <w:pPr>
      <w:ind w:left="708"/>
    </w:pPr>
    <w:rPr>
      <w:sz w:val="24"/>
      <w:szCs w:val="18"/>
    </w:rPr>
  </w:style>
  <w:style w:type="paragraph" w:customStyle="1" w:styleId="questions">
    <w:name w:val="questions"/>
    <w:basedOn w:val="Normal"/>
    <w:rsid w:val="00AA1581"/>
    <w:pPr>
      <w:ind w:left="1134" w:hanging="567"/>
    </w:pPr>
    <w:rPr>
      <w:rFonts w:ascii="Times" w:hAnsi="Times"/>
      <w:sz w:val="24"/>
    </w:rPr>
  </w:style>
  <w:style w:type="paragraph" w:customStyle="1" w:styleId="Remarque2">
    <w:name w:val="Remarque 2"/>
    <w:link w:val="Remarque2Car"/>
    <w:rsid w:val="000A0D99"/>
    <w:pPr>
      <w:numPr>
        <w:numId w:val="22"/>
      </w:numPr>
      <w:spacing w:before="20" w:after="120"/>
      <w:ind w:left="851" w:hanging="284"/>
      <w:jc w:val="both"/>
    </w:pPr>
    <w:rPr>
      <w:rFonts w:ascii="Arial Narrow" w:hAnsi="Arial Narrow"/>
      <w:b/>
      <w:i/>
      <w:sz w:val="18"/>
      <w:szCs w:val="16"/>
    </w:rPr>
  </w:style>
  <w:style w:type="character" w:customStyle="1" w:styleId="Remarque2Car">
    <w:name w:val="Remarque 2 Car"/>
    <w:link w:val="Remarque2"/>
    <w:rsid w:val="000A0D99"/>
    <w:rPr>
      <w:rFonts w:ascii="Arial Narrow" w:hAnsi="Arial Narrow"/>
      <w:b/>
      <w:i/>
      <w:sz w:val="18"/>
      <w:szCs w:val="16"/>
    </w:rPr>
  </w:style>
  <w:style w:type="character" w:customStyle="1" w:styleId="questionCar">
    <w:name w:val="question Car"/>
    <w:link w:val="question"/>
    <w:rsid w:val="00B75BA2"/>
    <w:rPr>
      <w:sz w:val="24"/>
      <w:szCs w:val="24"/>
    </w:rPr>
  </w:style>
  <w:style w:type="paragraph" w:customStyle="1" w:styleId="p5">
    <w:name w:val="p5"/>
    <w:basedOn w:val="Normal"/>
    <w:rsid w:val="00B75BA2"/>
    <w:pPr>
      <w:widowControl w:val="0"/>
      <w:spacing w:line="240" w:lineRule="atLeast"/>
      <w:ind w:left="20"/>
    </w:pPr>
    <w:rPr>
      <w:rFonts w:ascii="Times New Roman" w:hAnsi="Times New Roman"/>
      <w:snapToGrid w:val="0"/>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link w:val="Titre1Car"/>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link w:val="Titre2Car"/>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ulivre">
    <w:name w:val="Book Title"/>
    <w:basedOn w:val="Policepardfaut"/>
    <w:uiPriority w:val="33"/>
    <w:qFormat/>
    <w:rsid w:val="00E204E6"/>
    <w:rPr>
      <w:b/>
      <w:bCs/>
      <w:smallCaps/>
      <w:color w:val="FFFFFF" w:themeColor="background1"/>
      <w:spacing w:val="5"/>
    </w:rPr>
  </w:style>
  <w:style w:type="paragraph" w:styleId="Explorateurdedocument">
    <w:name w:val="Document Map"/>
    <w:basedOn w:val="Normal"/>
    <w:link w:val="ExplorateurdedocumentCar"/>
    <w:uiPriority w:val="99"/>
    <w:semiHidden/>
    <w:unhideWhenUsed/>
    <w:rsid w:val="00E204E6"/>
    <w:rPr>
      <w:rFonts w:ascii="Tahoma" w:hAnsi="Tahoma" w:cs="Tahoma"/>
      <w:sz w:val="16"/>
      <w:szCs w:val="16"/>
    </w:rPr>
  </w:style>
  <w:style w:type="character" w:customStyle="1" w:styleId="ExplorateurdedocumentCar">
    <w:name w:val="Explorateur de document Car"/>
    <w:basedOn w:val="Policepardfaut"/>
    <w:link w:val="Explorateurdedocument"/>
    <w:uiPriority w:val="99"/>
    <w:semiHidden/>
    <w:rsid w:val="00E204E6"/>
    <w:rPr>
      <w:rFonts w:ascii="Tahoma" w:hAnsi="Tahoma" w:cs="Tahoma"/>
      <w:kern w:val="24"/>
      <w:sz w:val="16"/>
      <w:szCs w:val="16"/>
    </w:rPr>
  </w:style>
  <w:style w:type="table" w:styleId="Grille">
    <w:name w:val="Table Grid"/>
    <w:basedOn w:val="TableauNormal"/>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agraphedeliste">
    <w:name w:val="List Paragraph"/>
    <w:basedOn w:val="Normal"/>
    <w:link w:val="Paragraphe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agraphe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agraphedelisteCar">
    <w:name w:val="Paragraphe de liste Car"/>
    <w:basedOn w:val="Policepardfaut"/>
    <w:link w:val="Paragraphedeliste"/>
    <w:uiPriority w:val="34"/>
    <w:rsid w:val="00D46C01"/>
    <w:rPr>
      <w:rFonts w:ascii="Comic Sans MS" w:hAnsi="Comic Sans MS"/>
      <w:sz w:val="22"/>
      <w:szCs w:val="24"/>
    </w:rPr>
  </w:style>
  <w:style w:type="character" w:customStyle="1" w:styleId="Style1Car">
    <w:name w:val="Style1 Car"/>
    <w:basedOn w:val="ParagraphedelisteCar"/>
    <w:link w:val="Style1"/>
    <w:rsid w:val="00D46C01"/>
    <w:rPr>
      <w:rFonts w:ascii="Comic Sans MS" w:hAnsi="Comic Sans MS"/>
      <w:smallCaps/>
      <w:noProof/>
      <w:sz w:val="22"/>
      <w:szCs w:val="24"/>
    </w:rPr>
  </w:style>
  <w:style w:type="paragraph" w:customStyle="1" w:styleId="Style3">
    <w:name w:val="Style3"/>
    <w:basedOn w:val="Paragraphe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agraphe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Accentuation">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link w:val="questionCar"/>
    <w:qFormat/>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 w:type="character" w:customStyle="1" w:styleId="Titre2Car">
    <w:name w:val="Titre 2 Car"/>
    <w:basedOn w:val="Policepardfaut"/>
    <w:link w:val="Titre2"/>
    <w:rsid w:val="000974FC"/>
    <w:rPr>
      <w:rFonts w:ascii="Comic Sans MS" w:hAnsi="Comic Sans MS" w:cs="Arial"/>
      <w:bCs/>
      <w:i/>
      <w:iCs/>
      <w:sz w:val="28"/>
      <w:szCs w:val="28"/>
    </w:rPr>
  </w:style>
  <w:style w:type="character" w:customStyle="1" w:styleId="Titre1Car">
    <w:name w:val="Titre 1 Car"/>
    <w:basedOn w:val="Policepardfaut"/>
    <w:link w:val="Titre1"/>
    <w:rsid w:val="000974FC"/>
    <w:rPr>
      <w:rFonts w:ascii="Comic Sans MS" w:hAnsi="Comic Sans MS" w:cs="Arial"/>
      <w:b/>
      <w:bCs/>
      <w:smallCaps/>
      <w:color w:val="17365D" w:themeColor="text2"/>
      <w:kern w:val="32"/>
      <w:sz w:val="48"/>
      <w:szCs w:val="32"/>
    </w:rPr>
  </w:style>
  <w:style w:type="paragraph" w:styleId="Textebrut">
    <w:name w:val="Plain Text"/>
    <w:basedOn w:val="Normal"/>
    <w:link w:val="TextebrutCar"/>
    <w:rsid w:val="0015548E"/>
    <w:rPr>
      <w:rFonts w:ascii="Courier New" w:hAnsi="Courier New" w:cs="Courier New"/>
      <w:sz w:val="20"/>
      <w:szCs w:val="20"/>
    </w:rPr>
  </w:style>
  <w:style w:type="character" w:customStyle="1" w:styleId="TextebrutCar">
    <w:name w:val="Texte brut Car"/>
    <w:basedOn w:val="Policepardfaut"/>
    <w:link w:val="Textebrut"/>
    <w:rsid w:val="0015548E"/>
    <w:rPr>
      <w:rFonts w:ascii="Courier New" w:hAnsi="Courier New" w:cs="Courier New"/>
    </w:rPr>
  </w:style>
  <w:style w:type="paragraph" w:styleId="Retraitnormal">
    <w:name w:val="Normal Indent"/>
    <w:basedOn w:val="Normal"/>
    <w:rsid w:val="00F76F46"/>
    <w:pPr>
      <w:ind w:left="708"/>
    </w:pPr>
    <w:rPr>
      <w:sz w:val="24"/>
      <w:szCs w:val="18"/>
    </w:rPr>
  </w:style>
  <w:style w:type="paragraph" w:customStyle="1" w:styleId="questions">
    <w:name w:val="questions"/>
    <w:basedOn w:val="Normal"/>
    <w:rsid w:val="00AA1581"/>
    <w:pPr>
      <w:ind w:left="1134" w:hanging="567"/>
    </w:pPr>
    <w:rPr>
      <w:rFonts w:ascii="Times" w:hAnsi="Times"/>
      <w:sz w:val="24"/>
    </w:rPr>
  </w:style>
  <w:style w:type="paragraph" w:customStyle="1" w:styleId="Remarque2">
    <w:name w:val="Remarque 2"/>
    <w:link w:val="Remarque2Car"/>
    <w:rsid w:val="000A0D99"/>
    <w:pPr>
      <w:numPr>
        <w:numId w:val="22"/>
      </w:numPr>
      <w:spacing w:before="20" w:after="120"/>
      <w:ind w:left="851" w:hanging="284"/>
      <w:jc w:val="both"/>
    </w:pPr>
    <w:rPr>
      <w:rFonts w:ascii="Arial Narrow" w:hAnsi="Arial Narrow"/>
      <w:b/>
      <w:i/>
      <w:sz w:val="18"/>
      <w:szCs w:val="16"/>
    </w:rPr>
  </w:style>
  <w:style w:type="character" w:customStyle="1" w:styleId="Remarque2Car">
    <w:name w:val="Remarque 2 Car"/>
    <w:link w:val="Remarque2"/>
    <w:rsid w:val="000A0D99"/>
    <w:rPr>
      <w:rFonts w:ascii="Arial Narrow" w:hAnsi="Arial Narrow"/>
      <w:b/>
      <w:i/>
      <w:sz w:val="18"/>
      <w:szCs w:val="16"/>
    </w:rPr>
  </w:style>
  <w:style w:type="character" w:customStyle="1" w:styleId="questionCar">
    <w:name w:val="question Car"/>
    <w:link w:val="question"/>
    <w:rsid w:val="00B75BA2"/>
    <w:rPr>
      <w:sz w:val="24"/>
      <w:szCs w:val="24"/>
    </w:rPr>
  </w:style>
  <w:style w:type="paragraph" w:customStyle="1" w:styleId="p5">
    <w:name w:val="p5"/>
    <w:basedOn w:val="Normal"/>
    <w:rsid w:val="00B75BA2"/>
    <w:pPr>
      <w:widowControl w:val="0"/>
      <w:spacing w:line="240" w:lineRule="atLeast"/>
      <w:ind w:left="20"/>
    </w:pPr>
    <w:rPr>
      <w:rFonts w:ascii="Times New Roman" w:hAnsi="Times New Roman"/>
      <w:snapToGrid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851725">
      <w:bodyDiv w:val="1"/>
      <w:marLeft w:val="0"/>
      <w:marRight w:val="0"/>
      <w:marTop w:val="0"/>
      <w:marBottom w:val="0"/>
      <w:divBdr>
        <w:top w:val="none" w:sz="0" w:space="0" w:color="auto"/>
        <w:left w:val="none" w:sz="0" w:space="0" w:color="auto"/>
        <w:bottom w:val="none" w:sz="0" w:space="0" w:color="auto"/>
        <w:right w:val="none" w:sz="0" w:space="0" w:color="auto"/>
      </w:divBdr>
    </w:div>
    <w:div w:id="269091798">
      <w:bodyDiv w:val="1"/>
      <w:marLeft w:val="0"/>
      <w:marRight w:val="0"/>
      <w:marTop w:val="0"/>
      <w:marBottom w:val="0"/>
      <w:divBdr>
        <w:top w:val="none" w:sz="0" w:space="0" w:color="auto"/>
        <w:left w:val="none" w:sz="0" w:space="0" w:color="auto"/>
        <w:bottom w:val="none" w:sz="0" w:space="0" w:color="auto"/>
        <w:right w:val="none" w:sz="0" w:space="0" w:color="auto"/>
      </w:divBdr>
    </w:div>
    <w:div w:id="470444861">
      <w:bodyDiv w:val="1"/>
      <w:marLeft w:val="0"/>
      <w:marRight w:val="0"/>
      <w:marTop w:val="0"/>
      <w:marBottom w:val="0"/>
      <w:divBdr>
        <w:top w:val="none" w:sz="0" w:space="0" w:color="auto"/>
        <w:left w:val="none" w:sz="0" w:space="0" w:color="auto"/>
        <w:bottom w:val="none" w:sz="0" w:space="0" w:color="auto"/>
        <w:right w:val="none" w:sz="0" w:space="0" w:color="auto"/>
      </w:divBdr>
    </w:div>
    <w:div w:id="471604778">
      <w:bodyDiv w:val="1"/>
      <w:marLeft w:val="0"/>
      <w:marRight w:val="0"/>
      <w:marTop w:val="0"/>
      <w:marBottom w:val="0"/>
      <w:divBdr>
        <w:top w:val="none" w:sz="0" w:space="0" w:color="auto"/>
        <w:left w:val="none" w:sz="0" w:space="0" w:color="auto"/>
        <w:bottom w:val="none" w:sz="0" w:space="0" w:color="auto"/>
        <w:right w:val="none" w:sz="0" w:space="0" w:color="auto"/>
      </w:divBdr>
    </w:div>
    <w:div w:id="627978007">
      <w:bodyDiv w:val="1"/>
      <w:marLeft w:val="0"/>
      <w:marRight w:val="0"/>
      <w:marTop w:val="0"/>
      <w:marBottom w:val="0"/>
      <w:divBdr>
        <w:top w:val="none" w:sz="0" w:space="0" w:color="auto"/>
        <w:left w:val="none" w:sz="0" w:space="0" w:color="auto"/>
        <w:bottom w:val="none" w:sz="0" w:space="0" w:color="auto"/>
        <w:right w:val="none" w:sz="0" w:space="0" w:color="auto"/>
      </w:divBdr>
    </w:div>
    <w:div w:id="798453013">
      <w:bodyDiv w:val="1"/>
      <w:marLeft w:val="0"/>
      <w:marRight w:val="0"/>
      <w:marTop w:val="0"/>
      <w:marBottom w:val="0"/>
      <w:divBdr>
        <w:top w:val="none" w:sz="0" w:space="0" w:color="auto"/>
        <w:left w:val="none" w:sz="0" w:space="0" w:color="auto"/>
        <w:bottom w:val="none" w:sz="0" w:space="0" w:color="auto"/>
        <w:right w:val="none" w:sz="0" w:space="0" w:color="auto"/>
      </w:divBdr>
    </w:div>
    <w:div w:id="819231348">
      <w:bodyDiv w:val="1"/>
      <w:marLeft w:val="0"/>
      <w:marRight w:val="0"/>
      <w:marTop w:val="0"/>
      <w:marBottom w:val="0"/>
      <w:divBdr>
        <w:top w:val="none" w:sz="0" w:space="0" w:color="auto"/>
        <w:left w:val="none" w:sz="0" w:space="0" w:color="auto"/>
        <w:bottom w:val="none" w:sz="0" w:space="0" w:color="auto"/>
        <w:right w:val="none" w:sz="0" w:space="0" w:color="auto"/>
      </w:divBdr>
      <w:divsChild>
        <w:div w:id="1792479177">
          <w:marLeft w:val="0"/>
          <w:marRight w:val="0"/>
          <w:marTop w:val="0"/>
          <w:marBottom w:val="0"/>
          <w:divBdr>
            <w:top w:val="none" w:sz="0" w:space="0" w:color="auto"/>
            <w:left w:val="none" w:sz="0" w:space="0" w:color="auto"/>
            <w:bottom w:val="none" w:sz="0" w:space="0" w:color="auto"/>
            <w:right w:val="none" w:sz="0" w:space="0" w:color="auto"/>
          </w:divBdr>
        </w:div>
      </w:divsChild>
    </w:div>
    <w:div w:id="821121681">
      <w:bodyDiv w:val="1"/>
      <w:marLeft w:val="0"/>
      <w:marRight w:val="0"/>
      <w:marTop w:val="0"/>
      <w:marBottom w:val="0"/>
      <w:divBdr>
        <w:top w:val="none" w:sz="0" w:space="0" w:color="auto"/>
        <w:left w:val="none" w:sz="0" w:space="0" w:color="auto"/>
        <w:bottom w:val="none" w:sz="0" w:space="0" w:color="auto"/>
        <w:right w:val="none" w:sz="0" w:space="0" w:color="auto"/>
      </w:divBdr>
    </w:div>
    <w:div w:id="907181979">
      <w:bodyDiv w:val="1"/>
      <w:marLeft w:val="0"/>
      <w:marRight w:val="0"/>
      <w:marTop w:val="0"/>
      <w:marBottom w:val="0"/>
      <w:divBdr>
        <w:top w:val="none" w:sz="0" w:space="0" w:color="auto"/>
        <w:left w:val="none" w:sz="0" w:space="0" w:color="auto"/>
        <w:bottom w:val="none" w:sz="0" w:space="0" w:color="auto"/>
        <w:right w:val="none" w:sz="0" w:space="0" w:color="auto"/>
      </w:divBdr>
    </w:div>
    <w:div w:id="974454786">
      <w:bodyDiv w:val="1"/>
      <w:marLeft w:val="0"/>
      <w:marRight w:val="0"/>
      <w:marTop w:val="0"/>
      <w:marBottom w:val="0"/>
      <w:divBdr>
        <w:top w:val="none" w:sz="0" w:space="0" w:color="auto"/>
        <w:left w:val="none" w:sz="0" w:space="0" w:color="auto"/>
        <w:bottom w:val="none" w:sz="0" w:space="0" w:color="auto"/>
        <w:right w:val="none" w:sz="0" w:space="0" w:color="auto"/>
      </w:divBdr>
    </w:div>
    <w:div w:id="985745990">
      <w:bodyDiv w:val="1"/>
      <w:marLeft w:val="0"/>
      <w:marRight w:val="0"/>
      <w:marTop w:val="0"/>
      <w:marBottom w:val="0"/>
      <w:divBdr>
        <w:top w:val="none" w:sz="0" w:space="0" w:color="auto"/>
        <w:left w:val="none" w:sz="0" w:space="0" w:color="auto"/>
        <w:bottom w:val="none" w:sz="0" w:space="0" w:color="auto"/>
        <w:right w:val="none" w:sz="0" w:space="0" w:color="auto"/>
      </w:divBdr>
    </w:div>
    <w:div w:id="1044477957">
      <w:bodyDiv w:val="1"/>
      <w:marLeft w:val="0"/>
      <w:marRight w:val="0"/>
      <w:marTop w:val="0"/>
      <w:marBottom w:val="0"/>
      <w:divBdr>
        <w:top w:val="none" w:sz="0" w:space="0" w:color="auto"/>
        <w:left w:val="none" w:sz="0" w:space="0" w:color="auto"/>
        <w:bottom w:val="none" w:sz="0" w:space="0" w:color="auto"/>
        <w:right w:val="none" w:sz="0" w:space="0" w:color="auto"/>
      </w:divBdr>
    </w:div>
    <w:div w:id="1136529825">
      <w:bodyDiv w:val="1"/>
      <w:marLeft w:val="0"/>
      <w:marRight w:val="0"/>
      <w:marTop w:val="0"/>
      <w:marBottom w:val="0"/>
      <w:divBdr>
        <w:top w:val="none" w:sz="0" w:space="0" w:color="auto"/>
        <w:left w:val="none" w:sz="0" w:space="0" w:color="auto"/>
        <w:bottom w:val="none" w:sz="0" w:space="0" w:color="auto"/>
        <w:right w:val="none" w:sz="0" w:space="0" w:color="auto"/>
      </w:divBdr>
    </w:div>
    <w:div w:id="1177034266">
      <w:bodyDiv w:val="1"/>
      <w:marLeft w:val="0"/>
      <w:marRight w:val="0"/>
      <w:marTop w:val="0"/>
      <w:marBottom w:val="0"/>
      <w:divBdr>
        <w:top w:val="none" w:sz="0" w:space="0" w:color="auto"/>
        <w:left w:val="none" w:sz="0" w:space="0" w:color="auto"/>
        <w:bottom w:val="none" w:sz="0" w:space="0" w:color="auto"/>
        <w:right w:val="none" w:sz="0" w:space="0" w:color="auto"/>
      </w:divBdr>
    </w:div>
    <w:div w:id="1189761905">
      <w:bodyDiv w:val="1"/>
      <w:marLeft w:val="0"/>
      <w:marRight w:val="0"/>
      <w:marTop w:val="0"/>
      <w:marBottom w:val="0"/>
      <w:divBdr>
        <w:top w:val="none" w:sz="0" w:space="0" w:color="auto"/>
        <w:left w:val="none" w:sz="0" w:space="0" w:color="auto"/>
        <w:bottom w:val="none" w:sz="0" w:space="0" w:color="auto"/>
        <w:right w:val="none" w:sz="0" w:space="0" w:color="auto"/>
      </w:divBdr>
    </w:div>
    <w:div w:id="1383754159">
      <w:bodyDiv w:val="1"/>
      <w:marLeft w:val="0"/>
      <w:marRight w:val="0"/>
      <w:marTop w:val="0"/>
      <w:marBottom w:val="0"/>
      <w:divBdr>
        <w:top w:val="none" w:sz="0" w:space="0" w:color="auto"/>
        <w:left w:val="none" w:sz="0" w:space="0" w:color="auto"/>
        <w:bottom w:val="none" w:sz="0" w:space="0" w:color="auto"/>
        <w:right w:val="none" w:sz="0" w:space="0" w:color="auto"/>
      </w:divBdr>
    </w:div>
    <w:div w:id="1405832123">
      <w:bodyDiv w:val="1"/>
      <w:marLeft w:val="0"/>
      <w:marRight w:val="0"/>
      <w:marTop w:val="0"/>
      <w:marBottom w:val="0"/>
      <w:divBdr>
        <w:top w:val="none" w:sz="0" w:space="0" w:color="auto"/>
        <w:left w:val="none" w:sz="0" w:space="0" w:color="auto"/>
        <w:bottom w:val="none" w:sz="0" w:space="0" w:color="auto"/>
        <w:right w:val="none" w:sz="0" w:space="0" w:color="auto"/>
      </w:divBdr>
    </w:div>
    <w:div w:id="1485315364">
      <w:bodyDiv w:val="1"/>
      <w:marLeft w:val="0"/>
      <w:marRight w:val="0"/>
      <w:marTop w:val="0"/>
      <w:marBottom w:val="0"/>
      <w:divBdr>
        <w:top w:val="none" w:sz="0" w:space="0" w:color="auto"/>
        <w:left w:val="none" w:sz="0" w:space="0" w:color="auto"/>
        <w:bottom w:val="none" w:sz="0" w:space="0" w:color="auto"/>
        <w:right w:val="none" w:sz="0" w:space="0" w:color="auto"/>
      </w:divBdr>
    </w:div>
    <w:div w:id="1700081479">
      <w:bodyDiv w:val="1"/>
      <w:marLeft w:val="0"/>
      <w:marRight w:val="0"/>
      <w:marTop w:val="0"/>
      <w:marBottom w:val="0"/>
      <w:divBdr>
        <w:top w:val="none" w:sz="0" w:space="0" w:color="auto"/>
        <w:left w:val="none" w:sz="0" w:space="0" w:color="auto"/>
        <w:bottom w:val="none" w:sz="0" w:space="0" w:color="auto"/>
        <w:right w:val="none" w:sz="0" w:space="0" w:color="auto"/>
      </w:divBdr>
    </w:div>
    <w:div w:id="1751341811">
      <w:bodyDiv w:val="1"/>
      <w:marLeft w:val="0"/>
      <w:marRight w:val="0"/>
      <w:marTop w:val="0"/>
      <w:marBottom w:val="0"/>
      <w:divBdr>
        <w:top w:val="none" w:sz="0" w:space="0" w:color="auto"/>
        <w:left w:val="none" w:sz="0" w:space="0" w:color="auto"/>
        <w:bottom w:val="none" w:sz="0" w:space="0" w:color="auto"/>
        <w:right w:val="none" w:sz="0" w:space="0" w:color="auto"/>
      </w:divBdr>
    </w:div>
    <w:div w:id="1791430601">
      <w:bodyDiv w:val="1"/>
      <w:marLeft w:val="0"/>
      <w:marRight w:val="0"/>
      <w:marTop w:val="0"/>
      <w:marBottom w:val="0"/>
      <w:divBdr>
        <w:top w:val="none" w:sz="0" w:space="0" w:color="auto"/>
        <w:left w:val="none" w:sz="0" w:space="0" w:color="auto"/>
        <w:bottom w:val="none" w:sz="0" w:space="0" w:color="auto"/>
        <w:right w:val="none" w:sz="0" w:space="0" w:color="auto"/>
      </w:divBdr>
    </w:div>
    <w:div w:id="1802653721">
      <w:bodyDiv w:val="1"/>
      <w:marLeft w:val="0"/>
      <w:marRight w:val="0"/>
      <w:marTop w:val="0"/>
      <w:marBottom w:val="0"/>
      <w:divBdr>
        <w:top w:val="none" w:sz="0" w:space="0" w:color="auto"/>
        <w:left w:val="none" w:sz="0" w:space="0" w:color="auto"/>
        <w:bottom w:val="none" w:sz="0" w:space="0" w:color="auto"/>
        <w:right w:val="none" w:sz="0" w:space="0" w:color="auto"/>
      </w:divBdr>
    </w:div>
    <w:div w:id="1811750399">
      <w:bodyDiv w:val="1"/>
      <w:marLeft w:val="0"/>
      <w:marRight w:val="0"/>
      <w:marTop w:val="0"/>
      <w:marBottom w:val="0"/>
      <w:divBdr>
        <w:top w:val="none" w:sz="0" w:space="0" w:color="auto"/>
        <w:left w:val="none" w:sz="0" w:space="0" w:color="auto"/>
        <w:bottom w:val="none" w:sz="0" w:space="0" w:color="auto"/>
        <w:right w:val="none" w:sz="0" w:space="0" w:color="auto"/>
      </w:divBdr>
    </w:div>
    <w:div w:id="1825202961">
      <w:bodyDiv w:val="1"/>
      <w:marLeft w:val="0"/>
      <w:marRight w:val="0"/>
      <w:marTop w:val="0"/>
      <w:marBottom w:val="0"/>
      <w:divBdr>
        <w:top w:val="none" w:sz="0" w:space="0" w:color="auto"/>
        <w:left w:val="none" w:sz="0" w:space="0" w:color="auto"/>
        <w:bottom w:val="none" w:sz="0" w:space="0" w:color="auto"/>
        <w:right w:val="none" w:sz="0" w:space="0" w:color="auto"/>
      </w:divBdr>
      <w:divsChild>
        <w:div w:id="1268272225">
          <w:marLeft w:val="0"/>
          <w:marRight w:val="0"/>
          <w:marTop w:val="0"/>
          <w:marBottom w:val="0"/>
          <w:divBdr>
            <w:top w:val="none" w:sz="0" w:space="0" w:color="auto"/>
            <w:left w:val="none" w:sz="0" w:space="0" w:color="auto"/>
            <w:bottom w:val="none" w:sz="0" w:space="0" w:color="auto"/>
            <w:right w:val="none" w:sz="0" w:space="0" w:color="auto"/>
          </w:divBdr>
        </w:div>
        <w:div w:id="1410693612">
          <w:marLeft w:val="0"/>
          <w:marRight w:val="0"/>
          <w:marTop w:val="0"/>
          <w:marBottom w:val="0"/>
          <w:divBdr>
            <w:top w:val="none" w:sz="0" w:space="0" w:color="auto"/>
            <w:left w:val="none" w:sz="0" w:space="0" w:color="auto"/>
            <w:bottom w:val="none" w:sz="0" w:space="0" w:color="auto"/>
            <w:right w:val="none" w:sz="0" w:space="0" w:color="auto"/>
          </w:divBdr>
        </w:div>
      </w:divsChild>
    </w:div>
    <w:div w:id="1860006688">
      <w:bodyDiv w:val="1"/>
      <w:marLeft w:val="0"/>
      <w:marRight w:val="0"/>
      <w:marTop w:val="0"/>
      <w:marBottom w:val="0"/>
      <w:divBdr>
        <w:top w:val="none" w:sz="0" w:space="0" w:color="auto"/>
        <w:left w:val="none" w:sz="0" w:space="0" w:color="auto"/>
        <w:bottom w:val="none" w:sz="0" w:space="0" w:color="auto"/>
        <w:right w:val="none" w:sz="0" w:space="0" w:color="auto"/>
      </w:divBdr>
    </w:div>
    <w:div w:id="1952079955">
      <w:bodyDiv w:val="1"/>
      <w:marLeft w:val="0"/>
      <w:marRight w:val="0"/>
      <w:marTop w:val="0"/>
      <w:marBottom w:val="0"/>
      <w:divBdr>
        <w:top w:val="none" w:sz="0" w:space="0" w:color="auto"/>
        <w:left w:val="none" w:sz="0" w:space="0" w:color="auto"/>
        <w:bottom w:val="none" w:sz="0" w:space="0" w:color="auto"/>
        <w:right w:val="none" w:sz="0" w:space="0" w:color="auto"/>
      </w:divBdr>
    </w:div>
    <w:div w:id="2036803559">
      <w:bodyDiv w:val="1"/>
      <w:marLeft w:val="0"/>
      <w:marRight w:val="0"/>
      <w:marTop w:val="0"/>
      <w:marBottom w:val="0"/>
      <w:divBdr>
        <w:top w:val="none" w:sz="0" w:space="0" w:color="auto"/>
        <w:left w:val="none" w:sz="0" w:space="0" w:color="auto"/>
        <w:bottom w:val="none" w:sz="0" w:space="0" w:color="auto"/>
        <w:right w:val="none" w:sz="0" w:space="0" w:color="auto"/>
      </w:divBdr>
    </w:div>
    <w:div w:id="2041389958">
      <w:bodyDiv w:val="1"/>
      <w:marLeft w:val="0"/>
      <w:marRight w:val="0"/>
      <w:marTop w:val="0"/>
      <w:marBottom w:val="0"/>
      <w:divBdr>
        <w:top w:val="none" w:sz="0" w:space="0" w:color="auto"/>
        <w:left w:val="none" w:sz="0" w:space="0" w:color="auto"/>
        <w:bottom w:val="none" w:sz="0" w:space="0" w:color="auto"/>
        <w:right w:val="none" w:sz="0" w:space="0" w:color="auto"/>
      </w:divBdr>
    </w:div>
    <w:div w:id="2073918374">
      <w:bodyDiv w:val="1"/>
      <w:marLeft w:val="0"/>
      <w:marRight w:val="0"/>
      <w:marTop w:val="0"/>
      <w:marBottom w:val="0"/>
      <w:divBdr>
        <w:top w:val="none" w:sz="0" w:space="0" w:color="auto"/>
        <w:left w:val="none" w:sz="0" w:space="0" w:color="auto"/>
        <w:bottom w:val="none" w:sz="0" w:space="0" w:color="auto"/>
        <w:right w:val="none" w:sz="0" w:space="0" w:color="auto"/>
      </w:divBdr>
    </w:div>
    <w:div w:id="2112967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http://programmedevelopment.com/public/uploads/images/orange_figure_showing_chart_pc_1600_wht.png"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50" Type="http://schemas.openxmlformats.org/officeDocument/2006/relationships/image" Target="media/image30.wmf"/><Relationship Id="rId51" Type="http://schemas.openxmlformats.org/officeDocument/2006/relationships/oleObject" Target="embeddings/Microsoft_Equation11.bin"/><Relationship Id="rId52" Type="http://schemas.openxmlformats.org/officeDocument/2006/relationships/image" Target="media/image31.wmf"/><Relationship Id="rId53" Type="http://schemas.openxmlformats.org/officeDocument/2006/relationships/oleObject" Target="embeddings/Microsoft_Equation12.bin"/><Relationship Id="rId54" Type="http://schemas.openxmlformats.org/officeDocument/2006/relationships/header" Target="header1.xml"/><Relationship Id="rId55" Type="http://schemas.openxmlformats.org/officeDocument/2006/relationships/header" Target="header2.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5.wmf"/><Relationship Id="rId41" Type="http://schemas.openxmlformats.org/officeDocument/2006/relationships/oleObject" Target="embeddings/Microsoft_Equation6.bin"/><Relationship Id="rId42" Type="http://schemas.openxmlformats.org/officeDocument/2006/relationships/image" Target="media/image26.wmf"/><Relationship Id="rId43" Type="http://schemas.openxmlformats.org/officeDocument/2006/relationships/oleObject" Target="embeddings/Microsoft_Equation7.bin"/><Relationship Id="rId44" Type="http://schemas.openxmlformats.org/officeDocument/2006/relationships/image" Target="media/image27.wmf"/><Relationship Id="rId45" Type="http://schemas.openxmlformats.org/officeDocument/2006/relationships/oleObject" Target="embeddings/Microsoft_Equation8.bin"/><Relationship Id="rId46" Type="http://schemas.openxmlformats.org/officeDocument/2006/relationships/image" Target="media/image28.wmf"/><Relationship Id="rId47" Type="http://schemas.openxmlformats.org/officeDocument/2006/relationships/oleObject" Target="embeddings/Microsoft_Equation9.bin"/><Relationship Id="rId48" Type="http://schemas.openxmlformats.org/officeDocument/2006/relationships/image" Target="media/image29.wmf"/><Relationship Id="rId49" Type="http://schemas.openxmlformats.org/officeDocument/2006/relationships/oleObject" Target="embeddings/Microsoft_Equation10.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oleObject" Target="embeddings/Microsoft_Equation1.bin"/><Relationship Id="rId31" Type="http://schemas.openxmlformats.org/officeDocument/2006/relationships/image" Target="media/image20.wmf"/><Relationship Id="rId32" Type="http://schemas.openxmlformats.org/officeDocument/2006/relationships/oleObject" Target="embeddings/Microsoft_Equation2.bin"/><Relationship Id="rId33" Type="http://schemas.openxmlformats.org/officeDocument/2006/relationships/image" Target="media/image21.emf"/><Relationship Id="rId34" Type="http://schemas.openxmlformats.org/officeDocument/2006/relationships/image" Target="media/image22.wmf"/><Relationship Id="rId35" Type="http://schemas.openxmlformats.org/officeDocument/2006/relationships/oleObject" Target="embeddings/Microsoft_Equation3.bin"/><Relationship Id="rId36" Type="http://schemas.openxmlformats.org/officeDocument/2006/relationships/image" Target="media/image23.wmf"/><Relationship Id="rId37" Type="http://schemas.openxmlformats.org/officeDocument/2006/relationships/oleObject" Target="embeddings/Microsoft_Equation4.bin"/><Relationship Id="rId38" Type="http://schemas.openxmlformats.org/officeDocument/2006/relationships/image" Target="media/image24.wmf"/><Relationship Id="rId39" Type="http://schemas.openxmlformats.org/officeDocument/2006/relationships/oleObject" Target="embeddings/Microsoft_Equation5.bin"/><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wmf"/><Relationship Id="rId10" Type="http://schemas.openxmlformats.org/officeDocument/2006/relationships/image" Target="media/image2.png"/><Relationship Id="rId11" Type="http://schemas.openxmlformats.org/officeDocument/2006/relationships/image" Target="media/image2.jpeg"/><Relationship Id="rId1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camus\BTS%20CPI1\Cours%202010.dotx" TargetMode="External"/></Relationships>
</file>

<file path=word/theme/theme1.xml><?xml version="1.0" encoding="utf-8"?>
<a:theme xmlns:a="http://schemas.openxmlformats.org/drawingml/2006/main" name="Thème Office">
  <a:themeElements>
    <a:clrScheme name="Cours 2010">
      <a:dk1>
        <a:sysClr val="windowText" lastClr="000000"/>
      </a:dk1>
      <a:lt1>
        <a:sysClr val="window" lastClr="FFFFFF"/>
      </a:lt1>
      <a:dk2>
        <a:srgbClr val="17365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51842-0D32-A344-80FF-4913A297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\camus\BTS CPI1\Cours 2010.dotx</Template>
  <TotalTime>47</TotalTime>
  <Pages>13</Pages>
  <Words>2108</Words>
  <Characters>11594</Characters>
  <Application>Microsoft Macintosh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Etude de système</vt:lpstr>
    </vt:vector>
  </TitlesOfParts>
  <Company>Lycée Albert Camus</Company>
  <LinksUpToDate>false</LinksUpToDate>
  <CharactersWithSpaces>13675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de système</dc:title>
  <dc:subject>BTS Conception de Produits Industriels</dc:subject>
  <dc:creator>LLA</dc:creator>
  <cp:keywords/>
  <dc:description>Insérer ici le résumé du document</dc:description>
  <cp:lastModifiedBy>Emilien durif</cp:lastModifiedBy>
  <cp:revision>22</cp:revision>
  <cp:lastPrinted>2013-06-17T10:59:00Z</cp:lastPrinted>
  <dcterms:created xsi:type="dcterms:W3CDTF">2015-10-28T18:13:00Z</dcterms:created>
  <dcterms:modified xsi:type="dcterms:W3CDTF">2016-10-07T14:16:00Z</dcterms:modified>
  <cp:category>Etude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
    <vt:lpwstr>CI n°1 : les assemblages par liaison encastrement</vt:lpwstr>
  </property>
  <property fmtid="{D5CDD505-2E9C-101B-9397-08002B2CF9AE}" pid="3" name="Chapitre">
    <vt:lpwstr>La liaison encastrement</vt:lpwstr>
  </property>
  <property fmtid="{D5CDD505-2E9C-101B-9397-08002B2CF9AE}" pid="4" name="Type">
    <vt:lpwstr>Cours</vt:lpwstr>
  </property>
</Properties>
</file>