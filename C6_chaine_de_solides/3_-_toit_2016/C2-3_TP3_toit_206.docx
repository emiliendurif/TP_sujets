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rels" ContentType="application/vnd.openxmlformats-package.relationships+xml"/>
  <Default Extension="emf" ContentType="image/x-emf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5EC15C4E" w14:textId="77777777" w:rsidR="0035714B" w:rsidRDefault="0035714B" w:rsidP="00696367">
      <w:pPr>
        <w:jc w:val="both"/>
        <w:rPr>
          <w:rFonts w:asciiTheme="minorHAnsi" w:hAnsiTheme="minorHAnsi" w:cs="Arial"/>
          <w:b/>
          <w:bCs/>
          <w:iCs/>
          <w:color w:val="CC0000"/>
          <w:szCs w:val="22"/>
        </w:rPr>
      </w:pPr>
    </w:p>
    <w:tbl>
      <w:tblPr>
        <w:tblStyle w:val="Grill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5"/>
        <w:gridCol w:w="6263"/>
      </w:tblGrid>
      <w:tr w:rsidR="0035714B" w14:paraId="2222287E" w14:textId="77777777" w:rsidTr="00026BB0">
        <w:tc>
          <w:tcPr>
            <w:tcW w:w="4606" w:type="dxa"/>
          </w:tcPr>
          <w:p w14:paraId="42135006" w14:textId="77777777" w:rsidR="00F0270A" w:rsidRDefault="00F0270A" w:rsidP="00F0270A">
            <w:pPr>
              <w:jc w:val="both"/>
              <w:rPr>
                <w:rFonts w:asciiTheme="minorHAnsi" w:hAnsiTheme="minorHAnsi" w:cs="Arial"/>
                <w:b/>
                <w:bCs/>
                <w:iCs/>
                <w:color w:val="CC0000"/>
                <w:szCs w:val="22"/>
              </w:rPr>
            </w:pPr>
            <w:r w:rsidRPr="00F32943">
              <w:rPr>
                <w:rFonts w:asciiTheme="minorHAnsi" w:hAnsiTheme="minorHAnsi" w:cs="Arial"/>
                <w:b/>
                <w:bCs/>
                <w:iCs/>
                <w:color w:val="CC0000"/>
                <w:szCs w:val="22"/>
              </w:rPr>
              <w:t>Problème technique :</w:t>
            </w:r>
          </w:p>
          <w:p w14:paraId="2BE0CCB1" w14:textId="77777777" w:rsidR="006B05F5" w:rsidRDefault="00F0270A" w:rsidP="00F0270A">
            <w:pPr>
              <w:jc w:val="both"/>
              <w:rPr>
                <w:rFonts w:asciiTheme="minorHAnsi" w:hAnsiTheme="minorHAnsi" w:cs="Arial"/>
                <w:b/>
                <w:i/>
                <w:color w:val="000000"/>
                <w:sz w:val="20"/>
                <w:szCs w:val="20"/>
              </w:rPr>
            </w:pPr>
            <w:r w:rsidRPr="00AA705A">
              <w:rPr>
                <w:rFonts w:asciiTheme="minorHAnsi" w:hAnsiTheme="minorHAnsi" w:cs="Arial"/>
                <w:b/>
                <w:i/>
                <w:color w:val="000000"/>
                <w:sz w:val="20"/>
                <w:szCs w:val="20"/>
              </w:rPr>
              <w:t>Vérifier les performances du système en termes d’actions mécaniques transmissibles</w:t>
            </w:r>
          </w:p>
          <w:p w14:paraId="79F1D8A2" w14:textId="6B104D0A" w:rsidR="00F0270A" w:rsidRPr="00AA705A" w:rsidRDefault="00F0270A" w:rsidP="00F0270A">
            <w:pPr>
              <w:jc w:val="both"/>
              <w:rPr>
                <w:rFonts w:asciiTheme="minorHAnsi" w:hAnsiTheme="minorHAnsi" w:cs="Arial"/>
                <w:b/>
                <w:bCs/>
                <w:i/>
                <w:iCs/>
                <w:color w:val="CC0000"/>
                <w:sz w:val="20"/>
                <w:szCs w:val="20"/>
              </w:rPr>
            </w:pPr>
            <w:r>
              <w:rPr>
                <w:rFonts w:asciiTheme="minorHAnsi" w:hAnsiTheme="minorHAnsi" w:cs="Arial"/>
                <w:b/>
                <w:i/>
                <w:color w:val="000000"/>
                <w:sz w:val="20"/>
                <w:szCs w:val="20"/>
              </w:rPr>
              <w:t>Détermination d’une loi entrée/sortie en effort</w:t>
            </w:r>
          </w:p>
          <w:p w14:paraId="0A3EDFDE" w14:textId="77777777" w:rsidR="0035714B" w:rsidRDefault="0035714B" w:rsidP="00696367">
            <w:pPr>
              <w:jc w:val="both"/>
              <w:rPr>
                <w:rFonts w:asciiTheme="minorHAnsi" w:hAnsiTheme="minorHAnsi" w:cs="Arial"/>
                <w:b/>
                <w:bCs/>
                <w:iCs/>
                <w:color w:val="CC0000"/>
                <w:szCs w:val="22"/>
              </w:rPr>
            </w:pPr>
          </w:p>
        </w:tc>
        <w:tc>
          <w:tcPr>
            <w:tcW w:w="4606" w:type="dxa"/>
          </w:tcPr>
          <w:p w14:paraId="291EEACB" w14:textId="5820F806" w:rsidR="0035714B" w:rsidRDefault="0035714B" w:rsidP="00696367">
            <w:pPr>
              <w:jc w:val="both"/>
              <w:rPr>
                <w:rFonts w:asciiTheme="minorHAnsi" w:hAnsiTheme="minorHAnsi" w:cs="Arial"/>
                <w:b/>
                <w:bCs/>
                <w:iCs/>
                <w:color w:val="CC0000"/>
                <w:szCs w:val="22"/>
              </w:rPr>
            </w:pPr>
            <w:r>
              <w:rPr>
                <w:rFonts w:asciiTheme="minorHAnsi" w:hAnsiTheme="minorHAnsi"/>
                <w:b/>
                <w:noProof/>
                <w:color w:val="FF0000"/>
                <w:szCs w:val="22"/>
                <w:u w:val="single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03D7ECB4" wp14:editId="0DA065CC">
                      <wp:simplePos x="0" y="0"/>
                      <wp:positionH relativeFrom="column">
                        <wp:posOffset>71755</wp:posOffset>
                      </wp:positionH>
                      <wp:positionV relativeFrom="paragraph">
                        <wp:posOffset>222885</wp:posOffset>
                      </wp:positionV>
                      <wp:extent cx="3836670" cy="1553210"/>
                      <wp:effectExtent l="3175" t="0" r="0" b="0"/>
                      <wp:wrapThrough wrapText="bothSides">
                        <wp:wrapPolygon edited="0">
                          <wp:start x="-54" y="0"/>
                          <wp:lineTo x="-54" y="21335"/>
                          <wp:lineTo x="21600" y="21335"/>
                          <wp:lineTo x="21600" y="0"/>
                          <wp:lineTo x="-54" y="0"/>
                        </wp:wrapPolygon>
                      </wp:wrapThrough>
                      <wp:docPr id="7" name="Groupe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836670" cy="1553210"/>
                                <a:chOff x="5914" y="1354"/>
                                <a:chExt cx="6042" cy="244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674" t="40204" r="32175" b="3155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14" y="1354"/>
                                  <a:ext cx="6042" cy="24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9" name="Group 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71" y="1977"/>
                                  <a:ext cx="4723" cy="1743"/>
                                  <a:chOff x="6371" y="1977"/>
                                  <a:chExt cx="4723" cy="1743"/>
                                </a:xfrm>
                              </wpg:grpSpPr>
                              <wps:wsp>
                                <wps:cNvPr id="10" name="AutoShape 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21" y="1977"/>
                                    <a:ext cx="973" cy="532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>
                                      <a:alpha val="0"/>
                                    </a:srgbClr>
                                  </a:solidFill>
                                  <a:ln w="25400">
                                    <a:solidFill>
                                      <a:srgbClr val="FF0000"/>
                                    </a:solidFill>
                                    <a:prstDash val="sysDot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" name="AutoShape 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21" y="2591"/>
                                    <a:ext cx="973" cy="532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>
                                      <a:alpha val="0"/>
                                    </a:srgbClr>
                                  </a:solidFill>
                                  <a:ln w="25400">
                                    <a:solidFill>
                                      <a:srgbClr val="FF0000"/>
                                    </a:solidFill>
                                    <a:prstDash val="sysDot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" name="AutoShape 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14" y="3188"/>
                                    <a:ext cx="973" cy="532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>
                                      <a:alpha val="0"/>
                                    </a:srgbClr>
                                  </a:solidFill>
                                  <a:ln w="25400">
                                    <a:solidFill>
                                      <a:srgbClr val="FF0000"/>
                                    </a:solidFill>
                                    <a:prstDash val="sysDot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" name="AutoShape 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71" y="1977"/>
                                    <a:ext cx="1494" cy="532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>
                                      <a:alpha val="0"/>
                                    </a:srgbClr>
                                  </a:solidFill>
                                  <a:ln w="25400">
                                    <a:solidFill>
                                      <a:srgbClr val="FF0000"/>
                                    </a:solidFill>
                                    <a:prstDash val="sysDot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" name="AutoShape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71" y="2591"/>
                                    <a:ext cx="1494" cy="532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>
                                      <a:alpha val="0"/>
                                    </a:srgbClr>
                                  </a:solidFill>
                                  <a:ln w="25400">
                                    <a:solidFill>
                                      <a:srgbClr val="FF0000"/>
                                    </a:solidFill>
                                    <a:prstDash val="sysDot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er 7" o:spid="_x0000_s1026" style="position:absolute;margin-left:5.65pt;margin-top:17.55pt;width:302.1pt;height:122.3pt;z-index:251674624" coordorigin="5914,1354" coordsize="6042,244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" o:spid="_x0000_s1027" type="#_x0000_t75" style="position:absolute;left:5914;top:1354;width:6042;height:244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EG&#10;gr7BAAAA2gAAAA8AAABkcnMvZG93bnJldi54bWxET8tqAjEU3Qv9h3ALbkQzFVtlahQfiF0JPru9&#10;TO5Mhk5uhknU0a9vFoUuD+c9nbe2EjdqfOlYwdsgAUGcOV1yoeB03PQnIHxA1lg5JgUP8jCfvXSm&#10;mGp35z3dDqEQMYR9igpMCHUqpc8MWfQDVxNHLneNxRBhU0jd4D2G20oOk+RDWiw5NhisaWUo+zlc&#10;rYI88LZcmPHz8j5afu/2+fC87l2U6r62i08QgdrwL/5zf2kFcWu8Em+AnP0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EGgr7BAAAA2gAAAA8AAAAAAAAAAAAAAAAAnAIAAGRy&#10;cy9kb3ducmV2LnhtbFBLBQYAAAAABAAEAPcAAACKAwAAAAA=&#10;">
                        <v:imagedata r:id="rId10" o:title="" croptop="26348f" cropbottom="20678f" cropleft="18792f" cropright="21086f"/>
                      </v:shape>
                      <v:group id="Group 4" o:spid="_x0000_s1028" style="position:absolute;left:6371;top:1977;width:4723;height:1743" coordorigin="6371,1977" coordsize="4723,17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JSJLcUAAADaAAAA&#10;DwAAAAAAAAAAAAAAAACpAgAAZHJzL2Rvd25yZXYueG1sUEsFBgAAAAAEAAQA+gAAAJsDAAAAAA==&#10;">
                        <v:roundrect id="AutoShape 5" o:spid="_x0000_s1029" style="position:absolute;left:10121;top:1977;width:973;height:532;visibility:visible;mso-wrap-style:square;v-text-anchor:top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Mz5IxAAA&#10;ANsAAAAPAAAAZHJzL2Rvd25yZXYueG1sRI9BawIxEIXvQv9DGKE3zeqhyGqUKhVKkVrX/oBhM+4G&#10;N5Mlibr9951DobcZ3pv3vlltBt+pO8XkAhuYTQtQxHWwjhsD3+f9ZAEqZWSLXWAy8EMJNuun0QpL&#10;Gx58onuVGyUhnEo00Obcl1qnuiWPaRp6YtEuIXrMssZG24gPCfednhfFi/boWBpa7GnXUn2tbt5A&#10;fahO8fj2Ue0Wx8P28yu4y3nvjHkeD69LUJmG/G/+u363gi/08osMoN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DM+SMQAAADbAAAADwAAAAAAAAAAAAAAAACXAgAAZHJzL2Rv&#10;d25yZXYueG1sUEsFBgAAAAAEAAQA9QAAAIgDAAAAAA==&#10;" strokecolor="red" strokeweight="2pt">
                          <v:fill opacity="0"/>
                          <v:stroke dashstyle="1 1"/>
                        </v:roundrect>
                        <v:roundrect id="AutoShape 6" o:spid="_x0000_s1030" style="position:absolute;left:10121;top:2591;width:973;height:532;visibility:visible;mso-wrap-style:square;v-text-anchor:top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f5vTwAAA&#10;ANsAAAAPAAAAZHJzL2Rvd25yZXYueG1sRE/bisIwEH0X9h/CLOybpu7DItUoKivIIl6qHzA0Yxts&#10;JiWJ2v17Iwi+zeFcZzLrbCNu5INxrGA4yEAQl04brhScjqv+CESIyBobx6TgnwLMph+9Ceba3flA&#10;tyJWIoVwyFFBHWObSxnKmiyGgWuJE3d23mJM0FdSe7yncNvI7yz7kRYNp4YaW1rWVF6Kq1VQboqD&#10;3/3+FcvRbrPY7p05H1dGqa/Pbj4GEamLb/HLvdZp/hCev6QD5PQ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Tf5vTwAAAANsAAAAPAAAAAAAAAAAAAAAAAJcCAABkcnMvZG93bnJl&#10;di54bWxQSwUGAAAAAAQABAD1AAAAhAMAAAAA&#10;" strokecolor="red" strokeweight="2pt">
                          <v:fill opacity="0"/>
                          <v:stroke dashstyle="1 1"/>
                        </v:roundrect>
                        <v:roundrect id="AutoShape 7" o:spid="_x0000_s1031" style="position:absolute;left:9914;top:3188;width:973;height:532;visibility:visible;mso-wrap-style:square;v-text-anchor:top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rQWkwAAA&#10;ANsAAAAPAAAAZHJzL2Rvd25yZXYueG1sRE/NisIwEL4v+A5hBG9rqgeRahQVhUVk1eoDDM3YBptJ&#10;SbJa336zsOBtPr7fmS8724gH+WAcKxgNMxDEpdOGKwXXy+5zCiJEZI2NY1LwogDLRe9jjrl2Tz7T&#10;o4iVSCEcclRQx9jmUoayJoth6FrixN2ctxgT9JXUHp8p3DZynGUTadFwaqixpU1N5b34sQrKQ3H2&#10;x+2+2EyPh/X3yZnbZWeUGvS71QxEpC6+xf/uL53mj+Hvl3SAXPw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jrQWkwAAAANsAAAAPAAAAAAAAAAAAAAAAAJcCAABkcnMvZG93bnJl&#10;di54bWxQSwUGAAAAAAQABAD1AAAAhAMAAAAA&#10;" strokecolor="red" strokeweight="2pt">
                          <v:fill opacity="0"/>
                          <v:stroke dashstyle="1 1"/>
                        </v:roundrect>
                        <v:roundrect id="AutoShape 8" o:spid="_x0000_s1032" style="position:absolute;left:6371;top:1977;width:1494;height:532;visibility:visible;mso-wrap-style:square;v-text-anchor:top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4aA/wQAA&#10;ANsAAAAPAAAAZHJzL2Rvd25yZXYueG1sRE/bagIxEH0v+A9hBN9qVoUiq1FUFKRI1dUPGDbjbnAz&#10;WZKo279vCoW+zeFcZ77sbCOe5INxrGA0zEAQl04brhRcL7v3KYgQkTU2jknBNwVYLnpvc8y1e/GZ&#10;nkWsRArhkKOCOsY2lzKUNVkMQ9cSJ+7mvMWYoK+k9vhK4baR4yz7kBYNp4YaW9rUVN6Lh1VQHoqz&#10;P24/i830eFh/nZy5XXZGqUG/W81AROriv/jPvddp/gR+f0kHyMU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OGgP8EAAADbAAAADwAAAAAAAAAAAAAAAACXAgAAZHJzL2Rvd25y&#10;ZXYueG1sUEsFBgAAAAAEAAQA9QAAAIUDAAAAAA==&#10;" strokecolor="red" strokeweight="2pt">
                          <v:fill opacity="0"/>
                          <v:stroke dashstyle="1 1"/>
                        </v:roundrect>
                        <v:roundrect id="AutoShape 9" o:spid="_x0000_s1033" style="position:absolute;left:6371;top:2591;width:1494;height:532;visibility:visible;mso-wrap-style:square;v-text-anchor:top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CDhLwQAA&#10;ANsAAAAPAAAAZHJzL2Rvd25yZXYueG1sRE/bagIxEH0v+A9hBN9qVpEiq1FUFKRI1dUPGDbjbnAz&#10;WZKo279vCoW+zeFcZ77sbCOe5INxrGA0zEAQl04brhRcL7v3KYgQkTU2jknBNwVYLnpvc8y1e/GZ&#10;nkWsRArhkKOCOsY2lzKUNVkMQ9cSJ+7mvMWYoK+k9vhK4baR4yz7kBYNp4YaW9rUVN6Lh1VQHoqz&#10;P24/i830eFh/nZy5XXZGqUG/W81AROriv/jPvddp/gR+f0kHyMU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wg4S8EAAADbAAAADwAAAAAAAAAAAAAAAACXAgAAZHJzL2Rvd25y&#10;ZXYueG1sUEsFBgAAAAAEAAQA9QAAAIUDAAAAAA==&#10;" strokecolor="red" strokeweight="2pt">
                          <v:fill opacity="0"/>
                          <v:stroke dashstyle="1 1"/>
                        </v:roundrect>
                      </v:group>
                      <w10:wrap type="through"/>
                    </v:group>
                  </w:pict>
                </mc:Fallback>
              </mc:AlternateContent>
            </w:r>
          </w:p>
        </w:tc>
      </w:tr>
    </w:tbl>
    <w:p w14:paraId="3AFEFB1F" w14:textId="77777777" w:rsidR="0035714B" w:rsidRDefault="0035714B" w:rsidP="00696367">
      <w:pPr>
        <w:jc w:val="both"/>
        <w:rPr>
          <w:rFonts w:asciiTheme="minorHAnsi" w:hAnsiTheme="minorHAnsi" w:cs="Arial"/>
          <w:b/>
          <w:bCs/>
          <w:iCs/>
          <w:color w:val="CC0000"/>
          <w:szCs w:val="22"/>
        </w:rPr>
      </w:pPr>
    </w:p>
    <w:p w14:paraId="2CC39E9C" w14:textId="0ACFE6BF" w:rsidR="00E95426" w:rsidRDefault="009F7647" w:rsidP="00121E51">
      <w:pPr>
        <w:jc w:val="both"/>
        <w:rPr>
          <w:rFonts w:asciiTheme="minorHAnsi" w:hAnsiTheme="minorHAnsi" w:cs="Arial"/>
          <w:szCs w:val="22"/>
        </w:rPr>
      </w:pPr>
      <w:r w:rsidRPr="00F32943">
        <w:rPr>
          <w:rFonts w:asciiTheme="minorHAnsi" w:hAnsiTheme="minorHAnsi" w:cs="Arial"/>
          <w:b/>
          <w:bCs/>
          <w:iCs/>
          <w:color w:val="CC0000"/>
          <w:szCs w:val="22"/>
        </w:rPr>
        <w:t>Compétence visée :</w:t>
      </w:r>
    </w:p>
    <w:p w14:paraId="67A89652" w14:textId="1CE2C057" w:rsidR="00E95426" w:rsidRDefault="00CB43D0" w:rsidP="00C66802">
      <w:pPr>
        <w:pStyle w:val="Paragraphedeliste"/>
        <w:numPr>
          <w:ilvl w:val="0"/>
          <w:numId w:val="10"/>
        </w:numPr>
        <w:rPr>
          <w:rFonts w:asciiTheme="minorHAnsi" w:hAnsiTheme="minorHAnsi" w:cs="Arial"/>
          <w:szCs w:val="22"/>
        </w:rPr>
      </w:pPr>
      <w:r w:rsidRPr="00847835">
        <w:rPr>
          <w:rFonts w:asciiTheme="minorHAnsi" w:hAnsiTheme="minorHAnsi" w:cs="Arial"/>
          <w:b/>
          <w:szCs w:val="22"/>
        </w:rPr>
        <w:t>Analyser</w:t>
      </w:r>
      <w:r>
        <w:rPr>
          <w:rFonts w:asciiTheme="minorHAnsi" w:hAnsiTheme="minorHAnsi" w:cs="Arial"/>
          <w:szCs w:val="22"/>
        </w:rPr>
        <w:t xml:space="preserve"> les composants d’un système</w:t>
      </w:r>
      <w:r w:rsidR="002154CE">
        <w:rPr>
          <w:rFonts w:asciiTheme="minorHAnsi" w:hAnsiTheme="minorHAnsi" w:cs="Arial"/>
          <w:szCs w:val="22"/>
        </w:rPr>
        <w:t xml:space="preserve"> et le cahier des charges du système</w:t>
      </w:r>
    </w:p>
    <w:p w14:paraId="499BA4DA" w14:textId="77777777" w:rsidR="00CB43D0" w:rsidRDefault="00CB43D0" w:rsidP="00C66802">
      <w:pPr>
        <w:pStyle w:val="Paragraphedeliste"/>
        <w:numPr>
          <w:ilvl w:val="0"/>
          <w:numId w:val="10"/>
        </w:numPr>
        <w:rPr>
          <w:rFonts w:asciiTheme="minorHAnsi" w:hAnsiTheme="minorHAnsi" w:cs="Arial"/>
          <w:szCs w:val="22"/>
        </w:rPr>
      </w:pPr>
      <w:r w:rsidRPr="00847835">
        <w:rPr>
          <w:rFonts w:asciiTheme="minorHAnsi" w:hAnsiTheme="minorHAnsi" w:cs="Arial"/>
          <w:b/>
          <w:szCs w:val="22"/>
        </w:rPr>
        <w:t>Modéliser</w:t>
      </w:r>
      <w:r>
        <w:rPr>
          <w:rFonts w:asciiTheme="minorHAnsi" w:hAnsiTheme="minorHAnsi" w:cs="Arial"/>
          <w:szCs w:val="22"/>
        </w:rPr>
        <w:t xml:space="preserve"> les actions mécaniques </w:t>
      </w:r>
    </w:p>
    <w:p w14:paraId="25D94469" w14:textId="0B65F4E2" w:rsidR="00F33D0C" w:rsidRPr="00E95426" w:rsidRDefault="00F33D0C" w:rsidP="00C66802">
      <w:pPr>
        <w:pStyle w:val="Paragraphedeliste"/>
        <w:numPr>
          <w:ilvl w:val="0"/>
          <w:numId w:val="10"/>
        </w:numPr>
        <w:rPr>
          <w:rFonts w:asciiTheme="minorHAnsi" w:hAnsiTheme="minorHAnsi" w:cs="Arial"/>
          <w:szCs w:val="22"/>
        </w:rPr>
      </w:pPr>
      <w:r>
        <w:rPr>
          <w:rFonts w:asciiTheme="minorHAnsi" w:hAnsiTheme="minorHAnsi" w:cs="Arial"/>
          <w:b/>
          <w:szCs w:val="22"/>
        </w:rPr>
        <w:t xml:space="preserve">Simuler le comportement </w:t>
      </w:r>
      <w:r w:rsidRPr="00F33D0C">
        <w:rPr>
          <w:rFonts w:asciiTheme="minorHAnsi" w:hAnsiTheme="minorHAnsi" w:cs="Arial"/>
          <w:szCs w:val="22"/>
        </w:rPr>
        <w:t>à l’aide d’un logiciel de simulation mécanique</w:t>
      </w:r>
    </w:p>
    <w:p w14:paraId="73100999" w14:textId="77777777" w:rsidR="00E05F1E" w:rsidRPr="00E95426" w:rsidRDefault="00847835" w:rsidP="00C66802">
      <w:pPr>
        <w:pStyle w:val="Paragraphedeliste"/>
        <w:numPr>
          <w:ilvl w:val="0"/>
          <w:numId w:val="10"/>
        </w:numPr>
        <w:rPr>
          <w:rFonts w:asciiTheme="minorHAnsi" w:hAnsiTheme="minorHAnsi" w:cs="Arial"/>
          <w:szCs w:val="22"/>
        </w:rPr>
      </w:pPr>
      <w:r w:rsidRPr="00847835">
        <w:rPr>
          <w:rFonts w:asciiTheme="minorHAnsi" w:hAnsiTheme="minorHAnsi" w:cs="Arial"/>
          <w:b/>
          <w:szCs w:val="22"/>
        </w:rPr>
        <w:t xml:space="preserve">Expérimenter et </w:t>
      </w:r>
      <w:r w:rsidR="00E05F1E" w:rsidRPr="00847835">
        <w:rPr>
          <w:rFonts w:asciiTheme="minorHAnsi" w:hAnsiTheme="minorHAnsi" w:cs="Arial"/>
          <w:b/>
          <w:szCs w:val="22"/>
        </w:rPr>
        <w:t>Analyser</w:t>
      </w:r>
      <w:r w:rsidR="00E05F1E" w:rsidRPr="00E95426">
        <w:rPr>
          <w:rFonts w:asciiTheme="minorHAnsi" w:hAnsiTheme="minorHAnsi" w:cs="Arial"/>
          <w:szCs w:val="22"/>
        </w:rPr>
        <w:t xml:space="preserve"> </w:t>
      </w:r>
      <w:r w:rsidR="00E95426" w:rsidRPr="00E95426">
        <w:rPr>
          <w:rFonts w:asciiTheme="minorHAnsi" w:hAnsiTheme="minorHAnsi" w:cs="Arial"/>
          <w:szCs w:val="22"/>
        </w:rPr>
        <w:t>les écarts entre modèle et réel</w:t>
      </w:r>
    </w:p>
    <w:p w14:paraId="32BE1009" w14:textId="77777777" w:rsidR="00E05F1E" w:rsidRPr="00DC19C8" w:rsidRDefault="00E05F1E" w:rsidP="00DC19C8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4079E79C" w14:textId="77777777" w:rsidR="009F7647" w:rsidRDefault="009F7647" w:rsidP="00696367">
      <w:pPr>
        <w:jc w:val="both"/>
        <w:rPr>
          <w:rFonts w:asciiTheme="minorHAnsi" w:hAnsiTheme="minorHAnsi" w:cs="Arial"/>
          <w:b/>
          <w:bCs/>
          <w:iCs/>
          <w:color w:val="CC0000"/>
          <w:szCs w:val="22"/>
        </w:rPr>
      </w:pPr>
      <w:r w:rsidRPr="00F32943">
        <w:rPr>
          <w:rFonts w:asciiTheme="minorHAnsi" w:hAnsiTheme="minorHAnsi" w:cs="Arial"/>
          <w:b/>
          <w:bCs/>
          <w:iCs/>
          <w:color w:val="CC0000"/>
          <w:szCs w:val="22"/>
        </w:rPr>
        <w:t>Matériel utilisé :</w:t>
      </w:r>
    </w:p>
    <w:tbl>
      <w:tblPr>
        <w:tblStyle w:val="Grill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6655F4" w14:paraId="15109D5F" w14:textId="77777777" w:rsidTr="006655F4">
        <w:tc>
          <w:tcPr>
            <w:tcW w:w="4606" w:type="dxa"/>
            <w:vAlign w:val="center"/>
          </w:tcPr>
          <w:p w14:paraId="1FB72A4F" w14:textId="603DAFA7" w:rsidR="006655F4" w:rsidRDefault="009E6D6B" w:rsidP="00C66802">
            <w:pPr>
              <w:pStyle w:val="Paragraphedeliste"/>
              <w:numPr>
                <w:ilvl w:val="0"/>
                <w:numId w:val="12"/>
              </w:numPr>
              <w:rPr>
                <w:rFonts w:asciiTheme="minorHAnsi" w:hAnsiTheme="minorHAnsi" w:cs="Arial"/>
                <w:color w:val="000000"/>
                <w:szCs w:val="22"/>
              </w:rPr>
            </w:pPr>
            <w:r>
              <w:rPr>
                <w:rFonts w:asciiTheme="minorHAnsi" w:hAnsiTheme="minorHAnsi" w:cs="Arial"/>
                <w:color w:val="000000"/>
                <w:szCs w:val="22"/>
              </w:rPr>
              <w:t>Toit escamotable 206 CC</w:t>
            </w:r>
            <w:r w:rsidR="006655F4" w:rsidRPr="00E95426">
              <w:rPr>
                <w:rFonts w:asciiTheme="minorHAnsi" w:hAnsiTheme="minorHAnsi" w:cs="Arial"/>
                <w:color w:val="000000"/>
                <w:szCs w:val="22"/>
              </w:rPr>
              <w:t>.</w:t>
            </w:r>
          </w:p>
          <w:p w14:paraId="50DEDBFC" w14:textId="7B1B3C53" w:rsidR="00CB43D0" w:rsidRDefault="009E6D6B" w:rsidP="00C66802">
            <w:pPr>
              <w:pStyle w:val="Paragraphedeliste"/>
              <w:numPr>
                <w:ilvl w:val="0"/>
                <w:numId w:val="12"/>
              </w:numPr>
              <w:rPr>
                <w:rFonts w:asciiTheme="minorHAnsi" w:hAnsiTheme="minorHAnsi" w:cs="Arial"/>
                <w:color w:val="000000"/>
                <w:szCs w:val="22"/>
              </w:rPr>
            </w:pPr>
            <w:r>
              <w:rPr>
                <w:rFonts w:asciiTheme="minorHAnsi" w:hAnsiTheme="minorHAnsi" w:cs="Arial"/>
                <w:color w:val="000000"/>
                <w:szCs w:val="22"/>
              </w:rPr>
              <w:t>Logiciel d’acquisition</w:t>
            </w:r>
          </w:p>
          <w:p w14:paraId="5AF431D8" w14:textId="3EE8E05C" w:rsidR="002A06D2" w:rsidRPr="00E95426" w:rsidRDefault="002A06D2" w:rsidP="00C66802">
            <w:pPr>
              <w:pStyle w:val="Paragraphedeliste"/>
              <w:numPr>
                <w:ilvl w:val="0"/>
                <w:numId w:val="12"/>
              </w:numPr>
              <w:rPr>
                <w:rFonts w:asciiTheme="minorHAnsi" w:hAnsiTheme="minorHAnsi" w:cs="Arial"/>
                <w:color w:val="000000"/>
                <w:szCs w:val="22"/>
              </w:rPr>
            </w:pPr>
            <w:r>
              <w:rPr>
                <w:rFonts w:asciiTheme="minorHAnsi" w:hAnsiTheme="minorHAnsi" w:cs="Arial"/>
                <w:color w:val="000000"/>
                <w:szCs w:val="22"/>
              </w:rPr>
              <w:t>Logiciel de simulation SolidWorks meca</w:t>
            </w:r>
            <w:r w:rsidR="009E6D6B">
              <w:rPr>
                <w:rFonts w:asciiTheme="minorHAnsi" w:hAnsiTheme="minorHAnsi" w:cs="Arial"/>
                <w:color w:val="000000"/>
                <w:szCs w:val="22"/>
              </w:rPr>
              <w:t>3D</w:t>
            </w:r>
          </w:p>
          <w:p w14:paraId="6C1C5C22" w14:textId="77777777" w:rsidR="006655F4" w:rsidRDefault="006655F4" w:rsidP="00CB43D0">
            <w:pPr>
              <w:pStyle w:val="Paragraphedeliste"/>
              <w:rPr>
                <w:rFonts w:asciiTheme="minorHAnsi" w:hAnsiTheme="minorHAnsi" w:cs="Arial"/>
                <w:color w:val="000000"/>
                <w:szCs w:val="22"/>
              </w:rPr>
            </w:pPr>
          </w:p>
        </w:tc>
        <w:tc>
          <w:tcPr>
            <w:tcW w:w="4606" w:type="dxa"/>
            <w:vAlign w:val="center"/>
          </w:tcPr>
          <w:p w14:paraId="17077B44" w14:textId="433C3380" w:rsidR="006655F4" w:rsidRDefault="009E6D6B" w:rsidP="006655F4">
            <w:pPr>
              <w:jc w:val="center"/>
              <w:rPr>
                <w:rFonts w:asciiTheme="minorHAnsi" w:hAnsiTheme="minorHAnsi" w:cs="Arial"/>
                <w:color w:val="00000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A11C133" wp14:editId="22BBA77D">
                  <wp:extent cx="2181225" cy="1853198"/>
                  <wp:effectExtent l="0" t="0" r="3175" b="1270"/>
                  <wp:docPr id="1" name="Image 19" descr="toit escamotable-coule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oit escamotable-couleu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694" cy="1853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720BCC" w14:textId="77777777" w:rsidR="00E95426" w:rsidRPr="00F32943" w:rsidRDefault="00E95426" w:rsidP="00696367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2E89680B" w14:textId="77777777" w:rsidR="00A4156C" w:rsidRDefault="00A4156C" w:rsidP="00F33D0C"/>
    <w:p w14:paraId="50C76FD3" w14:textId="0A8932B5" w:rsidR="00F33D0C" w:rsidRPr="00DC19C8" w:rsidRDefault="00F33D0C" w:rsidP="00DC19C8">
      <w:pPr>
        <w:pStyle w:val="cms10n"/>
        <w:numPr>
          <w:ilvl w:val="0"/>
          <w:numId w:val="13"/>
        </w:numPr>
        <w:spacing w:before="0" w:beforeAutospacing="0" w:after="0" w:afterAutospacing="0"/>
        <w:jc w:val="both"/>
        <w:rPr>
          <w:rFonts w:asciiTheme="minorHAnsi" w:hAnsiTheme="minorHAnsi"/>
          <w:b/>
          <w:color w:val="FF0000"/>
          <w:sz w:val="22"/>
          <w:szCs w:val="22"/>
          <w:u w:val="single"/>
        </w:rPr>
      </w:pPr>
      <w:r>
        <w:rPr>
          <w:rFonts w:asciiTheme="minorHAnsi" w:hAnsiTheme="minorHAnsi" w:cs="Arial"/>
          <w:b/>
          <w:color w:val="FF0000"/>
          <w:sz w:val="22"/>
          <w:szCs w:val="22"/>
          <w:u w:val="single"/>
        </w:rPr>
        <w:t xml:space="preserve">Analyse des composants de la chaine fonctionnelle </w:t>
      </w:r>
      <w:r w:rsidR="009E6D6B">
        <w:rPr>
          <w:rFonts w:asciiTheme="minorHAnsi" w:hAnsiTheme="minorHAnsi" w:cs="Arial"/>
          <w:b/>
          <w:color w:val="FF0000"/>
          <w:sz w:val="22"/>
          <w:szCs w:val="22"/>
          <w:u w:val="single"/>
        </w:rPr>
        <w:t>du toit escamotable</w:t>
      </w:r>
    </w:p>
    <w:p w14:paraId="3CD921AF" w14:textId="57A31E05" w:rsidR="00F33D0C" w:rsidRPr="00DC19C8" w:rsidRDefault="00F33D0C" w:rsidP="00DC19C8">
      <w:pPr>
        <w:pStyle w:val="Paragraphedeliste"/>
        <w:numPr>
          <w:ilvl w:val="0"/>
          <w:numId w:val="8"/>
        </w:numPr>
        <w:jc w:val="both"/>
        <w:rPr>
          <w:rFonts w:asciiTheme="minorHAnsi" w:hAnsiTheme="minorHAnsi" w:cs="Arial"/>
          <w:color w:val="000000"/>
          <w:szCs w:val="22"/>
        </w:rPr>
      </w:pPr>
      <w:r>
        <w:rPr>
          <w:rFonts w:asciiTheme="minorHAnsi" w:hAnsiTheme="minorHAnsi" w:cs="Arial"/>
          <w:color w:val="000000"/>
          <w:szCs w:val="22"/>
        </w:rPr>
        <w:t>Compléter la cha</w:t>
      </w:r>
      <w:r w:rsidR="009E6D6B">
        <w:rPr>
          <w:rFonts w:asciiTheme="minorHAnsi" w:hAnsiTheme="minorHAnsi" w:cs="Arial"/>
          <w:color w:val="000000"/>
          <w:szCs w:val="22"/>
        </w:rPr>
        <w:t xml:space="preserve">ine fonctionnelle ci-dessous </w:t>
      </w:r>
    </w:p>
    <w:p w14:paraId="79DF03A3" w14:textId="020E80AA" w:rsidR="0036616C" w:rsidRPr="00DC19C8" w:rsidRDefault="0036616C" w:rsidP="00842F2A">
      <w:pPr>
        <w:pStyle w:val="Paragraphedeliste"/>
        <w:numPr>
          <w:ilvl w:val="0"/>
          <w:numId w:val="8"/>
        </w:numPr>
        <w:jc w:val="both"/>
        <w:rPr>
          <w:rFonts w:asciiTheme="minorHAnsi" w:hAnsiTheme="minorHAnsi" w:cs="Arial"/>
          <w:color w:val="000000"/>
          <w:szCs w:val="22"/>
        </w:rPr>
      </w:pPr>
      <w:r>
        <w:rPr>
          <w:rFonts w:asciiTheme="minorHAnsi" w:hAnsiTheme="minorHAnsi" w:cs="Arial"/>
          <w:color w:val="000000"/>
          <w:szCs w:val="22"/>
        </w:rPr>
        <w:t>Déterminer les grandeurs d’entrée-sortie cinématique.</w:t>
      </w:r>
    </w:p>
    <w:p w14:paraId="28D98E5B" w14:textId="77777777" w:rsidR="00F33D0C" w:rsidRPr="00910A0A" w:rsidRDefault="00F33D0C" w:rsidP="00F33D0C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0095A481" w14:textId="27C3935D" w:rsidR="00F33D0C" w:rsidRDefault="00F33D0C" w:rsidP="00F33D0C">
      <w:pPr>
        <w:pStyle w:val="Paragraphedeliste"/>
        <w:keepNext/>
      </w:pPr>
    </w:p>
    <w:p w14:paraId="6B5B77BE" w14:textId="0F5E8A2E" w:rsidR="009E6D6B" w:rsidRDefault="009E6D6B" w:rsidP="00F33D0C">
      <w:pPr>
        <w:pStyle w:val="Paragraphedeliste"/>
        <w:keepNext/>
      </w:pPr>
      <w:r>
        <w:rPr>
          <w:noProof/>
        </w:rPr>
        <w:drawing>
          <wp:inline distT="0" distB="0" distL="0" distR="0" wp14:anchorId="17CB48A2" wp14:editId="3ED869C5">
            <wp:extent cx="5757545" cy="2387600"/>
            <wp:effectExtent l="0" t="0" r="8255" b="0"/>
            <wp:docPr id="4" name="Image 4" descr="Macintosh HD:Users:emiliendurif2:Documents:prepa:PSI:2016-2017:C1_modelisation_systeme_complexes:TP:images:chaine_fonctionnelle_vier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emiliendurif2:Documents:prepa:PSI:2016-2017:C1_modelisation_systeme_complexes:TP:images:chaine_fonctionnelle_vierge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EEE4" w14:textId="77777777" w:rsidR="009E6D6B" w:rsidRDefault="009E6D6B" w:rsidP="00F33D0C">
      <w:pPr>
        <w:pStyle w:val="Paragraphedeliste"/>
        <w:keepNext/>
      </w:pPr>
    </w:p>
    <w:p w14:paraId="314A1F93" w14:textId="2E4B2BE2" w:rsidR="00361448" w:rsidRPr="000320C9" w:rsidRDefault="00F33D0C" w:rsidP="000320C9">
      <w:pPr>
        <w:pStyle w:val="Lgende"/>
        <w:jc w:val="both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Chaine fonctionnelle </w:t>
      </w:r>
    </w:p>
    <w:p w14:paraId="153919EF" w14:textId="77777777" w:rsidR="00CE1C55" w:rsidRDefault="00CE1C55" w:rsidP="00CE1C55"/>
    <w:p w14:paraId="4AA4B2A0" w14:textId="77777777" w:rsidR="00CE1C55" w:rsidRDefault="00CE1C55" w:rsidP="00CE1C55"/>
    <w:p w14:paraId="2B6584EF" w14:textId="77777777" w:rsidR="00CE1C55" w:rsidRPr="000320C9" w:rsidRDefault="00CE1C55" w:rsidP="00CE1C55">
      <w:pPr>
        <w:pStyle w:val="cms10n"/>
        <w:numPr>
          <w:ilvl w:val="0"/>
          <w:numId w:val="13"/>
        </w:numPr>
        <w:spacing w:before="0" w:beforeAutospacing="0" w:after="0" w:afterAutospacing="0"/>
        <w:jc w:val="both"/>
        <w:rPr>
          <w:rFonts w:asciiTheme="minorHAnsi" w:hAnsiTheme="minorHAnsi"/>
          <w:b/>
          <w:color w:val="FF0000"/>
          <w:sz w:val="22"/>
          <w:szCs w:val="22"/>
          <w:u w:val="single"/>
        </w:rPr>
      </w:pPr>
      <w:r>
        <w:rPr>
          <w:rFonts w:asciiTheme="minorHAnsi" w:hAnsiTheme="minorHAnsi" w:cs="Arial"/>
          <w:b/>
          <w:color w:val="FF0000"/>
          <w:sz w:val="22"/>
          <w:szCs w:val="22"/>
          <w:u w:val="single"/>
        </w:rPr>
        <w:t>Analyse du mécanisme</w:t>
      </w:r>
    </w:p>
    <w:p w14:paraId="70A9925F" w14:textId="77777777" w:rsidR="00CE1C55" w:rsidRDefault="00CE1C55" w:rsidP="00CE1C55">
      <w:pPr>
        <w:jc w:val="both"/>
        <w:rPr>
          <w:rFonts w:asciiTheme="minorHAnsi" w:hAnsiTheme="minorHAnsi" w:cs="Arial"/>
          <w:color w:val="000000"/>
          <w:szCs w:val="22"/>
        </w:rPr>
      </w:pP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4608"/>
        <w:gridCol w:w="4606"/>
      </w:tblGrid>
      <w:tr w:rsidR="00CE1C55" w14:paraId="2EB28369" w14:textId="77777777" w:rsidTr="00A344AA">
        <w:trPr>
          <w:trHeight w:val="117"/>
        </w:trPr>
        <w:tc>
          <w:tcPr>
            <w:tcW w:w="4606" w:type="dxa"/>
          </w:tcPr>
          <w:p w14:paraId="346146A4" w14:textId="77777777" w:rsidR="00CE1C55" w:rsidRPr="00CC338A" w:rsidRDefault="00CE1C55" w:rsidP="00A344AA">
            <w:pPr>
              <w:pStyle w:val="Normalcentr"/>
              <w:spacing w:before="0" w:beforeAutospacing="0" w:after="0" w:afterAutospacing="0"/>
              <w:jc w:val="center"/>
              <w:rPr>
                <w:rFonts w:asciiTheme="minorHAnsi" w:hAnsiTheme="minorHAnsi" w:cs="Arial"/>
                <w:sz w:val="22"/>
                <w:szCs w:val="22"/>
              </w:rPr>
            </w:pPr>
            <w:r w:rsidRPr="00CC338A">
              <w:rPr>
                <w:rFonts w:asciiTheme="minorHAnsi" w:hAnsiTheme="minorHAnsi" w:cs="Arial"/>
                <w:sz w:val="22"/>
                <w:szCs w:val="22"/>
              </w:rPr>
              <w:t>Expérimentateur</w:t>
            </w:r>
          </w:p>
        </w:tc>
        <w:tc>
          <w:tcPr>
            <w:tcW w:w="4606" w:type="dxa"/>
          </w:tcPr>
          <w:p w14:paraId="12DFCC6F" w14:textId="77777777" w:rsidR="00CE1C55" w:rsidRPr="00CC338A" w:rsidRDefault="00CE1C55" w:rsidP="00A344AA">
            <w:pPr>
              <w:pStyle w:val="Normalcentr"/>
              <w:spacing w:before="0" w:beforeAutospacing="0" w:after="0" w:afterAutospacing="0"/>
              <w:jc w:val="center"/>
              <w:rPr>
                <w:rFonts w:asciiTheme="minorHAnsi" w:hAnsiTheme="minorHAnsi" w:cs="Arial"/>
                <w:sz w:val="22"/>
                <w:szCs w:val="22"/>
              </w:rPr>
            </w:pPr>
            <w:r w:rsidRPr="00CC338A">
              <w:rPr>
                <w:rFonts w:asciiTheme="minorHAnsi" w:hAnsiTheme="minorHAnsi" w:cs="Arial"/>
                <w:sz w:val="22"/>
                <w:szCs w:val="22"/>
              </w:rPr>
              <w:t>Modélisateur</w:t>
            </w:r>
          </w:p>
        </w:tc>
      </w:tr>
      <w:tr w:rsidR="00CE1C55" w14:paraId="16016204" w14:textId="77777777" w:rsidTr="00A344AA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61"/>
        </w:trPr>
        <w:tc>
          <w:tcPr>
            <w:tcW w:w="4608" w:type="dxa"/>
          </w:tcPr>
          <w:p w14:paraId="116818C2" w14:textId="77777777" w:rsidR="00CE1C55" w:rsidRPr="000320C9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>Comment son</w:t>
            </w:r>
            <w:r>
              <w:rPr>
                <w:rFonts w:asciiTheme="minorHAnsi" w:hAnsiTheme="minorHAnsi" w:cs="Arial"/>
                <w:sz w:val="22"/>
                <w:szCs w:val="22"/>
              </w:rPr>
              <w:t>t réalisées les liaisons pivots</w:t>
            </w:r>
            <w:r w:rsidRPr="00FE4B61">
              <w:rPr>
                <w:rFonts w:asciiTheme="minorHAnsi" w:hAnsiTheme="minorHAnsi" w:cs="Arial"/>
                <w:sz w:val="22"/>
                <w:szCs w:val="22"/>
              </w:rPr>
              <w:t>?</w:t>
            </w:r>
            <w:r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  <w:r w:rsidRPr="000320C9">
              <w:rPr>
                <w:rFonts w:asciiTheme="minorHAnsi" w:hAnsiTheme="minorHAnsi" w:cs="Arial"/>
                <w:sz w:val="22"/>
                <w:szCs w:val="22"/>
              </w:rPr>
              <w:t>(Surfaces  géométriqu</w:t>
            </w:r>
            <w:r>
              <w:rPr>
                <w:rFonts w:asciiTheme="minorHAnsi" w:hAnsiTheme="minorHAnsi" w:cs="Arial"/>
                <w:sz w:val="22"/>
                <w:szCs w:val="22"/>
              </w:rPr>
              <w:t>es en contacts, jeu fonctionnel)</w:t>
            </w:r>
          </w:p>
          <w:p w14:paraId="618A7423" w14:textId="77777777" w:rsidR="00CE1C55" w:rsidRPr="000320C9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>Que faut il faire pour transformer  simplement la pivot en une liaison à mobilité(s) supérieure(s) ?</w:t>
            </w:r>
          </w:p>
          <w:p w14:paraId="17963C42" w14:textId="77777777" w:rsidR="00CE1C55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>A l’aide du système articulé démonté, préciser si les liaisons pivots sont avec jeu ou pas. Commen</w:t>
            </w:r>
            <w:r>
              <w:rPr>
                <w:rFonts w:asciiTheme="minorHAnsi" w:hAnsiTheme="minorHAnsi" w:cs="Arial"/>
                <w:sz w:val="22"/>
                <w:szCs w:val="22"/>
              </w:rPr>
              <w:t>t est gérer dans ce cas l’hypersta</w:t>
            </w:r>
            <w:r w:rsidRPr="00FE4B61">
              <w:rPr>
                <w:rFonts w:asciiTheme="minorHAnsi" w:hAnsiTheme="minorHAnsi" w:cs="Arial"/>
                <w:sz w:val="22"/>
                <w:szCs w:val="22"/>
              </w:rPr>
              <w:t>tisme ?</w:t>
            </w:r>
          </w:p>
          <w:p w14:paraId="63E59335" w14:textId="77777777" w:rsidR="00CE1C55" w:rsidRDefault="00CE1C55" w:rsidP="00CE1C55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>Identifier les capteurs sur le système (technologie, position, grandeur mesurée)</w:t>
            </w:r>
          </w:p>
          <w:p w14:paraId="794D42CC" w14:textId="77777777" w:rsidR="00CE1C55" w:rsidRPr="00CC338A" w:rsidRDefault="00CE1C55" w:rsidP="00CE1C55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>A l’aide du logiciel d’acquisition identifier les grandeurs mesurables</w:t>
            </w:r>
          </w:p>
          <w:p w14:paraId="4F7202E3" w14:textId="77777777" w:rsidR="00CE1C55" w:rsidRPr="00FE4B61" w:rsidRDefault="00CE1C55" w:rsidP="00CE1C55">
            <w:pPr>
              <w:pStyle w:val="Normalcentr"/>
              <w:ind w:left="828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</w:p>
          <w:p w14:paraId="799265C6" w14:textId="77777777" w:rsidR="00CE1C55" w:rsidRPr="00FE4B61" w:rsidRDefault="00CE1C55" w:rsidP="00A344AA">
            <w:pPr>
              <w:pStyle w:val="Normalcentr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</w:p>
          <w:p w14:paraId="005746CF" w14:textId="77777777" w:rsidR="00CE1C55" w:rsidRDefault="00CE1C55" w:rsidP="00A344AA">
            <w:pPr>
              <w:ind w:left="108"/>
              <w:jc w:val="both"/>
              <w:rPr>
                <w:rFonts w:asciiTheme="minorHAnsi" w:hAnsiTheme="minorHAnsi" w:cs="Arial"/>
                <w:b/>
                <w:color w:val="0070C0"/>
                <w:szCs w:val="22"/>
                <w:u w:val="single"/>
              </w:rPr>
            </w:pPr>
          </w:p>
        </w:tc>
        <w:tc>
          <w:tcPr>
            <w:tcW w:w="4604" w:type="dxa"/>
          </w:tcPr>
          <w:p w14:paraId="2F4419A4" w14:textId="77777777" w:rsidR="00CE1C55" w:rsidRPr="00FE4B61" w:rsidRDefault="00CE1C55" w:rsidP="00A344A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 w:rsidRPr="00FE4B61">
              <w:rPr>
                <w:rFonts w:asciiTheme="minorHAnsi" w:hAnsiTheme="minorHAnsi" w:cs="Arial"/>
                <w:szCs w:val="22"/>
              </w:rPr>
              <w:t>Effectuer le graphe de structure du mécanisme.</w:t>
            </w:r>
          </w:p>
          <w:p w14:paraId="62986306" w14:textId="77777777" w:rsidR="00CE1C55" w:rsidRPr="00FE4B61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 xml:space="preserve">Y a-t-il des mobilités internes ? </w:t>
            </w:r>
          </w:p>
          <w:p w14:paraId="0B1BB91F" w14:textId="77777777" w:rsidR="00CE1C55" w:rsidRPr="00FE4B61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 xml:space="preserve">A l’aide d’une étude globale donner la mobilité et l’hyperstatisme  du modèle ainsi défini. </w:t>
            </w:r>
          </w:p>
          <w:p w14:paraId="419988DE" w14:textId="77777777" w:rsidR="00CE1C55" w:rsidRPr="00FE4B61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>Quelles sont les conséquences de l’hyperstatisme théorique obtenu ?</w:t>
            </w:r>
          </w:p>
          <w:p w14:paraId="3A2485BD" w14:textId="77777777" w:rsidR="00CE1C55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E4B61">
              <w:rPr>
                <w:rFonts w:asciiTheme="minorHAnsi" w:hAnsiTheme="minorHAnsi" w:cs="Arial"/>
                <w:sz w:val="22"/>
                <w:szCs w:val="22"/>
              </w:rPr>
              <w:t xml:space="preserve">Sont-elles justifiées pour ce type de mécanisme ? </w:t>
            </w:r>
          </w:p>
          <w:p w14:paraId="262B7C61" w14:textId="1AB76718" w:rsidR="00CE1C55" w:rsidRDefault="00CE1C55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 xml:space="preserve">A l’aide de la maquette numérique, faire l’analyse mécanique et observer le degré d’hyperstatisme : </w:t>
            </w:r>
          </w:p>
          <w:p w14:paraId="37BDAA33" w14:textId="77777777" w:rsidR="00CE1C55" w:rsidRPr="00CC338A" w:rsidRDefault="00CE1C55" w:rsidP="00CE1C55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Copier le dossier « toit CAO » dans votre dossier personnel</w:t>
            </w:r>
          </w:p>
          <w:p w14:paraId="023733DC" w14:textId="77777777" w:rsidR="00CE1C55" w:rsidRPr="00CC338A" w:rsidRDefault="00CE1C55" w:rsidP="00CE1C55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 xml:space="preserve">Ouvrir Solidworks et activer </w:t>
            </w:r>
            <w:r w:rsidRPr="00CC338A">
              <w:rPr>
                <w:rFonts w:asciiTheme="minorHAnsi" w:hAnsiTheme="minorHAnsi" w:cs="Arial"/>
                <w:i/>
                <w:szCs w:val="22"/>
              </w:rPr>
              <w:t>meca3D</w:t>
            </w:r>
            <w:r>
              <w:rPr>
                <w:rFonts w:asciiTheme="minorHAnsi" w:hAnsiTheme="minorHAnsi" w:cs="Arial"/>
                <w:szCs w:val="22"/>
              </w:rPr>
              <w:t> (outil&gt;compléments)</w:t>
            </w:r>
          </w:p>
          <w:p w14:paraId="1ACD1D6C" w14:textId="77777777" w:rsidR="00CE1C55" w:rsidRPr="00CC338A" w:rsidRDefault="00CE1C55" w:rsidP="00CE1C55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 xml:space="preserve">Ouvrir le fichier </w:t>
            </w:r>
            <w:r w:rsidRPr="00CC338A">
              <w:rPr>
                <w:rFonts w:asciiTheme="minorHAnsi" w:hAnsiTheme="minorHAnsi" w:cs="Arial"/>
                <w:b/>
                <w:szCs w:val="22"/>
              </w:rPr>
              <w:t>« 1 - TOIT ESCAMOTABLE.SLDASM »</w:t>
            </w:r>
          </w:p>
          <w:p w14:paraId="08FABEB1" w14:textId="21CFE395" w:rsidR="00CE1C55" w:rsidRPr="00CE1C55" w:rsidRDefault="00CE1C55" w:rsidP="00CE1C55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Le modèle étant déjà paramétré, observer la modélisation des liaisons et des actions mécaniques.</w:t>
            </w:r>
          </w:p>
          <w:p w14:paraId="6D4F4B1C" w14:textId="77777777" w:rsidR="00CE1C55" w:rsidRDefault="00CE1C55" w:rsidP="00A344AA">
            <w:pPr>
              <w:jc w:val="both"/>
              <w:rPr>
                <w:rFonts w:asciiTheme="minorHAnsi" w:hAnsiTheme="minorHAnsi" w:cs="Arial"/>
                <w:b/>
                <w:color w:val="0070C0"/>
                <w:szCs w:val="22"/>
                <w:u w:val="single"/>
              </w:rPr>
            </w:pPr>
          </w:p>
        </w:tc>
      </w:tr>
    </w:tbl>
    <w:p w14:paraId="7554EA72" w14:textId="16723DE8" w:rsidR="00CE1C55" w:rsidRDefault="00CE1C55" w:rsidP="00CE1C55">
      <w:pPr>
        <w:pStyle w:val="Normalcentr"/>
        <w:spacing w:before="0" w:beforeAutospacing="0" w:after="0" w:afterAutospacing="0"/>
        <w:ind w:left="720"/>
        <w:jc w:val="both"/>
        <w:rPr>
          <w:rFonts w:asciiTheme="minorHAnsi" w:hAnsiTheme="minorHAnsi" w:cs="Arial"/>
          <w:b/>
          <w:color w:val="0070C0"/>
          <w:sz w:val="22"/>
          <w:szCs w:val="22"/>
          <w:u w:val="single"/>
        </w:rPr>
      </w:pPr>
    </w:p>
    <w:p w14:paraId="5BA3BFB6" w14:textId="77777777" w:rsidR="00CC338A" w:rsidRDefault="00CC338A" w:rsidP="00CC338A"/>
    <w:p w14:paraId="33FE9996" w14:textId="66459BA0" w:rsidR="00CC338A" w:rsidRPr="00DC19C8" w:rsidRDefault="00CC338A" w:rsidP="00CC338A">
      <w:pPr>
        <w:pStyle w:val="cms10n"/>
        <w:numPr>
          <w:ilvl w:val="0"/>
          <w:numId w:val="13"/>
        </w:numPr>
        <w:spacing w:before="0" w:beforeAutospacing="0" w:after="0" w:afterAutospacing="0"/>
        <w:jc w:val="both"/>
        <w:rPr>
          <w:rFonts w:asciiTheme="minorHAnsi" w:hAnsiTheme="minorHAnsi"/>
          <w:b/>
          <w:color w:val="FF0000"/>
          <w:sz w:val="22"/>
          <w:szCs w:val="22"/>
          <w:u w:val="single"/>
        </w:rPr>
      </w:pPr>
      <w:r>
        <w:rPr>
          <w:rFonts w:asciiTheme="minorHAnsi" w:hAnsiTheme="minorHAnsi" w:cs="Arial"/>
          <w:b/>
          <w:color w:val="FF0000"/>
          <w:sz w:val="22"/>
          <w:szCs w:val="22"/>
          <w:u w:val="single"/>
        </w:rPr>
        <w:t>Détermination des paramètres d’entrée des essais</w:t>
      </w:r>
    </w:p>
    <w:p w14:paraId="0AF630A6" w14:textId="77777777" w:rsidR="00CC338A" w:rsidRPr="00F32943" w:rsidRDefault="00CC338A" w:rsidP="00696367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4D822CBE" w14:textId="77777777" w:rsidR="005B61CE" w:rsidRDefault="005B61CE" w:rsidP="005B61CE">
      <w:pPr>
        <w:jc w:val="both"/>
        <w:rPr>
          <w:rFonts w:asciiTheme="minorHAnsi" w:hAnsiTheme="minorHAnsi" w:cs="Arial"/>
          <w:b/>
          <w:color w:val="0070C0"/>
          <w:szCs w:val="22"/>
          <w:u w:val="single"/>
        </w:rPr>
      </w:pP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4608"/>
        <w:gridCol w:w="4606"/>
      </w:tblGrid>
      <w:tr w:rsidR="00CC338A" w14:paraId="4BB4F8A9" w14:textId="77777777" w:rsidTr="00CC338A">
        <w:trPr>
          <w:trHeight w:val="117"/>
        </w:trPr>
        <w:tc>
          <w:tcPr>
            <w:tcW w:w="4606" w:type="dxa"/>
          </w:tcPr>
          <w:p w14:paraId="36CAC686" w14:textId="77777777" w:rsidR="00CC338A" w:rsidRPr="00CC338A" w:rsidRDefault="00CC338A" w:rsidP="00CC338A">
            <w:pPr>
              <w:pStyle w:val="Normalcentr"/>
              <w:spacing w:before="0" w:beforeAutospacing="0" w:after="0" w:afterAutospacing="0"/>
              <w:jc w:val="center"/>
              <w:rPr>
                <w:rFonts w:asciiTheme="minorHAnsi" w:hAnsiTheme="minorHAnsi" w:cs="Arial"/>
                <w:sz w:val="22"/>
                <w:szCs w:val="22"/>
              </w:rPr>
            </w:pPr>
            <w:r w:rsidRPr="00CC338A">
              <w:rPr>
                <w:rFonts w:asciiTheme="minorHAnsi" w:hAnsiTheme="minorHAnsi" w:cs="Arial"/>
                <w:sz w:val="22"/>
                <w:szCs w:val="22"/>
              </w:rPr>
              <w:t>Expérimentateur</w:t>
            </w:r>
          </w:p>
        </w:tc>
        <w:tc>
          <w:tcPr>
            <w:tcW w:w="4606" w:type="dxa"/>
          </w:tcPr>
          <w:p w14:paraId="1C2ED52E" w14:textId="77777777" w:rsidR="00CC338A" w:rsidRPr="00CC338A" w:rsidRDefault="00CC338A" w:rsidP="00CC338A">
            <w:pPr>
              <w:pStyle w:val="Normalcentr"/>
              <w:spacing w:before="0" w:beforeAutospacing="0" w:after="0" w:afterAutospacing="0"/>
              <w:jc w:val="center"/>
              <w:rPr>
                <w:rFonts w:asciiTheme="minorHAnsi" w:hAnsiTheme="minorHAnsi" w:cs="Arial"/>
                <w:sz w:val="22"/>
                <w:szCs w:val="22"/>
              </w:rPr>
            </w:pPr>
            <w:r w:rsidRPr="00CC338A">
              <w:rPr>
                <w:rFonts w:asciiTheme="minorHAnsi" w:hAnsiTheme="minorHAnsi" w:cs="Arial"/>
                <w:sz w:val="22"/>
                <w:szCs w:val="22"/>
              </w:rPr>
              <w:t>Modélisateur</w:t>
            </w:r>
          </w:p>
        </w:tc>
      </w:tr>
      <w:tr w:rsidR="00CC338A" w14:paraId="5DAA49F7" w14:textId="77777777" w:rsidTr="00CC338A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61"/>
        </w:trPr>
        <w:tc>
          <w:tcPr>
            <w:tcW w:w="4608" w:type="dxa"/>
          </w:tcPr>
          <w:p w14:paraId="7A5013E4" w14:textId="460EF9AB" w:rsidR="00A344AA" w:rsidRPr="00A344AA" w:rsidRDefault="00CC338A" w:rsidP="00A344A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 xml:space="preserve">Mettre en place une campagne d’essais expérimentaux permettant de </w:t>
            </w:r>
            <w:r w:rsidR="00124D2A">
              <w:rPr>
                <w:rFonts w:asciiTheme="minorHAnsi" w:hAnsiTheme="minorHAnsi" w:cs="Arial"/>
                <w:sz w:val="22"/>
                <w:szCs w:val="22"/>
              </w:rPr>
              <w:t>quantifier les relations entrée/</w:t>
            </w:r>
            <w:r>
              <w:rPr>
                <w:rFonts w:asciiTheme="minorHAnsi" w:hAnsiTheme="minorHAnsi" w:cs="Arial"/>
                <w:sz w:val="22"/>
                <w:szCs w:val="22"/>
              </w:rPr>
              <w:t>sortie</w:t>
            </w:r>
            <w:r w:rsidR="0041598F">
              <w:rPr>
                <w:rFonts w:asciiTheme="minorHAnsi" w:hAnsiTheme="minorHAnsi" w:cs="Arial"/>
                <w:sz w:val="22"/>
                <w:szCs w:val="22"/>
              </w:rPr>
              <w:t xml:space="preserve"> cinématique</w:t>
            </w:r>
          </w:p>
          <w:p w14:paraId="39C7BE54" w14:textId="46672DEB" w:rsidR="00CC338A" w:rsidRPr="00CC338A" w:rsidRDefault="00CC338A" w:rsidP="00CC338A">
            <w:pPr>
              <w:pStyle w:val="Normalcentr"/>
              <w:numPr>
                <w:ilvl w:val="0"/>
                <w:numId w:val="36"/>
              </w:numPr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>A l’aide du logiciel d’acquisition choisir les tracés les plus a</w:t>
            </w:r>
            <w:r w:rsidR="00FE4B61">
              <w:rPr>
                <w:rFonts w:asciiTheme="minorHAnsi" w:hAnsiTheme="minorHAnsi" w:cs="Arial"/>
                <w:sz w:val="22"/>
                <w:szCs w:val="22"/>
              </w:rPr>
              <w:t>ppropriés et les exporter vers E</w:t>
            </w:r>
            <w:r>
              <w:rPr>
                <w:rFonts w:asciiTheme="minorHAnsi" w:hAnsiTheme="minorHAnsi" w:cs="Arial"/>
                <w:sz w:val="22"/>
                <w:szCs w:val="22"/>
              </w:rPr>
              <w:t>xcel.</w:t>
            </w:r>
          </w:p>
          <w:p w14:paraId="3EDD6845" w14:textId="77777777" w:rsidR="00CC338A" w:rsidRDefault="00CC338A" w:rsidP="00CC338A">
            <w:pPr>
              <w:ind w:left="108"/>
              <w:jc w:val="both"/>
              <w:rPr>
                <w:rFonts w:asciiTheme="minorHAnsi" w:hAnsiTheme="minorHAnsi" w:cs="Arial"/>
                <w:b/>
                <w:color w:val="0070C0"/>
                <w:szCs w:val="22"/>
                <w:u w:val="single"/>
              </w:rPr>
            </w:pPr>
          </w:p>
        </w:tc>
        <w:tc>
          <w:tcPr>
            <w:tcW w:w="4604" w:type="dxa"/>
          </w:tcPr>
          <w:p w14:paraId="4EF5EB0B" w14:textId="33DB4B30" w:rsidR="00CC338A" w:rsidRPr="00CC338A" w:rsidRDefault="00CC338A" w:rsidP="00CC338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 xml:space="preserve">Dans le menu analyse, faire un calcul mécanique. </w:t>
            </w:r>
          </w:p>
          <w:p w14:paraId="4B46E5E1" w14:textId="47F9DC82" w:rsidR="00CC338A" w:rsidRPr="00CC338A" w:rsidRDefault="00CC338A" w:rsidP="00CC338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Les paramètr</w:t>
            </w:r>
            <w:r w:rsidR="00555191">
              <w:rPr>
                <w:rFonts w:asciiTheme="minorHAnsi" w:hAnsiTheme="minorHAnsi" w:cs="Arial"/>
                <w:szCs w:val="22"/>
              </w:rPr>
              <w:t>es cinématiques déjà enregistrés permett</w:t>
            </w:r>
            <w:r>
              <w:rPr>
                <w:rFonts w:asciiTheme="minorHAnsi" w:hAnsiTheme="minorHAnsi" w:cs="Arial"/>
                <w:szCs w:val="22"/>
              </w:rPr>
              <w:t>e</w:t>
            </w:r>
            <w:r w:rsidR="00555191">
              <w:rPr>
                <w:rFonts w:asciiTheme="minorHAnsi" w:hAnsiTheme="minorHAnsi" w:cs="Arial"/>
                <w:szCs w:val="22"/>
              </w:rPr>
              <w:t>nt</w:t>
            </w:r>
            <w:r>
              <w:rPr>
                <w:rFonts w:asciiTheme="minorHAnsi" w:hAnsiTheme="minorHAnsi" w:cs="Arial"/>
                <w:szCs w:val="22"/>
              </w:rPr>
              <w:t xml:space="preserve"> de générer une vitesse de sortie du vérin de 0,014m/s</w:t>
            </w:r>
          </w:p>
          <w:p w14:paraId="79EDBD41" w14:textId="7CEDDC50" w:rsidR="00CC338A" w:rsidRPr="00CC338A" w:rsidRDefault="00CC338A" w:rsidP="00CC338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Choisir le type de calcul</w:t>
            </w:r>
          </w:p>
          <w:p w14:paraId="3082629F" w14:textId="00B292C3" w:rsidR="00CC338A" w:rsidRPr="00124D2A" w:rsidRDefault="00CC338A" w:rsidP="00CC338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Lancer la simulation.</w:t>
            </w:r>
          </w:p>
          <w:p w14:paraId="5415B427" w14:textId="79D236DD" w:rsidR="00124D2A" w:rsidRPr="00677638" w:rsidRDefault="00124D2A" w:rsidP="00CC338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Obtenir les tracé</w:t>
            </w:r>
            <w:r w:rsidR="00677638">
              <w:rPr>
                <w:rFonts w:asciiTheme="minorHAnsi" w:hAnsiTheme="minorHAnsi" w:cs="Arial"/>
                <w:szCs w:val="22"/>
              </w:rPr>
              <w:t>s</w:t>
            </w:r>
            <w:r>
              <w:rPr>
                <w:rFonts w:asciiTheme="minorHAnsi" w:hAnsiTheme="minorHAnsi" w:cs="Arial"/>
                <w:szCs w:val="22"/>
              </w:rPr>
              <w:t xml:space="preserve"> dans le menu </w:t>
            </w:r>
            <w:r w:rsidR="00555191">
              <w:rPr>
                <w:rFonts w:asciiTheme="minorHAnsi" w:hAnsiTheme="minorHAnsi" w:cs="Arial"/>
                <w:szCs w:val="22"/>
              </w:rPr>
              <w:t>« </w:t>
            </w:r>
            <w:r>
              <w:rPr>
                <w:rFonts w:asciiTheme="minorHAnsi" w:hAnsiTheme="minorHAnsi" w:cs="Arial"/>
                <w:szCs w:val="22"/>
              </w:rPr>
              <w:t>courbe</w:t>
            </w:r>
            <w:r w:rsidR="00555191">
              <w:rPr>
                <w:rFonts w:asciiTheme="minorHAnsi" w:hAnsiTheme="minorHAnsi" w:cs="Arial"/>
                <w:szCs w:val="22"/>
              </w:rPr>
              <w:t> »</w:t>
            </w:r>
            <w:r>
              <w:rPr>
                <w:rFonts w:asciiTheme="minorHAnsi" w:hAnsiTheme="minorHAnsi" w:cs="Arial"/>
                <w:szCs w:val="22"/>
              </w:rPr>
              <w:t xml:space="preserve"> de l’arborescence.</w:t>
            </w:r>
          </w:p>
          <w:p w14:paraId="108FA2DD" w14:textId="7167C562" w:rsidR="00677638" w:rsidRPr="00CC338A" w:rsidRDefault="00677638" w:rsidP="00CC338A">
            <w:pPr>
              <w:pStyle w:val="Paragraphedeliste"/>
              <w:numPr>
                <w:ilvl w:val="0"/>
                <w:numId w:val="36"/>
              </w:numPr>
              <w:rPr>
                <w:rFonts w:asciiTheme="minorHAnsi" w:hAnsiTheme="minorHAnsi" w:cs="Arial"/>
                <w:b/>
                <w:szCs w:val="22"/>
                <w:u w:val="single"/>
              </w:rPr>
            </w:pPr>
            <w:r>
              <w:rPr>
                <w:rFonts w:asciiTheme="minorHAnsi" w:hAnsiTheme="minorHAnsi" w:cs="Arial"/>
                <w:szCs w:val="22"/>
              </w:rPr>
              <w:t>Exporter vers Excel</w:t>
            </w:r>
          </w:p>
          <w:p w14:paraId="150E38EB" w14:textId="77777777" w:rsidR="00CC338A" w:rsidRDefault="00CC338A" w:rsidP="00CC338A">
            <w:pPr>
              <w:jc w:val="both"/>
              <w:rPr>
                <w:rFonts w:asciiTheme="minorHAnsi" w:hAnsiTheme="minorHAnsi" w:cs="Arial"/>
                <w:b/>
                <w:color w:val="0070C0"/>
                <w:szCs w:val="22"/>
                <w:u w:val="single"/>
              </w:rPr>
            </w:pPr>
          </w:p>
        </w:tc>
      </w:tr>
    </w:tbl>
    <w:p w14:paraId="77857EA8" w14:textId="77777777" w:rsidR="00CC338A" w:rsidRPr="000320C9" w:rsidRDefault="00CC338A" w:rsidP="000320C9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25C9202D" w14:textId="61CAA891" w:rsidR="008C02DA" w:rsidRPr="008C02DA" w:rsidRDefault="00CC338A" w:rsidP="008C02DA">
      <w:pPr>
        <w:pStyle w:val="Paragraphedeliste"/>
        <w:numPr>
          <w:ilvl w:val="0"/>
          <w:numId w:val="8"/>
        </w:numPr>
        <w:jc w:val="both"/>
        <w:rPr>
          <w:rFonts w:asciiTheme="minorHAnsi" w:hAnsiTheme="minorHAnsi" w:cs="Arial"/>
          <w:color w:val="000000"/>
          <w:szCs w:val="22"/>
        </w:rPr>
      </w:pPr>
      <w:r w:rsidRPr="00CC338A">
        <w:rPr>
          <w:rFonts w:asciiTheme="minorHAnsi" w:hAnsiTheme="minorHAnsi" w:cs="Arial"/>
          <w:color w:val="000000"/>
          <w:szCs w:val="22"/>
        </w:rPr>
        <w:t>En fonction des résultats expérimentaux justifier la valeur des paramètres d’entrée du modèle simulé.</w:t>
      </w:r>
      <w:bookmarkStart w:id="0" w:name="_GoBack"/>
      <w:bookmarkEnd w:id="0"/>
    </w:p>
    <w:p w14:paraId="64F3DBF9" w14:textId="0C69E281" w:rsidR="002A6AD6" w:rsidRPr="00AC0293" w:rsidRDefault="00CC338A" w:rsidP="00696367">
      <w:pPr>
        <w:pStyle w:val="Paragraphedeliste"/>
        <w:numPr>
          <w:ilvl w:val="0"/>
          <w:numId w:val="8"/>
        </w:numPr>
        <w:jc w:val="both"/>
        <w:rPr>
          <w:rFonts w:asciiTheme="minorHAnsi" w:hAnsiTheme="minorHAnsi" w:cs="Arial"/>
          <w:color w:val="000000"/>
          <w:szCs w:val="22"/>
        </w:rPr>
      </w:pPr>
      <w:r>
        <w:rPr>
          <w:rFonts w:asciiTheme="minorHAnsi" w:hAnsiTheme="minorHAnsi" w:cs="Arial"/>
          <w:color w:val="000000"/>
          <w:szCs w:val="22"/>
        </w:rPr>
        <w:t>Interpréter les écarts entre le modèle simulé et réel.</w:t>
      </w:r>
    </w:p>
    <w:p w14:paraId="5D205985" w14:textId="77777777" w:rsidR="00BA218F" w:rsidRDefault="00BA218F" w:rsidP="00AC0293"/>
    <w:p w14:paraId="23338A6E" w14:textId="77777777" w:rsidR="00CE1C55" w:rsidRDefault="00CE1C55" w:rsidP="00AC0293"/>
    <w:p w14:paraId="41607121" w14:textId="77777777" w:rsidR="006B05F5" w:rsidRDefault="006B05F5" w:rsidP="00AC0293"/>
    <w:p w14:paraId="0B5274BB" w14:textId="77777777" w:rsidR="00CE1C55" w:rsidRDefault="00CE1C55" w:rsidP="00AC0293"/>
    <w:p w14:paraId="4622D5EB" w14:textId="30811C92" w:rsidR="00AC0293" w:rsidRPr="00BA218F" w:rsidRDefault="000320C9" w:rsidP="00AC0293">
      <w:pPr>
        <w:pStyle w:val="cms10n"/>
        <w:numPr>
          <w:ilvl w:val="0"/>
          <w:numId w:val="13"/>
        </w:numPr>
        <w:spacing w:before="0" w:beforeAutospacing="0" w:after="0" w:afterAutospacing="0"/>
        <w:jc w:val="both"/>
        <w:rPr>
          <w:rFonts w:asciiTheme="minorHAnsi" w:hAnsiTheme="minorHAnsi"/>
          <w:b/>
          <w:color w:val="FF0000"/>
          <w:sz w:val="22"/>
          <w:szCs w:val="22"/>
          <w:u w:val="single"/>
        </w:rPr>
      </w:pPr>
      <w:r>
        <w:rPr>
          <w:rFonts w:asciiTheme="minorHAnsi" w:hAnsiTheme="minorHAnsi" w:cs="Arial"/>
          <w:b/>
          <w:color w:val="FF0000"/>
          <w:sz w:val="22"/>
          <w:szCs w:val="22"/>
          <w:u w:val="single"/>
        </w:rPr>
        <w:lastRenderedPageBreak/>
        <w:t>Synthèse des mesures</w:t>
      </w:r>
    </w:p>
    <w:p w14:paraId="25C09BBB" w14:textId="77777777" w:rsidR="00BA218F" w:rsidRDefault="00BA218F" w:rsidP="00AC0293">
      <w:pPr>
        <w:pStyle w:val="cms10n"/>
        <w:spacing w:before="0" w:beforeAutospacing="0" w:after="0" w:afterAutospacing="0"/>
        <w:jc w:val="both"/>
        <w:rPr>
          <w:rFonts w:asciiTheme="minorHAnsi" w:hAnsiTheme="minorHAnsi" w:cs="Arial"/>
          <w:b/>
          <w:color w:val="FF0000"/>
          <w:sz w:val="22"/>
          <w:szCs w:val="22"/>
          <w:u w:val="single"/>
        </w:rPr>
      </w:pPr>
    </w:p>
    <w:tbl>
      <w:tblPr>
        <w:tblpPr w:leftFromText="142" w:rightFromText="142" w:vertAnchor="text" w:horzAnchor="margin" w:tblpY="193"/>
        <w:tblOverlap w:val="never"/>
        <w:tblW w:w="95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34"/>
        <w:gridCol w:w="5244"/>
        <w:gridCol w:w="1134"/>
        <w:gridCol w:w="2657"/>
      </w:tblGrid>
      <w:tr w:rsidR="000320C9" w14:paraId="554F8E4E" w14:textId="77777777" w:rsidTr="00A344AA">
        <w:tc>
          <w:tcPr>
            <w:tcW w:w="9569" w:type="dxa"/>
            <w:gridSpan w:val="4"/>
            <w:shd w:val="clear" w:color="auto" w:fill="FF99CC"/>
          </w:tcPr>
          <w:p w14:paraId="7E818CE1" w14:textId="77777777" w:rsidR="000320C9" w:rsidRDefault="000320C9" w:rsidP="00A344AA">
            <w:pPr>
              <w:jc w:val="center"/>
              <w:rPr>
                <w:b/>
                <w:sz w:val="28"/>
                <w:szCs w:val="28"/>
              </w:rPr>
            </w:pPr>
            <w:r w:rsidRPr="00511484">
              <w:rPr>
                <w:b/>
                <w:sz w:val="28"/>
                <w:szCs w:val="28"/>
              </w:rPr>
              <w:t>Chaine de mesure</w:t>
            </w:r>
            <w:r>
              <w:rPr>
                <w:b/>
                <w:sz w:val="28"/>
                <w:szCs w:val="28"/>
              </w:rPr>
              <w:t xml:space="preserve">  </w:t>
            </w:r>
          </w:p>
          <w:p w14:paraId="4B068CAC" w14:textId="77777777" w:rsidR="000320C9" w:rsidRPr="003742D0" w:rsidRDefault="000320C9" w:rsidP="00A344AA">
            <w:pPr>
              <w:jc w:val="center"/>
              <w:rPr>
                <w:b/>
              </w:rPr>
            </w:pPr>
          </w:p>
        </w:tc>
      </w:tr>
      <w:tr w:rsidR="000320C9" w:rsidRPr="00187278" w14:paraId="1F6D3FE3" w14:textId="77777777" w:rsidTr="00A344AA">
        <w:trPr>
          <w:trHeight w:val="3880"/>
        </w:trPr>
        <w:tc>
          <w:tcPr>
            <w:tcW w:w="6912" w:type="dxa"/>
            <w:gridSpan w:val="3"/>
          </w:tcPr>
          <w:p w14:paraId="68132EC9" w14:textId="77777777" w:rsidR="000320C9" w:rsidRPr="00C17DDB" w:rsidRDefault="000320C9" w:rsidP="00A344AA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4AF4D309" wp14:editId="2D50CCB3">
                      <wp:simplePos x="0" y="0"/>
                      <wp:positionH relativeFrom="character">
                        <wp:posOffset>-72390</wp:posOffset>
                      </wp:positionH>
                      <wp:positionV relativeFrom="line">
                        <wp:posOffset>27305</wp:posOffset>
                      </wp:positionV>
                      <wp:extent cx="4411345" cy="2633980"/>
                      <wp:effectExtent l="2540" t="635" r="5715" b="0"/>
                      <wp:wrapNone/>
                      <wp:docPr id="72" name="Group 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0" y="0"/>
                                <a:ext cx="4411345" cy="2633980"/>
                                <a:chOff x="1314" y="9303"/>
                                <a:chExt cx="6947" cy="4148"/>
                              </a:xfrm>
                            </wpg:grpSpPr>
                            <wps:wsp>
                              <wps:cNvPr id="73" name="AutoShape 74"/>
                              <wps:cNvSpPr>
                                <a:spLocks noChangeAspect="1" noChangeArrowheads="1" noTextEdit="1"/>
                              </wps:cNvSpPr>
                              <wps:spPr bwMode="auto">
                                <a:xfrm>
                                  <a:off x="1314" y="9303"/>
                                  <a:ext cx="6947" cy="414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" name="Line 75"/>
                              <wps:cNvCnPr/>
                              <wps:spPr bwMode="auto">
                                <a:xfrm flipH="1">
                                  <a:off x="5678" y="9939"/>
                                  <a:ext cx="2024" cy="2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triangle" w="med" len="med"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" name="Text Box 7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53" y="10711"/>
                                  <a:ext cx="1456" cy="4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dashDot"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3A3F89C" w14:textId="77777777" w:rsidR="00A344AA" w:rsidRPr="00497BF1" w:rsidRDefault="00A344AA" w:rsidP="000320C9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Line 77"/>
                              <wps:cNvCnPr/>
                              <wps:spPr bwMode="auto">
                                <a:xfrm>
                                  <a:off x="3866" y="12394"/>
                                  <a:ext cx="179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7" name="Line 78"/>
                              <wps:cNvCnPr/>
                              <wps:spPr bwMode="auto">
                                <a:xfrm flipV="1">
                                  <a:off x="3038" y="10934"/>
                                  <a:ext cx="1012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" y="9419"/>
                                  <a:ext cx="1994" cy="7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856ADC" w14:textId="77777777" w:rsidR="00A344AA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</w:rPr>
                                    </w:pPr>
                                    <w:r w:rsidRPr="00511484">
                                      <w:rPr>
                                        <w:rFonts w:ascii="Arial" w:hAnsi="Arial" w:cs="Arial"/>
                                        <w:b/>
                                      </w:rPr>
                                      <w:t xml:space="preserve">Grandeur à évaluer </w:t>
                                    </w:r>
                                  </w:p>
                                  <w:p w14:paraId="3D61733B" w14:textId="77777777" w:rsidR="00A344AA" w:rsidRPr="00511484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FF0000"/>
                                      </w:rPr>
                                    </w:pPr>
                                  </w:p>
                                  <w:p w14:paraId="5E8E7B45" w14:textId="77777777" w:rsidR="00A344AA" w:rsidRPr="00DA3994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</w:rPr>
                                    </w:pPr>
                                  </w:p>
                                  <w:p w14:paraId="1B1BE1EE" w14:textId="77777777" w:rsidR="00A344AA" w:rsidRPr="00BD7C06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79" name="Rectangle 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38" y="9447"/>
                                  <a:ext cx="2480" cy="111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B73577" w14:textId="77777777" w:rsidR="00A344AA" w:rsidRPr="00E4215D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3366FF"/>
                                      </w:rPr>
                                    </w:pPr>
                                    <w:r w:rsidRPr="00511484">
                                      <w:rPr>
                                        <w:rFonts w:ascii="Arial" w:hAnsi="Arial" w:cs="Arial"/>
                                        <w:b/>
                                      </w:rPr>
                                      <w:t xml:space="preserve">Grandeur  évaluée </w:t>
                                    </w:r>
                                    <w:r w:rsidRPr="00E4215D">
                                      <w:rPr>
                                        <w:rFonts w:ascii="Arial" w:hAnsi="Arial" w:cs="Arial"/>
                                      </w:rPr>
                                      <w:t>utilisation et/ou affichage</w:t>
                                    </w:r>
                                  </w:p>
                                  <w:p w14:paraId="6A8ACD13" w14:textId="77777777" w:rsidR="00A344AA" w:rsidRPr="00BD7C06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0" name="Line 81"/>
                              <wps:cNvCnPr/>
                              <wps:spPr bwMode="auto">
                                <a:xfrm>
                                  <a:off x="1907" y="10034"/>
                                  <a:ext cx="1985" cy="23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" name="Text Box 8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4" y="10558"/>
                                  <a:ext cx="2357" cy="8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9EA509B" w14:textId="77777777" w:rsidR="00A344AA" w:rsidRPr="003302DB" w:rsidRDefault="00A344AA" w:rsidP="000320C9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" name="Line 83"/>
                              <wps:cNvCnPr/>
                              <wps:spPr bwMode="auto">
                                <a:xfrm flipV="1">
                                  <a:off x="5506" y="10951"/>
                                  <a:ext cx="64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" name="Text Box 8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005" y="11613"/>
                                  <a:ext cx="2195" cy="9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232A11" w14:textId="77777777" w:rsidR="00A344AA" w:rsidRPr="00511484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</w:rPr>
                                    </w:pPr>
                                    <w:r w:rsidRPr="00511484">
                                      <w:rPr>
                                        <w:rFonts w:ascii="Arial" w:hAnsi="Arial" w:cs="Arial"/>
                                        <w:b/>
                                      </w:rPr>
                                      <w:t xml:space="preserve">Signal, image de la grandeur mesurée 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Text Box 8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92" y="11947"/>
                                  <a:ext cx="1660" cy="9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911AD43" w14:textId="77777777" w:rsidR="00A344AA" w:rsidRDefault="00A344AA" w:rsidP="000320C9">
                                    <w:pPr>
                                      <w:jc w:val="center"/>
                                    </w:pPr>
                                    <w:r>
                                      <w:t>CAPTEUR</w:t>
                                    </w:r>
                                  </w:p>
                                  <w:p w14:paraId="2630AA13" w14:textId="77777777" w:rsidR="00A344AA" w:rsidRPr="003A4767" w:rsidRDefault="00A344AA" w:rsidP="000320C9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" name="AutoShape 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72" y="10558"/>
                                  <a:ext cx="1859" cy="83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3F9605D" w14:textId="77777777" w:rsidR="00A344AA" w:rsidRPr="003302DB" w:rsidRDefault="00A344AA" w:rsidP="000320C9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" name="Text Box 8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71" y="11395"/>
                                  <a:ext cx="761" cy="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F291E0" w14:textId="77777777" w:rsidR="00A344AA" w:rsidRPr="003302DB" w:rsidRDefault="00A344AA" w:rsidP="000320C9">
                                    <w:pPr>
                                      <w:rPr>
                                        <w:szCs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" name="Text Box 8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434" y="10268"/>
                                  <a:ext cx="761" cy="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D2F9CA" w14:textId="77777777" w:rsidR="00A344AA" w:rsidRPr="003302DB" w:rsidRDefault="00A344AA" w:rsidP="000320C9">
                                    <w:pPr>
                                      <w:rPr>
                                        <w:szCs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" name="Text Box 8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8" y="11811"/>
                                  <a:ext cx="2609" cy="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C5BC29" w14:textId="77777777" w:rsidR="00A344AA" w:rsidRPr="00511484" w:rsidRDefault="00A344AA" w:rsidP="000320C9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color w:val="FF0000"/>
                                      </w:rPr>
                                    </w:pPr>
                                    <w:r w:rsidRPr="00511484">
                                      <w:rPr>
                                        <w:rFonts w:ascii="Arial" w:hAnsi="Arial" w:cs="Arial"/>
                                        <w:b/>
                                      </w:rPr>
                                      <w:t>Grandeur</w:t>
                                    </w:r>
                                    <w:r>
                                      <w:rPr>
                                        <w:rFonts w:ascii="Arial" w:hAnsi="Arial" w:cs="Arial"/>
                                        <w:b/>
                                      </w:rPr>
                                      <w:t xml:space="preserve"> à mesurer</w:t>
                                    </w:r>
                                    <w:r w:rsidRPr="00511484">
                                      <w:rPr>
                                        <w:rFonts w:ascii="Arial" w:hAnsi="Arial" w:cs="Arial"/>
                                        <w:color w:val="3366FF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" name="Text Box 9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2" y="12576"/>
                                  <a:ext cx="2984" cy="6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D046FD" w14:textId="77777777" w:rsidR="00A344AA" w:rsidRDefault="00A344AA" w:rsidP="000320C9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006BC5">
                                      <w:rPr>
                                        <w:b/>
                                      </w:rPr>
                                      <w:t>CHAINE</w:t>
                                    </w:r>
                                  </w:p>
                                  <w:p w14:paraId="5940266F" w14:textId="77777777" w:rsidR="00A344AA" w:rsidRPr="00006BC5" w:rsidRDefault="00A344AA" w:rsidP="000320C9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006BC5">
                                      <w:rPr>
                                        <w:b/>
                                      </w:rPr>
                                      <w:t>D’ADAPTATION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" name="Text Box 9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09" y="12427"/>
                                  <a:ext cx="2691" cy="9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0F57F4" w14:textId="77777777" w:rsidR="00A344AA" w:rsidRPr="00006BC5" w:rsidRDefault="00A344AA" w:rsidP="000320C9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006BC5">
                                      <w:rPr>
                                        <w:b/>
                                      </w:rPr>
                                      <w:t>CONDITIONNEUR</w:t>
                                    </w:r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  <w:r w:rsidRPr="00006BC5">
                                      <w:rPr>
                                        <w:b/>
                                      </w:rPr>
                                      <w:t>/</w:t>
                                    </w:r>
                                  </w:p>
                                  <w:p w14:paraId="20ADE723" w14:textId="77777777" w:rsidR="00A344AA" w:rsidRPr="00006BC5" w:rsidRDefault="00A344AA" w:rsidP="000320C9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006BC5">
                                      <w:rPr>
                                        <w:b/>
                                      </w:rPr>
                                      <w:t>TRAITEMENT DU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73" o:spid="_x0000_s1026" style="position:absolute;margin-left:-5.65pt;margin-top:2.15pt;width:347.35pt;height:207.4pt;z-index:251676672;mso-position-horizontal-relative:char;mso-position-vertical-relative:line" coordorigin="1314,9303" coordsize="6947,414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">
                      <o:lock v:ext="edit" aspectratio="t"/>
                      <v:rect id="AutoShape 74" o:spid="_x0000_s1027" style="position:absolute;left:1314;top:9303;width:6947;height:414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AYzIxAAA&#10;ANsAAAAPAAAAZHJzL2Rvd25yZXYueG1sRI9Ba8JAFITvBf/D8gQvohstVEldRQQxSEGM1vMj+5qE&#10;Zt/G7Jqk/75bEHocZuYbZrXpTSVaalxpWcFsGoEgzqwuOVdwvewnSxDOI2usLJOCH3KwWQ9eVhhr&#10;2/GZ2tTnIkDYxaig8L6OpXRZQQbd1NbEwfuyjUEfZJNL3WAX4KaS8yh6kwZLDgsF1rQrKPtOH0ZB&#10;l53a2+XjIE/jW2L5ntx36edRqdGw376D8NT7//CznWgFi1f4+xJ+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gGMyMQAAADbAAAADwAAAAAAAAAAAAAAAACXAgAAZHJzL2Rv&#10;d25yZXYueG1sUEsFBgAAAAAEAAQA9QAAAIgDAAAAAA==&#10;" filled="f" stroked="f">
                        <o:lock v:ext="edit" aspectratio="t" text="t"/>
                      </v:rect>
                      <v:line id="Line 75" o:spid="_x0000_s1028" style="position:absolute;flip:x;visibility:visible;mso-wrap-style:square" from="5678,9939" to="7702,1240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+Bo3cMAAADbAAAADwAAAGRycy9kb3ducmV2LnhtbESPT4vCMBTE7wt+h/AEL4umiqxSjSLC&#10;gnha/90fzWtabF5Kk21rP/1mYWGPw8z8htnue1uJlhpfOlYwnyUgiDOnSzYK7rfP6RqED8gaK8ek&#10;4EUe9rvR2xZT7Tq+UHsNRkQI+xQVFCHUqZQ+K8iin7maOHq5ayyGKBsjdYNdhNtKLpLkQ1osOS4U&#10;WNOxoOx5/bYKFu9D702WX9ZDO5y/XGeWj/yg1GTcHzYgAvXhP/zXPmkFqyX8fok/QO5+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vgaN3DAAAA2wAAAA8AAAAAAAAAAAAA&#10;AAAAoQIAAGRycy9kb3ducmV2LnhtbFBLBQYAAAAABAAEAPkAAACRAwAAAAA=&#10;">
                        <v:stroke startarrow="block"/>
                      </v:line>
                      <v:shapetype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Text Box 76" o:spid="_x0000_s1029" type="#_x0000_t202" style="position:absolute;left:4053;top:10711;width:1456;height:4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j8kAxAAA&#10;ANsAAAAPAAAAZHJzL2Rvd25yZXYueG1sRI9BawIxFITvhf6H8Aq91axSrW7NLkUQRLxoC+LtsXlu&#10;lm5etkl0139vCoUeh5n5hlmWg23FlXxoHCsYjzIQxJXTDdcKvj7XL3MQISJrbB2TghsFKIvHhyXm&#10;2vW8p+sh1iJBOOSowMTY5VKGypDFMHIdcfLOzluMSfpaao99gttWTrJsJi02nBYMdrQyVH0fLlbB&#10;0cTTdrwbFtuFvXj6eXW7fuKUen4aPt5BRBrif/ivvdEK3qbw+yX9AFnc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4/JAMQAAADbAAAADwAAAAAAAAAAAAAAAACXAgAAZHJzL2Rv&#10;d25yZXYueG1sUEsFBgAAAAAEAAQA9QAAAIgDAAAAAA==&#10;">
                        <v:stroke dashstyle="dashDot"/>
                        <v:textbox>
                          <w:txbxContent>
                            <w:p w14:paraId="73A3F89C" w14:textId="77777777" w:rsidR="00A344AA" w:rsidRPr="00497BF1" w:rsidRDefault="00A344AA" w:rsidP="000320C9"/>
                          </w:txbxContent>
                        </v:textbox>
                      </v:shape>
                      <v:line id="Line 77" o:spid="_x0000_s1030" style="position:absolute;visibility:visible;mso-wrap-style:square" from="3866,12394" to="5665,123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lvTx8YAAADbAAAADwAAAGRycy9kb3ducmV2LnhtbESPT2vCQBTE74V+h+UJvdWNLaQSXUVa&#10;Cuqh1D+gx2f2mcRm34bdNUm/vSsUehxm5jfMdN6bWrTkfGVZwWiYgCDOra64ULDffT6PQfiArLG2&#10;TAp+ycN89vgwxUzbjjfUbkMhIoR9hgrKEJpMSp+XZNAPbUMcvbN1BkOUrpDaYRfhppYvSZJKgxXH&#10;hRIbei8p/9lejYKv1++0XazWy/6wSk/5x+Z0vHROqadBv5iACNSH//Bfe6kVvKVw/xJ/gJzd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Zb08fGAAAA2wAAAA8AAAAAAAAA&#10;AAAAAAAAoQIAAGRycy9kb3ducmV2LnhtbFBLBQYAAAAABAAEAPkAAACUAwAAAAA=&#10;"/>
                      <v:line id="Line 78" o:spid="_x0000_s1031" style="position:absolute;flip:y;visibility:visible;mso-wrap-style:square" from="3038,10934" to="4050,109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FpTdcQAAADbAAAADwAAAGRycy9kb3ducmV2LnhtbESPzWrDMBCE74G+g9hCb7GcQJvgRgml&#10;EMihtMTOocfFWv8k1spYciy/fVUo9DjMzjc7u0MwnbjT4FrLClZJCoK4tLrlWsGlOC63IJxH1thZ&#10;JgUzOTjsHxY7zLSd+Ez33NciQthlqKDxvs+kdGVDBl1ie+LoVXYw6KMcaqkHnCLcdHKdpi/SYMux&#10;ocGe3hsqb/lo4hvPY1eE1fixxu9Qn+1nXn1dZ6WeHsPbKwhPwf8f/6VPWsFmA79bIgDk/g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MWlN1xAAAANsAAAAPAAAAAAAAAAAA&#10;AAAAAKECAABkcnMvZG93bnJldi54bWxQSwUGAAAAAAQABAD5AAAAkgMAAAAA&#10;">
                        <v:stroke dashstyle="dash" endarrow="block"/>
                      </v:line>
                      <v:rect id="Rectangle 79" o:spid="_x0000_s1032" style="position:absolute;left:1314;top:9419;width:1994;height:7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TTOIwAAA&#10;ANsAAAAPAAAAZHJzL2Rvd25yZXYueG1sRE9Na8JAEL0X/A/LCF6KbuxBJXWVKhRC6aUqeB2y0yQ0&#10;Oxuyk038991DocfH+94fJ9eqSH1oPBtYrzJQxKW3DVcGbtf35Q5UEGSLrWcy8KAAx8PsaY+59SN/&#10;UbxIpVIIhxwN1CJdrnUoa3IYVr4jTty37x1Kgn2lbY9jCnetfsmyjXbYcGqosaNzTeXPZXAG4v3+&#10;eaLboNcRZftcfAzSbMiYxXx6ewUlNMm/+M9dWAPbNDZ9ST9AH3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ITTOIwAAAANsAAAAPAAAAAAAAAAAAAAAAAJcCAABkcnMvZG93bnJl&#10;di54bWxQSwUGAAAAAAQABAD1AAAAhAMAAAAA&#10;" filled="f" stroked="f">
                        <v:textbox inset="1pt,1pt,1pt,1pt">
                          <w:txbxContent>
                            <w:p w14:paraId="74856ADC" w14:textId="77777777" w:rsidR="00A344AA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511484">
                                <w:rPr>
                                  <w:rFonts w:ascii="Arial" w:hAnsi="Arial" w:cs="Arial"/>
                                  <w:b/>
                                </w:rPr>
                                <w:t xml:space="preserve">Grandeur à évaluer </w:t>
                              </w:r>
                            </w:p>
                            <w:p w14:paraId="3D61733B" w14:textId="77777777" w:rsidR="00A344AA" w:rsidRPr="00511484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color w:val="FF0000"/>
                                </w:rPr>
                              </w:pPr>
                            </w:p>
                            <w:p w14:paraId="5E8E7B45" w14:textId="77777777" w:rsidR="00A344AA" w:rsidRPr="00DA3994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</w:p>
                            <w:p w14:paraId="1B1BE1EE" w14:textId="77777777" w:rsidR="00A344AA" w:rsidRPr="00BD7C06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</w:p>
                          </w:txbxContent>
                        </v:textbox>
                      </v:rect>
                      <v:rect id="Rectangle 80" o:spid="_x0000_s1033" style="position:absolute;left:4838;top:9447;width:2480;height:11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AZYTwwAA&#10;ANsAAAAPAAAAZHJzL2Rvd25yZXYueG1sRI9Pa8JAFMTvBb/D8gQvRTd68E90FS0UpPRSFbw+ss8k&#10;mH0bsi8xfnu3UOhxmJnfMJtd7yrVURNKzwamkwQUceZtybmBy/lzvAQVBNli5ZkMPCnAbjt422Bq&#10;/YN/qDtJriKEQ4oGCpE61TpkBTkME18TR+/mG4cSZZNr2+Ajwl2lZ0ky1w5LjgsF1vRRUHY/tc5A&#10;d71+H+jS6mmHsng/frVSzsmY0bDfr0EJ9fIf/msfrYHFCn6/xB+gty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AZYTwwAAANsAAAAPAAAAAAAAAAAAAAAAAJcCAABkcnMvZG93&#10;bnJldi54bWxQSwUGAAAAAAQABAD1AAAAhwMAAAAA&#10;" filled="f" stroked="f">
                        <v:textbox inset="1pt,1pt,1pt,1pt">
                          <w:txbxContent>
                            <w:p w14:paraId="17B73577" w14:textId="77777777" w:rsidR="00A344AA" w:rsidRPr="00E4215D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color w:val="3366FF"/>
                                </w:rPr>
                              </w:pPr>
                              <w:r w:rsidRPr="00511484">
                                <w:rPr>
                                  <w:rFonts w:ascii="Arial" w:hAnsi="Arial" w:cs="Arial"/>
                                  <w:b/>
                                </w:rPr>
                                <w:t xml:space="preserve">Grandeur  évaluée </w:t>
                              </w:r>
                              <w:r w:rsidRPr="00E4215D">
                                <w:rPr>
                                  <w:rFonts w:ascii="Arial" w:hAnsi="Arial" w:cs="Arial"/>
                                </w:rPr>
                                <w:t>utilisation et/ou affichage</w:t>
                              </w:r>
                            </w:p>
                            <w:p w14:paraId="6A8ACD13" w14:textId="77777777" w:rsidR="00A344AA" w:rsidRPr="00BD7C06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</w:p>
                          </w:txbxContent>
                        </v:textbox>
                      </v:rect>
                      <v:line id="Line 81" o:spid="_x0000_s1034" style="position:absolute;visibility:visible;mso-wrap-style:square" from="1907,10034" to="3892,1240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as527wQAAANsAAAAPAAAAAAAAAAAAAAAA&#10;AKECAABkcnMvZG93bnJldi54bWxQSwUGAAAAAAQABAD5AAAAjwMAAAAA&#10;">
                        <v:stroke endarrow="block"/>
                      </v:line>
                      <v:shape id="Text Box 82" o:spid="_x0000_s1035" type="#_x0000_t202" style="position:absolute;left:1314;top:10558;width:2357;height:83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bzKwwAA&#10;ANsAAAAPAAAAZHJzL2Rvd25yZXYueG1sRI9BawIxFITvQv9DeAUvolm1qN0apRQUvVkVvT42z92l&#10;m5dtEtf13xuh0OMw880w82VrKtGQ86VlBcNBAoI4s7rkXMHxsOrPQPiArLGyTAru5GG5eOnMMdX2&#10;xt/U7EMuYgn7FBUUIdSplD4ryKAf2Jo4ehfrDIYoXS61w1ssN5UcJclEGiw5LhRY01dB2c/+ahTM&#10;3jbN2W/Hu1M2uVTvoTdt1r9Oqe5r+/kBIlAb/sN/9EZHbgjPL/EHyM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MbzKwwAAANsAAAAPAAAAAAAAAAAAAAAAAJcCAABkcnMvZG93&#10;bnJldi54bWxQSwUGAAAAAAQABAD1AAAAhwMAAAAA&#10;">
                        <v:textbox>
                          <w:txbxContent>
                            <w:p w14:paraId="69EA509B" w14:textId="77777777" w:rsidR="00A344AA" w:rsidRPr="003302DB" w:rsidRDefault="00A344AA" w:rsidP="000320C9"/>
                          </w:txbxContent>
                        </v:textbox>
                      </v:shape>
                      <v:line id="Line 83" o:spid="_x0000_s1036" style="position:absolute;flip:y;visibility:visible;mso-wrap-style:square" from="5506,10951" to="6153,1095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fiAysQAAADbAAAADwAAAGRycy9kb3ducmV2LnhtbESPwWrDMBBE74H+g9hCb4kcQ4txooRS&#10;KPQQUuzkkONibWwn1spYciz/fVUo9DjMzpud7T6YTjxocK1lBetVAoK4srrlWsH59LnMQDiPrLGz&#10;TApmcrDfPS22mGs7cUGP0tciQtjlqKDxvs+ldFVDBt3K9sTRu9rBoI9yqKUecIpw08k0Sd6kwZZj&#10;Q4M9fTRU3cvRxDdex+4U1uMhxUuoC3ssr9+3WamX5/C+AeEp+P/jv/SXVpCl8LslAkDuf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+IDKxAAAANsAAAAPAAAAAAAAAAAA&#10;AAAAAKECAABkcnMvZG93bnJldi54bWxQSwUGAAAAAAQABAD5AAAAkgMAAAAA&#10;">
                        <v:stroke dashstyle="dash" endarrow="block"/>
                      </v:line>
                      <v:shape id="Text Box 84" o:spid="_x0000_s1037" type="#_x0000_t202" style="position:absolute;left:6005;top:11613;width:2195;height:96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WN4JwgAA&#10;ANsAAAAPAAAAZHJzL2Rvd25yZXYueG1sRI9BawIxFITvgv8hPKG3mtSq6GoUaRE8KWoreHtsnrtL&#10;Ny/LJrrrvzdCweMwM98w82VrS3Gj2heONXz0FQji1JmCMw0/x/X7BIQPyAZLx6ThTh6Wi25njolx&#10;De/pdgiZiBD2CWrIQ6gSKX2ak0XfdxVx9C6uthiirDNpamwi3JZyoNRYWiw4LuRY0VdO6d/hajX8&#10;bi/n01Dtsm87qhrXKsl2KrV+67WrGYhAbXiF/9sbo2HyCc8v8QfIx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RY3gnCAAAA2wAAAA8AAAAAAAAAAAAAAAAAlwIAAGRycy9kb3du&#10;cmV2LnhtbFBLBQYAAAAABAAEAPUAAACGAwAAAAA=&#10;" filled="f" stroked="f">
                        <v:textbox>
                          <w:txbxContent>
                            <w:p w14:paraId="5D232A11" w14:textId="77777777" w:rsidR="00A344AA" w:rsidRPr="00511484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511484">
                                <w:rPr>
                                  <w:rFonts w:ascii="Arial" w:hAnsi="Arial" w:cs="Arial"/>
                                  <w:b/>
                                </w:rPr>
                                <w:t xml:space="preserve">Signal, image de la grandeur mesurée  </w:t>
                              </w:r>
                            </w:p>
                          </w:txbxContent>
                        </v:textbox>
                      </v:shape>
                      <v:shape id="Text Box 85" o:spid="_x0000_s1038" type="#_x0000_t202" style="position:absolute;left:3892;top:11947;width:1660;height:9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h9SxAAA&#10;ANsAAAAPAAAAZHJzL2Rvd25yZXYueG1sRI9PawIxFMTvQr9DeAUv4mbbirVbo0hB0Zu10l4fm7d/&#10;6OZlTeK6/fZGEHocZn4zzHzZm0Z05HxtWcFTkoIgzq2uuVRw/FqPZyB8QNbYWCYFf+RhuXgYzDHT&#10;9sKf1B1CKWIJ+wwVVCG0mZQ+r8igT2xLHL3COoMhSldK7fASy00jn9N0Kg3WHBcqbOmjovz3cDYK&#10;ZpNt9+N3L/vvfFo0b2H02m1OTqnhY796BxGoD//hO73VNw5uX+IPkIsr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UYfUsQAAADbAAAADwAAAAAAAAAAAAAAAACXAgAAZHJzL2Rv&#10;d25yZXYueG1sUEsFBgAAAAAEAAQA9QAAAIgDAAAAAA==&#10;">
                        <v:textbox>
                          <w:txbxContent>
                            <w:p w14:paraId="2911AD43" w14:textId="77777777" w:rsidR="00A344AA" w:rsidRDefault="00A344AA" w:rsidP="000320C9">
                              <w:pPr>
                                <w:jc w:val="center"/>
                              </w:pPr>
                              <w:r>
                                <w:t>CAPTEUR</w:t>
                              </w:r>
                            </w:p>
                            <w:p w14:paraId="2630AA13" w14:textId="77777777" w:rsidR="00A344AA" w:rsidRPr="003A4767" w:rsidRDefault="00A344AA" w:rsidP="000320C9"/>
                          </w:txbxContent>
                        </v:textbox>
                      </v:shape>
                      <v:roundrect id="AutoShape 86" o:spid="_x0000_s1039" style="position:absolute;left:6172;top:10558;width:1859;height:837;visibility:visible;mso-wrap-style:square;v-text-anchor:top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LUB1wwAA&#10;ANsAAAAPAAAAZHJzL2Rvd25yZXYueG1sRI9BawIxFITvBf9DeIK3mliw6GoUESzeSrcePD43z93F&#10;zcuaZNdtf31TKPQ4zMw3zHo72Eb05EPtWMNsqkAQF87UXGo4fR6eFyBCRDbYOCYNXxRguxk9rTEz&#10;7sEf1OexFAnCIUMNVYxtJmUoKrIYpq4lTt7VeYsxSV9K4/GR4LaRL0q9Sos1p4UKW9pXVNzyzmoo&#10;jOqUP/fvy8s85t99d2f5dtd6Mh52KxCRhvgf/msfjYbFHH6/pB8gN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kLUB1wwAAANsAAAAPAAAAAAAAAAAAAAAAAJcCAABkcnMvZG93&#10;bnJldi54bWxQSwUGAAAAAAQABAD1AAAAhwMAAAAA&#10;">
                        <v:textbox>
                          <w:txbxContent>
                            <w:p w14:paraId="33F9605D" w14:textId="77777777" w:rsidR="00A344AA" w:rsidRPr="003302DB" w:rsidRDefault="00A344AA" w:rsidP="000320C9"/>
                          </w:txbxContent>
                        </v:textbox>
                      </v:roundrect>
                      <v:shape id="Text Box 87" o:spid="_x0000_s1040" type="#_x0000_t202" style="position:absolute;left:6371;top:11395;width:761;height: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L32RwgAA&#10;ANsAAAAPAAAAZHJzL2Rvd25yZXYueG1sRI9Bi8IwFITvgv8hPMGbJsoqbtcooix4UnR3BW+P5tmW&#10;bV5KE23990YQPA4z8w0zX7a2FDeqfeFYw2ioQBCnzhScafj9+R7MQPiAbLB0TBru5GG56HbmmBjX&#10;8IFux5CJCGGfoIY8hCqR0qc5WfRDVxFH7+JqiyHKOpOmxibCbSnHSk2lxYLjQo4VrXNK/49Xq+Fv&#10;dzmfPtQ+29hJ1bhWSbafUut+r119gQjUhnf41d4aDbMp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QvfZHCAAAA2wAAAA8AAAAAAAAAAAAAAAAAlwIAAGRycy9kb3du&#10;cmV2LnhtbFBLBQYAAAAABAAEAPUAAACGAwAAAAA=&#10;" filled="f" stroked="f">
                        <v:textbox>
                          <w:txbxContent>
                            <w:p w14:paraId="00F291E0" w14:textId="77777777" w:rsidR="00A344AA" w:rsidRPr="003302DB" w:rsidRDefault="00A344AA" w:rsidP="000320C9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v:textbox>
                      </v:shape>
                      <v:shape id="Text Box 88" o:spid="_x0000_s1041" type="#_x0000_t202" style="position:absolute;left:4434;top:10268;width:761;height: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Y9gKwwAA&#10;ANsAAAAPAAAAZHJzL2Rvd25yZXYueG1sRI9Pi8IwFMTvgt8hPGFva7Ky/qtGkV0ET4q6K3h7NM+2&#10;bPNSmmjrtzfCgsdhZn7DzJetLcWNal841vDRVyCIU2cKzjT8HNfvExA+IBssHZOGO3lYLrqdOSbG&#10;Nbyn2yFkIkLYJ6ghD6FKpPRpThZ931XE0bu42mKIss6kqbGJcFvKgVIjabHguJBjRV85pX+Hq9Xw&#10;u72cT59ql33bYdW4Vkm2U6n1W69dzUAEasMr/N/eGA2TMTy/xB8gF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7Y9gKwwAAANsAAAAPAAAAAAAAAAAAAAAAAJcCAABkcnMvZG93&#10;bnJldi54bWxQSwUGAAAAAAQABAD1AAAAhwMAAAAA&#10;" filled="f" stroked="f">
                        <v:textbox>
                          <w:txbxContent>
                            <w:p w14:paraId="74D2F9CA" w14:textId="77777777" w:rsidR="00A344AA" w:rsidRPr="003302DB" w:rsidRDefault="00A344AA" w:rsidP="000320C9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v:textbox>
                      </v:shape>
                      <v:shape id="Text Box 89" o:spid="_x0000_s1042" type="#_x0000_t202" style="position:absolute;left:1318;top:11811;width:2609;height:7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/Ex4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Fs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r8THi/AAAA2wAAAA8AAAAAAAAAAAAAAAAAlwIAAGRycy9kb3ducmV2&#10;LnhtbFBLBQYAAAAABAAEAPUAAACDAwAAAAA=&#10;" filled="f" stroked="f">
                        <v:textbox>
                          <w:txbxContent>
                            <w:p w14:paraId="5CC5BC29" w14:textId="77777777" w:rsidR="00A344AA" w:rsidRPr="00511484" w:rsidRDefault="00A344AA" w:rsidP="000320C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color w:val="FF0000"/>
                                </w:rPr>
                              </w:pPr>
                              <w:r w:rsidRPr="00511484">
                                <w:rPr>
                                  <w:rFonts w:ascii="Arial" w:hAnsi="Arial" w:cs="Arial"/>
                                  <w:b/>
                                </w:rPr>
                                <w:t>Grandeur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 à mesurer</w:t>
                              </w:r>
                              <w:r w:rsidRPr="00511484">
                                <w:rPr>
                                  <w:rFonts w:ascii="Arial" w:hAnsi="Arial" w:cs="Arial"/>
                                  <w:color w:val="3366FF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0" o:spid="_x0000_s1043" type="#_x0000_t202" style="position:absolute;left:1382;top:12576;width:2984;height:6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sOnj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x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w6ePCAAAA2wAAAA8AAAAAAAAAAAAAAAAAlwIAAGRycy9kb3du&#10;cmV2LnhtbFBLBQYAAAAABAAEAPUAAACGAwAAAAA=&#10;" filled="f" stroked="f">
                        <v:textbox>
                          <w:txbxContent>
                            <w:p w14:paraId="28D046FD" w14:textId="77777777" w:rsidR="00A344AA" w:rsidRDefault="00A344AA" w:rsidP="000320C9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006BC5">
                                <w:rPr>
                                  <w:b/>
                                </w:rPr>
                                <w:t>CHAINE</w:t>
                              </w:r>
                            </w:p>
                            <w:p w14:paraId="5940266F" w14:textId="77777777" w:rsidR="00A344AA" w:rsidRPr="00006BC5" w:rsidRDefault="00A344AA" w:rsidP="000320C9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006BC5">
                                <w:rPr>
                                  <w:b/>
                                </w:rPr>
                                <w:t>D’ADAPTATION</w:t>
                              </w:r>
                            </w:p>
                          </w:txbxContent>
                        </v:textbox>
                      </v:shape>
                      <v:shape id="Text Box 91" o:spid="_x0000_s1044" type="#_x0000_t202" style="position:absolute;left:5509;top:12427;width:2691;height:98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9aj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H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FT1qO/AAAA2wAAAA8AAAAAAAAAAAAAAAAAlwIAAGRycy9kb3ducmV2&#10;LnhtbFBLBQYAAAAABAAEAPUAAACDAwAAAAA=&#10;" filled="f" stroked="f">
                        <v:textbox>
                          <w:txbxContent>
                            <w:p w14:paraId="0D0F57F4" w14:textId="77777777" w:rsidR="00A344AA" w:rsidRPr="00006BC5" w:rsidRDefault="00A344AA" w:rsidP="000320C9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006BC5">
                                <w:rPr>
                                  <w:b/>
                                </w:rPr>
                                <w:t>CONDITIONNEUR</w:t>
                              </w: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r w:rsidRPr="00006BC5">
                                <w:rPr>
                                  <w:b/>
                                </w:rPr>
                                <w:t>/</w:t>
                              </w:r>
                            </w:p>
                            <w:p w14:paraId="20ADE723" w14:textId="77777777" w:rsidR="00A344AA" w:rsidRPr="00006BC5" w:rsidRDefault="00A344AA" w:rsidP="000320C9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006BC5">
                                <w:rPr>
                                  <w:b/>
                                </w:rPr>
                                <w:t>TRAITEMENT DU SIGNAL</w:t>
                              </w:r>
                            </w:p>
                          </w:txbxContent>
                        </v:textbox>
                      </v:shape>
                      <w10:wrap anchory="line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C9ACFF" wp14:editId="46FE6E6E">
                  <wp:extent cx="4389120" cy="2627630"/>
                  <wp:effectExtent l="0" t="0" r="0" b="0"/>
                  <wp:docPr id="70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99977" b="99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9120" cy="262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7" w:type="dxa"/>
          </w:tcPr>
          <w:p w14:paraId="42F6B6CD" w14:textId="77777777" w:rsidR="000320C9" w:rsidRDefault="000320C9" w:rsidP="00A344AA"/>
          <w:p w14:paraId="0DCFB1E3" w14:textId="77777777" w:rsidR="000320C9" w:rsidRDefault="000320C9" w:rsidP="00A344AA">
            <w:pPr>
              <w:jc w:val="center"/>
              <w:rPr>
                <w:b/>
              </w:rPr>
            </w:pPr>
            <w:r w:rsidRPr="00C17DDB">
              <w:rPr>
                <w:b/>
              </w:rPr>
              <w:t xml:space="preserve">Sources </w:t>
            </w:r>
            <w:r>
              <w:rPr>
                <w:b/>
              </w:rPr>
              <w:t>principales</w:t>
            </w:r>
            <w:r w:rsidRPr="00C17DDB">
              <w:rPr>
                <w:b/>
              </w:rPr>
              <w:t xml:space="preserve"> d’erreurs</w:t>
            </w:r>
          </w:p>
          <w:p w14:paraId="73E81C04" w14:textId="77777777" w:rsidR="000320C9" w:rsidRDefault="000320C9" w:rsidP="00A344AA">
            <w:pPr>
              <w:jc w:val="center"/>
            </w:pPr>
            <w:r>
              <w:rPr>
                <w:b/>
              </w:rPr>
              <w:t xml:space="preserve"> (</w:t>
            </w:r>
            <w:r>
              <w:t>chaine d’adaptation</w:t>
            </w:r>
          </w:p>
          <w:p w14:paraId="2A87BB64" w14:textId="77777777" w:rsidR="000320C9" w:rsidRDefault="000320C9" w:rsidP="00A344AA">
            <w:pPr>
              <w:jc w:val="center"/>
            </w:pPr>
            <w:r>
              <w:t>et  conditionneur)</w:t>
            </w:r>
          </w:p>
          <w:p w14:paraId="342CC192" w14:textId="77777777" w:rsidR="000320C9" w:rsidRPr="00654BD9" w:rsidRDefault="000320C9" w:rsidP="00A344AA"/>
          <w:p w14:paraId="340ADA80" w14:textId="77777777" w:rsidR="000320C9" w:rsidRPr="00497BF1" w:rsidRDefault="000320C9" w:rsidP="00A344AA">
            <w:pPr>
              <w:numPr>
                <w:ilvl w:val="0"/>
                <w:numId w:val="45"/>
              </w:numPr>
              <w:spacing w:line="276" w:lineRule="auto"/>
              <w:ind w:left="318"/>
              <w:rPr>
                <w:color w:val="FF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9DF49DA" wp14:editId="76210C81">
                      <wp:simplePos x="0" y="0"/>
                      <wp:positionH relativeFrom="column">
                        <wp:posOffset>2548255</wp:posOffset>
                      </wp:positionH>
                      <wp:positionV relativeFrom="paragraph">
                        <wp:posOffset>2399030</wp:posOffset>
                      </wp:positionV>
                      <wp:extent cx="1762760" cy="517525"/>
                      <wp:effectExtent l="1905" t="0" r="635" b="0"/>
                      <wp:wrapNone/>
                      <wp:docPr id="71" name="Text Box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62760" cy="517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88E5BB" w14:textId="77777777" w:rsidR="00A344AA" w:rsidRDefault="00A344AA" w:rsidP="000320C9">
                                  <w:r>
                                    <w:t>CONDITIONNEUR/</w:t>
                                  </w:r>
                                </w:p>
                                <w:p w14:paraId="00E223BC" w14:textId="77777777" w:rsidR="00A344AA" w:rsidRPr="003A4767" w:rsidRDefault="00A344AA" w:rsidP="000320C9">
                                  <w:r>
                                    <w:t>TRAITEMENT DU SIGNAL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92" o:spid="_x0000_s1045" type="#_x0000_t202" style="position:absolute;left:0;text-align:left;margin-left:200.65pt;margin-top:188.9pt;width:138.8pt;height:4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" filled="f" stroked="f">
                      <v:textbox>
                        <w:txbxContent>
                          <w:p w14:paraId="4A88E5BB" w14:textId="77777777" w:rsidR="00A344AA" w:rsidRDefault="00A344AA" w:rsidP="000320C9">
                            <w:r>
                              <w:t>CONDITIONNEUR/</w:t>
                            </w:r>
                          </w:p>
                          <w:p w14:paraId="00E223BC" w14:textId="77777777" w:rsidR="00A344AA" w:rsidRPr="003A4767" w:rsidRDefault="00A344AA" w:rsidP="000320C9">
                            <w:r>
                              <w:t>TRAITEMENT DU SIGNAL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320C9" w:rsidRPr="00F873EC" w14:paraId="389BC582" w14:textId="77777777" w:rsidTr="00A344AA">
        <w:trPr>
          <w:cantSplit/>
          <w:trHeight w:val="2478"/>
        </w:trPr>
        <w:tc>
          <w:tcPr>
            <w:tcW w:w="534" w:type="dxa"/>
            <w:textDirection w:val="btLr"/>
          </w:tcPr>
          <w:p w14:paraId="3D38A3B5" w14:textId="77777777" w:rsidR="000320C9" w:rsidRPr="00F873EC" w:rsidRDefault="000320C9" w:rsidP="00A344AA">
            <w:pPr>
              <w:ind w:left="113" w:right="113"/>
              <w:jc w:val="center"/>
              <w:rPr>
                <w:b/>
                <w:sz w:val="28"/>
                <w:szCs w:val="28"/>
              </w:rPr>
            </w:pPr>
            <w:r w:rsidRPr="00F873EC">
              <w:rPr>
                <w:b/>
                <w:sz w:val="28"/>
                <w:szCs w:val="28"/>
              </w:rPr>
              <w:t>CAPTEUR</w:t>
            </w:r>
          </w:p>
        </w:tc>
        <w:tc>
          <w:tcPr>
            <w:tcW w:w="5244" w:type="dxa"/>
          </w:tcPr>
          <w:p w14:paraId="40ED3217" w14:textId="77777777" w:rsidR="000320C9" w:rsidRPr="00A6448F" w:rsidRDefault="000320C9" w:rsidP="00A344AA">
            <w:pPr>
              <w:rPr>
                <w:b/>
              </w:rPr>
            </w:pPr>
            <w:r w:rsidRPr="00A6448F">
              <w:rPr>
                <w:b/>
              </w:rPr>
              <w:t>Principe de la mesure :</w:t>
            </w:r>
          </w:p>
          <w:p w14:paraId="66A7864D" w14:textId="77777777" w:rsidR="000320C9" w:rsidRPr="00F749AF" w:rsidRDefault="000320C9" w:rsidP="00A344AA">
            <w:pPr>
              <w:rPr>
                <w:color w:val="FF0000"/>
              </w:rPr>
            </w:pPr>
          </w:p>
        </w:tc>
        <w:tc>
          <w:tcPr>
            <w:tcW w:w="3791" w:type="dxa"/>
            <w:gridSpan w:val="2"/>
          </w:tcPr>
          <w:p w14:paraId="43D83208" w14:textId="77777777" w:rsidR="000320C9" w:rsidRDefault="000320C9" w:rsidP="00A344AA">
            <w:r w:rsidRPr="00CA14AB">
              <w:rPr>
                <w:b/>
              </w:rPr>
              <w:t>Caractéristiques :</w:t>
            </w:r>
            <w:r>
              <w:t xml:space="preserve"> p</w:t>
            </w:r>
            <w:r w:rsidRPr="00476866">
              <w:t>récision, linéarité,</w:t>
            </w:r>
            <w:r>
              <w:t> ……(voir document industriel)</w:t>
            </w:r>
          </w:p>
          <w:p w14:paraId="580432A0" w14:textId="77777777" w:rsidR="000320C9" w:rsidRDefault="000320C9" w:rsidP="00A344AA"/>
          <w:p w14:paraId="3416F62C" w14:textId="77777777" w:rsidR="000320C9" w:rsidRDefault="000320C9" w:rsidP="00A344AA">
            <w:pPr>
              <w:rPr>
                <w:color w:val="FF0000"/>
              </w:rPr>
            </w:pPr>
          </w:p>
          <w:p w14:paraId="6FEECBD9" w14:textId="77777777" w:rsidR="000320C9" w:rsidRPr="00CA14AB" w:rsidRDefault="000320C9" w:rsidP="00A344AA">
            <w:pPr>
              <w:rPr>
                <w:b/>
              </w:rPr>
            </w:pPr>
            <w:r w:rsidRPr="00CA14AB">
              <w:rPr>
                <w:b/>
              </w:rPr>
              <w:t>Montage du capteur :</w:t>
            </w:r>
          </w:p>
          <w:p w14:paraId="370F4A2E" w14:textId="77777777" w:rsidR="000320C9" w:rsidRPr="000606E6" w:rsidRDefault="000320C9" w:rsidP="00A344AA">
            <w:r w:rsidRPr="000606E6">
              <w:t>(isostatique, compensation jeux,...)</w:t>
            </w:r>
          </w:p>
          <w:p w14:paraId="609D9469" w14:textId="77777777" w:rsidR="000320C9" w:rsidRDefault="000320C9" w:rsidP="00A344AA">
            <w:pPr>
              <w:rPr>
                <w:b/>
              </w:rPr>
            </w:pPr>
          </w:p>
          <w:p w14:paraId="185367D9" w14:textId="77777777" w:rsidR="000320C9" w:rsidRDefault="000320C9" w:rsidP="00A344AA">
            <w:pPr>
              <w:rPr>
                <w:b/>
              </w:rPr>
            </w:pPr>
          </w:p>
          <w:p w14:paraId="52C3B24B" w14:textId="77777777" w:rsidR="000320C9" w:rsidRPr="0071651B" w:rsidRDefault="000320C9" w:rsidP="00A344AA">
            <w:pPr>
              <w:rPr>
                <w:color w:val="FF0000"/>
              </w:rPr>
            </w:pPr>
            <w:r>
              <w:rPr>
                <w:b/>
              </w:rPr>
              <w:t xml:space="preserve">Industriel ou pédagogique </w:t>
            </w:r>
            <w:r w:rsidRPr="000606E6">
              <w:t>(entourer)</w:t>
            </w:r>
          </w:p>
        </w:tc>
      </w:tr>
    </w:tbl>
    <w:p w14:paraId="561C022F" w14:textId="77777777" w:rsidR="00BA218F" w:rsidRDefault="00BA218F" w:rsidP="00AC0293">
      <w:pPr>
        <w:pStyle w:val="cms10n"/>
        <w:spacing w:before="0" w:beforeAutospacing="0" w:after="0" w:afterAutospacing="0"/>
        <w:jc w:val="both"/>
        <w:rPr>
          <w:rFonts w:asciiTheme="minorHAnsi" w:hAnsiTheme="minorHAnsi" w:cs="Arial"/>
          <w:b/>
          <w:color w:val="FF0000"/>
          <w:sz w:val="22"/>
          <w:szCs w:val="22"/>
          <w:u w:val="single"/>
        </w:rPr>
      </w:pPr>
    </w:p>
    <w:p w14:paraId="541DF718" w14:textId="77777777" w:rsidR="00AC0293" w:rsidRDefault="00AC0293" w:rsidP="00AC0293">
      <w:pPr>
        <w:pStyle w:val="cms10n"/>
        <w:spacing w:before="0" w:beforeAutospacing="0" w:after="0" w:afterAutospacing="0"/>
        <w:jc w:val="both"/>
        <w:rPr>
          <w:rFonts w:asciiTheme="minorHAnsi" w:hAnsiTheme="minorHAnsi" w:cs="Arial"/>
          <w:b/>
          <w:color w:val="FF0000"/>
          <w:sz w:val="22"/>
          <w:szCs w:val="22"/>
          <w:u w:val="single"/>
        </w:rPr>
      </w:pPr>
    </w:p>
    <w:p w14:paraId="68E1AD39" w14:textId="2AD0B131" w:rsidR="00AC0293" w:rsidRPr="00DC19C8" w:rsidRDefault="00AC0293" w:rsidP="00AC0293">
      <w:pPr>
        <w:pStyle w:val="cms10n"/>
        <w:numPr>
          <w:ilvl w:val="0"/>
          <w:numId w:val="13"/>
        </w:numPr>
        <w:spacing w:before="0" w:beforeAutospacing="0" w:after="0" w:afterAutospacing="0"/>
        <w:jc w:val="both"/>
        <w:rPr>
          <w:rFonts w:asciiTheme="minorHAnsi" w:hAnsiTheme="minorHAnsi"/>
          <w:b/>
          <w:color w:val="FF0000"/>
          <w:sz w:val="22"/>
          <w:szCs w:val="22"/>
          <w:u w:val="single"/>
        </w:rPr>
      </w:pPr>
      <w:r>
        <w:rPr>
          <w:rFonts w:asciiTheme="minorHAnsi" w:hAnsiTheme="minorHAnsi"/>
          <w:b/>
          <w:color w:val="FF0000"/>
          <w:sz w:val="22"/>
          <w:szCs w:val="22"/>
          <w:u w:val="single"/>
        </w:rPr>
        <w:t>Annexes</w:t>
      </w:r>
    </w:p>
    <w:p w14:paraId="1C9D4370" w14:textId="77777777" w:rsidR="00AC0293" w:rsidRPr="00DC19C8" w:rsidRDefault="00AC0293" w:rsidP="00AC0293">
      <w:pPr>
        <w:pStyle w:val="cms10n"/>
        <w:spacing w:before="0" w:beforeAutospacing="0" w:after="0" w:afterAutospacing="0"/>
        <w:jc w:val="both"/>
        <w:rPr>
          <w:rFonts w:asciiTheme="minorHAnsi" w:hAnsiTheme="minorHAnsi"/>
          <w:b/>
          <w:color w:val="FF0000"/>
          <w:sz w:val="22"/>
          <w:szCs w:val="22"/>
          <w:u w:val="single"/>
        </w:rPr>
      </w:pPr>
    </w:p>
    <w:p w14:paraId="0CC1B1A7" w14:textId="77777777" w:rsidR="00AC0293" w:rsidRPr="00AC0293" w:rsidRDefault="00AC0293" w:rsidP="00AC0293">
      <w:pPr>
        <w:numPr>
          <w:ilvl w:val="0"/>
          <w:numId w:val="3"/>
        </w:numPr>
        <w:jc w:val="both"/>
        <w:rPr>
          <w:rFonts w:asciiTheme="minorHAnsi" w:hAnsiTheme="minorHAnsi"/>
          <w:b/>
          <w:bCs/>
          <w:color w:val="000000"/>
          <w:szCs w:val="22"/>
          <w:u w:val="single"/>
        </w:rPr>
      </w:pPr>
      <w:r w:rsidRPr="00AC0293">
        <w:rPr>
          <w:rFonts w:asciiTheme="minorHAnsi" w:hAnsiTheme="minorHAnsi"/>
          <w:b/>
          <w:bCs/>
          <w:color w:val="000000"/>
          <w:szCs w:val="22"/>
          <w:u w:val="single"/>
        </w:rPr>
        <w:t xml:space="preserve">Problème technique : </w:t>
      </w:r>
    </w:p>
    <w:p w14:paraId="7DC9063E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653F8362" w14:textId="2A1C564D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Lors de la conception du mécanisme les ingénieurs se sont appuyés sur un modèle d’étude théorique. Ce modèle à permis, en particulier, d’évaluer les efforts maximum mis en jeu dans le mécanisme durant les phases d’ouverture et de fermeture.</w:t>
      </w:r>
    </w:p>
    <w:p w14:paraId="50A044A1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On se propose dans ce TP de faire une étude statique du mécanisme et d’analyser les résultats expérimentaux pour mieux comprendre le fonctionnement et analyser les phénomènes mis en jeu.</w:t>
      </w:r>
    </w:p>
    <w:p w14:paraId="2F75C242" w14:textId="3D930664" w:rsidR="00AC0293" w:rsidRPr="00AC0293" w:rsidRDefault="00AC0293" w:rsidP="00AC0293">
      <w:pPr>
        <w:jc w:val="both"/>
        <w:rPr>
          <w:rFonts w:asciiTheme="minorHAnsi" w:hAnsiTheme="minorHAnsi" w:cs="Arial"/>
          <w:b/>
          <w:bCs/>
          <w:color w:val="000000"/>
          <w:szCs w:val="22"/>
        </w:rPr>
      </w:pPr>
      <w:bookmarkStart w:id="1" w:name="_Toc155695015"/>
      <w:bookmarkStart w:id="2" w:name="_Toc155695219"/>
      <w:r w:rsidRPr="00AC0293">
        <w:rPr>
          <w:rFonts w:asciiTheme="minorHAnsi" w:hAnsiTheme="minorHAnsi" w:cs="Arial"/>
          <w:b/>
          <w:bCs/>
          <w:noProof/>
          <w:color w:val="000000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C811CA5" wp14:editId="161BA4EE">
                <wp:simplePos x="0" y="0"/>
                <wp:positionH relativeFrom="column">
                  <wp:posOffset>3322955</wp:posOffset>
                </wp:positionH>
                <wp:positionV relativeFrom="paragraph">
                  <wp:posOffset>10160</wp:posOffset>
                </wp:positionV>
                <wp:extent cx="2736215" cy="2544445"/>
                <wp:effectExtent l="0" t="5715" r="0" b="2540"/>
                <wp:wrapSquare wrapText="left"/>
                <wp:docPr id="2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6215" cy="2544445"/>
                          <a:chOff x="6400" y="3860"/>
                          <a:chExt cx="4309" cy="4007"/>
                        </a:xfrm>
                      </wpg:grpSpPr>
                      <pic:pic xmlns:pic="http://schemas.openxmlformats.org/drawingml/2006/picture">
                        <pic:nvPicPr>
                          <pic:cNvPr id="2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0" y="3964"/>
                            <a:ext cx="4309" cy="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AutoShape 19"/>
                        <wps:cNvSpPr>
                          <a:spLocks noChangeArrowheads="1"/>
                        </wps:cNvSpPr>
                        <wps:spPr bwMode="auto">
                          <a:xfrm>
                            <a:off x="6741" y="3860"/>
                            <a:ext cx="809" cy="375"/>
                          </a:xfrm>
                          <a:prstGeom prst="wedgeRectCallout">
                            <a:avLst>
                              <a:gd name="adj1" fmla="val -1792"/>
                              <a:gd name="adj2" fmla="val 126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4E8B7" w14:textId="77777777" w:rsidR="00A344AA" w:rsidRDefault="00A344AA" w:rsidP="00AC0293">
                              <w:r>
                                <w:t>Pavillon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t" anchorCtr="0" upright="1">
                          <a:noAutofit/>
                        </wps:bodyPr>
                      </wps:wsp>
                      <wps:wsp>
                        <wps:cNvPr id="23" name="AutoShape 20"/>
                        <wps:cNvSpPr>
                          <a:spLocks noChangeArrowheads="1"/>
                        </wps:cNvSpPr>
                        <wps:spPr bwMode="auto">
                          <a:xfrm>
                            <a:off x="8181" y="3860"/>
                            <a:ext cx="1670" cy="386"/>
                          </a:xfrm>
                          <a:prstGeom prst="wedgeRectCallout">
                            <a:avLst>
                              <a:gd name="adj1" fmla="val -46407"/>
                              <a:gd name="adj2" fmla="val 190931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9070B9" w14:textId="77777777" w:rsidR="00A344AA" w:rsidRDefault="00A344AA" w:rsidP="00AC0293">
                              <w:r>
                                <w:t>Lunette arrière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t" anchorCtr="0" upright="1">
                          <a:noAutofit/>
                        </wps:bodyPr>
                      </wps:wsp>
                      <wps:wsp>
                        <wps:cNvPr id="24" name="AutoShape 21"/>
                        <wps:cNvSpPr>
                          <a:spLocks noChangeArrowheads="1"/>
                        </wps:cNvSpPr>
                        <wps:spPr bwMode="auto">
                          <a:xfrm>
                            <a:off x="9981" y="3860"/>
                            <a:ext cx="679" cy="375"/>
                          </a:xfrm>
                          <a:prstGeom prst="wedgeRectCallout">
                            <a:avLst>
                              <a:gd name="adj1" fmla="val -86819"/>
                              <a:gd name="adj2" fmla="val 224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1448B" w14:textId="77777777" w:rsidR="00A344AA" w:rsidRDefault="00A344AA" w:rsidP="00AC0293">
                              <w:r>
                                <w:t>Malle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" o:spid="_x0000_s1046" style="position:absolute;left:0;text-align:left;margin-left:261.65pt;margin-top:.8pt;width:215.45pt;height:200.35pt;z-index:251659264" coordorigin="6400,3860" coordsize="4309,400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">
                <v:shape id="Picture 18" o:spid="_x0000_s1047" type="#_x0000_t75" style="position:absolute;left:6400;top:3964;width:4309;height:390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pO&#10;jZfDAAAA2wAAAA8AAABkcnMvZG93bnJldi54bWxEj0+LwjAUxO/CfofwFrxpqoJKNUrXRdmLiH/A&#10;67N525ZtXkoStX77jSB4HGbmN8x82Zpa3Mj5yrKCQT8BQZxbXXGh4HRc96YgfEDWWFsmBQ/ysFx8&#10;dOaYanvnPd0OoRARwj5FBWUITSqlz0sy6Pu2IY7er3UGQ5SukNrhPcJNLYdJMpYGK44LJTa0Kin/&#10;O1yNgma8kdsVfY2sa3fZ5JJdv9dnUqr72WYzEIHa8A6/2j9awXAAzy/xB8jF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k6Nl8MAAADbAAAADwAAAAAAAAAAAAAAAACcAgAA&#10;ZHJzL2Rvd25yZXYueG1sUEsFBgAAAAAEAAQA9wAAAIwDAAAAAA==&#10;">
                  <v:imagedata r:id="rId15" o:title=""/>
                </v:shape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9" o:spid="_x0000_s1048" type="#_x0000_t61" style="position:absolute;left:6741;top:3860;width:809;height:3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9h3lwgAA&#10;ANsAAAAPAAAAZHJzL2Rvd25yZXYueG1sRI9Li8IwFIX3A/6HcAV3Y2qFYahG8TGCqxEfuL4017ba&#10;3JQk09Z/bwYGZnk4j48zX/amFi05X1lWMBknIIhzqysuFFzOu/dPED4ga6wtk4IneVguBm9zzLTt&#10;+EjtKRQijrDPUEEZQpNJ6fOSDPqxbYijd7POYIjSFVI77OK4qWWaJB/SYMWRUGJDm5Lyx+nHRO76&#10;6KYruT3sult7uF+/vp/XmpQaDfvVDESgPvyH/9p7rSBN4fdL/AFy8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T2HeXCAAAA2wAAAA8AAAAAAAAAAAAAAAAAlwIAAGRycy9kb3du&#10;cmV2LnhtbFBLBQYAAAAABAAEAPUAAACGAwAAAAA=&#10;" adj="10413,38016">
                  <v:textbox inset="1mm,1mm,1mm,1mm">
                    <w:txbxContent>
                      <w:p w14:paraId="2FF4E8B7" w14:textId="77777777" w:rsidR="00A344AA" w:rsidRDefault="00A344AA" w:rsidP="00AC0293">
                        <w:r>
                          <w:t>Pavillon</w:t>
                        </w:r>
                      </w:p>
                    </w:txbxContent>
                  </v:textbox>
                </v:shape>
                <v:shape id="AutoShape 20" o:spid="_x0000_s1049" type="#_x0000_t61" style="position:absolute;left:8181;top:3860;width:1670;height:38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hN8oxgAA&#10;ANsAAAAPAAAAZHJzL2Rvd25yZXYueG1sRI9PawIxFMTvhX6H8Aq9FDdbtSJbo4ggetmCWwV7e2ze&#10;/qGblyVJdf32TaHgcZiZ3zCL1WA6cSHnW8sKXpMUBHFpdcu1guPndjQH4QOyxs4yKbiRh9Xy8WGB&#10;mbZXPtClCLWIEPYZKmhC6DMpfdmQQZ/Ynjh6lXUGQ5SultrhNcJNJ8dpOpMGW44LDfa0aaj8Ln6M&#10;go+1ntLuK3f19DDPTy/5+a1yZ6Wen4b1O4hAQ7iH/9t7rWA8gb8v8QfI5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hN8oxgAAANsAAAAPAAAAAAAAAAAAAAAAAJcCAABkcnMv&#10;ZG93bnJldi54bWxQSwUGAAAAAAQABAD1AAAAigMAAAAA&#10;" adj="776,52041">
                  <v:textbox inset="1mm,1mm,1mm,1mm">
                    <w:txbxContent>
                      <w:p w14:paraId="619070B9" w14:textId="77777777" w:rsidR="00A344AA" w:rsidRDefault="00A344AA" w:rsidP="00AC0293">
                        <w:r>
                          <w:t>Lunette arrière</w:t>
                        </w:r>
                      </w:p>
                    </w:txbxContent>
                  </v:textbox>
                </v:shape>
                <v:shape id="AutoShape 21" o:spid="_x0000_s1050" type="#_x0000_t61" style="position:absolute;left:9981;top:3860;width:679;height:3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FNrnxAAA&#10;ANsAAAAPAAAAZHJzL2Rvd25yZXYueG1sRI9BawIxFITvQv9DeII3zSp2KVuj2EJFsCDaXnp7bJ7Z&#10;bTcvSxJ313/fFIQeh5n5hlltBtuIjnyoHSuYzzIQxKXTNRsFnx9v0ycQISJrbByTghsF2KwfRiss&#10;tOv5RN05GpEgHApUUMXYFlKGsiKLYeZa4uRdnLcYk/RGao99gttGLrIslxZrTgsVtvRaUflzvloF&#10;efbV+8e9zbuXw+W081tz/H43Sk3Gw/YZRKQh/ofv7b1WsFjC35f0A+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RTa58QAAADbAAAADwAAAAAAAAAAAAAAAACXAgAAZHJzL2Rv&#10;d25yZXYueG1sUEsFBgAAAAAEAAQA9QAAAIgDAAAAAA==&#10;" adj="-7953,59328">
                  <v:textbox inset="1mm,1mm,1mm,1mm">
                    <w:txbxContent>
                      <w:p w14:paraId="7D41448B" w14:textId="77777777" w:rsidR="00A344AA" w:rsidRDefault="00A344AA" w:rsidP="00AC0293">
                        <w:r>
                          <w:t>Malle</w:t>
                        </w:r>
                      </w:p>
                    </w:txbxContent>
                  </v:textbox>
                </v:shape>
                <w10:wrap type="square" side="left"/>
              </v:group>
            </w:pict>
          </mc:Fallback>
        </mc:AlternateContent>
      </w:r>
      <w:r w:rsidRPr="00AC0293">
        <w:rPr>
          <w:rFonts w:asciiTheme="minorHAnsi" w:hAnsiTheme="minorHAnsi" w:cs="Arial"/>
          <w:b/>
          <w:bCs/>
          <w:color w:val="000000"/>
          <w:szCs w:val="22"/>
        </w:rPr>
        <w:t>Présentation</w:t>
      </w:r>
      <w:bookmarkEnd w:id="1"/>
      <w:bookmarkEnd w:id="2"/>
    </w:p>
    <w:p w14:paraId="53AA3BC9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 xml:space="preserve">En 2001, le constructeur automobile Peugeot commercialise une version coupé-cabriolet du modèle 206. Grâce à son toit rigide escamotable à commande électrohydraulique, la 206CC permet d’apprécier le confort d’un coupé tant au point de vue acoustique que </w:t>
      </w:r>
      <w:r w:rsidRPr="00AC0293">
        <w:rPr>
          <w:rFonts w:asciiTheme="minorHAnsi" w:hAnsiTheme="minorHAnsi" w:cs="Arial"/>
          <w:color w:val="000000"/>
          <w:szCs w:val="22"/>
        </w:rPr>
        <w:lastRenderedPageBreak/>
        <w:t>de l’étanchéité tout en offrant la possibilité de se découvrir rapidement en cabriolet. Ce système permet d’offrir, de plus, une lunette arrière chauffante en verre.</w:t>
      </w:r>
    </w:p>
    <w:p w14:paraId="44C477BE" w14:textId="77777777" w:rsidR="00AC0293" w:rsidRPr="00AC0293" w:rsidRDefault="00AC0293" w:rsidP="00AC0293">
      <w:pPr>
        <w:jc w:val="both"/>
        <w:rPr>
          <w:rFonts w:asciiTheme="minorHAnsi" w:hAnsiTheme="minorHAnsi" w:cs="Arial"/>
          <w:b/>
          <w:bCs/>
          <w:color w:val="000000"/>
          <w:szCs w:val="22"/>
        </w:rPr>
      </w:pPr>
      <w:bookmarkStart w:id="3" w:name="_Toc155695016"/>
      <w:bookmarkStart w:id="4" w:name="_Toc155695220"/>
      <w:r w:rsidRPr="00AC0293">
        <w:rPr>
          <w:rFonts w:asciiTheme="minorHAnsi" w:hAnsiTheme="minorHAnsi" w:cs="Arial"/>
          <w:b/>
          <w:bCs/>
          <w:color w:val="000000"/>
          <w:szCs w:val="22"/>
        </w:rPr>
        <w:t>Le toit escamotable</w:t>
      </w:r>
      <w:bookmarkEnd w:id="3"/>
      <w:bookmarkEnd w:id="4"/>
    </w:p>
    <w:p w14:paraId="4032992D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Le mécanisme de toit escamotable met en jeu cinq éléments : les vitres, le pavillon, la lunette arrière, le coffre et une tablette.</w:t>
      </w:r>
    </w:p>
    <w:p w14:paraId="702B356D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 xml:space="preserve">Le toit escamotable est composé de deux éléments principaux, le pavillon et la lunette arrière qui sont fixés de chaque coté grâce à deux bras d’articulation permettant de passer de la fermeture à l’ouverture du toit (et vice versa). </w:t>
      </w:r>
    </w:p>
    <w:p w14:paraId="44AD8DE2" w14:textId="77777777" w:rsidR="00AC0293" w:rsidRPr="00AC0293" w:rsidRDefault="00026BB0" w:rsidP="00AC0293">
      <w:pPr>
        <w:jc w:val="both"/>
        <w:rPr>
          <w:rFonts w:asciiTheme="minorHAnsi" w:hAnsiTheme="minorHAnsi" w:cs="Arial"/>
          <w:color w:val="000000"/>
          <w:szCs w:val="22"/>
        </w:rPr>
      </w:pPr>
      <w:r>
        <w:rPr>
          <w:rFonts w:asciiTheme="minorHAnsi" w:hAnsiTheme="minorHAnsi" w:cs="Arial"/>
          <w:color w:val="000000"/>
          <w:szCs w:val="22"/>
        </w:rPr>
        <w:pict w14:anchorId="5034A7F4">
          <v:shape id="_x0000_s1050" type="#_x0000_t75" style="position:absolute;left:0;text-align:left;margin-left:256.2pt;margin-top:11.5pt;width:214.95pt;height:180pt;z-index:251664384" fillcolor="window">
            <v:imagedata r:id="rId16" o:title="" croptop="2796f" cropleft="1172f" cropright="34768f"/>
            <w10:wrap type="square" side="left"/>
          </v:shape>
          <o:OLEObject Type="Embed" ProgID="Word.Picture.8" ShapeID="_x0000_s1050" DrawAspect="Content" ObjectID="_1411105712" r:id="rId17"/>
        </w:pict>
      </w:r>
      <w:r w:rsidR="00AC0293" w:rsidRPr="00AC0293">
        <w:rPr>
          <w:rFonts w:asciiTheme="minorHAnsi" w:hAnsiTheme="minorHAnsi" w:cs="Arial"/>
          <w:color w:val="000000"/>
          <w:szCs w:val="22"/>
        </w:rPr>
        <w:t>La partie coffre arrière est totalement nouvelle et présente la particularité d’un double système :</w:t>
      </w:r>
    </w:p>
    <w:p w14:paraId="5128F789" w14:textId="77777777" w:rsidR="00AC0293" w:rsidRPr="00AC0293" w:rsidRDefault="00AC0293" w:rsidP="00AC0293">
      <w:pPr>
        <w:numPr>
          <w:ilvl w:val="0"/>
          <w:numId w:val="41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 xml:space="preserve">ouverture uniquement de la partie supérieure appelée « malle » permettant d’accueillir le toit en position repliée. </w:t>
      </w:r>
    </w:p>
    <w:p w14:paraId="2BAD13D8" w14:textId="7805D2BA" w:rsidR="00AC0293" w:rsidRPr="00AC0293" w:rsidRDefault="00AC0293" w:rsidP="00AC0293">
      <w:pPr>
        <w:numPr>
          <w:ilvl w:val="0"/>
          <w:numId w:val="41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1C1675" wp14:editId="457015EC">
                <wp:simplePos x="0" y="0"/>
                <wp:positionH relativeFrom="column">
                  <wp:posOffset>1825625</wp:posOffset>
                </wp:positionH>
                <wp:positionV relativeFrom="paragraph">
                  <wp:posOffset>231775</wp:posOffset>
                </wp:positionV>
                <wp:extent cx="1476375" cy="0"/>
                <wp:effectExtent l="8255" t="48260" r="39370" b="78740"/>
                <wp:wrapNone/>
                <wp:docPr id="19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763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stealth" w="med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75pt,18.25pt" to="260pt,1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" strokecolor="red">
                <v:stroke endarrow="classic" endarrowlength="long"/>
              </v:line>
            </w:pict>
          </mc:Fallback>
        </mc:AlternateContent>
      </w:r>
      <w:r w:rsidRPr="00AC0293">
        <w:rPr>
          <w:rFonts w:asciiTheme="minorHAnsi" w:hAnsiTheme="minorHAnsi" w:cs="Arial"/>
          <w:color w:val="000000"/>
          <w:szCs w:val="22"/>
        </w:rPr>
        <w:t>ouverture traditionnelle du coffre permettant de charger les bagages. Le volume du coffre est alors diminué de l'espace de rangement du toit en position cabriolet.</w:t>
      </w:r>
    </w:p>
    <w:p w14:paraId="29DF0D7A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6928FFF5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64F04D3E" w14:textId="4CBB5C60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963FAD" wp14:editId="6733E3E9">
                <wp:simplePos x="0" y="0"/>
                <wp:positionH relativeFrom="column">
                  <wp:posOffset>-2135505</wp:posOffset>
                </wp:positionH>
                <wp:positionV relativeFrom="paragraph">
                  <wp:posOffset>155575</wp:posOffset>
                </wp:positionV>
                <wp:extent cx="593725" cy="1849755"/>
                <wp:effectExtent l="9525" t="14605" r="44450" b="27940"/>
                <wp:wrapNone/>
                <wp:docPr id="3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725" cy="1849755"/>
                        </a:xfrm>
                        <a:custGeom>
                          <a:avLst/>
                          <a:gdLst>
                            <a:gd name="T0" fmla="*/ 0 w 935"/>
                            <a:gd name="T1" fmla="*/ 2913 h 2913"/>
                            <a:gd name="T2" fmla="*/ 935 w 935"/>
                            <a:gd name="T3" fmla="*/ 0 h 29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935" h="2913">
                              <a:moveTo>
                                <a:pt x="0" y="2913"/>
                              </a:moveTo>
                              <a:lnTo>
                                <a:pt x="93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168.1pt,157.9pt,-121.35pt,12.25pt" coordsize="935,291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" filled="f" strokecolor="red">
                <v:stroke endarrow="block"/>
                <v:path arrowok="t" o:connecttype="custom" o:connectlocs="0,1849755;593725,0" o:connectangles="0,0"/>
              </v:polyline>
            </w:pict>
          </mc:Fallback>
        </mc:AlternateContent>
      </w:r>
      <w:r w:rsidRPr="00AC0293">
        <w:rPr>
          <w:rFonts w:asciiTheme="minorHAnsi" w:hAnsiTheme="minorHAnsi" w:cs="Arial"/>
          <w:color w:val="000000"/>
          <w:szCs w:val="22"/>
        </w:rPr>
        <w:t xml:space="preserve">Une </w:t>
      </w:r>
      <w:r w:rsidRPr="00AC0293">
        <w:rPr>
          <w:rFonts w:asciiTheme="minorHAnsi" w:hAnsiTheme="minorHAnsi" w:cs="Arial"/>
          <w:b/>
          <w:color w:val="000000"/>
          <w:szCs w:val="22"/>
        </w:rPr>
        <w:t xml:space="preserve"> tablette mobile </w:t>
      </w:r>
      <w:r w:rsidRPr="00AC0293">
        <w:rPr>
          <w:rFonts w:asciiTheme="minorHAnsi" w:hAnsiTheme="minorHAnsi" w:cs="Arial"/>
          <w:color w:val="000000"/>
          <w:szCs w:val="22"/>
        </w:rPr>
        <w:t xml:space="preserve"> permet d’assurer la continuité de la carrosserie entre l’habitacle et la malle en position cabriolet.</w:t>
      </w:r>
    </w:p>
    <w:p w14:paraId="71D02B4C" w14:textId="3DDFB04A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159A06" wp14:editId="5363FCA2">
                <wp:simplePos x="0" y="0"/>
                <wp:positionH relativeFrom="column">
                  <wp:posOffset>1217930</wp:posOffset>
                </wp:positionH>
                <wp:positionV relativeFrom="paragraph">
                  <wp:posOffset>46990</wp:posOffset>
                </wp:positionV>
                <wp:extent cx="2021840" cy="811530"/>
                <wp:effectExtent l="10160" t="8890" r="25400" b="43180"/>
                <wp:wrapNone/>
                <wp:docPr id="5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21840" cy="811530"/>
                        </a:xfrm>
                        <a:custGeom>
                          <a:avLst/>
                          <a:gdLst>
                            <a:gd name="T0" fmla="*/ 0 w 2619"/>
                            <a:gd name="T1" fmla="*/ 0 h 1308"/>
                            <a:gd name="T2" fmla="*/ 2619 w 2619"/>
                            <a:gd name="T3" fmla="*/ 0 h 1308"/>
                            <a:gd name="T4" fmla="*/ 781 w 2619"/>
                            <a:gd name="T5" fmla="*/ 1308 h 13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619" h="1308">
                              <a:moveTo>
                                <a:pt x="0" y="0"/>
                              </a:moveTo>
                              <a:lnTo>
                                <a:pt x="2619" y="0"/>
                              </a:lnTo>
                              <a:lnTo>
                                <a:pt x="781" y="1308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9" o:spid="_x0000_s1026" style="position:absolute;margin-left:95.9pt;margin-top:3.7pt;width:159.2pt;height:63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619,130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" path="m0,0l2619,,781,1308e" filled="f" strokecolor="red">
                <v:stroke endarrow="block"/>
                <v:path arrowok="t" o:connecttype="custom" o:connectlocs="0,0;2021840,0;602924,811530" o:connectangles="0,0,0"/>
              </v:shape>
            </w:pict>
          </mc:Fallback>
        </mc:AlternateContent>
      </w:r>
      <w:r w:rsidRPr="00AC0293">
        <w:rPr>
          <w:rFonts w:asciiTheme="minorHAnsi" w:hAnsiTheme="minorHAnsi" w:cs="Arial"/>
          <w:noProof/>
          <w:color w:val="000000"/>
          <w:szCs w:val="22"/>
        </w:rPr>
        <w:drawing>
          <wp:anchor distT="0" distB="0" distL="114300" distR="114300" simplePos="0" relativeHeight="251665408" behindDoc="0" locked="0" layoutInCell="1" allowOverlap="1" wp14:anchorId="35C2D1A4" wp14:editId="30460570">
            <wp:simplePos x="0" y="0"/>
            <wp:positionH relativeFrom="column">
              <wp:posOffset>3242310</wp:posOffset>
            </wp:positionH>
            <wp:positionV relativeFrom="paragraph">
              <wp:posOffset>596900</wp:posOffset>
            </wp:positionV>
            <wp:extent cx="2698750" cy="1845310"/>
            <wp:effectExtent l="0" t="0" r="0" b="8890"/>
            <wp:wrapNone/>
            <wp:docPr id="27" name="Image 27" descr="tab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ble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0293">
        <w:rPr>
          <w:rFonts w:asciiTheme="minorHAnsi" w:hAnsiTheme="minorHAnsi" w:cs="Arial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F144FE" wp14:editId="3032016B">
                <wp:simplePos x="0" y="0"/>
                <wp:positionH relativeFrom="column">
                  <wp:posOffset>3268980</wp:posOffset>
                </wp:positionH>
                <wp:positionV relativeFrom="paragraph">
                  <wp:posOffset>38735</wp:posOffset>
                </wp:positionV>
                <wp:extent cx="2042160" cy="1129665"/>
                <wp:effectExtent l="16510" t="13335" r="36830" b="38100"/>
                <wp:wrapNone/>
                <wp:docPr id="6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42160" cy="1129665"/>
                        </a:xfrm>
                        <a:custGeom>
                          <a:avLst/>
                          <a:gdLst>
                            <a:gd name="T0" fmla="*/ 0 w 3260"/>
                            <a:gd name="T1" fmla="*/ 0 h 1800"/>
                            <a:gd name="T2" fmla="*/ 3260 w 3260"/>
                            <a:gd name="T3" fmla="*/ 1800 h 18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3260" h="1800">
                              <a:moveTo>
                                <a:pt x="0" y="0"/>
                              </a:moveTo>
                              <a:lnTo>
                                <a:pt x="3260" y="180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0" o:spid="_x0000_s1026" style="position:absolute;margin-left:257.4pt;margin-top:3.05pt;width:160.8pt;height:88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260,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" path="m0,0l3260,1800e" filled="f" strokecolor="red">
                <v:stroke endarrow="block"/>
                <v:path arrowok="t" o:connecttype="custom" o:connectlocs="0,0;2042160,1129665" o:connectangles="0,0"/>
              </v:shape>
            </w:pict>
          </mc:Fallback>
        </mc:AlternateContent>
      </w:r>
    </w:p>
    <w:p w14:paraId="5A19F267" w14:textId="77777777" w:rsidR="00AC0293" w:rsidRPr="00AC0293" w:rsidRDefault="00026BB0" w:rsidP="00AC0293">
      <w:pPr>
        <w:jc w:val="both"/>
        <w:rPr>
          <w:rFonts w:asciiTheme="minorHAnsi" w:hAnsiTheme="minorHAnsi" w:cs="Arial"/>
          <w:color w:val="000000"/>
          <w:szCs w:val="22"/>
        </w:rPr>
      </w:pPr>
      <w:r>
        <w:rPr>
          <w:rFonts w:asciiTheme="minorHAnsi" w:hAnsiTheme="minorHAnsi" w:cs="Arial"/>
          <w:color w:val="000000"/>
          <w:szCs w:val="22"/>
        </w:rPr>
        <w:pict w14:anchorId="7BF07187">
          <v:shape id="_x0000_s1052" type="#_x0000_t75" style="position:absolute;left:0;text-align:left;margin-left:18.55pt;margin-top:24.7pt;width:199.7pt;height:165.1pt;z-index:251666432" fillcolor="window">
            <v:imagedata r:id="rId19" o:title="" cropleft="34382f"/>
          </v:shape>
          <o:OLEObject Type="Embed" ProgID="Word.Picture.8" ShapeID="_x0000_s1052" DrawAspect="Content" ObjectID="_1411105713" r:id="rId20"/>
        </w:pict>
      </w:r>
      <w:r w:rsidR="00AC0293" w:rsidRPr="00AC0293">
        <w:rPr>
          <w:rFonts w:asciiTheme="minorHAnsi" w:hAnsiTheme="minorHAnsi" w:cs="Arial"/>
          <w:color w:val="000000"/>
          <w:szCs w:val="22"/>
        </w:rPr>
        <w:br w:type="page"/>
      </w:r>
    </w:p>
    <w:p w14:paraId="3075338F" w14:textId="77777777" w:rsidR="00AC0293" w:rsidRPr="00AC0293" w:rsidRDefault="00AC0293" w:rsidP="00AC0293">
      <w:pPr>
        <w:jc w:val="both"/>
        <w:rPr>
          <w:rFonts w:asciiTheme="minorHAnsi" w:hAnsiTheme="minorHAnsi" w:cs="Arial"/>
          <w:b/>
          <w:bCs/>
          <w:color w:val="000000"/>
          <w:szCs w:val="22"/>
        </w:rPr>
      </w:pPr>
      <w:bookmarkStart w:id="5" w:name="_Toc155695017"/>
      <w:bookmarkStart w:id="6" w:name="_Toc155695221"/>
      <w:r w:rsidRPr="00AC0293">
        <w:rPr>
          <w:rFonts w:asciiTheme="minorHAnsi" w:hAnsiTheme="minorHAnsi" w:cs="Arial"/>
          <w:b/>
          <w:bCs/>
          <w:color w:val="000000"/>
          <w:szCs w:val="22"/>
        </w:rPr>
        <w:lastRenderedPageBreak/>
        <w:t>La manœuvre du toit</w:t>
      </w:r>
      <w:bookmarkEnd w:id="5"/>
      <w:bookmarkEnd w:id="6"/>
    </w:p>
    <w:p w14:paraId="1B47BC22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Deux mécanismes indépendants permettent la mise en position sur le véhicule, le guidage et la mise en mouvement des systèmes de toit et de malle :</w:t>
      </w:r>
    </w:p>
    <w:bookmarkStart w:id="7" w:name="_Toc155695018"/>
    <w:bookmarkStart w:id="8" w:name="_Toc155695222"/>
    <w:p w14:paraId="2A092D42" w14:textId="079FE19D" w:rsidR="00AC0293" w:rsidRPr="00AC0293" w:rsidRDefault="00AC0293" w:rsidP="00AC0293">
      <w:pPr>
        <w:numPr>
          <w:ilvl w:val="0"/>
          <w:numId w:val="3"/>
        </w:numPr>
        <w:jc w:val="both"/>
        <w:rPr>
          <w:rFonts w:asciiTheme="minorHAnsi" w:hAnsiTheme="minorHAnsi"/>
          <w:b/>
          <w:bCs/>
          <w:color w:val="000000"/>
          <w:szCs w:val="22"/>
          <w:u w:val="single"/>
        </w:rPr>
      </w:pPr>
      <w:r w:rsidRPr="00AC0293">
        <w:rPr>
          <w:rFonts w:asciiTheme="minorHAnsi" w:hAnsiTheme="minorHAnsi"/>
          <w:b/>
          <w:bCs/>
          <w:noProof/>
          <w:color w:val="000000"/>
          <w:szCs w:val="22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403D28" wp14:editId="7325AE62">
                <wp:simplePos x="0" y="0"/>
                <wp:positionH relativeFrom="column">
                  <wp:posOffset>2928620</wp:posOffset>
                </wp:positionH>
                <wp:positionV relativeFrom="paragraph">
                  <wp:posOffset>182245</wp:posOffset>
                </wp:positionV>
                <wp:extent cx="0" cy="2409825"/>
                <wp:effectExtent l="19050" t="19050" r="19050" b="22225"/>
                <wp:wrapNone/>
                <wp:docPr id="15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40982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5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0.6pt,14.35pt" to="230.6pt,20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" strokeweight="1pt">
                <v:shadow opacity="49150f"/>
              </v:line>
            </w:pict>
          </mc:Fallback>
        </mc:AlternateContent>
      </w:r>
      <w:r w:rsidRPr="00AC0293">
        <w:rPr>
          <w:rFonts w:asciiTheme="minorHAnsi" w:hAnsiTheme="minorHAnsi"/>
          <w:b/>
          <w:bCs/>
          <w:color w:val="000000"/>
          <w:szCs w:val="22"/>
          <w:u w:val="single"/>
        </w:rPr>
        <w:t>Mécanisme de manœuvre du toit</w:t>
      </w:r>
      <w:r w:rsidRPr="00AC0293">
        <w:rPr>
          <w:rFonts w:asciiTheme="minorHAnsi" w:hAnsiTheme="minorHAnsi"/>
          <w:b/>
          <w:bCs/>
          <w:color w:val="000000"/>
          <w:szCs w:val="22"/>
          <w:u w:val="single"/>
        </w:rPr>
        <w:tab/>
        <w:t>Mécanisme de manœuvre du coffre</w:t>
      </w:r>
      <w:bookmarkEnd w:id="7"/>
      <w:bookmarkEnd w:id="8"/>
    </w:p>
    <w:p w14:paraId="3D1A0CB3" w14:textId="77777777" w:rsidR="00AC0293" w:rsidRPr="00AC0293" w:rsidRDefault="00026BB0" w:rsidP="00AC0293">
      <w:pPr>
        <w:jc w:val="both"/>
        <w:rPr>
          <w:rFonts w:asciiTheme="minorHAnsi" w:hAnsiTheme="minorHAnsi" w:cs="Arial"/>
          <w:color w:val="000000"/>
          <w:szCs w:val="22"/>
        </w:rPr>
      </w:pPr>
      <w:r>
        <w:rPr>
          <w:rFonts w:asciiTheme="minorHAnsi" w:hAnsiTheme="minorHAnsi" w:cs="Arial"/>
          <w:color w:val="000000"/>
          <w:szCs w:val="22"/>
        </w:rPr>
        <w:pict w14:anchorId="0576FDC7">
          <v:shape id="_x0000_s1048" type="#_x0000_t75" style="position:absolute;left:0;text-align:left;margin-left:262.25pt;margin-top:.9pt;width:200.7pt;height:167.4pt;z-index:251662336">
            <v:imagedata r:id="rId21" o:title=""/>
            <w10:wrap type="square" side="left"/>
          </v:shape>
          <o:OLEObject Type="Embed" ProgID="PBrush" ShapeID="_x0000_s1048" DrawAspect="Content" ObjectID="_1411105714" r:id="rId22"/>
        </w:pict>
      </w:r>
      <w:r>
        <w:rPr>
          <w:rFonts w:asciiTheme="minorHAnsi" w:hAnsiTheme="minorHAnsi" w:cs="Arial"/>
          <w:color w:val="000000"/>
          <w:szCs w:val="22"/>
        </w:rPr>
        <w:pict w14:anchorId="40F27164">
          <v:shape id="_x0000_s1047" type="#_x0000_t75" style="position:absolute;left:0;text-align:left;margin-left:13.8pt;margin-top:1.3pt;width:198pt;height:164.45pt;z-index:251661312">
            <v:imagedata r:id="rId23" o:title=""/>
            <w10:wrap type="square" side="right"/>
          </v:shape>
          <o:OLEObject Type="Embed" ProgID="PBrush" ShapeID="_x0000_s1047" DrawAspect="Content" ObjectID="_1411105715" r:id="rId24"/>
        </w:pict>
      </w:r>
    </w:p>
    <w:p w14:paraId="2B66130F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05F5ECBC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4687AA4F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5D9D7383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7C65481F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548CBDCE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365A5B15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436506E6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15C69055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7D9BBA22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5A409F77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7C326E78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35C4F46B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5FE18C67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6AD43BF5" w14:textId="77777777" w:rsidR="00AC0293" w:rsidRPr="00AC0293" w:rsidRDefault="00AC0293" w:rsidP="00AC0293">
      <w:pPr>
        <w:numPr>
          <w:ilvl w:val="0"/>
          <w:numId w:val="3"/>
        </w:numPr>
        <w:jc w:val="both"/>
        <w:rPr>
          <w:rFonts w:asciiTheme="minorHAnsi" w:hAnsiTheme="minorHAnsi"/>
          <w:b/>
          <w:bCs/>
          <w:color w:val="000000"/>
          <w:szCs w:val="22"/>
          <w:u w:val="single"/>
        </w:rPr>
      </w:pPr>
      <w:bookmarkStart w:id="9" w:name="_Toc155695019"/>
      <w:bookmarkStart w:id="10" w:name="_Toc155695223"/>
      <w:r w:rsidRPr="00AC0293">
        <w:rPr>
          <w:rFonts w:asciiTheme="minorHAnsi" w:hAnsiTheme="minorHAnsi"/>
          <w:b/>
          <w:bCs/>
          <w:color w:val="000000"/>
          <w:szCs w:val="22"/>
          <w:u w:val="single"/>
        </w:rPr>
        <w:t>Fonctionnement</w:t>
      </w:r>
      <w:bookmarkEnd w:id="9"/>
      <w:bookmarkEnd w:id="10"/>
    </w:p>
    <w:p w14:paraId="6B0D1F76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Pour manœuvrer le toit escamotable, plusieurs conditions doivent être respectées, dont la première est que la vitesse de véhicule soit inférieure à 10 km/h.</w:t>
      </w:r>
    </w:p>
    <w:p w14:paraId="717CDCA3" w14:textId="77777777" w:rsidR="00AC0293" w:rsidRPr="00AC0293" w:rsidRDefault="00AC0293" w:rsidP="00AC0293">
      <w:pPr>
        <w:numPr>
          <w:ilvl w:val="0"/>
          <w:numId w:val="42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Le fonctionnement du toit escamotable est assuré par deux éléments principaux : un calculateur électronique et une centrale hydraulique.</w:t>
      </w:r>
    </w:p>
    <w:p w14:paraId="5E295346" w14:textId="77777777" w:rsidR="00AC0293" w:rsidRPr="00AC0293" w:rsidRDefault="00AC0293" w:rsidP="00AC0293">
      <w:pPr>
        <w:numPr>
          <w:ilvl w:val="0"/>
          <w:numId w:val="42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 xml:space="preserve">Le calculateur, renseigné sur l’évolution de la manœuvre par des capteurs, pilote un circuit hydraulique. Celui-ci est composé d’une centrale hydraulique (un réservoir d’huile minérale et une électro-pompe à double flux) et de cinq vérins : </w:t>
      </w:r>
    </w:p>
    <w:p w14:paraId="726C7A38" w14:textId="77777777" w:rsidR="00AC0293" w:rsidRPr="00AC0293" w:rsidRDefault="00AC0293" w:rsidP="00AC0293">
      <w:pPr>
        <w:numPr>
          <w:ilvl w:val="0"/>
          <w:numId w:val="44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deux vérins pour manœuvrer le toit escamotable</w:t>
      </w:r>
    </w:p>
    <w:p w14:paraId="4699B5B9" w14:textId="77777777" w:rsidR="00AC0293" w:rsidRPr="00AC0293" w:rsidRDefault="00AC0293" w:rsidP="00AC0293">
      <w:pPr>
        <w:numPr>
          <w:ilvl w:val="0"/>
          <w:numId w:val="44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 xml:space="preserve">deux vérins pour ouvrir et fermer la malle, </w:t>
      </w:r>
    </w:p>
    <w:p w14:paraId="11DD4BF5" w14:textId="77777777" w:rsidR="00AC0293" w:rsidRPr="00AC0293" w:rsidRDefault="00AC0293" w:rsidP="00AC0293">
      <w:pPr>
        <w:numPr>
          <w:ilvl w:val="0"/>
          <w:numId w:val="44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 xml:space="preserve">un vérin pour positionner la tablette arrière. </w:t>
      </w:r>
    </w:p>
    <w:p w14:paraId="71B7AFFF" w14:textId="77777777" w:rsidR="00AC0293" w:rsidRPr="00AC0293" w:rsidRDefault="00AC0293" w:rsidP="00AC0293">
      <w:pPr>
        <w:numPr>
          <w:ilvl w:val="0"/>
          <w:numId w:val="42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Grâce à la possibilité d’inverser le sens de rotation de la pompe, le calculateur peut commander les deux vérins de toit soit en ouverture, soit en fermeture.</w:t>
      </w:r>
    </w:p>
    <w:p w14:paraId="2EE7BA1B" w14:textId="77777777" w:rsidR="00AC0293" w:rsidRPr="00AC0293" w:rsidRDefault="00AC0293" w:rsidP="00AC0293">
      <w:pPr>
        <w:numPr>
          <w:ilvl w:val="0"/>
          <w:numId w:val="3"/>
        </w:numPr>
        <w:jc w:val="both"/>
        <w:rPr>
          <w:rFonts w:asciiTheme="minorHAnsi" w:hAnsiTheme="minorHAnsi"/>
          <w:b/>
          <w:bCs/>
          <w:color w:val="000000"/>
          <w:szCs w:val="22"/>
          <w:u w:val="single"/>
        </w:rPr>
      </w:pPr>
      <w:bookmarkStart w:id="11" w:name="_Toc155695020"/>
      <w:bookmarkStart w:id="12" w:name="_Toc155695224"/>
      <w:r w:rsidRPr="00AC0293">
        <w:rPr>
          <w:rFonts w:asciiTheme="minorHAnsi" w:hAnsiTheme="minorHAnsi"/>
          <w:b/>
          <w:bCs/>
          <w:color w:val="000000"/>
          <w:szCs w:val="22"/>
          <w:u w:val="single"/>
        </w:rPr>
        <w:t>Cycle d’ouverture du toit</w:t>
      </w:r>
      <w:bookmarkEnd w:id="11"/>
      <w:bookmarkEnd w:id="12"/>
    </w:p>
    <w:p w14:paraId="0ADB6A04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Ouvrir manuellement et complètement deux crochets de verrouillage situés à l'intérieur du véhicule et accessibles au conducteur.</w:t>
      </w:r>
    </w:p>
    <w:p w14:paraId="1E7EC484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Actionner de façon continue l’interrupteur de commande pour effectuer la manœuvre qui est alors pilotée par le calculateur :</w:t>
      </w:r>
    </w:p>
    <w:p w14:paraId="0045C41D" w14:textId="77777777" w:rsidR="00AC0293" w:rsidRPr="00AC0293" w:rsidRDefault="00AC0293" w:rsidP="00AC0293">
      <w:pPr>
        <w:numPr>
          <w:ilvl w:val="0"/>
          <w:numId w:val="43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les vitres de porte et de custode descendent en position basse ;</w:t>
      </w:r>
    </w:p>
    <w:p w14:paraId="0F813CF1" w14:textId="77777777" w:rsidR="00AC0293" w:rsidRPr="00AC0293" w:rsidRDefault="00AC0293" w:rsidP="00AC0293">
      <w:pPr>
        <w:numPr>
          <w:ilvl w:val="0"/>
          <w:numId w:val="43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la malle se déverrouille et s’ouvre ;</w:t>
      </w:r>
    </w:p>
    <w:p w14:paraId="6C0BAA10" w14:textId="77777777" w:rsidR="00AC0293" w:rsidRPr="00AC0293" w:rsidRDefault="00AC0293" w:rsidP="00AC0293">
      <w:pPr>
        <w:numPr>
          <w:ilvl w:val="0"/>
          <w:numId w:val="43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le toit se soulève et vient se replier dans le coffre ;</w:t>
      </w:r>
    </w:p>
    <w:p w14:paraId="16881F15" w14:textId="77777777" w:rsidR="00AC0293" w:rsidRPr="00AC0293" w:rsidRDefault="00AC0293" w:rsidP="00AC0293">
      <w:pPr>
        <w:numPr>
          <w:ilvl w:val="0"/>
          <w:numId w:val="43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la tablette sort, la malle se ferme et se verrouille ;</w:t>
      </w:r>
    </w:p>
    <w:p w14:paraId="7F1D2AA3" w14:textId="77777777" w:rsidR="00AC0293" w:rsidRPr="00AC0293" w:rsidRDefault="00AC0293" w:rsidP="00AC0293">
      <w:pPr>
        <w:numPr>
          <w:ilvl w:val="0"/>
          <w:numId w:val="43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les vitres ne remontent pas mais leur commande est de nouveau possible.</w:t>
      </w:r>
    </w:p>
    <w:p w14:paraId="1CF9B065" w14:textId="77777777" w:rsidR="00AC0293" w:rsidRPr="00AC0293" w:rsidRDefault="00AC0293" w:rsidP="00AC0293">
      <w:pPr>
        <w:numPr>
          <w:ilvl w:val="0"/>
          <w:numId w:val="3"/>
        </w:numPr>
        <w:jc w:val="both"/>
        <w:rPr>
          <w:rFonts w:asciiTheme="minorHAnsi" w:hAnsiTheme="minorHAnsi"/>
          <w:b/>
          <w:bCs/>
          <w:color w:val="000000"/>
          <w:szCs w:val="22"/>
          <w:u w:val="single"/>
        </w:rPr>
      </w:pPr>
      <w:bookmarkStart w:id="13" w:name="_Toc155695021"/>
      <w:bookmarkStart w:id="14" w:name="_Toc155695225"/>
      <w:r w:rsidRPr="00AC0293">
        <w:rPr>
          <w:rFonts w:asciiTheme="minorHAnsi" w:hAnsiTheme="minorHAnsi"/>
          <w:b/>
          <w:bCs/>
          <w:color w:val="000000"/>
          <w:szCs w:val="22"/>
          <w:u w:val="single"/>
        </w:rPr>
        <w:t>Cycle de fermeture</w:t>
      </w:r>
      <w:bookmarkEnd w:id="13"/>
      <w:bookmarkEnd w:id="14"/>
    </w:p>
    <w:p w14:paraId="31F0CBDD" w14:textId="77777777" w:rsidR="00AC0293" w:rsidRPr="00AC0293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Le cycle de fermeture du toit s’opère dans l’ordre inverse, mais il est complété par les opérations suivantes :</w:t>
      </w:r>
    </w:p>
    <w:p w14:paraId="7DC9A776" w14:textId="77777777" w:rsidR="00AC0293" w:rsidRPr="00AC0293" w:rsidRDefault="00AC0293" w:rsidP="00AC0293">
      <w:pPr>
        <w:numPr>
          <w:ilvl w:val="0"/>
          <w:numId w:val="43"/>
        </w:num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verrouillage manuel des crochets actionnés par le conducteur, ce qui permet d’établir l’étanchéité entre pavillon et lunette et d’augmenter la rigidité de l’ensemble ;</w:t>
      </w:r>
    </w:p>
    <w:p w14:paraId="6CB0322A" w14:textId="3C2A5354" w:rsidR="00124D2A" w:rsidRDefault="00AC0293" w:rsidP="00AC0293">
      <w:pPr>
        <w:jc w:val="both"/>
        <w:rPr>
          <w:rFonts w:asciiTheme="minorHAnsi" w:hAnsiTheme="minorHAnsi" w:cs="Arial"/>
          <w:color w:val="000000"/>
          <w:szCs w:val="22"/>
        </w:rPr>
      </w:pPr>
      <w:r w:rsidRPr="00AC0293">
        <w:rPr>
          <w:rFonts w:asciiTheme="minorHAnsi" w:hAnsiTheme="minorHAnsi" w:cs="Arial"/>
          <w:color w:val="000000"/>
          <w:szCs w:val="22"/>
        </w:rPr>
        <w:t>désactivation de la centrale hydraulique en fin de cycle.</w:t>
      </w:r>
    </w:p>
    <w:p w14:paraId="23930178" w14:textId="77777777" w:rsidR="00CE1C55" w:rsidRDefault="00CE1C55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59AC10DD" w14:textId="77777777" w:rsidR="00CE1C55" w:rsidRDefault="00CE1C55" w:rsidP="00AC0293">
      <w:pPr>
        <w:jc w:val="both"/>
        <w:rPr>
          <w:rFonts w:asciiTheme="minorHAnsi" w:hAnsiTheme="minorHAnsi" w:cs="Arial"/>
          <w:color w:val="000000"/>
          <w:szCs w:val="22"/>
        </w:rPr>
      </w:pPr>
    </w:p>
    <w:p w14:paraId="390FD7EF" w14:textId="6D86871F" w:rsidR="00CE1C55" w:rsidRDefault="00CE1C55" w:rsidP="00AC0293">
      <w:pPr>
        <w:jc w:val="both"/>
        <w:rPr>
          <w:rFonts w:asciiTheme="minorHAnsi" w:hAnsiTheme="minorHAnsi" w:cs="Arial"/>
          <w:color w:val="000000"/>
          <w:szCs w:val="22"/>
        </w:rPr>
      </w:pPr>
      <w:r>
        <w:rPr>
          <w:noProof/>
          <w:color w:val="FF0000"/>
        </w:rPr>
        <w:lastRenderedPageBreak/>
        <mc:AlternateContent>
          <mc:Choice Requires="wpg">
            <w:drawing>
              <wp:inline distT="0" distB="0" distL="0" distR="0" wp14:anchorId="2FDBCA03" wp14:editId="25A82F93">
                <wp:extent cx="5484495" cy="4731385"/>
                <wp:effectExtent l="0" t="0" r="1905" b="5715"/>
                <wp:docPr id="16" name="Group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5484495" cy="4731385"/>
                          <a:chOff x="2716" y="5535"/>
                          <a:chExt cx="8637" cy="7451"/>
                        </a:xfrm>
                      </wpg:grpSpPr>
                      <wps:wsp>
                        <wps:cNvPr id="17" name="AutoShape 32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2716" y="5535"/>
                            <a:ext cx="8637" cy="7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7881" y="9255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1B3F02" w14:textId="77777777" w:rsidR="00A344AA" w:rsidRDefault="00A344AA" w:rsidP="00CE1C55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Line 34"/>
                        <wps:cNvCnPr/>
                        <wps:spPr bwMode="auto">
                          <a:xfrm>
                            <a:off x="8558" y="9893"/>
                            <a:ext cx="510" cy="11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" name="Line 35"/>
                        <wps:cNvCnPr/>
                        <wps:spPr bwMode="auto">
                          <a:xfrm rot="269092" flipV="1">
                            <a:off x="8485" y="9980"/>
                            <a:ext cx="1" cy="1027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33CCCC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" name="Freeform 36"/>
                        <wps:cNvSpPr>
                          <a:spLocks/>
                        </wps:cNvSpPr>
                        <wps:spPr bwMode="auto">
                          <a:xfrm rot="269092">
                            <a:off x="8190" y="10599"/>
                            <a:ext cx="255" cy="802"/>
                          </a:xfrm>
                          <a:custGeom>
                            <a:avLst/>
                            <a:gdLst>
                              <a:gd name="T0" fmla="*/ 142 w 255"/>
                              <a:gd name="T1" fmla="*/ 0 h 802"/>
                              <a:gd name="T2" fmla="*/ 0 w 255"/>
                              <a:gd name="T3" fmla="*/ 0 h 802"/>
                              <a:gd name="T4" fmla="*/ 0 w 255"/>
                              <a:gd name="T5" fmla="*/ 517 h 802"/>
                              <a:gd name="T6" fmla="*/ 255 w 255"/>
                              <a:gd name="T7" fmla="*/ 517 h 802"/>
                              <a:gd name="T8" fmla="*/ 255 w 255"/>
                              <a:gd name="T9" fmla="*/ 802 h 8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55" h="802">
                                <a:moveTo>
                                  <a:pt x="1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"/>
                                </a:lnTo>
                                <a:lnTo>
                                  <a:pt x="255" y="517"/>
                                </a:lnTo>
                                <a:lnTo>
                                  <a:pt x="255" y="802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Line 37"/>
                        <wps:cNvCnPr/>
                        <wps:spPr bwMode="auto">
                          <a:xfrm flipH="1" flipV="1">
                            <a:off x="8513" y="9645"/>
                            <a:ext cx="15" cy="16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99CC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Line 38"/>
                        <wps:cNvCnPr/>
                        <wps:spPr bwMode="auto">
                          <a:xfrm flipV="1">
                            <a:off x="6696" y="12781"/>
                            <a:ext cx="96" cy="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39"/>
                        <wps:cNvCnPr/>
                        <wps:spPr bwMode="auto">
                          <a:xfrm flipV="1">
                            <a:off x="6566" y="12655"/>
                            <a:ext cx="226" cy="211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40"/>
                        <wps:cNvCnPr/>
                        <wps:spPr bwMode="auto">
                          <a:xfrm flipV="1">
                            <a:off x="6439" y="12536"/>
                            <a:ext cx="353" cy="33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41"/>
                        <wps:cNvCnPr/>
                        <wps:spPr bwMode="auto">
                          <a:xfrm flipV="1">
                            <a:off x="6312" y="12481"/>
                            <a:ext cx="406" cy="3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42"/>
                        <wps:cNvCnPr/>
                        <wps:spPr bwMode="auto">
                          <a:xfrm flipV="1">
                            <a:off x="6181" y="12481"/>
                            <a:ext cx="410" cy="3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43"/>
                        <wps:cNvCnPr/>
                        <wps:spPr bwMode="auto">
                          <a:xfrm flipV="1">
                            <a:off x="6053" y="12481"/>
                            <a:ext cx="408" cy="3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44"/>
                        <wps:cNvCnPr/>
                        <wps:spPr bwMode="auto">
                          <a:xfrm flipV="1">
                            <a:off x="5921" y="12481"/>
                            <a:ext cx="413" cy="3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Line 45"/>
                        <wps:cNvCnPr/>
                        <wps:spPr bwMode="auto">
                          <a:xfrm flipV="1">
                            <a:off x="5791" y="12481"/>
                            <a:ext cx="415" cy="3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" name="Line 46"/>
                        <wps:cNvCnPr/>
                        <wps:spPr bwMode="auto">
                          <a:xfrm flipV="1">
                            <a:off x="5663" y="12481"/>
                            <a:ext cx="413" cy="3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Line 47"/>
                        <wps:cNvCnPr/>
                        <wps:spPr bwMode="auto">
                          <a:xfrm flipV="1">
                            <a:off x="5621" y="12481"/>
                            <a:ext cx="323" cy="304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48"/>
                        <wps:cNvCnPr/>
                        <wps:spPr bwMode="auto">
                          <a:xfrm flipV="1">
                            <a:off x="5621" y="12481"/>
                            <a:ext cx="195" cy="185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Line 49"/>
                        <wps:cNvCnPr/>
                        <wps:spPr bwMode="auto">
                          <a:xfrm flipV="1">
                            <a:off x="5621" y="12481"/>
                            <a:ext cx="67" cy="62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50"/>
                        <wps:cNvCnPr/>
                        <wps:spPr bwMode="auto">
                          <a:xfrm flipH="1">
                            <a:off x="2783" y="7563"/>
                            <a:ext cx="16" cy="1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51"/>
                        <wps:cNvCnPr/>
                        <wps:spPr bwMode="auto">
                          <a:xfrm>
                            <a:off x="4812" y="5925"/>
                            <a:ext cx="4" cy="148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52"/>
                        <wps:cNvCnPr/>
                        <wps:spPr bwMode="auto">
                          <a:xfrm flipH="1">
                            <a:off x="4730" y="6001"/>
                            <a:ext cx="159" cy="2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53"/>
                        <wps:cNvCnPr/>
                        <wps:spPr bwMode="auto">
                          <a:xfrm>
                            <a:off x="2794" y="7491"/>
                            <a:ext cx="1" cy="149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Line 54"/>
                        <wps:cNvCnPr/>
                        <wps:spPr bwMode="auto">
                          <a:xfrm flipH="1">
                            <a:off x="2716" y="7563"/>
                            <a:ext cx="153" cy="1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8384" y="11475"/>
                            <a:ext cx="26" cy="3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8374" y="11475"/>
                            <a:ext cx="28" cy="3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001" y="9897"/>
                            <a:ext cx="28" cy="1"/>
                          </a:xfrm>
                          <a:prstGeom prst="rect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8601" y="9897"/>
                            <a:ext cx="29" cy="1"/>
                          </a:xfrm>
                          <a:prstGeom prst="rect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091" y="9897"/>
                            <a:ext cx="27" cy="1"/>
                          </a:xfrm>
                          <a:prstGeom prst="rect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071" y="9897"/>
                            <a:ext cx="30" cy="1"/>
                          </a:xfrm>
                          <a:prstGeom prst="rect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8511" y="9897"/>
                            <a:ext cx="28" cy="1"/>
                          </a:xfrm>
                          <a:prstGeom prst="rect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62"/>
                        <wps:cNvSpPr>
                          <a:spLocks/>
                        </wps:cNvSpPr>
                        <wps:spPr bwMode="auto">
                          <a:xfrm>
                            <a:off x="4761" y="5598"/>
                            <a:ext cx="3924" cy="387"/>
                          </a:xfrm>
                          <a:custGeom>
                            <a:avLst/>
                            <a:gdLst>
                              <a:gd name="T0" fmla="*/ 54 w 3924"/>
                              <a:gd name="T1" fmla="*/ 387 h 387"/>
                              <a:gd name="T2" fmla="*/ 54 w 3924"/>
                              <a:gd name="T3" fmla="*/ 155 h 387"/>
                              <a:gd name="T4" fmla="*/ 294 w 3924"/>
                              <a:gd name="T5" fmla="*/ 87 h 387"/>
                              <a:gd name="T6" fmla="*/ 1817 w 3924"/>
                              <a:gd name="T7" fmla="*/ 5 h 387"/>
                              <a:gd name="T8" fmla="*/ 3197 w 3924"/>
                              <a:gd name="T9" fmla="*/ 57 h 387"/>
                              <a:gd name="T10" fmla="*/ 3812 w 3924"/>
                              <a:gd name="T11" fmla="*/ 140 h 387"/>
                              <a:gd name="T12" fmla="*/ 3872 w 3924"/>
                              <a:gd name="T13" fmla="*/ 222 h 387"/>
                              <a:gd name="T14" fmla="*/ 3864 w 3924"/>
                              <a:gd name="T15" fmla="*/ 387 h 3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924" h="387">
                                <a:moveTo>
                                  <a:pt x="54" y="387"/>
                                </a:moveTo>
                                <a:cubicBezTo>
                                  <a:pt x="54" y="348"/>
                                  <a:pt x="14" y="205"/>
                                  <a:pt x="54" y="155"/>
                                </a:cubicBezTo>
                                <a:cubicBezTo>
                                  <a:pt x="94" y="105"/>
                                  <a:pt x="0" y="112"/>
                                  <a:pt x="294" y="87"/>
                                </a:cubicBezTo>
                                <a:cubicBezTo>
                                  <a:pt x="588" y="62"/>
                                  <a:pt x="1333" y="10"/>
                                  <a:pt x="1817" y="5"/>
                                </a:cubicBezTo>
                                <a:cubicBezTo>
                                  <a:pt x="2301" y="0"/>
                                  <a:pt x="2865" y="35"/>
                                  <a:pt x="3197" y="57"/>
                                </a:cubicBezTo>
                                <a:cubicBezTo>
                                  <a:pt x="3529" y="79"/>
                                  <a:pt x="3700" y="113"/>
                                  <a:pt x="3812" y="140"/>
                                </a:cubicBezTo>
                                <a:cubicBezTo>
                                  <a:pt x="3924" y="167"/>
                                  <a:pt x="3863" y="181"/>
                                  <a:pt x="3872" y="222"/>
                                </a:cubicBezTo>
                                <a:cubicBezTo>
                                  <a:pt x="3881" y="263"/>
                                  <a:pt x="3866" y="353"/>
                                  <a:pt x="3864" y="387"/>
                                </a:cubicBez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63"/>
                        <wps:cNvSpPr>
                          <a:spLocks/>
                        </wps:cNvSpPr>
                        <wps:spPr bwMode="auto">
                          <a:xfrm>
                            <a:off x="5092" y="5692"/>
                            <a:ext cx="458" cy="608"/>
                          </a:xfrm>
                          <a:custGeom>
                            <a:avLst/>
                            <a:gdLst>
                              <a:gd name="T0" fmla="*/ 0 w 458"/>
                              <a:gd name="T1" fmla="*/ 0 h 608"/>
                              <a:gd name="T2" fmla="*/ 248 w 458"/>
                              <a:gd name="T3" fmla="*/ 608 h 608"/>
                              <a:gd name="T4" fmla="*/ 458 w 458"/>
                              <a:gd name="T5" fmla="*/ 608 h 6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458" h="608">
                                <a:moveTo>
                                  <a:pt x="0" y="0"/>
                                </a:moveTo>
                                <a:lnTo>
                                  <a:pt x="248" y="608"/>
                                </a:lnTo>
                                <a:lnTo>
                                  <a:pt x="458" y="608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5271" y="5970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F8E00B" w14:textId="77777777" w:rsidR="00A344AA" w:rsidRDefault="00A344AA" w:rsidP="00CE1C55">
                              <w: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6577" y="5850"/>
                            <a:ext cx="737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5D296" w14:textId="77777777" w:rsidR="00A344AA" w:rsidRDefault="00A344AA" w:rsidP="00CE1C55">
                              <w:r>
                                <w:t>G</w:t>
                              </w:r>
                              <w:r>
                                <w:rPr>
                                  <w:position w:val="-4"/>
                                  <w:sz w:val="1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4447" y="5700"/>
                            <a:ext cx="737" cy="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742338" w14:textId="77777777" w:rsidR="00A344AA" w:rsidRDefault="00A344AA" w:rsidP="00CE1C55">
                              <w:r>
                                <w:t>P’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2720" y="728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6FB66E" w14:textId="77777777" w:rsidR="00A344AA" w:rsidRDefault="00A344AA" w:rsidP="00CE1C55">
                              <w: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68"/>
                        <wps:cNvSpPr>
                          <a:spLocks/>
                        </wps:cNvSpPr>
                        <wps:spPr bwMode="auto">
                          <a:xfrm>
                            <a:off x="6898" y="7425"/>
                            <a:ext cx="685" cy="128"/>
                          </a:xfrm>
                          <a:custGeom>
                            <a:avLst/>
                            <a:gdLst>
                              <a:gd name="T0" fmla="*/ 685 w 685"/>
                              <a:gd name="T1" fmla="*/ 128 h 128"/>
                              <a:gd name="T2" fmla="*/ 210 w 685"/>
                              <a:gd name="T3" fmla="*/ 0 h 128"/>
                              <a:gd name="T4" fmla="*/ 0 w 685"/>
                              <a:gd name="T5" fmla="*/ 0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685" h="128">
                                <a:moveTo>
                                  <a:pt x="685" y="128"/>
                                </a:moveTo>
                                <a:lnTo>
                                  <a:pt x="21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6778" y="7095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6DFB2A" w14:textId="77777777" w:rsidR="00A344AA" w:rsidRDefault="00A344AA" w:rsidP="00CE1C55">
                              <w: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Line 70"/>
                        <wps:cNvCnPr/>
                        <wps:spPr bwMode="auto">
                          <a:xfrm>
                            <a:off x="7455" y="6038"/>
                            <a:ext cx="915" cy="34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6" name="Line 71"/>
                        <wps:cNvCnPr/>
                        <wps:spPr bwMode="auto">
                          <a:xfrm flipV="1">
                            <a:off x="7898" y="5655"/>
                            <a:ext cx="172" cy="533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Oval 72"/>
                        <wps:cNvSpPr>
                          <a:spLocks noChangeArrowheads="1"/>
                        </wps:cNvSpPr>
                        <wps:spPr bwMode="auto">
                          <a:xfrm>
                            <a:off x="8320" y="11385"/>
                            <a:ext cx="173" cy="17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Line 73"/>
                        <wps:cNvCnPr/>
                        <wps:spPr bwMode="auto">
                          <a:xfrm flipH="1" flipV="1">
                            <a:off x="7380" y="6098"/>
                            <a:ext cx="450" cy="317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993366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9030" y="7568"/>
                            <a:ext cx="737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D9E913" w14:textId="77777777" w:rsidR="00A344AA" w:rsidRDefault="00A344AA" w:rsidP="00CE1C55">
                              <w:r>
                                <w:t>G</w:t>
                              </w:r>
                              <w:r>
                                <w:rPr>
                                  <w:position w:val="-4"/>
                                  <w:sz w:val="1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75"/>
                        <wps:cNvSpPr>
                          <a:spLocks/>
                        </wps:cNvSpPr>
                        <wps:spPr bwMode="auto">
                          <a:xfrm>
                            <a:off x="8760" y="6044"/>
                            <a:ext cx="1195" cy="3614"/>
                          </a:xfrm>
                          <a:custGeom>
                            <a:avLst/>
                            <a:gdLst>
                              <a:gd name="T0" fmla="*/ 0 w 1195"/>
                              <a:gd name="T1" fmla="*/ 196 h 3614"/>
                              <a:gd name="T2" fmla="*/ 188 w 1195"/>
                              <a:gd name="T3" fmla="*/ 91 h 3614"/>
                              <a:gd name="T4" fmla="*/ 300 w 1195"/>
                              <a:gd name="T5" fmla="*/ 136 h 3614"/>
                              <a:gd name="T6" fmla="*/ 650 w 1195"/>
                              <a:gd name="T7" fmla="*/ 906 h 3614"/>
                              <a:gd name="T8" fmla="*/ 1030 w 1195"/>
                              <a:gd name="T9" fmla="*/ 2376 h 3614"/>
                              <a:gd name="T10" fmla="*/ 1178 w 1195"/>
                              <a:gd name="T11" fmla="*/ 3421 h 3614"/>
                              <a:gd name="T12" fmla="*/ 1130 w 1195"/>
                              <a:gd name="T13" fmla="*/ 3536 h 3614"/>
                              <a:gd name="T14" fmla="*/ 833 w 1195"/>
                              <a:gd name="T15" fmla="*/ 3534 h 3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195" h="3614">
                                <a:moveTo>
                                  <a:pt x="0" y="196"/>
                                </a:moveTo>
                                <a:cubicBezTo>
                                  <a:pt x="31" y="177"/>
                                  <a:pt x="138" y="101"/>
                                  <a:pt x="188" y="91"/>
                                </a:cubicBezTo>
                                <a:cubicBezTo>
                                  <a:pt x="238" y="81"/>
                                  <a:pt x="223" y="0"/>
                                  <a:pt x="300" y="136"/>
                                </a:cubicBezTo>
                                <a:cubicBezTo>
                                  <a:pt x="377" y="272"/>
                                  <a:pt x="528" y="533"/>
                                  <a:pt x="650" y="906"/>
                                </a:cubicBezTo>
                                <a:cubicBezTo>
                                  <a:pt x="772" y="1279"/>
                                  <a:pt x="942" y="1957"/>
                                  <a:pt x="1030" y="2376"/>
                                </a:cubicBezTo>
                                <a:cubicBezTo>
                                  <a:pt x="1118" y="2795"/>
                                  <a:pt x="1161" y="3228"/>
                                  <a:pt x="1178" y="3421"/>
                                </a:cubicBezTo>
                                <a:cubicBezTo>
                                  <a:pt x="1195" y="3614"/>
                                  <a:pt x="1187" y="3517"/>
                                  <a:pt x="1130" y="3536"/>
                                </a:cubicBezTo>
                                <a:cubicBezTo>
                                  <a:pt x="1073" y="3555"/>
                                  <a:pt x="895" y="3534"/>
                                  <a:pt x="833" y="3534"/>
                                </a:cubicBez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Line 76"/>
                        <wps:cNvCnPr/>
                        <wps:spPr bwMode="auto">
                          <a:xfrm flipV="1">
                            <a:off x="8660" y="7900"/>
                            <a:ext cx="990" cy="14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" name="Line 77"/>
                        <wps:cNvCnPr/>
                        <wps:spPr bwMode="auto">
                          <a:xfrm flipH="1" flipV="1">
                            <a:off x="8450" y="6510"/>
                            <a:ext cx="430" cy="309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" name="Oval 78"/>
                        <wps:cNvSpPr>
                          <a:spLocks noChangeArrowheads="1"/>
                        </wps:cNvSpPr>
                        <wps:spPr bwMode="auto">
                          <a:xfrm>
                            <a:off x="7289" y="5927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Oval 79"/>
                        <wps:cNvSpPr>
                          <a:spLocks noChangeArrowheads="1"/>
                        </wps:cNvSpPr>
                        <wps:spPr bwMode="auto">
                          <a:xfrm>
                            <a:off x="8354" y="6340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Oval 80"/>
                        <wps:cNvSpPr>
                          <a:spLocks noChangeArrowheads="1"/>
                        </wps:cNvSpPr>
                        <wps:spPr bwMode="auto">
                          <a:xfrm>
                            <a:off x="8811" y="9595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Oval 81"/>
                        <wps:cNvSpPr>
                          <a:spLocks noChangeArrowheads="1"/>
                        </wps:cNvSpPr>
                        <wps:spPr bwMode="auto">
                          <a:xfrm>
                            <a:off x="8422" y="9475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CC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Oval 82"/>
                        <wps:cNvSpPr>
                          <a:spLocks noChangeArrowheads="1"/>
                        </wps:cNvSpPr>
                        <wps:spPr bwMode="auto">
                          <a:xfrm>
                            <a:off x="8451" y="9812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CC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Oval 83"/>
                        <wps:cNvSpPr>
                          <a:spLocks noChangeArrowheads="1"/>
                        </wps:cNvSpPr>
                        <wps:spPr bwMode="auto">
                          <a:xfrm>
                            <a:off x="8995" y="9923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Oval 84"/>
                        <wps:cNvSpPr>
                          <a:spLocks noChangeArrowheads="1"/>
                        </wps:cNvSpPr>
                        <wps:spPr bwMode="auto">
                          <a:xfrm>
                            <a:off x="7746" y="9235"/>
                            <a:ext cx="173" cy="17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Line 85"/>
                        <wps:cNvCnPr/>
                        <wps:spPr bwMode="auto">
                          <a:xfrm>
                            <a:off x="7830" y="9405"/>
                            <a:ext cx="1" cy="256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" name="Freeform 86"/>
                        <wps:cNvSpPr>
                          <a:spLocks/>
                        </wps:cNvSpPr>
                        <wps:spPr bwMode="auto">
                          <a:xfrm>
                            <a:off x="2790" y="7682"/>
                            <a:ext cx="6383" cy="4282"/>
                          </a:xfrm>
                          <a:custGeom>
                            <a:avLst/>
                            <a:gdLst>
                              <a:gd name="T0" fmla="*/ 0 w 6383"/>
                              <a:gd name="T1" fmla="*/ 0 h 4282"/>
                              <a:gd name="T2" fmla="*/ 0 w 6383"/>
                              <a:gd name="T3" fmla="*/ 4282 h 4282"/>
                              <a:gd name="T4" fmla="*/ 6383 w 6383"/>
                              <a:gd name="T5" fmla="*/ 4282 h 4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6383" h="4282">
                                <a:moveTo>
                                  <a:pt x="0" y="0"/>
                                </a:moveTo>
                                <a:lnTo>
                                  <a:pt x="0" y="4282"/>
                                </a:lnTo>
                                <a:lnTo>
                                  <a:pt x="6383" y="4282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Line 87"/>
                        <wps:cNvCnPr/>
                        <wps:spPr bwMode="auto">
                          <a:xfrm>
                            <a:off x="5618" y="12480"/>
                            <a:ext cx="1177" cy="1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" name="Line 88"/>
                        <wps:cNvCnPr/>
                        <wps:spPr bwMode="auto">
                          <a:xfrm flipV="1">
                            <a:off x="6203" y="11970"/>
                            <a:ext cx="1" cy="503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4" name="Freeform 89"/>
                        <wps:cNvSpPr>
                          <a:spLocks/>
                        </wps:cNvSpPr>
                        <wps:spPr bwMode="auto">
                          <a:xfrm>
                            <a:off x="8985" y="9683"/>
                            <a:ext cx="623" cy="2280"/>
                          </a:xfrm>
                          <a:custGeom>
                            <a:avLst/>
                            <a:gdLst>
                              <a:gd name="T0" fmla="*/ 0 w 623"/>
                              <a:gd name="T1" fmla="*/ 0 h 2280"/>
                              <a:gd name="T2" fmla="*/ 623 w 623"/>
                              <a:gd name="T3" fmla="*/ 0 h 2280"/>
                              <a:gd name="T4" fmla="*/ 623 w 623"/>
                              <a:gd name="T5" fmla="*/ 1965 h 2280"/>
                              <a:gd name="T6" fmla="*/ 180 w 623"/>
                              <a:gd name="T7" fmla="*/ 2280 h 22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23" h="2280">
                                <a:moveTo>
                                  <a:pt x="0" y="0"/>
                                </a:moveTo>
                                <a:lnTo>
                                  <a:pt x="623" y="0"/>
                                </a:lnTo>
                                <a:lnTo>
                                  <a:pt x="623" y="1965"/>
                                </a:lnTo>
                                <a:lnTo>
                                  <a:pt x="180" y="2280"/>
                                </a:ln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Line 90"/>
                        <wps:cNvCnPr/>
                        <wps:spPr bwMode="auto">
                          <a:xfrm>
                            <a:off x="8490" y="11468"/>
                            <a:ext cx="1125" cy="1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6" name="Line 91"/>
                        <wps:cNvCnPr/>
                        <wps:spPr bwMode="auto">
                          <a:xfrm>
                            <a:off x="9173" y="10005"/>
                            <a:ext cx="420" cy="1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" name="Line 92"/>
                        <wps:cNvCnPr/>
                        <wps:spPr bwMode="auto">
                          <a:xfrm flipV="1">
                            <a:off x="8528" y="9030"/>
                            <a:ext cx="270" cy="443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FF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" name="Freeform 93"/>
                        <wps:cNvSpPr>
                          <a:spLocks/>
                        </wps:cNvSpPr>
                        <wps:spPr bwMode="auto">
                          <a:xfrm>
                            <a:off x="7131" y="10725"/>
                            <a:ext cx="685" cy="128"/>
                          </a:xfrm>
                          <a:custGeom>
                            <a:avLst/>
                            <a:gdLst>
                              <a:gd name="T0" fmla="*/ 685 w 685"/>
                              <a:gd name="T1" fmla="*/ 128 h 128"/>
                              <a:gd name="T2" fmla="*/ 210 w 685"/>
                              <a:gd name="T3" fmla="*/ 0 h 128"/>
                              <a:gd name="T4" fmla="*/ 0 w 685"/>
                              <a:gd name="T5" fmla="*/ 0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685" h="128">
                                <a:moveTo>
                                  <a:pt x="685" y="128"/>
                                </a:moveTo>
                                <a:lnTo>
                                  <a:pt x="21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7011" y="10395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8E23E2" w14:textId="77777777" w:rsidR="00A344AA" w:rsidRDefault="00A344AA" w:rsidP="00CE1C55"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95"/>
                        <wps:cNvSpPr>
                          <a:spLocks/>
                        </wps:cNvSpPr>
                        <wps:spPr bwMode="auto">
                          <a:xfrm>
                            <a:off x="8440" y="11075"/>
                            <a:ext cx="1857" cy="115"/>
                          </a:xfrm>
                          <a:custGeom>
                            <a:avLst/>
                            <a:gdLst>
                              <a:gd name="T0" fmla="*/ 0 w 1857"/>
                              <a:gd name="T1" fmla="*/ 115 h 115"/>
                              <a:gd name="T2" fmla="*/ 1647 w 1857"/>
                              <a:gd name="T3" fmla="*/ 0 h 115"/>
                              <a:gd name="T4" fmla="*/ 1857 w 1857"/>
                              <a:gd name="T5" fmla="*/ 0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57" h="115">
                                <a:moveTo>
                                  <a:pt x="0" y="115"/>
                                </a:moveTo>
                                <a:lnTo>
                                  <a:pt x="1647" y="0"/>
                                </a:lnTo>
                                <a:lnTo>
                                  <a:pt x="1857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10011" y="10745"/>
                            <a:ext cx="449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8CC526" w14:textId="77777777" w:rsidR="00A344AA" w:rsidRDefault="00A344AA" w:rsidP="00CE1C55">
                              <w: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97"/>
                        <wps:cNvSpPr>
                          <a:spLocks/>
                        </wps:cNvSpPr>
                        <wps:spPr bwMode="auto">
                          <a:xfrm>
                            <a:off x="8510" y="10150"/>
                            <a:ext cx="1847" cy="515"/>
                          </a:xfrm>
                          <a:custGeom>
                            <a:avLst/>
                            <a:gdLst>
                              <a:gd name="T0" fmla="*/ 0 w 1847"/>
                              <a:gd name="T1" fmla="*/ 0 h 515"/>
                              <a:gd name="T2" fmla="*/ 1637 w 1847"/>
                              <a:gd name="T3" fmla="*/ 515 h 515"/>
                              <a:gd name="T4" fmla="*/ 1847 w 1847"/>
                              <a:gd name="T5" fmla="*/ 515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47" h="515">
                                <a:moveTo>
                                  <a:pt x="0" y="0"/>
                                </a:moveTo>
                                <a:lnTo>
                                  <a:pt x="1637" y="515"/>
                                </a:lnTo>
                                <a:lnTo>
                                  <a:pt x="1847" y="515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10071" y="10335"/>
                            <a:ext cx="449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7B6098" w14:textId="77777777" w:rsidR="00A344AA" w:rsidRDefault="00A344AA" w:rsidP="00CE1C55"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99"/>
                        <wps:cNvSpPr>
                          <a:spLocks/>
                        </wps:cNvSpPr>
                        <wps:spPr bwMode="auto">
                          <a:xfrm>
                            <a:off x="8770" y="9950"/>
                            <a:ext cx="1697" cy="240"/>
                          </a:xfrm>
                          <a:custGeom>
                            <a:avLst/>
                            <a:gdLst>
                              <a:gd name="T0" fmla="*/ 0 w 1697"/>
                              <a:gd name="T1" fmla="*/ 0 h 240"/>
                              <a:gd name="T2" fmla="*/ 150 w 1697"/>
                              <a:gd name="T3" fmla="*/ 180 h 240"/>
                              <a:gd name="T4" fmla="*/ 600 w 1697"/>
                              <a:gd name="T5" fmla="*/ 240 h 240"/>
                              <a:gd name="T6" fmla="*/ 1487 w 1697"/>
                              <a:gd name="T7" fmla="*/ 65 h 240"/>
                              <a:gd name="T8" fmla="*/ 1697 w 1697"/>
                              <a:gd name="T9" fmla="*/ 65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97" h="240">
                                <a:moveTo>
                                  <a:pt x="0" y="0"/>
                                </a:moveTo>
                                <a:lnTo>
                                  <a:pt x="150" y="180"/>
                                </a:lnTo>
                                <a:lnTo>
                                  <a:pt x="600" y="240"/>
                                </a:lnTo>
                                <a:lnTo>
                                  <a:pt x="1487" y="65"/>
                                </a:lnTo>
                                <a:lnTo>
                                  <a:pt x="1697" y="65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10181" y="9685"/>
                            <a:ext cx="37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E176EB" w14:textId="77777777" w:rsidR="00A344AA" w:rsidRDefault="00A344AA" w:rsidP="00CE1C55">
                              <w: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01"/>
                        <wps:cNvSpPr>
                          <a:spLocks/>
                        </wps:cNvSpPr>
                        <wps:spPr bwMode="auto">
                          <a:xfrm>
                            <a:off x="9750" y="8200"/>
                            <a:ext cx="617" cy="125"/>
                          </a:xfrm>
                          <a:custGeom>
                            <a:avLst/>
                            <a:gdLst>
                              <a:gd name="T0" fmla="*/ 0 w 617"/>
                              <a:gd name="T1" fmla="*/ 0 h 125"/>
                              <a:gd name="T2" fmla="*/ 407 w 617"/>
                              <a:gd name="T3" fmla="*/ 125 h 125"/>
                              <a:gd name="T4" fmla="*/ 617 w 617"/>
                              <a:gd name="T5" fmla="*/ 125 h 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617" h="125">
                                <a:moveTo>
                                  <a:pt x="0" y="0"/>
                                </a:moveTo>
                                <a:lnTo>
                                  <a:pt x="407" y="125"/>
                                </a:lnTo>
                                <a:lnTo>
                                  <a:pt x="617" y="125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10081" y="7995"/>
                            <a:ext cx="37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29EAD9" w14:textId="77777777" w:rsidR="00A344AA" w:rsidRDefault="00A344AA" w:rsidP="00CE1C55">
                              <w: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03"/>
                        <wps:cNvSpPr>
                          <a:spLocks/>
                        </wps:cNvSpPr>
                        <wps:spPr bwMode="auto">
                          <a:xfrm>
                            <a:off x="7991" y="9575"/>
                            <a:ext cx="529" cy="175"/>
                          </a:xfrm>
                          <a:custGeom>
                            <a:avLst/>
                            <a:gdLst>
                              <a:gd name="T0" fmla="*/ 529 w 529"/>
                              <a:gd name="T1" fmla="*/ 175 h 175"/>
                              <a:gd name="T2" fmla="*/ 210 w 529"/>
                              <a:gd name="T3" fmla="*/ 0 h 175"/>
                              <a:gd name="T4" fmla="*/ 0 w 529"/>
                              <a:gd name="T5" fmla="*/ 0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529" h="175">
                                <a:moveTo>
                                  <a:pt x="529" y="175"/>
                                </a:moveTo>
                                <a:lnTo>
                                  <a:pt x="21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8010" y="1134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4C4EA8" w14:textId="77777777" w:rsidR="00A344AA" w:rsidRDefault="00A344AA" w:rsidP="00CE1C55">
                              <w: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7816" y="9751"/>
                            <a:ext cx="737" cy="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49FBC1" w14:textId="77777777" w:rsidR="00A344AA" w:rsidRDefault="00A344AA" w:rsidP="00CE1C55">
                              <w:r>
                                <w:t>C , 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9050" y="970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C7B469" w14:textId="77777777" w:rsidR="00A344AA" w:rsidRDefault="00A344AA" w:rsidP="00CE1C55">
                              <w: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8840" y="935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A57E43" w14:textId="77777777" w:rsidR="00A344AA" w:rsidRDefault="00A344AA" w:rsidP="00CE1C55">
                              <w:r>
                                <w:t>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8240" y="919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DE6E3F" w14:textId="77777777" w:rsidR="00A344AA" w:rsidRDefault="00A344AA" w:rsidP="00CE1C55">
                              <w:r>
                                <w:t>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8410" y="632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A2D015" w14:textId="77777777" w:rsidR="00A344AA" w:rsidRDefault="00A344AA" w:rsidP="00CE1C55">
                              <w:r>
                                <w:t>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7350" y="5732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075CE3" w14:textId="77777777" w:rsidR="00A344AA" w:rsidRDefault="00A344AA" w:rsidP="00CE1C55">
                              <w:r>
                                <w:t>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AutoShape 111"/>
                        <wps:cNvSpPr>
                          <a:spLocks noChangeArrowheads="1"/>
                        </wps:cNvSpPr>
                        <wps:spPr bwMode="auto">
                          <a:xfrm rot="5400000">
                            <a:off x="5892" y="6700"/>
                            <a:ext cx="1470" cy="190"/>
                          </a:xfrm>
                          <a:prstGeom prst="rightArrow">
                            <a:avLst>
                              <a:gd name="adj1" fmla="val 50000"/>
                              <a:gd name="adj2" fmla="val 193421"/>
                            </a:avLst>
                          </a:prstGeom>
                          <a:solidFill>
                            <a:srgbClr val="FFFF99"/>
                          </a:solidFill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AutoShape 11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8715" y="8491"/>
                            <a:ext cx="1470" cy="190"/>
                          </a:xfrm>
                          <a:prstGeom prst="rightArrow">
                            <a:avLst>
                              <a:gd name="adj1" fmla="val 50000"/>
                              <a:gd name="adj2" fmla="val 193421"/>
                            </a:avLst>
                          </a:prstGeom>
                          <a:solidFill>
                            <a:srgbClr val="FFFF99"/>
                          </a:solidFill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8099" dir="2700000" algn="ctr" rotWithShape="0">
                                    <a:srgbClr val="000000">
                                      <a:alpha val="74998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5925" y="6600"/>
                            <a:ext cx="838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CC00">
                                    <a:alpha val="50000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E60297" w14:textId="77777777" w:rsidR="00A344AA" w:rsidRDefault="00A344AA" w:rsidP="00CE1C55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position w:val="-4"/>
                                  <w:sz w:val="16"/>
                                </w:rPr>
                                <w:t xml:space="preserve">7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8754" y="8351"/>
                            <a:ext cx="838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CC00">
                                    <a:alpha val="50000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5C115A" w14:textId="77777777" w:rsidR="00A344AA" w:rsidRDefault="00A344AA" w:rsidP="00CE1C55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position w:val="-4"/>
                                  <w:sz w:val="16"/>
                                </w:rPr>
                                <w:t xml:space="preserve">6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Line 115"/>
                        <wps:cNvCnPr/>
                        <wps:spPr bwMode="auto">
                          <a:xfrm>
                            <a:off x="6624" y="5983"/>
                            <a:ext cx="2" cy="148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Line 116"/>
                        <wps:cNvCnPr/>
                        <wps:spPr bwMode="auto">
                          <a:xfrm flipH="1">
                            <a:off x="6543" y="6056"/>
                            <a:ext cx="158" cy="1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Line 117"/>
                        <wps:cNvCnPr/>
                        <wps:spPr bwMode="auto">
                          <a:xfrm>
                            <a:off x="9443" y="7768"/>
                            <a:ext cx="3" cy="153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Line 118"/>
                        <wps:cNvCnPr/>
                        <wps:spPr bwMode="auto">
                          <a:xfrm flipH="1">
                            <a:off x="9367" y="7847"/>
                            <a:ext cx="157" cy="1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Freeform 119"/>
                        <wps:cNvSpPr>
                          <a:spLocks/>
                        </wps:cNvSpPr>
                        <wps:spPr bwMode="auto">
                          <a:xfrm>
                            <a:off x="4139" y="9161"/>
                            <a:ext cx="2076" cy="1728"/>
                          </a:xfrm>
                          <a:custGeom>
                            <a:avLst/>
                            <a:gdLst>
                              <a:gd name="T0" fmla="*/ 0 w 2076"/>
                              <a:gd name="T1" fmla="*/ 0 h 1728"/>
                              <a:gd name="T2" fmla="*/ 0 w 2076"/>
                              <a:gd name="T3" fmla="*/ 1728 h 1728"/>
                              <a:gd name="T4" fmla="*/ 2076 w 2076"/>
                              <a:gd name="T5" fmla="*/ 1728 h 17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76" h="1728">
                                <a:moveTo>
                                  <a:pt x="0" y="0"/>
                                </a:moveTo>
                                <a:lnTo>
                                  <a:pt x="0" y="1728"/>
                                </a:lnTo>
                                <a:lnTo>
                                  <a:pt x="2076" y="1728"/>
                                </a:ln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stealth" w="sm" len="lg"/>
                            <a:tailEnd type="stealth" w="sm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63500"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4189" y="8955"/>
                            <a:ext cx="773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E1E755" w14:textId="77777777" w:rsidR="00A344AA" w:rsidRDefault="00A344AA" w:rsidP="00CE1C55">
                              <w:r>
                                <w:t>y</w:t>
                              </w:r>
                              <w:r>
                                <w:rPr>
                                  <w:position w:val="-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Text Box 121"/>
                        <wps:cNvSpPr txBox="1">
                          <a:spLocks noChangeArrowheads="1"/>
                        </wps:cNvSpPr>
                        <wps:spPr bwMode="auto">
                          <a:xfrm>
                            <a:off x="5917" y="10551"/>
                            <a:ext cx="773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DC99E4" w14:textId="77777777" w:rsidR="00A344AA" w:rsidRDefault="00A344AA" w:rsidP="00CE1C55">
                              <w:r>
                                <w:t>x</w:t>
                              </w:r>
                              <w:r>
                                <w:rPr>
                                  <w:position w:val="-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7390" y="9127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723882" w14:textId="77777777" w:rsidR="00A344AA" w:rsidRDefault="00A344AA" w:rsidP="00CE1C55">
                              <w:r>
                                <w:t>J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8516" y="10431"/>
                            <a:ext cx="73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7FE829" w14:textId="77777777" w:rsidR="00A344AA" w:rsidRDefault="00A344AA" w:rsidP="00CE1C55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Line 124"/>
                        <wps:cNvCnPr/>
                        <wps:spPr bwMode="auto">
                          <a:xfrm flipV="1">
                            <a:off x="8346" y="10360"/>
                            <a:ext cx="30" cy="46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125"/>
                        <wps:cNvCnPr/>
                        <wps:spPr bwMode="auto">
                          <a:xfrm flipV="1">
                            <a:off x="8556" y="10375"/>
                            <a:ext cx="30" cy="46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" o:spid="_x0000_s1051" style="width:431.85pt;height:372.55pt;mso-position-horizontal-relative:char;mso-position-vertical-relative:line" coordorigin="2716,5535" coordsize="8637,745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">
                <o:lock v:ext="edit" aspectratio="t"/>
                <v:rect id="AutoShape 32" o:spid="_x0000_s1052" style="position:absolute;left:2716;top:5535;width:8637;height:745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5W9rwgAA&#10;ANsAAAAPAAAAZHJzL2Rvd25yZXYueG1sRE9Na8JAEL0L/odlhF5EN+1BS8xGRJCGUhBj63nITpPQ&#10;7GzMbpP037uC0Ns83uck29E0oqfO1ZYVPC8jEMSF1TWXCj7Ph8UrCOeRNTaWScEfOdim00mCsbYD&#10;n6jPfSlCCLsYFVTet7GUrqjIoFvaljhw37Yz6APsSqk7HEK4aeRLFK2kwZpDQ4Ut7SsqfvJfo2Ao&#10;jv3l/PEmj/NLZvmaXff517tST7NxtwHhafT/4oc702H+Gu6/hANkeg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Dlb2vCAAAA2wAAAA8AAAAAAAAAAAAAAAAAlwIAAGRycy9kb3du&#10;cmV2LnhtbFBLBQYAAAAABAAEAPUAAACGAwAAAAA=&#10;" filled="f" stroked="f">
                  <o:lock v:ext="edit" aspectratio="t" text="t"/>
                </v:rect>
                <v:shape id="Text Box 33" o:spid="_x0000_s1053" type="#_x0000_t202" style="position:absolute;left:7881;top:9255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ozY6xAAA&#10;ANsAAAAPAAAAZHJzL2Rvd25yZXYueG1sRI9Ba8JAEIXvBf/DMgVvddMKRVJXKQGrOUmjYL2N2WkS&#10;zc6G7Krpv+8cCr3N8N689818ObhW3agPjWcDz5MEFHHpbcOVgf1u9TQDFSKyxdYzGfihAMvF6GGO&#10;qfV3/qRbESslIRxSNFDH2KVah7Imh2HiO2LRvn3vMMraV9r2eJdw1+qXJHnVDhuWhho7ymoqL8XV&#10;Gcjz42ldHM78wV2TzaZbq/2XNWb8OLy/gYo0xH/z3/XGCr7Ayi8ygF7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6M2OsQAAADbAAAADwAAAAAAAAAAAAAAAACXAgAAZHJzL2Rv&#10;d25yZXYueG1sUEsFBgAAAAAEAAQA9QAAAIgDAAAAAA==&#10;" filled="f" fillcolor="red" stroked="f">
                  <v:textbox>
                    <w:txbxContent>
                      <w:p w14:paraId="721B3F02" w14:textId="77777777" w:rsidR="00A344AA" w:rsidRDefault="00A344AA" w:rsidP="00CE1C55">
                        <w:r>
                          <w:t>5</w:t>
                        </w:r>
                      </w:p>
                    </w:txbxContent>
                  </v:textbox>
                </v:shape>
                <v:line id="Line 34" o:spid="_x0000_s1054" style="position:absolute;visibility:visible;mso-wrap-style:square" from="8558,9893" to="9068,100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XEpCsMAAADbAAAADwAAAGRycy9kb3ducmV2LnhtbESP0WrCQBRE3wv+w3IFX4pujLRIdBUN&#10;VfpUqPoBl+w1idm9G7JbjX/vFgQfh5k5wyzXvTXiSp2vHSuYThIQxIXTNZcKTsfdeA7CB2SNxjEp&#10;uJOH9WrwtsRMuxv/0vUQShEh7DNUUIXQZlL6oiKLfuJa4uidXWcxRNmVUnd4i3BrZJokn9JizXGh&#10;wpbyiorm8GcV+D3Pd3lr3n+2l+msx+Zr1vhEqdGw3yxABOrDK/xsf2sF6Qf8f4k/QK4e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lxKQrDAAAA2wAAAA8AAAAAAAAAAAAA&#10;AAAAoQIAAGRycy9kb3ducmV2LnhtbFBLBQYAAAAABAAEAPkAAACRAwAAAAA=&#10;" strokecolor="fuchsia" strokeweight="2.25pt">
                  <v:shadow opacity="49150f"/>
                </v:line>
                <v:line id="Line 35" o:spid="_x0000_s1055" style="position:absolute;rotation:-293920fd;flip:y;visibility:visible;mso-wrap-style:square" from="8485,9980" to="8486,1100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S50HcQAAADbAAAADwAAAGRycy9kb3ducmV2LnhtbESPQWvCQBSE74X+h+UVeqsvzSGW6Coi&#10;tWgPhUZ/wCP7TKLZtyG7xrS/vlsQPA4z8w0zX462VQP3vnGi4XWSgGIpnWmk0nDYb17eQPlAYqh1&#10;whp+2MNy8fgwp9y4q3zzUIRKRYj4nDTUIXQ5oi9rtuQnrmOJ3tH1lkKUfYWmp2uE2xbTJMnQUiNx&#10;oaaO1zWX5+JiNRSp2eKA779fpylOd6b83H2sMq2fn8bVDFTgMdzDt/bWaEgz+P8SfwAu/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dLnQdxAAAANsAAAAPAAAAAAAAAAAA&#10;AAAAAKECAABkcnMvZG93bnJldi54bWxQSwUGAAAAAAQABAD5AAAAkgMAAAAA&#10;" strokecolor="#3cc" strokeweight="2.25pt">
                  <v:shadow opacity="49150f"/>
                </v:line>
                <v:polyline id="Freeform 36" o:spid="_x0000_s1056" style="position:absolute;rotation:293920fd;visibility:visible;mso-wrap-style:square;v-text-anchor:top" points="8332,10599,8190,10599,8190,11116,8445,11116,8445,11401" coordsize="255,8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eUAowQAA&#10;ANsAAAAPAAAAZHJzL2Rvd25yZXYueG1sRE/Pa8IwFL4L+x/CG3jTdGVI7YwyBoOxi60V3PHRvLVl&#10;zUtpsjb615vDYMeP7/fuEEwvJhpdZ1nB0zoBQVxb3XGj4Fy9rzIQziNr7C2Tgis5OOwfFjvMtZ25&#10;pOnkGxFD2OWooPV+yKV0dUsG3doOxJH7tqNBH+HYSD3iHMNNL9Mk2UiDHceGFgd6a6n+Of0aBVzw&#10;8ZKEr+2nvc2hzJ6LVFaNUsvH8PoCwlPw/+I/94dWkMax8Uv8AXJ/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XlAKMEAAADbAAAADwAAAAAAAAAAAAAAAACXAgAAZHJzL2Rvd25y&#10;ZXYueG1sUEsFBgAAAAAEAAQA9QAAAIUDAAAAAA==&#10;" filled="f" strokecolor="red" strokeweight="2.25pt">
                  <v:shadow color="gray" opacity="1" offset="2pt,2pt"/>
                  <v:path arrowok="t" o:connecttype="custom" o:connectlocs="142,0;0,0;0,517;255,517;255,802" o:connectangles="0,0,0,0,0"/>
                </v:polyline>
                <v:line id="Line 37" o:spid="_x0000_s1057" style="position:absolute;flip:x y;visibility:visible;mso-wrap-style:square" from="8513,9645" to="8528,98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AoQU8EAAADbAAAADwAAAGRycy9kb3ducmV2LnhtbESPQYvCMBSE74L/ITxhb5rqwrJW0yKC&#10;4B5kqQpeH82zKTYvtYna/fdGEPY4zMw3zDLvbSPu1PnasYLpJAFBXDpdc6XgeNiMv0H4gKyxcUwK&#10;/shDng0HS0y1e3BB932oRISwT1GBCaFNpfSlIYt+4lri6J1dZzFE2VVSd/iIcNvIWZJ8SYs1xwWD&#10;La0NlZf9zSpYfe5MUbU/hEenL7+nqSyuiVTqY9SvFiAC9eE//G5vtYLZHF5f4g+Q2R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QChBTwQAAANsAAAAPAAAAAAAAAAAAAAAA&#10;AKECAABkcnMvZG93bnJldi54bWxQSwUGAAAAAAQABAD5AAAAjwMAAAAA&#10;" strokecolor="#9c0" strokeweight="2.25pt">
                  <v:shadow opacity="49150f"/>
                </v:line>
                <v:line id="Line 38" o:spid="_x0000_s1058" style="position:absolute;flip:y;visibility:visible;mso-wrap-style:square" from="6696,12781" to="6792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QdzYcMAAADbAAAADwAAAGRycy9kb3ducmV2LnhtbESPwU7DMAyG70h7h8iTuCCWUhCqumXT&#10;QOoE3NjY3WpMWtY4VRK28vb4gMTR+v1//rzaTH5QZ4qpD2zgblGAIm6D7dkZ+Dg0txWolJEtDoHJ&#10;wA8l2KxnVyusbbjwO5332SmBcKrRQJfzWGud2o48pkUYiSX7DNFjljE6bSNeBO4HXRbFo/bYs1zo&#10;cKTnjtrT/tuLxuuhqh7sW3RPN675Ko9ls6t2xlzPp+0SVKYp/y//tV+sgXuxl18EAHr9C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O0Hc2HDAAAA2wAAAA8AAAAAAAAAAAAA&#10;AAAAoQIAAGRycy9kb3ducmV2LnhtbFBLBQYAAAAABAAEAPkAAACRAwAAAAA=&#10;" strokeweight=".25pt"/>
                <v:line id="Line 39" o:spid="_x0000_s1059" style="position:absolute;flip:y;visibility:visible;mso-wrap-style:square" from="6566,12655" to="6792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kvW+sQAAADbAAAADwAAAGRycy9kb3ducmV2LnhtbESPQWsCMRCF7wX/Qxihl1KzbktZVqOo&#10;sFJ7q9b7sBmzq5vJkqS6/feNUOjx8eZ9b958OdhOXMmH1rGC6SQDQVw73bJR8HWongsQISJr7ByT&#10;gh8KsFyMHuZYanfjT7ruoxEJwqFEBU2MfSllqBuyGCauJ07eyXmLMUlvpPZ4S3DbyTzL3qTFllND&#10;gz1tGqov+2+b3tgdiuJVf3izfjLVOT/m1bbYKvU4HlYzEJGG+H/8l37XCl6mcN+SACA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CS9b6xAAAANsAAAAPAAAAAAAAAAAA&#10;AAAAAKECAABkcnMvZG93bnJldi54bWxQSwUGAAAAAAQABAD5AAAAkgMAAAAA&#10;" strokeweight=".25pt"/>
                <v:line id="Line 40" o:spid="_x0000_s1060" style="position:absolute;flip:y;visibility:visible;mso-wrap-style:square" from="6439,12536" to="6792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9af8QAAADbAAAADwAAAGRycy9kb3ducmV2LnhtbESPQWvCQBCF70L/wzKFXqRuGkRC6ipV&#10;iLTejO19yE43abOzYXer8d+7BcHj48373rzlerS9OJEPnWMFL7MMBHHjdMdGweexei5AhIissXdM&#10;Ci4UYL16mCyx1O7MBzrV0YgE4VCigjbGoZQyNC1ZDDM3ECfv23mLMUlvpPZ4TnDbyzzLFtJix6mh&#10;xYG2LTW/9Z9Nb3wci2Ku995spqb6yb/yalfslHp6HN9eQUQa4/34ln7XChZz+N+SACB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Bj1p/xAAAANsAAAAPAAAAAAAAAAAA&#10;AAAAAKECAABkcnMvZG93bnJldi54bWxQSwUGAAAAAAQABAD5AAAAkgMAAAAA&#10;" strokeweight=".25pt"/>
                <v:line id="Line 41" o:spid="_x0000_s1061" style="position:absolute;flip:y;visibility:visible;mso-wrap-style:square" from="6312,12481" to="6718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sP/5MQAAADbAAAADwAAAGRycy9kb3ducmV2LnhtbESPQWsCMRCF7wX/Qxihl1KzXVpZVqPY&#10;wkrbm1rvw2bMrm4mS5Lq9t83guDx8eZ9b958OdhOnMmH1rGCl0kGgrh2umWj4GdXPRcgQkTW2Dkm&#10;BX8UYLkYPcyx1O7CGzpvoxEJwqFEBU2MfSllqBuyGCauJ07ewXmLMUlvpPZ4SXDbyTzLptJiy6mh&#10;wZ4+GqpP21+b3vjaFcWr/vbm/clUx3yfV+tirdTjeFjNQEQa4v34lv7UCqZvcN2SACAX/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uw//kxAAAANsAAAAPAAAAAAAAAAAA&#10;AAAAAKECAABkcnMvZG93bnJldi54bWxQSwUGAAAAAAQABAD5AAAAkgMAAAAA&#10;" strokeweight=".25pt"/>
                <v:line id="Line 42" o:spid="_x0000_s1062" style="position:absolute;flip:y;visibility:visible;mso-wrap-style:square" from="6181,12481" to="6591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hFhk8QAAADbAAAADwAAAGRycy9kb3ducmV2LnhtbESPQWvCQBCF74X+h2WEXkrdNEgI0VVs&#10;IdJ6q9r7kB030exs2N1q+u+7gtDj48373rzFarS9uJAPnWMFr9MMBHHjdMdGwWFfv5QgQkTW2Dsm&#10;Bb8UYLV8fFhgpd2Vv+iyi0YkCIcKFbQxDpWUoWnJYpi6gTh5R+ctxiS9kdrjNcFtL/MsK6TFjlND&#10;iwO9t9Scdz82vfG5L8uZ3nrz9mzqU/6d15tyo9TTZFzPQUQa4//xPf2hFRQF3LYkAMjl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eEWGTxAAAANsAAAAPAAAAAAAAAAAA&#10;AAAAAKECAABkcnMvZG93bnJldi54bWxQSwUGAAAAAAQABAD5AAAAkgMAAAAA&#10;" strokeweight=".25pt"/>
                <v:line id="Line 43" o:spid="_x0000_s1063" style="position:absolute;flip:y;visibility:visible;mso-wrap-style:square" from="6053,12481" to="6461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V3ECMQAAADbAAAADwAAAGRycy9kb3ducmV2LnhtbESPQWsCMRCF7wX/Qxihl1KzXYouq1Fs&#10;YaXtTa33YTNmVzeTJUl1++8bQejx8eZ9b95iNdhOXMiH1rGCl0kGgrh2umWj4HtfPRcgQkTW2Dkm&#10;Bb8UYLUcPSyw1O7KW7rsohEJwqFEBU2MfSllqBuyGCauJ07e0XmLMUlvpPZ4TXDbyTzLptJiy6mh&#10;wZ7eG6rPux+b3vjcF8Wr/vLm7clUp/yQV5tio9TjeFjPQUQa4v/xPf2hFUxncNuSACCX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xXcQIxAAAANsAAAAPAAAAAAAAAAAA&#10;AAAAAKECAABkcnMvZG93bnJldi54bWxQSwUGAAAAAAQABAD5AAAAkgMAAAAA&#10;" strokeweight=".25pt"/>
                <v:line id="Line 44" o:spid="_x0000_s1064" style="position:absolute;flip:y;visibility:visible;mso-wrap-style:square" from="5921,12481" to="6334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JQesMAAADbAAAADwAAAGRycy9kb3ducmV2LnhtbESPwU7DMAyG70h7h8iTuCCWUqGpKssm&#10;QOoE3NjgbjVe2tE4VRK27u3nAxJH6/f/+fNqM/lBnSimPrCBh0UBirgNtmdn4Gvf3FegUka2OAQm&#10;AxdKsFnPblZY23DmTzrtslMC4VSjgS7nsdY6tR15TIswEkt2CNFjljE6bSOeBe4HXRbFUnvsWS50&#10;ONJrR+3P7teLxvu+qh7tR3Qvd645lt9ls622xtzOp+cnUJmm/L/8136zBpYiK78IAPT6C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DCUHrDAAAA2wAAAA8AAAAAAAAAAAAA&#10;AAAAoQIAAGRycy9kb3ducmV2LnhtbFBLBQYAAAAABAAEAPkAAACRAwAAAAA=&#10;" strokeweight=".25pt"/>
                <v:line id="Line 45" o:spid="_x0000_s1065" style="position:absolute;flip:y;visibility:visible;mso-wrap-style:square" from="5791,12481" to="6206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4714cQAAADbAAAADwAAAGRycy9kb3ducmV2LnhtbESPQWsCMRCF7wX/Qxihl6JZlyLb1Sgq&#10;rLS9qfU+bMbstpvJkqS6/fdNoeDx8eZ9b95yPdhOXMmH1rGC2TQDQVw73bJR8HGqJgWIEJE1do5J&#10;wQ8FWK9GD0sstbvxga7HaESCcChRQRNjX0oZ6oYshqnriZN3cd5iTNIbqT3eEtx2Ms+yubTYcmpo&#10;sKddQ/XX8dumN95ORfGs373ZPpnqMz/n1b7YK/U4HjYLEJGGeD/+T79qBfMX+NuSACB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vjvXhxAAAANsAAAAPAAAAAAAAAAAA&#10;AAAAAKECAABkcnMvZG93bnJldi54bWxQSwUGAAAAAAQABAD5AAAAkgMAAAAA&#10;" strokeweight=".25pt"/>
                <v:line id="Line 46" o:spid="_x0000_s1066" style="position:absolute;flip:y;visibility:visible;mso-wrap-style:square" from="5663,12481" to="6076,128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C2JwMQAAADbAAAADwAAAGRycy9kb3ducmV2LnhtbESPQWsCMRCF7wX/Qxihl1KzLlK2W6No&#10;YUV7U9v7sJlmt91MliTV7b83guDx8eZ9b958OdhOnMiH1rGC6SQDQVw73bJR8HmsngsQISJr7ByT&#10;gn8KsFyMHuZYanfmPZ0O0YgE4VCigibGvpQy1A1ZDBPXEyfv23mLMUlvpPZ4TnDbyTzLXqTFllND&#10;gz29N1T/Hv5semN3LIqZ/vBm/WSqn/wrrzbFRqnH8bB6AxFpiPfjW3qrFbxO4bolAUAuL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kLYnAxAAAANsAAAAPAAAAAAAAAAAA&#10;AAAAAKECAABkcnMvZG93bnJldi54bWxQSwUGAAAAAAQABAD5AAAAkgMAAAAA&#10;" strokeweight=".25pt"/>
                <v:line id="Line 47" o:spid="_x0000_s1067" style="position:absolute;flip:y;visibility:visible;mso-wrap-style:square" from="5621,12481" to="5944,127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P8Xt8QAAADbAAAADwAAAGRycy9kb3ducmV2LnhtbESPzWrDMBCE74W8g9hCL6WRY0pxnSgh&#10;KTi0veXvvlgb2am1MpKauG9fBQI5DrPzzc5sMdhOnMmH1rGCyTgDQVw73bJRsN9VLwWIEJE1do5J&#10;wR8FWMxHDzMstbvwhs7baESCcChRQRNjX0oZ6oYshrHriZN3dN5iTNIbqT1eEtx2Ms+yN2mx5dTQ&#10;YE8fDdU/21+b3vjaFcWr/vZm9WyqU37Iq3WxVurpcVhOQUQa4v34lv7UCt5zuG5JAJDz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U/xe3xAAAANsAAAAPAAAAAAAAAAAA&#10;AAAAAKECAABkcnMvZG93bnJldi54bWxQSwUGAAAAAAQABAD5AAAAkgMAAAAA&#10;" strokeweight=".25pt"/>
                <v:line id="Line 48" o:spid="_x0000_s1068" style="position:absolute;flip:y;visibility:visible;mso-wrap-style:square" from="5621,12481" to="5816,126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OyLMUAAADbAAAADwAAAGRycy9kb3ducmV2LnhtbESPzWrDMBCE74W+g9hAL6WR45biOFFC&#10;U3BIe2t+7ou1ld1YKyOpifP2UaDQ4zA73+zMl4PtxIl8aB0rmIwzEMS10y0bBftd9VSACBFZY+eY&#10;FFwowHJxfzfHUrszf9FpG41IEA4lKmhi7EspQ92QxTB2PXHyvp23GJP0RmqP5wS3ncyz7FVabDk1&#10;NNjTe0P1cftr0xsfu6J40Z/erB5N9ZMf8mpdrJV6GA1vMxCRhvh//JfeaAXTZ7htSQCQi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7OyLMUAAADbAAAADwAAAAAAAAAA&#10;AAAAAAChAgAAZHJzL2Rvd25yZXYueG1sUEsFBgAAAAAEAAQA+QAAAJMDAAAAAA==&#10;" strokeweight=".25pt"/>
                <v:line id="Line 49" o:spid="_x0000_s1069" style="position:absolute;flip:y;visibility:visible;mso-wrap-style:square" from="5621,12481" to="5688,1254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FoqWMQAAADbAAAADwAAAGRycy9kb3ducmV2LnhtbESPQWsCMRCF7wX/Qxihl6LZLlK2q1G0&#10;sNL2ptb7sBmz224mS5Lq9t83guDx8eZ9b95iNdhOnMmH1rGC52kGgrh2umWj4OtQTQoQISJr7ByT&#10;gj8KsFqOHhZYanfhHZ330YgE4VCigibGvpQy1A1ZDFPXEyfv5LzFmKQ3Unu8JLjtZJ5lL9Jiy6mh&#10;wZ7eGqp/9r82vfFxKIqZ/vRm82Sq7/yYV9tiq9TjeFjPQUQa4v34ln7XCl5ncN2SACCX/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0WipYxAAAANsAAAAPAAAAAAAAAAAA&#10;AAAAAKECAABkcnMvZG93bnJldi54bWxQSwUGAAAAAAQABAD5AAAAkgMAAAAA&#10;" strokeweight=".25pt"/>
                <v:line id="Line 50" o:spid="_x0000_s1070" style="position:absolute;flip:x;visibility:visible;mso-wrap-style:square" from="2783,7563" to="2799,756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xaPw8UAAADbAAAADwAAAGRycy9kb3ducmV2LnhtbESPzWrDMBCE74W+g9hAL6WRY9riOFFC&#10;U3BIe2t+7ou1ld1YKyOpifP2UaDQ4zA73+zMl4PtxIl8aB0rmIwzEMS10y0bBftd9VSACBFZY+eY&#10;FFwowHJxfzfHUrszf9FpG41IEA4lKmhi7EspQ92QxTB2PXHyvp23GJP0RmqP5wS3ncyz7FVabDk1&#10;NNjTe0P1cftr0xsfu6J41p/erB5N9ZMf8mpdrJV6GA1vMxCRhvh//JfeaAXTF7htSQCQi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2xaPw8UAAADbAAAADwAAAAAAAAAA&#10;AAAAAAChAgAAZHJzL2Rvd25yZXYueG1sUEsFBgAAAAAEAAQA+QAAAJMDAAAAAA==&#10;" strokeweight=".25pt"/>
                <v:line id="Line 51" o:spid="_x0000_s1071" style="position:absolute;visibility:visible;mso-wrap-style:square" from="4812,5925" to="4816,60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fbVcMQAAADbAAAADwAAAGRycy9kb3ducmV2LnhtbESPQWsCMRSE74X+h/AK3mq2tYhujSJS&#10;ofQgrPZQb4/Nc7O4eVmTuG7/vREEj8PMfMPMFr1tREc+1I4VvA0zEMSl0zVXCn5369cJiBCRNTaO&#10;ScE/BVjMn59mmGt34YK6baxEgnDIUYGJsc2lDKUhi2HoWuLkHZy3GJP0ldQeLwluG/meZWNpsea0&#10;YLCllaHyuD1bBX4fw19xGv10H9XXaXP0ZkeHQqnBS7/8BBGpj4/wvf2tFUzHcPuSfoCcX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9tVwxAAAANsAAAAPAAAAAAAAAAAA&#10;AAAAAKECAABkcnMvZG93bnJldi54bWxQSwUGAAAAAAQABAD5AAAAkgMAAAAA&#10;" strokeweight=".25pt"/>
                <v:line id="Line 52" o:spid="_x0000_s1072" style="position:absolute;flip:x;visibility:visible;mso-wrap-style:square" from="4730,6001" to="4889,600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i0L8UAAADbAAAADwAAAGRycy9kb3ducmV2LnhtbESPzWrDMBCE74W+g9hAL6WRY0rrOFFC&#10;U3BIe2t+7ou1ld1YKyOpifP2UaDQ4zA73+zMl4PtxIl8aB0rmIwzEMS10y0bBftd9VSACBFZY+eY&#10;FFwowHJxfzfHUrszf9FpG41IEA4lKmhi7EspQ92QxTB2PXHyvp23GJP0RmqP5wS3ncyz7EVabDk1&#10;NNjTe0P1cftr0xsfu6J41p/erB5N9ZMf8mpdrJV6GA1vMxCRhvh//JfeaAXTV7htSQCQi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Ii0L8UAAADbAAAADwAAAAAAAAAA&#10;AAAAAAChAgAAZHJzL2Rvd25yZXYueG1sUEsFBgAAAAAEAAQA+QAAAJMDAAAAAA==&#10;" strokeweight=".25pt"/>
                <v:line id="Line 53" o:spid="_x0000_s1073" style="position:absolute;visibility:visible;mso-wrap-style:square" from="2794,7491" to="2795,76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yXkmcEAAADbAAAADwAAAGRycy9kb3ducmV2LnhtbERPz2vCMBS+D/wfwhO8zdQpw3VGkaEg&#10;HgZVD9vt0TybYvNSk1jrf28Ogx0/vt+LVW8b0ZEPtWMFk3EGgrh0uuZKwem4fZ2DCBFZY+OYFDwo&#10;wGo5eFlgrt2dC+oOsRIphEOOCkyMbS5lKA1ZDGPXEifu7LzFmKCvpPZ4T+G2kW9Z9i4t1pwaDLb0&#10;Zai8HG5Wgf+N4ae4TvfdrNpcvy/eHOlcKDUa9utPEJH6+C/+c++0go80Nn1JP0Aun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3JeSZwQAAANsAAAAPAAAAAAAAAAAAAAAA&#10;AKECAABkcnMvZG93bnJldi54bWxQSwUGAAAAAAQABAD5AAAAjwMAAAAA&#10;" strokeweight=".25pt"/>
                <v:line id="Line 54" o:spid="_x0000_s1074" style="position:absolute;flip:x;visibility:visible;mso-wrap-style:square" from="2716,7563" to="2869,756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luFxsQAAADbAAAADwAAAGRycy9kb3ducmV2LnhtbESPQWsCMRCF7wX/QxjBS9GsSynr1iha&#10;WKm9Ve192EyzWzeTJUl1/femUOjx8eZ9b95yPdhOXMiH1rGC+SwDQVw73bJRcDpW0wJEiMgaO8ek&#10;4EYB1qvRwxJL7a78QZdDNCJBOJSooImxL6UMdUMWw8z1xMn7ct5iTNIbqT1eE9x2Ms+yZ2mx5dTQ&#10;YE+vDdXnw49Nb+yPRfGk373ZPprqO//Mq12xU2oyHjYvICIN8f/4L/2mFSwW8LslAUCu7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W4XGxAAAANsAAAAPAAAAAAAAAAAA&#10;AAAAAKECAABkcnMvZG93bnJldi54bWxQSwUGAAAAAAQABAD5AAAAkgMAAAAA&#10;" strokeweight=".25pt"/>
                <v:rect id="Rectangle 55" o:spid="_x0000_s1075" style="position:absolute;left:8384;top:11475;width:26;height: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Vrv8wgAA&#10;ANwAAAAPAAAAZHJzL2Rvd25yZXYueG1sRI9Na8JAEIbvBf/DMoK3urFIK9FVRCj0aupBb+PumASz&#10;syG7jUl/fedQ8DbDvB/PbHaDb1RPXawDG1jMM1DENriaSwOn78/XFaiYkB02gcnASBF228nLBnMX&#10;HnykvkilkhCOORqoUmpzraOtyGOch5ZYbrfQeUyydqV2HT4k3Df6LcvetceapaHClg4V2Xvx4w1c&#10;Pk7N0da/+3I8L62UjNeiH42ZTYf9GlSiIT3F/+4vJ/iZ4MszMoHe/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pWu/zCAAAA3AAAAA8AAAAAAAAAAAAAAAAAlwIAAGRycy9kb3du&#10;cmV2LnhtbFBLBQYAAAAABAAEAPUAAACGAwAAAAA=&#10;" fillcolor="red" stroked="f"/>
                <v:rect id="Rectangle 56" o:spid="_x0000_s1076" style="position:absolute;left:8374;top:11475;width:28;height: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Gh5nxAAA&#10;ANwAAAAPAAAAZHJzL2Rvd25yZXYueG1sRI/NasMwEITvhbyD2EBvjexQ2uBECSEQ6NWuD81tI21s&#10;E2tlLMU/ffqqUOhtl5mdb3Z3mGwrBup941hBukpAEGtnGq4UlJ/nlw0IH5ANto5JwUweDvvF0w4z&#10;40bOaShCJWII+wwV1CF0mZRe12TRr1xHHLWb6y2GuPaVND2OMdy2cp0kb9Jiw5FQY0enmvS9eFgF&#10;l/eyzXXzfazmr1cdIfO1GGalnpfTcQsi0BT+zX/XHybWT1L4fSZOIP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RoeZ8QAAADcAAAADwAAAAAAAAAAAAAAAACXAgAAZHJzL2Rv&#10;d25yZXYueG1sUEsFBgAAAAAEAAQA9QAAAIgDAAAAAA==&#10;" fillcolor="red" stroked="f"/>
                <v:rect id="Rectangle 57" o:spid="_x0000_s1077" style="position:absolute;left:9001;top:9897;width:28;height: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f+4ZwgAA&#10;ANwAAAAPAAAAZHJzL2Rvd25yZXYueG1sRE9NawIxEL0L/ocwhV6kZl1E6tYoWqjoTW0v3sbNdHfp&#10;ZrJNoq7+eiMI3ubxPmcya00tTuR8ZVnBoJ+AIM6trrhQ8PP99fYOwgdkjbVlUnAhD7NptzPBTNsz&#10;b+m0C4WIIewzVFCG0GRS+rwkg75vG+LI/VpnMEToCqkdnmO4qWWaJCNpsOLYUGJDnyXlf7ujUdD8&#10;H9ith+PNEq/7xbhXpb4tUqVeX9r5B4hAbXiKH+6VjvOTFO7PxAvk9A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t/7hnCAAAA3AAAAA8AAAAAAAAAAAAAAAAAlwIAAGRycy9kb3du&#10;cmV2LnhtbFBLBQYAAAAABAAEAPUAAACGAwAAAAA=&#10;" fillcolor="lime" stroked="f"/>
                <v:rect id="Rectangle 58" o:spid="_x0000_s1078" style="position:absolute;left:8601;top:9897;width:29;height: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M0uCwwAA&#10;ANwAAAAPAAAAZHJzL2Rvd25yZXYueG1sRE9Na8JAEL0X/A/LFHoR3RhFauoqttBSb5p68TZmp0lo&#10;djbubjX217uC0Ns83ufMl51pxImcry0rGA0TEMSF1TWXCnZf74NnED4ga2wsk4ILeVgueg9zzLQ9&#10;85ZOeShFDGGfoYIqhDaT0hcVGfRD2xJH7ts6gyFCV0rt8BzDTSPTJJlKgzXHhgpbequo+Ml/jYL2&#10;eGC3nsw2H/i3f53169R3ZarU02O3egERqAv/4rv7U8f5yRhuz8QL5OIK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M0uCwwAAANwAAAAPAAAAAAAAAAAAAAAAAJcCAABkcnMvZG93&#10;bnJldi54bWxQSwUGAAAAAAQABAD1AAAAhwMAAAAA&#10;" fillcolor="lime" stroked="f"/>
                <v:rect id="Rectangle 59" o:spid="_x0000_s1079" style="position:absolute;left:9091;top:9897;width:27;height: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2tP2wwAA&#10;ANwAAAAPAAAAZHJzL2Rvd25yZXYueG1sRE9La8JAEL4X+h+WKfRSdNMgRaNraAVFb/Vx8TZmxySY&#10;nU13tzHtr3cLBW/z8T1nlvemER05X1tW8DpMQBAXVtdcKjjsl4MxCB+QNTaWScEPecjnjw8zzLS9&#10;8pa6XShFDGGfoYIqhDaT0hcVGfRD2xJH7mydwRChK6V2eI3hppFpkrxJgzXHhgpbWlRUXHbfRkH7&#10;dWK3GU0+V/h7/Ji81Knvy1Sp56f+fQoiUB/u4n/3Wsf5yQj+nokXyPk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2tP2wwAAANwAAAAPAAAAAAAAAAAAAAAAAJcCAABkcnMvZG93&#10;bnJldi54bWxQSwUGAAAAAAQABAD1AAAAhwMAAAAA&#10;" fillcolor="lime" stroked="f"/>
                <v:rect id="Rectangle 60" o:spid="_x0000_s1080" style="position:absolute;left:9071;top:9897;width:30;height: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lnZtwwAA&#10;ANwAAAAPAAAAZHJzL2Rvd25yZXYueG1sRE9Na8JAEL0X/A/LFHoR3RhUauoqttBSb5p68TZmp0lo&#10;djbubjX217uC0Ns83ufMl51pxImcry0rGA0TEMSF1TWXCnZf74NnED4ga2wsk4ILeVgueg9zzLQ9&#10;85ZOeShFDGGfoYIqhDaT0hcVGfRD2xJH7ts6gyFCV0rt8BzDTSPTJJlKgzXHhgpbequo+Ml/jYL2&#10;eGC3Hs82H/i3f53169R3ZarU02O3egERqAv/4rv7U8f5yQRuz8QL5OIK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lnZtwwAAANwAAAAPAAAAAAAAAAAAAAAAAJcCAABkcnMvZG93&#10;bnJldi54bWxQSwUGAAAAAAQABAD1AAAAhwMAAAAA&#10;" fillcolor="lime" stroked="f"/>
                <v:rect id="Rectangle 61" o:spid="_x0000_s1081" style="position:absolute;left:8511;top:9897;width:28;height: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ROgawgAA&#10;ANwAAAAPAAAAZHJzL2Rvd25yZXYueG1sRE9LawIxEL4L/Q9hCl6kZrsU0dUorWCpN1+X3sbNuLu4&#10;mWyTqFt/vREEb/PxPWcya00tzuR8ZVnBez8BQZxbXXGhYLddvA1B+ICssbZMCv7Jw2z60plgpu2F&#10;13TehELEEPYZKihDaDIpfV6SQd+3DXHkDtYZDBG6QmqHlxhuapkmyUAarDg2lNjQvKT8uDkZBc3f&#10;nt3yY7T6xuvv16hXpb4tUqW6r+3nGESgNjzFD/ePjvOTAdyfiRfI6Q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RE6BrCAAAA3AAAAA8AAAAAAAAAAAAAAAAAlwIAAGRycy9kb3du&#10;cmV2LnhtbFBLBQYAAAAABAAEAPUAAACGAwAAAAA=&#10;" fillcolor="lime" stroked="f"/>
                <v:shape id="Freeform 62" o:spid="_x0000_s1082" style="position:absolute;left:4761;top:5598;width:3924;height:387;visibility:visible;mso-wrap-style:square;v-text-anchor:top" coordsize="3924,38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zbAexAAA&#10;ANwAAAAPAAAAZHJzL2Rvd25yZXYueG1sRE9La8JAEL4L/odlhN50UwuxpG6CCFLTQ0H78DrNTpPQ&#10;7GzIrib667uC4G0+vucss8E04kSdqy0reJxFIIgLq2suFXx+bKbPIJxH1thYJgVncpCl49ESE217&#10;3tFp70sRQtglqKDyvk2kdEVFBt3MtsSB+7WdQR9gV0rdYR/CTSPnURRLgzWHhgpbWldU/O2PRkFD&#10;88NP/378fvrK5Sq/uNdt/HZQ6mEyrF5AeBr8XXxzb3WYHy3g+ky4QKb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82wHsQAAADcAAAADwAAAAAAAAAAAAAAAACXAgAAZHJzL2Rv&#10;d25yZXYueG1sUEsFBgAAAAAEAAQA9QAAAIgDAAAAAA==&#10;" path="m54,387c54,348,14,205,54,155,94,105,,112,294,87,588,62,1333,10,1817,5,2301,,2865,35,3197,57,3529,79,3700,113,3812,140,3924,167,3863,181,3872,222,3881,263,3866,353,3864,387e" filled="f" fillcolor="red" strokecolor="red" strokeweight="2.25pt">
                  <v:shadow color="gray" opacity="1" offset="2pt,2pt"/>
                  <v:path arrowok="t" o:connecttype="custom" o:connectlocs="54,387;54,155;294,87;1817,5;3197,57;3812,140;3872,222;3864,387" o:connectangles="0,0,0,0,0,0,0,0"/>
                </v:shape>
                <v:polyline id="Freeform 63" o:spid="_x0000_s1083" style="position:absolute;visibility:visible;mso-wrap-style:square;v-text-anchor:top" points="5092,5692,5340,6300,5550,6300" coordsize="458,6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U3pFxQAA&#10;ANwAAAAPAAAAZHJzL2Rvd25yZXYueG1sRI9Ba8JAEIXvBf/DMoK3uquIldRVimDx0B6Mgh6H7DRJ&#10;zc6G7Nak/75zEHqb4b1575v1dvCNulMX68AWZlMDirgIrubSwvm0f16BignZYROYLPxShO1m9LTG&#10;zIWej3TPU6kkhGOGFqqU2kzrWFTkMU5DSyzaV+g8Jlm7UrsOewn3jZ4bs9Qea5aGClvaVVTc8h9v&#10;YX6+vWOOH/3L54W/28PxOpjZwtrJeHh7BZVoSP/mx/XBCb4RWnlGJtCb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1TekXFAAAA3AAAAA8AAAAAAAAAAAAAAAAAlwIAAGRycy9k&#10;b3ducmV2LnhtbFBLBQYAAAAABAAEAPUAAACJAwAAAAA=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0,0;248,608;458,608" o:connectangles="0,0,0"/>
                </v:polyline>
                <v:shape id="Text Box 64" o:spid="_x0000_s1084" type="#_x0000_t202" style="position:absolute;left:5271;top:5970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SqPIwwAA&#10;ANwAAAAPAAAAZHJzL2Rvd25yZXYueG1sRE9La8JAEL4X+h+WKXjTjQpiUzdBAr5OYlpoe5tmp0lq&#10;djZkVxP/fbcg9DYf33NW6WAacaXO1ZYVTCcRCOLC6ppLBW+vm/EShPPIGhvLpOBGDtLk8WGFsbY9&#10;n+ia+1KEEHYxKqi8b2MpXVGRQTexLXHgvm1n0AfYlVJ32Idw08hZFC2kwZpDQ4UtZRUV5/xiFBwO&#10;n1+7/P2Ht9zW2XJ+1NJ+aKVGT8P6BYSnwf+L7+69DvOjZ/h7Jlwgk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ZSqPIwwAAANwAAAAPAAAAAAAAAAAAAAAAAJcCAABkcnMvZG93&#10;bnJldi54bWxQSwUGAAAAAAQABAD1AAAAhwMAAAAA&#10;" filled="f" fillcolor="red" stroked="f">
                  <v:textbox>
                    <w:txbxContent>
                      <w:p w14:paraId="19F8E00B" w14:textId="77777777" w:rsidR="00A344AA" w:rsidRDefault="00A344AA" w:rsidP="00CE1C55">
                        <w:r>
                          <w:t>7</w:t>
                        </w:r>
                      </w:p>
                    </w:txbxContent>
                  </v:textbox>
                </v:shape>
                <v:shape id="Text Box 65" o:spid="_x0000_s1085" type="#_x0000_t202" style="position:absolute;left:6577;top:5850;width:737;height:4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qZyIxAAA&#10;ANwAAAAPAAAAZHJzL2Rvd25yZXYueG1sRI9Pa8JAEMXvBb/DMoK3ulGhSHQVEfx3Kk0L6m3Mjkk0&#10;OxuyW02/fedQ6G2G9+a938yXnavVg9pQeTYwGiagiHNvKy4MfH1uXqegQkS2WHsmAz8UYLnovcwx&#10;tf7JH/TIYqEkhEOKBsoYm1TrkJfkMAx9Qyza1bcOo6xtoW2LTwl3tR4nyZt2WLE0lNjQuqT8nn07&#10;A4fD+bLLjjfeclOtp5N3q/3JGjPod6sZqEhd/Df/Xe+t4I8EX56RCfTi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amciMQAAADcAAAADwAAAAAAAAAAAAAAAACXAgAAZHJzL2Rv&#10;d25yZXYueG1sUEsFBgAAAAAEAAQA9QAAAIgDAAAAAA==&#10;" filled="f" fillcolor="red" stroked="f">
                  <v:textbox>
                    <w:txbxContent>
                      <w:p w14:paraId="5175D296" w14:textId="77777777" w:rsidR="00A344AA" w:rsidRDefault="00A344AA" w:rsidP="00CE1C55">
                        <w:r>
                          <w:t>G</w:t>
                        </w:r>
                        <w:r>
                          <w:rPr>
                            <w:position w:val="-4"/>
                            <w:sz w:val="14"/>
                          </w:rPr>
                          <w:t>7</w:t>
                        </w:r>
                      </w:p>
                    </w:txbxContent>
                  </v:textbox>
                </v:shape>
                <v:shape id="Text Box 66" o:spid="_x0000_s1086" type="#_x0000_t202" style="position:absolute;left:4447;top:5700;width:737;height:42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5TkTwQAA&#10;ANwAAAAPAAAAZHJzL2Rvd25yZXYueG1sRE9Ni8IwEL0L/ocwgjdNuwsi1Sgi6K4n2Sqot7EZ22oz&#10;KU3U7r/fLAje5vE+ZzpvTSUe1LjSsoJ4GIEgzqwuOVew360GYxDOI2usLJOCX3Iwn3U7U0y0ffIP&#10;PVKfixDCLkEFhfd1IqXLCjLohrYmDtzFNgZ9gE0udYPPEG4q+RFFI2mw5NBQYE3LgrJbejcKNpvT&#10;+Ss9XHnNdbkcf261tEetVL/XLiYgPLX+LX65v3WYH8fw/0y4QM7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uU5E8EAAADcAAAADwAAAAAAAAAAAAAAAACXAgAAZHJzL2Rvd25y&#10;ZXYueG1sUEsFBgAAAAAEAAQA9QAAAIUDAAAAAA==&#10;" filled="f" fillcolor="red" stroked="f">
                  <v:textbox>
                    <w:txbxContent>
                      <w:p w14:paraId="56742338" w14:textId="77777777" w:rsidR="00A344AA" w:rsidRDefault="00A344AA" w:rsidP="00CE1C55">
                        <w:r>
                          <w:t>P’</w:t>
                        </w:r>
                      </w:p>
                    </w:txbxContent>
                  </v:textbox>
                </v:shape>
                <v:shape id="Text Box 67" o:spid="_x0000_s1087" type="#_x0000_t202" style="position:absolute;left:2720;top:728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N6dkwAAA&#10;ANwAAAAPAAAAZHJzL2Rvd25yZXYueG1sRE9Li8IwEL4L/ocwgrc1VWGRahQRfJ2WrYJ6G5uxrTaT&#10;0kSt/94sLHibj+85k1ljSvGg2hWWFfR7EQji1OqCMwX73fJrBMJ5ZI2lZVLwIgezabs1wVjbJ//S&#10;I/GZCCHsYlSQe1/FUro0J4OuZyviwF1sbdAHWGdS1/gM4aaUgyj6lgYLDg05VrTIKb0ld6Nguz2d&#10;18nhyiuuisVo+KOlPWqlup1mPgbhqfEf8b97o8P8/gD+ngkXyOk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N6dkwAAAANwAAAAPAAAAAAAAAAAAAAAAAJcCAABkcnMvZG93bnJl&#10;di54bWxQSwUGAAAAAAQABAD1AAAAhAMAAAAA&#10;" filled="f" fillcolor="red" stroked="f">
                  <v:textbox>
                    <w:txbxContent>
                      <w:p w14:paraId="586FB66E" w14:textId="77777777" w:rsidR="00A344AA" w:rsidRDefault="00A344AA" w:rsidP="00CE1C55">
                        <w:r>
                          <w:t>P</w:t>
                        </w:r>
                      </w:p>
                    </w:txbxContent>
                  </v:textbox>
                </v:shape>
                <v:polyline id="Freeform 68" o:spid="_x0000_s1088" style="position:absolute;visibility:visible;mso-wrap-style:square;v-text-anchor:top" points="7583,7553,7108,7425,6898,7425" coordsize="685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U5G9vwAA&#10;ANwAAAAPAAAAZHJzL2Rvd25yZXYueG1sRE9Ni8IwEL0L+x/CCN40VUGXahRZXNjjtorrcWjGpthM&#10;ShNr998bQfA2j/c5621va9FR6yvHCqaTBARx4XTFpYLj4Xv8CcIHZI21Y1LwTx62m4/BGlPt7pxR&#10;l4dSxBD2KSowITSplL4wZNFPXEMcuYtrLYYI21LqFu8x3NZyliQLabHi2GCwoS9DxTW/WQUn+tsb&#10;zrN+d8k6tIfzfvkbjkqNhv1uBSJQH97il/tHx/nTOTyfiRfIz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NBTkb2/AAAA3AAAAA8AAAAAAAAAAAAAAAAAlwIAAGRycy9kb3ducmV2&#10;LnhtbFBLBQYAAAAABAAEAPUAAACDAwAAAAA=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685,128;210,0;0,0" o:connectangles="0,0,0"/>
                </v:polyline>
                <v:shape id="Text Box 69" o:spid="_x0000_s1089" type="#_x0000_t202" style="position:absolute;left:6778;top:7095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kpqLwQAA&#10;ANwAAAAPAAAAZHJzL2Rvd25yZXYueG1sRE9Li8IwEL4L+x/CLHjT1Aci1SiL4OskdhfU22wz23Zt&#10;JqWJWv+9EQRv8/E9ZzpvTCmuVLvCsoJeNwJBnFpdcKbg53vZGYNwHlljaZkU3MnBfPbRmmKs7Y33&#10;dE18JkIIuxgV5N5XsZQuzcmg69qKOHB/tjboA6wzqWu8hXBTyn4UjaTBgkNDjhUtckrPycUo2G5P&#10;v+vk8M8rrorFeLDT0h61Uu3P5msCwlPj3+KXe6PD/N4Qns+EC+Ts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pKai8EAAADcAAAADwAAAAAAAAAAAAAAAACXAgAAZHJzL2Rvd25y&#10;ZXYueG1sUEsFBgAAAAAEAAQA9QAAAIUDAAAAAA==&#10;" filled="f" fillcolor="red" stroked="f">
                  <v:textbox>
                    <w:txbxContent>
                      <w:p w14:paraId="046DFB2A" w14:textId="77777777" w:rsidR="00A344AA" w:rsidRDefault="00A344AA" w:rsidP="00CE1C55">
                        <w:r>
                          <w:t>8</w:t>
                        </w:r>
                      </w:p>
                    </w:txbxContent>
                  </v:textbox>
                </v:shape>
                <v:line id="Line 70" o:spid="_x0000_s1090" style="position:absolute;visibility:visible;mso-wrap-style:square" from="7455,6038" to="8370,638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91GgcMAAADcAAAADwAAAGRycy9kb3ducmV2LnhtbERP22oCMRB9F/yHMIIvUrNeKVujrEWh&#10;ICLaQl+HzXR36WayTaJu/94Igm9zONdZrFpTiws5X1lWMBomIIhzqysuFHx9bl9eQfiArLG2TAr+&#10;ycNq2e0sMNX2yke6nEIhYgj7FBWUITSplD4vyaAf2oY4cj/WGQwRukJqh9cYbmo5TpK5NFhxbCix&#10;ofeS8t/T2Sj4GxzWtM5mezdx32O9m0/P2WaqVL/XZm8gArXhKX64P3ScP5rB/Zl4gVze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/dRoHDAAAA3AAAAA8AAAAAAAAAAAAA&#10;AAAAoQIAAGRycy9kb3ducmV2LnhtbFBLBQYAAAAABAAEAPkAAACRAwAAAAA=&#10;" strokecolor="red" strokeweight="2.25pt">
                  <v:shadow opacity="49150f"/>
                </v:line>
                <v:line id="Line 71" o:spid="_x0000_s1091" style="position:absolute;flip:y;visibility:visible;mso-wrap-style:square" from="7898,5655" to="8070,618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yxCgsIAAADcAAAADwAAAGRycy9kb3ducmV2LnhtbERP32vCMBB+F/Y/hBvszabdoEhnlDGx&#10;DPbiVPD11tyauuZSmkzjf28Ggm/38f28+TLaXpxo9J1jBUWWgyBunO64VbDfraczED4ga+wdk4IL&#10;eVguHiZzrLQ78xedtqEVKYR9hQpMCEMlpW8MWfSZG4gT9+NGiyHBsZV6xHMKt718zvNSWuw4NRgc&#10;6N1Q87v9swoOm2Yo6pdjmR/rzaqO5ntWxk+lnh7j2yuIQDHcxTf3h07zixL+n0kXyMUV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xyxCgsIAAADcAAAADwAAAAAAAAAAAAAA&#10;AAChAgAAZHJzL2Rvd25yZXYueG1sUEsFBgAAAAAEAAQA+QAAAJADAAAAAA==&#10;" strokecolor="red" strokeweight="2.25pt">
                  <v:shadow opacity="49150f"/>
                </v:line>
                <v:oval id="Oval 72" o:spid="_x0000_s1092" style="position:absolute;left:8320;top:11385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qPl4wgAA&#10;ANwAAAAPAAAAZHJzL2Rvd25yZXYueG1sRE9Ni8IwEL0L+x/CLOxNUz1UrUZZBMHdg6gV1NvQjG3Z&#10;ZlKaWLv/3giCt3m8z5kvO1OJlhpXWlYwHEQgiDOrS84VHNN1fwLCeWSNlWVS8E8OlouP3hwTbe+8&#10;p/bgcxFC2CWooPC+TqR0WUEG3cDWxIG72sagD7DJpW7wHsJNJUdRFEuDJYeGAmtaFZT9HW5GwXb3&#10;09pzfUl/2/UZ6RTHo+kNlfr67L5nIDx1/i1+uTc6zB+O4flMuEAuH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ao+XjCAAAA3AAAAA8AAAAAAAAAAAAAAAAAlwIAAGRycy9kb3du&#10;cmV2LnhtbFBLBQYAAAAABAAEAPUAAACGAwAAAAA=&#10;" filled="f" fillcolor="red" strokeweight="1.5pt">
                  <v:shadow opacity="49150f"/>
                </v:oval>
                <v:line id="Line 73" o:spid="_x0000_s1093" style="position:absolute;flip:x y;visibility:visible;mso-wrap-style:square" from="7380,6098" to="7830,92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0BxncUAAADcAAAADwAAAGRycy9kb3ducmV2LnhtbESPQUsDQQyF74L/YYjQm53dHkpZOy0q&#10;LbT0IFYRj2En3VndySw7abv+e3MQvCW8l/e+LNdj7MyFhtwmdlBOCzDEdfItNw7e37b3CzBZkD12&#10;icnBD2VYr25vllj5dOVXuhylMRrCuUIHQaSvrM11oIh5mnpi1U5piCi6Do31A141PHZ2VhRzG7Fl&#10;bQjY03Og+vt4jg7OXwcJu/JFtp+b/X5RzD6e+BSdm9yNjw9ghEb5N/9d77zil0qrz+gEdvUL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0BxncUAAADcAAAADwAAAAAAAAAA&#10;AAAAAAChAgAAZHJzL2Rvd25yZXYueG1sUEsFBgAAAAAEAAQA+QAAAJMDAAAAAA==&#10;" strokecolor="#936" strokeweight="2.25pt">
                  <v:shadow opacity="49150f"/>
                </v:line>
                <v:shape id="Text Box 74" o:spid="_x0000_s1094" type="#_x0000_t202" style="position:absolute;left:9030;top:7568;width:737;height:4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kzUVwQAA&#10;ANwAAAAPAAAAZHJzL2Rvd25yZXYueG1sRE9Li8IwEL4L+x/CLHjTVAVxq1EWwddJrAvqbbaZbbs2&#10;k9JErf/eCIK3+fieM5k1phRXql1hWUGvG4EgTq0uOFPws190RiCcR9ZYWiYFd3Iwm360Jhhre+Md&#10;XROfiRDCLkYFufdVLKVLczLourYiDtyfrQ36AOtM6hpvIdyUsh9FQ2mw4NCQY0XznNJzcjEKNpvT&#10;7yo5/POSq2I+Gmy1tEetVPuz+R6D8NT4t/jlXuswv/cFz2fCBXL6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JM1FcEAAADcAAAADwAAAAAAAAAAAAAAAACXAgAAZHJzL2Rvd25y&#10;ZXYueG1sUEsFBgAAAAAEAAQA9QAAAIUDAAAAAA==&#10;" filled="f" fillcolor="red" stroked="f">
                  <v:textbox>
                    <w:txbxContent>
                      <w:p w14:paraId="32D9E913" w14:textId="77777777" w:rsidR="00A344AA" w:rsidRDefault="00A344AA" w:rsidP="00CE1C55">
                        <w:r>
                          <w:t>G</w:t>
                        </w:r>
                        <w:r>
                          <w:rPr>
                            <w:position w:val="-4"/>
                            <w:sz w:val="14"/>
                          </w:rPr>
                          <w:t>6</w:t>
                        </w:r>
                      </w:p>
                    </w:txbxContent>
                  </v:textbox>
                </v:shape>
                <v:shape id="Freeform 75" o:spid="_x0000_s1095" style="position:absolute;left:8760;top:6044;width:1195;height:3614;visibility:visible;mso-wrap-style:square;v-text-anchor:top" coordsize="1195,36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Z1QexQAA&#10;ANwAAAAPAAAAZHJzL2Rvd25yZXYueG1sRI9Ba8MwDIXvg/4Ho8Juq7MeypbVLV3ZYIVdmrawo4i1&#10;JCyWU9tN3X8/HQa7Sbyn9z4t19n1aqQQO88GHmcFKOLa244bA8fD+8MTqJiQLfaeycCNIqxXk7sl&#10;ltZfeU9jlRolIRxLNNCmNJRax7olh3HmB2LRvn1wmGQNjbYBrxLuej0vioV22LE0tDjQtqX6p7o4&#10;A6dh8fz1WYX96xj87rLpc3w7Z2Pup3nzAipRTv/mv+sPK/hzwZdnZAK9+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hnVB7FAAAA3AAAAA8AAAAAAAAAAAAAAAAAlwIAAGRycy9k&#10;b3ducmV2LnhtbFBLBQYAAAAABAAEAPUAAACJAwAAAAA=&#10;" path="m0,196c31,177,138,101,188,91,238,81,223,,300,136,377,272,528,533,650,906,772,1279,942,1957,1030,2376,1118,2795,1161,3228,1178,3421,1195,3614,1187,3517,1130,3536,1073,3555,895,3534,833,3534e" filled="f" strokecolor="blue" strokeweight="2.25pt">
                  <v:shadow color="gray" opacity="1" offset="2pt,2pt"/>
                  <v:path arrowok="t" o:connecttype="custom" o:connectlocs="0,196;188,91;300,136;650,906;1030,2376;1178,3421;1130,3536;833,3534" o:connectangles="0,0,0,0,0,0,0,0"/>
                </v:shape>
                <v:line id="Line 76" o:spid="_x0000_s1096" style="position:absolute;flip:y;visibility:visible;mso-wrap-style:square" from="8660,7900" to="9650,80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d2gUMEAAADcAAAADwAAAGRycy9kb3ducmV2LnhtbERPTWvCQBC9F/oflin01mw0IJK6ikiL&#10;gqdGkR6H7JgEs7MhO2rqr+8Kgrd5vM+ZLQbXqgv1ofFsYJSkoIhLbxuuDOx33x9TUEGQLbaeycAf&#10;BVjMX19mmFt/5R+6FFKpGMIhRwO1SJdrHcqaHIbEd8SRO/reoUTYV9r2eI3hrtXjNJ1ohw3Hhho7&#10;WtVUnoqzM7C060HL9nbI1iFbFV/C3W+bGfP+Niw/QQkN8hQ/3Bsb549HcH8mXqDn/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13aBQwQAAANwAAAAPAAAAAAAAAAAAAAAA&#10;AKECAABkcnMvZG93bnJldi54bWxQSwUGAAAAAAQABAD5AAAAjwMAAAAA&#10;" strokecolor="blue" strokeweight="2.25pt">
                  <v:shadow opacity="49150f"/>
                </v:line>
                <v:line id="Line 77" o:spid="_x0000_s1097" style="position:absolute;flip:x y;visibility:visible;mso-wrap-style:square" from="8450,6510" to="8880,9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bfCIcQAAADcAAAADwAAAGRycy9kb3ducmV2LnhtbESPT4vCMBDF74LfIYywl0VTi4pUo4gg&#10;uHvxL3odmrEtNpPaZLV+eyMseJvhvXm/N9N5Y0pxp9oVlhX0exEI4tTqgjMFx8OqOwbhPLLG0jIp&#10;eJKD+azdmmKi7YN3dN/7TIQQdgkqyL2vEildmpNB17MVcdAutjbow1pnUtf4COGmlHEUjaTBggMh&#10;x4qWOaXX/Z8J3J/toWjOl63Z3Ab94dXF3/L3pNRXp1lMQHhq/Mf8f73WoX4cw/uZMIGcv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pt8IhxAAAANwAAAAPAAAAAAAAAAAA&#10;AAAAAKECAABkcnMvZG93bnJldi54bWxQSwUGAAAAAAQABAD5AAAAkgMAAAAA&#10;" strokecolor="blue" strokeweight="2.25pt">
                  <v:shadow opacity="49150f"/>
                </v:line>
                <v:oval id="Oval 78" o:spid="_x0000_s1098" style="position:absolute;left:7289;top:5927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iu6PwgAA&#10;ANwAAAAPAAAAZHJzL2Rvd25yZXYueG1sRE9NawIxEL0X/A9hhN5qtkqLrkZRUeitVEvV27iZboKb&#10;ybKJ7vbfNwWht3m8z5ktOleJGzXBelbwPMhAEBdeWy4VfO63T2MQISJrrDyTgh8KsJj3HmaYa9/y&#10;B912sRQphEOOCkyMdS5lKAw5DANfEyfu2zcOY4JNKXWDbQp3lRxm2at0aDk1GKxpbai47K5OgW3b&#10;cEX3td2Y8/vRriang+UXpR773XIKIlIX/8V395tO84cj+HsmXSDn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K7o/CAAAA3AAAAA8AAAAAAAAAAAAAAAAAlwIAAGRycy9kb3du&#10;cmV2LnhtbFBLBQYAAAAABAAEAPUAAACGAwAAAAA=&#10;" strokecolor="red" strokeweight="1.5pt">
                  <v:shadow opacity="49150f"/>
                </v:oval>
                <v:oval id="Oval 79" o:spid="_x0000_s1099" style="position:absolute;left:8354;top:6340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Y3b7wgAA&#10;ANwAAAAPAAAAZHJzL2Rvd25yZXYueG1sRE9NawIxEL0X/A9hhN5qtmKLrkZRUeitVEvV27iZboKb&#10;ybKJ7vbfNwWht3m8z5ktOleJGzXBelbwPMhAEBdeWy4VfO63T2MQISJrrDyTgh8KsJj3HmaYa9/y&#10;B912sRQphEOOCkyMdS5lKAw5DANfEyfu2zcOY4JNKXWDbQp3lRxm2at0aDk1GKxpbai47K5OgW3b&#10;cEX3td2Y8/vRriang+UXpR773XIKIlIX/8V395tO84cj+HsmXSDn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pjdvvCAAAA3AAAAA8AAAAAAAAAAAAAAAAAlwIAAGRycy9kb3du&#10;cmV2LnhtbFBLBQYAAAAABAAEAPUAAACGAwAAAAA=&#10;" strokecolor="red" strokeweight="1.5pt">
                  <v:shadow opacity="49150f"/>
                </v:oval>
                <v:oval id="Oval 80" o:spid="_x0000_s1100" style="position:absolute;left:8811;top:9595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lRJBwQAA&#10;ANwAAAAPAAAAZHJzL2Rvd25yZXYueG1sRE9LawIxEL4X/A9hBG81q9CiW6OIUCjsSS0+bsNmutk2&#10;mSxJquu/NwWht/n4nrNY9c6KC4XYelYwGRcgiGuvW24UfO7fn2cgYkLWaD2TghtFWC0HTwsstb/y&#10;li671IgcwrFEBSalrpQy1oYcxrHviDP35YPDlGFopA54zeHOymlRvEqHLecGgx1tDNU/u1+ngG76&#10;GGb2cKjWla3m57j9liej1GjYr99AJOrTv/jh/tB5/vQF/p7JF8jlH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JUSQcEAAADcAAAADwAAAAAAAAAAAAAAAACXAgAAZHJzL2Rvd25y&#10;ZXYueG1sUEsFBgAAAAAEAAQA9QAAAIUDAAAAAA==&#10;" strokeweight="1.5pt">
                  <v:shadow opacity="49150f"/>
                </v:oval>
                <v:oval id="Oval 81" o:spid="_x0000_s1101" style="position:absolute;left:8422;top:9475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DLX1xQAA&#10;ANwAAAAPAAAAZHJzL2Rvd25yZXYueG1sRE9Na8JAEL0X+h+WKfRS6sYcgqSuUqShxVONinobstMk&#10;bXY2ZDea+utdQfA2j/c50/lgGnGkztWWFYxHEQjiwuqaSwWbdfY6AeE8ssbGMin4Jwfz2ePDFFNt&#10;T7yiY+5LEULYpaig8r5NpXRFRQbdyLbEgfuxnUEfYFdK3eEphJtGxlGUSIM1h4YKW1pUVPzlvVGw&#10;xyz+XG5/v5eHj12f9OfFOHvJlXp+Gt7fQHga/F18c3/pMD9O4PpMuEDOL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kMtfXFAAAA3AAAAA8AAAAAAAAAAAAAAAAAlwIAAGRycy9k&#10;b3ducmV2LnhtbFBLBQYAAAAABAAEAPUAAACJAwAAAAA=&#10;" strokecolor="#9c0" strokeweight="1.5pt">
                  <v:shadow opacity="49150f"/>
                </v:oval>
                <v:oval id="Oval 82" o:spid="_x0000_s1102" style="position:absolute;left:8451;top:9812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QBBuxQAA&#10;ANwAAAAPAAAAZHJzL2Rvd25yZXYueG1sRE9Na8JAEL0X/A/LCF5K3ZiDltRVRAyKp5q2aG9Ddpqk&#10;ZmdDdqOpv94tFHqbx/uc+bI3tbhQ6yrLCibjCARxbnXFhYL3t/TpGYTzyBpry6TghxwsF4OHOSba&#10;XvlAl8wXIoSwS1BB6X2TSOnykgy6sW2IA/dlW4M+wLaQusVrCDe1jKNoKg1WHBpKbGhdUn7OOqPg&#10;hGm83X98v+4/N8du2t3Wk/QxU2o07FcvIDz1/l/8597pMD+ewe8z4QK5u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AEG7FAAAA3AAAAA8AAAAAAAAAAAAAAAAAlwIAAGRycy9k&#10;b3ducmV2LnhtbFBLBQYAAAAABAAEAPUAAACJAwAAAAA=&#10;" strokecolor="#9c0" strokeweight="1.5pt">
                  <v:shadow opacity="49150f"/>
                </v:oval>
                <v:oval id="Oval 83" o:spid="_x0000_s1103" style="position:absolute;left:8995;top:9923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lL3fxAAA&#10;ANwAAAAPAAAAZHJzL2Rvd25yZXYueG1sRI9BawIxEIXvBf9DGKG3mtVDsVujSEEo7ElbbHsbNuNm&#10;bTJZklTXf985FHqb4b1575vVZgxeXSjlPrKB+awCRdxG23Nn4P1t97AElQuyRR+ZDNwow2Y9uVth&#10;beOV93Q5lE5JCOcaDbhShlrr3DoKmGdxIBbtFFPAImvqtE14lfDg9aKqHnXAnqXB4UAvjtrvw08w&#10;QDf7kZb+eGy2jW+evvL+rD+dMffTcfsMqtBY/s1/169W8BdCK8/IBHr9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pS938QAAADcAAAADwAAAAAAAAAAAAAAAACXAgAAZHJzL2Rv&#10;d25yZXYueG1sUEsFBgAAAAAEAAQA9QAAAIgDAAAAAA==&#10;" strokeweight="1.5pt">
                  <v:shadow opacity="49150f"/>
                </v:oval>
                <v:oval id="Oval 84" o:spid="_x0000_s1104" style="position:absolute;left:7746;top:9235;width:173;height:1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2BhEwQAA&#10;ANwAAAAPAAAAZHJzL2Rvd25yZXYueG1sRE9NawIxEL0L/ocwhd40Ww9Ft0YRQSjsSS1qb8Nm3Kwm&#10;kyVJdf33plDobR7vc+bL3llxoxBbzwrexgUI4trrlhsFX/vNaAoiJmSN1jMpeFCE5WI4mGOp/Z23&#10;dNulRuQQjiUqMCl1pZSxNuQwjn1HnLmzDw5ThqGROuA9hzsrJ0XxLh22nBsMdrQ2VF93P04BPfQx&#10;TO3hUK0qW82+4/YiT0ap15d+9QEiUZ/+xX/uT53nT2bw+0y+QC6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dgYRMEAAADcAAAADwAAAAAAAAAAAAAAAACXAgAAZHJzL2Rvd25y&#10;ZXYueG1sUEsFBgAAAAAEAAQA9QAAAIUDAAAAAA==&#10;" strokeweight="1.5pt">
                  <v:shadow opacity="49150f"/>
                </v:oval>
                <v:line id="Line 85" o:spid="_x0000_s1105" style="position:absolute;visibility:visible;mso-wrap-style:square" from="7830,9405" to="7831,119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eL1scIAAADcAAAADwAAAGRycy9kb3ducmV2LnhtbESPQYvCMBCF7wv+hzDC3jS1ikg1iiws&#10;68GL1R8wNGMbbCa1yWr99zsHYW8zvDfvfbPZDb5VD+qjC2xgNs1AEVfBOq4NXM7fkxWomJAttoHJ&#10;wIsi7Lajjw0WNjz5RI8y1UpCOBZooEmpK7SOVUMe4zR0xKJdQ+8xydrX2vb4lHDf6jzLltqjY2lo&#10;sKOvhqpb+esNtANd5sf8ntPPrMyP3d3Vi8wZ8zke9mtQiYb0b35fH6zgzwVfnpEJ9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eL1scIAAADcAAAADwAAAAAAAAAAAAAA&#10;AAChAgAAZHJzL2Rvd25yZXYueG1sUEsFBgAAAAAEAAQA+QAAAJADAAAAAA==&#10;" strokeweight="2.25pt">
                  <v:shadow opacity="49150f"/>
                </v:line>
                <v:polyline id="Freeform 86" o:spid="_x0000_s1106" style="position:absolute;visibility:visible;mso-wrap-style:square;v-text-anchor:top" points="2790,7682,2790,11964,9173,11964" coordsize="6383,428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YNBewwAA&#10;ANwAAAAPAAAAZHJzL2Rvd25yZXYueG1sRE9Na8JAEL0L/Q/LFHrTTVrQkLpKCS2U3owB7W3Ijtk0&#10;2dmQ3Wr677uC4G0e73PW28n24kyjbx0rSBcJCOLa6ZYbBdX+Y56B8AFZY++YFPyRh+3mYbbGXLsL&#10;7+hchkbEEPY5KjAhDLmUvjZk0S/cQBy5kxsthgjHRuoRLzHc9vI5SZbSYsuxweBAhaG6K3+tgu/3&#10;qZDZ8VjZrliGn69TuTqYQqmnx+ntFUSgKdzFN/enjvNfUrg+Ey+Qm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YNBewwAAANwAAAAPAAAAAAAAAAAAAAAAAJcCAABkcnMvZG93&#10;bnJldi54bWxQSwUGAAAAAAQABAD1AAAAhwMAAAAA&#10;" filled="f" strokeweight="2.25pt">
                  <v:shadow color="gray" opacity="1" offset="2pt,2pt"/>
                  <v:path arrowok="t" o:connecttype="custom" o:connectlocs="0,0;0,4282;6383,4282" o:connectangles="0,0,0"/>
                </v:polyline>
                <v:line id="Line 87" o:spid="_x0000_s1107" style="position:absolute;visibility:visible;mso-wrap-style:square" from="5618,12480" to="6795,1248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nzOXb8AAADcAAAADwAAAGRycy9kb3ducmV2LnhtbERPzYrCMBC+C/sOYYS9aWoUka5RZEHc&#10;gxdrH2BoxjZsM6lN1Pr2mwXB23x8v7PeDq4Vd+qD9axhNs1AEFfeWK41lOf9ZAUiRGSDrWfS8KQA&#10;283HaI258Q8+0b2ItUghHHLU0MTY5VKGqiGHYeo74sRdfO8wJtjX0vT4SOGulSrLltKh5dTQYEff&#10;DVW/xc1paAcq50d1VXSYFerYXW29yKzWn+Nh9wUi0hDf4pf7x6T5cwX/z6QL5OYP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xnzOXb8AAADcAAAADwAAAAAAAAAAAAAAAACh&#10;AgAAZHJzL2Rvd25yZXYueG1sUEsFBgAAAAAEAAQA+QAAAI0DAAAAAA==&#10;" strokeweight="2.25pt">
                  <v:shadow opacity="49150f"/>
                </v:line>
                <v:line id="Line 88" o:spid="_x0000_s1108" style="position:absolute;flip:y;visibility:visible;mso-wrap-style:square" from="6203,11970" to="6204,124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VrLsUAAADcAAAADwAAAGRycy9kb3ducmV2LnhtbERPS2vCQBC+C/6HZQpeSt3YSCupa2iL&#10;YsVLfVx6G7LTJJidDdk1Jv76rlDwNh/fc+ZpZyrRUuNKywom4wgEcWZ1ybmC42H1NAPhPLLGyjIp&#10;6MlBuhgO5phoe+EdtXufixDCLkEFhfd1IqXLCjLoxrYmDtyvbQz6AJtc6gYvIdxU8jmKXqTBkkND&#10;gTV9FpSd9mejwCynP5t+vb3ycTp5fNXdDr83H0qNHrr3NxCeOn8X/7u/dJgfx3B7JlwgF3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8VrLsUAAADcAAAADwAAAAAAAAAA&#10;AAAAAAChAgAAZHJzL2Rvd25yZXYueG1sUEsFBgAAAAAEAAQA+QAAAJMDAAAAAA==&#10;" strokeweight="2.25pt">
                  <v:shadow opacity="49150f"/>
                </v:line>
                <v:polyline id="Freeform 89" o:spid="_x0000_s1109" style="position:absolute;visibility:visible;mso-wrap-style:square;v-text-anchor:top" points="8985,9683,9608,9683,9608,11648,9165,11963" coordsize="623,228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YlMwwQAA&#10;ANwAAAAPAAAAZHJzL2Rvd25yZXYueG1sRE/JasMwEL0X+g9iCr01cuQQihslhJRCj1kaeh2ssWxi&#10;jYykOu7fR4FCb/N466w2k+vFSCF2njXMZwUI4tqbjq2Gr9PHyyuImJAN9p5Jwy9F2KwfH1ZYGX/l&#10;A43HZEUO4VihhjaloZIy1i05jDM/EGeu8cFhyjBYaQJec7jrpSqKpXTYcW5ocaBdS/Xl+OM0qLHc&#10;vwe1UxeDtjk09lyq77PWz0/T9g1Eoin9i//cnybPLxdwfyZfINc3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GJTMMEAAADcAAAADwAAAAAAAAAAAAAAAACXAgAAZHJzL2Rvd25y&#10;ZXYueG1sUEsFBgAAAAAEAAQA9QAAAIUDAAAAAA==&#10;" filled="f" strokeweight="2.25pt">
                  <v:shadow color="gray" opacity="1" offset="2pt,2pt"/>
                  <v:path arrowok="t" o:connecttype="custom" o:connectlocs="0,0;623,0;623,1965;180,2280" o:connectangles="0,0,0,0"/>
                </v:polyline>
                <v:line id="Line 90" o:spid="_x0000_s1110" style="position:absolute;visibility:visible;mso-wrap-style:square" from="8490,11468" to="9615,1146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ZVWKb8AAADcAAAADwAAAGRycy9kb3ducmV2LnhtbERPy6rCMBDdX/Afwgjurqn1gVSjyAXR&#10;hRurHzA0YxtsJrXJ1fr3RhDczeE8Z7nubC3u1HrjWMFomIAgLpw2XCo4n7a/cxA+IGusHZOCJ3lY&#10;r3o/S8y0e/CR7nkoRQxhn6GCKoQmk9IXFVn0Q9cQR+7iWoshwraUusVHDLe1TJNkJi0ajg0VNvRX&#10;UXHN/62CuqPz+JDeUtqN8vTQ3Ew5SYxSg363WYAI1IWv+OPe6zh/PIX3M/ECuXo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SZVWKb8AAADcAAAADwAAAAAAAAAAAAAAAACh&#10;AgAAZHJzL2Rvd25yZXYueG1sUEsFBgAAAAAEAAQA+QAAAI0DAAAAAA==&#10;" strokeweight="2.25pt">
                  <v:shadow opacity="49150f"/>
                </v:line>
                <v:line id="Line 91" o:spid="_x0000_s1111" style="position:absolute;visibility:visible;mso-wrap-style:square" from="9173,10005" to="9593,1000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UfIXsAAAADcAAAADwAAAGRycy9kb3ducmV2LnhtbERPzYrCMBC+C75DGGFvmloXkWpaFmFZ&#10;D1629gGGZmzDNpPaRK1vvxEEb/Px/c6uGG0nbjR441jBcpGAIK6dNtwoqE7f8w0IH5A1do5JwYM8&#10;FPl0ssNMuzv/0q0MjYgh7DNU0IbQZ1L6uiWLfuF64sid3WAxRDg0Ug94j+G2k2mSrKVFw7GhxZ72&#10;LdV/5dUq6EaqVsf0ktLPskyP/cU0n4lR6mM2fm1BBBrDW/xyH3Scv1rD85l4gcz/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lHyF7AAAAA3AAAAA8AAAAAAAAAAAAAAAAA&#10;oQIAAGRycy9kb3ducmV2LnhtbFBLBQYAAAAABAAEAPkAAACOAwAAAAA=&#10;" strokeweight="2.25pt">
                  <v:shadow opacity="49150f"/>
                </v:line>
                <v:line id="Line 92" o:spid="_x0000_s1112" style="position:absolute;flip:y;visibility:visible;mso-wrap-style:square" from="8528,9030" to="8798,94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KELYsIAAADcAAAADwAAAGRycy9kb3ducmV2LnhtbERPTWvCQBC9C/0PyxR6040N1BLdBJEW&#10;C56MpfQ4ZMckmJ0N2amm/fVuQfA2j/c5q2J0nTrTEFrPBuazBBRx5W3LtYHPw/v0FVQQZIudZzLw&#10;SwGK/GGywsz6C+/pXEqtYgiHDA00In2mdagachhmvieO3NEPDiXCodZ2wEsMd51+TpIX7bDl2NBg&#10;T5uGqlP54wys7XbUsvv7Srch3ZRvwv13lxrz9Diul6CERrmLb+4PG+enC/h/Jl6g8ys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KELYsIAAADcAAAADwAAAAAAAAAAAAAA&#10;AAChAgAAZHJzL2Rvd25yZXYueG1sUEsFBgAAAAAEAAQA+QAAAJADAAAAAA==&#10;" strokecolor="blue" strokeweight="2.25pt">
                  <v:shadow opacity="49150f"/>
                </v:line>
                <v:polyline id="Freeform 93" o:spid="_x0000_s1113" style="position:absolute;visibility:visible;mso-wrap-style:square;v-text-anchor:top" points="7816,10853,7341,10725,7131,10725" coordsize="685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Ql+swwAA&#10;ANwAAAAPAAAAZHJzL2Rvd25yZXYueG1sRI9Ba8JAEIXvhf6HZQre6sYKbUldRYqCRxPF9jhkx2ww&#10;Oxuya4z/3jkUepvhvXnvm8Vq9K0aqI9NYAOzaQaKuAq24drA8bB9/QQVE7LFNjAZuFOE1fL5aYG5&#10;DTcuaChTrSSEY44GXEpdrnWsHHmM09ARi3YOvccka19r2+NNwn2r37LsXXtsWBocdvTtqLqUV2/g&#10;RD8bx2Uxrs/FgP7wu/nYp6Mxk5dx/QUq0Zj+zX/XOyv4c6GVZ2QCvX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Ql+swwAAANwAAAAPAAAAAAAAAAAAAAAAAJcCAABkcnMvZG93&#10;bnJldi54bWxQSwUGAAAAAAQABAD1AAAAhwMAAAAA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685,128;210,0;0,0" o:connectangles="0,0,0"/>
                </v:polyline>
                <v:shape id="Text Box 94" o:spid="_x0000_s1114" type="#_x0000_t202" style="position:absolute;left:7011;top:10395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Jml1wwAA&#10;ANwAAAAPAAAAZHJzL2Rvd25yZXYueG1sRE9La8JAEL4X+h+WEXqrGysUjW6CCH14Ko2CehuzYxKb&#10;nQ3ZbZL+e1cQepuP7znLdDC16Kh1lWUFk3EEgji3uuJCwW779jwD4TyyxtoyKfgjB2ny+LDEWNue&#10;v6nLfCFCCLsYFZTeN7GULi/JoBvbhjhwZ9sa9AG2hdQt9iHc1PIlil6lwYpDQ4kNrUvKf7Jfo2Cz&#10;OZ4+sv2F37mp1rPpl5b2oJV6Gg2rBQhPg/8X392fOsyfzuH2TLhAJl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Jml1wwAAANwAAAAPAAAAAAAAAAAAAAAAAJcCAABkcnMvZG93&#10;bnJldi54bWxQSwUGAAAAAAQABAD1AAAAhwMAAAAA&#10;" filled="f" fillcolor="red" stroked="f">
                  <v:textbox>
                    <w:txbxContent>
                      <w:p w14:paraId="698E23E2" w14:textId="77777777" w:rsidR="00A344AA" w:rsidRDefault="00A344AA" w:rsidP="00CE1C55">
                        <w:r>
                          <w:t>1</w:t>
                        </w:r>
                      </w:p>
                    </w:txbxContent>
                  </v:textbox>
                </v:shape>
                <v:polyline id="Freeform 95" o:spid="_x0000_s1115" style="position:absolute;visibility:visible;mso-wrap-style:square;v-text-anchor:top" points="8440,11190,10087,11075,10297,11075" coordsize="1857,1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9fVxgAA&#10;ANwAAAAPAAAAZHJzL2Rvd25yZXYueG1sRI9Pa8JAEMXvhX6HZQq91Y1S2hBdRQq1LQjFP6XXITsm&#10;wexs2F1j/PbOQfA2w3vz3m9mi8G1qqcQG88GxqMMFHHpbcOVgf3u8yUHFROyxdYzGbhQhMX88WGG&#10;hfVn3lC/TZWSEI4FGqhT6gqtY1mTwzjyHbFoBx8cJllDpW3As4S7Vk+y7E07bFgaauzoo6byuD05&#10;A2HVv69/xn75hX+r/BQnh8v//teY56dhOQWVaEh38+362wr+q+DLMzKBnl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rS9fVxgAAANwAAAAPAAAAAAAAAAAAAAAAAJcCAABkcnMv&#10;ZG93bnJldi54bWxQSwUGAAAAAAQABAD1AAAAigMAAAAA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0,115;1647,0;1857,0" o:connectangles="0,0,0"/>
                </v:polyline>
                <v:shape id="Text Box 96" o:spid="_x0000_s1116" type="#_x0000_t202" style="position:absolute;left:10011;top:10745;width:449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VhYOwQAA&#10;ANwAAAAPAAAAZHJzL2Rvd25yZXYueG1sRE9Li8IwEL4L+x/CLHjT1Aci1SiL4OskdhfU22wz23Zt&#10;JqWJWv+9EQRv8/E9ZzpvTCmuVLvCsoJeNwJBnFpdcKbg53vZGYNwHlljaZkU3MnBfPbRmmKs7Y33&#10;dE18JkIIuxgV5N5XsZQuzcmg69qKOHB/tjboA6wzqWu8hXBTyn4UjaTBgkNDjhUtckrPycUo2G5P&#10;v+vk8M8rrorFeLDT0h61Uu3P5msCwlPj3+KXe6PD/GEPns+EC+Ts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VYWDsEAAADcAAAADwAAAAAAAAAAAAAAAACXAgAAZHJzL2Rvd25y&#10;ZXYueG1sUEsFBgAAAAAEAAQA9QAAAIUDAAAAAA==&#10;" filled="f" fillcolor="red" stroked="f">
                  <v:textbox>
                    <w:txbxContent>
                      <w:p w14:paraId="5A8CC526" w14:textId="77777777" w:rsidR="00A344AA" w:rsidRDefault="00A344AA" w:rsidP="00CE1C55">
                        <w:r>
                          <w:t>2</w:t>
                        </w:r>
                      </w:p>
                    </w:txbxContent>
                  </v:textbox>
                </v:shape>
                <v:polyline id="Freeform 97" o:spid="_x0000_s1117" style="position:absolute;visibility:visible;mso-wrap-style:square;v-text-anchor:top" points="8510,10150,10147,10665,10357,10665" coordsize="1847,5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k9AUwQAA&#10;ANwAAAAPAAAAZHJzL2Rvd25yZXYueG1sRE/fa8IwEH4f+D+EE/Y2U0XG6IwiirAnx1T2fCTXpra5&#10;lCRru/9+GQz2dh/fz9vsJteJgUJsPCtYLgoQxNqbhmsFt+vp6QVETMgGO8+k4Jsi7Lazhw2Wxo/8&#10;QcMl1SKHcCxRgU2pL6WM2pLDuPA9ceYqHxymDEMtTcAxh7tOroriWTpsODdY7OlgSbeXL6fgMLzr&#10;m61Dpavrffxsh/HcHvdKPc6n/SuIRFP6F/+530yev17B7zP5Arn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JPQFMEAAADcAAAADwAAAAAAAAAAAAAAAACXAgAAZHJzL2Rvd25y&#10;ZXYueG1sUEsFBgAAAAAEAAQA9QAAAIUDAAAAAA==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0,0;1637,515;1847,515" o:connectangles="0,0,0"/>
                </v:polyline>
                <v:shape id="Text Box 98" o:spid="_x0000_s1118" type="#_x0000_t202" style="position:absolute;left:10071;top:10335;width:449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yC3iwwAA&#10;ANwAAAAPAAAAZHJzL2Rvd25yZXYueG1sRE9La8JAEL4X+h+WEXqrG2spEt0EEfrwVBoF9TZmxyQ2&#10;Oxuy2yT9964geJuP7zmLdDC16Kh1lWUFk3EEgji3uuJCwXbz/jwD4TyyxtoyKfgnB2ny+LDAWNue&#10;f6jLfCFCCLsYFZTeN7GULi/JoBvbhjhwJ9sa9AG2hdQt9iHc1PIlit6kwYpDQ4kNrUrKf7M/o2C9&#10;Phw/s92ZP7ipVrPpt5Z2r5V6Gg3LOQhPg7+Lb+4vHea/TuH6TLhAJh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uyC3iwwAAANwAAAAPAAAAAAAAAAAAAAAAAJcCAABkcnMvZG93&#10;bnJldi54bWxQSwUGAAAAAAQABAD1AAAAhwMAAAAA&#10;" filled="f" fillcolor="red" stroked="f">
                  <v:textbox>
                    <w:txbxContent>
                      <w:p w14:paraId="347B6098" w14:textId="77777777" w:rsidR="00A344AA" w:rsidRDefault="00A344AA" w:rsidP="00CE1C55">
                        <w:r>
                          <w:t>3</w:t>
                        </w:r>
                      </w:p>
                    </w:txbxContent>
                  </v:textbox>
                </v:shape>
                <v:polyline id="Freeform 99" o:spid="_x0000_s1119" style="position:absolute;visibility:visible;mso-wrap-style:square;v-text-anchor:top" points="8770,9950,8920,10130,9370,10190,10257,10015,10467,10015" coordsize="1697,2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GBuUwQAA&#10;ANwAAAAPAAAAZHJzL2Rvd25yZXYueG1sRE9Na8JAEL0L/Q/LFHrTTURKSV1FChUPvZi0PQ+ZMUnN&#10;zobd1cR/7xYKvc3jfc56O9leXdmHzomBfJGBYqkdddIY+Kze5y+gQkQh7J2wgRsH2G4eZmssyI1y&#10;5GsZG5VCJBRooI1xKLQOdcsWw8INLIk7OW8xJugbTR7HFG57vcyyZ22xk9TQ4sBvLdfn8mINEA3H&#10;fflNnaX89CX+42es8sqYp8dp9woq8hT/xX/uA6X5qxX8PpMu0Js7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xgblMEAAADcAAAADwAAAAAAAAAAAAAAAACXAgAAZHJzL2Rvd25y&#10;ZXYueG1sUEsFBgAAAAAEAAQA9QAAAIUDAAAAAA==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0,0;150,180;600,240;1487,65;1697,65" o:connectangles="0,0,0,0,0"/>
                </v:polyline>
                <v:shape id="Text Box 100" o:spid="_x0000_s1120" type="#_x0000_t202" style="position:absolute;left:10181;top:9685;width:37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bRANwgAA&#10;ANwAAAAPAAAAZHJzL2Rvd25yZXYueG1sRE9Na8JAEL0X+h+WKXhrNtYqkrpKEVrrSYyCeptmxySa&#10;nQ3ZVeO/dwXB2zze54wmranEmRpXWlbQjWIQxJnVJecK1quf9yEI55E1VpZJwZUcTMavLyNMtL3w&#10;ks6pz0UIYZeggsL7OpHSZQUZdJGtiQO3t41BH2CTS93gJYSbSn7E8UAaLDk0FFjTtKDsmJ6Mgvl8&#10;9z9LNwf+5bqcDnsLLe1WK9V5a7+/QHhq/VP8cP/pMP+zD/dnwgVyf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5tEA3CAAAA3AAAAA8AAAAAAAAAAAAAAAAAlwIAAGRycy9kb3du&#10;cmV2LnhtbFBLBQYAAAAABAAEAPUAAACGAwAAAAA=&#10;" filled="f" fillcolor="red" stroked="f">
                  <v:textbox>
                    <w:txbxContent>
                      <w:p w14:paraId="2AE176EB" w14:textId="77777777" w:rsidR="00A344AA" w:rsidRDefault="00A344AA" w:rsidP="00CE1C55">
                        <w:r>
                          <w:t>4</w:t>
                        </w:r>
                      </w:p>
                    </w:txbxContent>
                  </v:textbox>
                </v:shape>
                <v:polyline id="Freeform 101" o:spid="_x0000_s1121" style="position:absolute;visibility:visible;mso-wrap-style:square;v-text-anchor:top" points="9750,8200,10157,8325,10367,8325" coordsize="617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2sYxQAA&#10;ANwAAAAPAAAAZHJzL2Rvd25yZXYueG1sRE9Na8JAEL0X/A/LFHoRs1FaKWlWEUFppUgbPXgcstMk&#10;NDsbd1eN/94VCr3N431OPu9NK87kfGNZwThJQRCXVjdcKdjvVqNXED4ga2wtk4IreZjPBg85Ztpe&#10;+JvORahEDGGfoYI6hC6T0pc1GfSJ7Ygj92OdwRChq6R2eInhppWTNJ1Kgw3Hhho7WtZU/hYno+Dg&#10;t/1pMnzZ7I7r7mPoPr+a/bpS6umxX7yBCNSHf/Gf+13H+c9TuD8TL5C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BvaxjFAAAA3AAAAA8AAAAAAAAAAAAAAAAAlwIAAGRycy9k&#10;b3ducmV2LnhtbFBLBQYAAAAABAAEAPUAAACJAwAAAAA=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0,0;407,125;617,125" o:connectangles="0,0,0"/>
                </v:polyline>
                <v:shape id="Text Box 102" o:spid="_x0000_s1122" type="#_x0000_t202" style="position:absolute;left:10081;top:7995;width:37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8yvhwgAA&#10;ANwAAAAPAAAAZHJzL2Rvd25yZXYueG1sRE9Na8JAEL0X+h+WKXhrNtaikrpKEVrrSYyCeptmxySa&#10;nQ3ZVeO/dwXB2zze54wmranEmRpXWlbQjWIQxJnVJecK1quf9yEI55E1VpZJwZUcTMavLyNMtL3w&#10;ks6pz0UIYZeggsL7OpHSZQUZdJGtiQO3t41BH2CTS93gJYSbSn7EcV8aLDk0FFjTtKDsmJ6Mgvl8&#10;9z9LNwf+5bqcDnsLLe1WK9V5a7+/QHhq/VP8cP/pMP9zAPdnwgVyf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HzK+HCAAAA3AAAAA8AAAAAAAAAAAAAAAAAlwIAAGRycy9kb3du&#10;cmV2LnhtbFBLBQYAAAAABAAEAPUAAACGAwAAAAA=&#10;" filled="f" fillcolor="red" stroked="f">
                  <v:textbox>
                    <w:txbxContent>
                      <w:p w14:paraId="4329EAD9" w14:textId="77777777" w:rsidR="00A344AA" w:rsidRDefault="00A344AA" w:rsidP="00CE1C55">
                        <w:r>
                          <w:t>6</w:t>
                        </w:r>
                      </w:p>
                    </w:txbxContent>
                  </v:textbox>
                </v:shape>
                <v:polyline id="Freeform 103" o:spid="_x0000_s1123" style="position:absolute;visibility:visible;mso-wrap-style:square;v-text-anchor:top" points="8520,9750,8201,9575,7991,9575" coordsize="529,1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rTGCxgAA&#10;ANwAAAAPAAAAZHJzL2Rvd25yZXYueG1sRI/RasJAEEXfC/7DMoIvUje2YkvqKlqMVAhIbT9gyI5J&#10;aHY2ZFeT/r3zUOjbDPfOvWdWm8E16kZdqD0bmM8SUMSFtzWXBr6/ssdXUCEiW2w8k4FfCrBZjx5W&#10;mFrf8yfdzrFUEsIhRQNVjG2qdSgqchhmviUW7eI7h1HWrtS2w17CXaOfkmSpHdYsDRW29F5R8XO+&#10;OgPZxe+mvOfDcKqPL31+zbPnXW7MZDxs30BFGuK/+e/6wwr+QmjlGZlAr+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2rTGCxgAAANwAAAAPAAAAAAAAAAAAAAAAAJcCAABkcnMv&#10;ZG93bnJldi54bWxQSwUGAAAAAAQABAD1AAAAigMAAAAA&#10;" filled="f" fillcolor="red">
                  <v:stroke startarrow="classic" startarrowwidth="narrow" startarrowlength="long"/>
                  <v:shadow color="gray" opacity="1" offset="2pt,2pt"/>
                  <v:path arrowok="t" o:connecttype="custom" o:connectlocs="529,175;210,0;0,0" o:connectangles="0,0,0"/>
                </v:polyline>
                <v:shape id="Text Box 104" o:spid="_x0000_s1124" type="#_x0000_t202" style="position:absolute;left:8010;top:1134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IBoIwwAA&#10;ANwAAAAPAAAAZHJzL2Rvd25yZXYueG1sRE9La8JAEL4X+h+WKXhrNlUpNrqGEvB1KsZC622anSZp&#10;s7Mhu2r8964geJuP7zmztDeNOFLnassKXqIYBHFhdc2lgs/d4nkCwnlkjY1lUnAmB+n88WGGibYn&#10;3tIx96UIIewSVFB53yZSuqIigy6yLXHgfm1n0AfYlVJ3eArhppHDOH6VBmsODRW2lFVU/OcHo2Cz&#10;2f+s8q8/XnJbZ5PRh5b2Wys1eOrfpyA89f4uvrnXOswfv8H1mXCBnF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PIBoIwwAAANwAAAAPAAAAAAAAAAAAAAAAAJcCAABkcnMvZG93&#10;bnJldi54bWxQSwUGAAAAAAQABAD1AAAAhwMAAAAA&#10;" filled="f" fillcolor="red" stroked="f">
                  <v:textbox>
                    <w:txbxContent>
                      <w:p w14:paraId="784C4EA8" w14:textId="77777777" w:rsidR="00A344AA" w:rsidRDefault="00A344AA" w:rsidP="00CE1C55">
                        <w:r>
                          <w:t>A</w:t>
                        </w:r>
                      </w:p>
                    </w:txbxContent>
                  </v:textbox>
                </v:shape>
                <v:shape id="Text Box 105" o:spid="_x0000_s1125" type="#_x0000_t202" style="position:absolute;left:7816;top:9751;width:737;height:8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wyVIxgAA&#10;ANwAAAAPAAAAZHJzL2Rvd25yZXYueG1sRI9Pa8JAEMXvhX6HZQq91U0VJURXKUL9c5KmheptzI5J&#10;bHY2ZLcav33nIPQ2w3vz3m9mi9416kJdqD0beB0koIgLb2suDXx9vr+koEJEtth4JgM3CrCYPz7M&#10;MLP+yh90yWOpJIRDhgaqGNtM61BU5DAMfEss2sl3DqOsXalth1cJd40eJslEO6xZGipsaVlR8ZP/&#10;OgPb7eG4zr/PvOK2XqajndV+b415furfpqAi9fHffL/eWMEfC748IxPo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wyVIxgAAANwAAAAPAAAAAAAAAAAAAAAAAJcCAABkcnMv&#10;ZG93bnJldi54bWxQSwUGAAAAAAQABAD1AAAAigMAAAAA&#10;" filled="f" fillcolor="red" stroked="f">
                  <v:textbox>
                    <w:txbxContent>
                      <w:p w14:paraId="1C49FBC1" w14:textId="77777777" w:rsidR="00A344AA" w:rsidRDefault="00A344AA" w:rsidP="00CE1C55">
                        <w:r>
                          <w:t>C , D</w:t>
                        </w:r>
                      </w:p>
                    </w:txbxContent>
                  </v:textbox>
                </v:shape>
                <v:shape id="Text Box 106" o:spid="_x0000_s1126" type="#_x0000_t202" style="position:absolute;left:9050;top:970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j4DTwQAA&#10;ANwAAAAPAAAAZHJzL2Rvd25yZXYueG1sRE9Li8IwEL4L+x/CLHjTVEWRapRF8HUSuwvqbbaZbbs2&#10;k9JErf/eCIK3+fieM503phRXql1hWUGvG4EgTq0uOFPw873sjEE4j6yxtEwK7uRgPvtoTTHW9sZ7&#10;uiY+EyGEXYwKcu+rWEqX5mTQdW1FHLg/Wxv0AdaZ1DXeQrgpZT+KRtJgwaEhx4oWOaXn5GIUbLen&#10;33Vy+OcVV8ViPNhpaY9aqfZn8zUB4anxb/HLvdFh/rAHz2fCBXL2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9I+A08EAAADcAAAADwAAAAAAAAAAAAAAAACXAgAAZHJzL2Rvd25y&#10;ZXYueG1sUEsFBgAAAAAEAAQA9QAAAIUDAAAAAA==&#10;" filled="f" fillcolor="red" stroked="f">
                  <v:textbox>
                    <w:txbxContent>
                      <w:p w14:paraId="44C7B469" w14:textId="77777777" w:rsidR="00A344AA" w:rsidRDefault="00A344AA" w:rsidP="00CE1C55">
                        <w:r>
                          <w:t>E</w:t>
                        </w:r>
                      </w:p>
                    </w:txbxContent>
                  </v:textbox>
                </v:shape>
                <v:shape id="Text Box 107" o:spid="_x0000_s1127" type="#_x0000_t202" style="position:absolute;left:8840;top:935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XR6kwwAA&#10;ANwAAAAPAAAAZHJzL2Rvd25yZXYueG1sRE9La8JAEL4X+h+WEXqrGy0tEt0EEfrwVBoF9TZmxyQ2&#10;Oxuy2yT9964geJuP7zmLdDC16Kh1lWUFk3EEgji3uuJCwXbz/jwD4TyyxtoyKfgnB2ny+LDAWNue&#10;f6jLfCFCCLsYFZTeN7GULi/JoBvbhjhwJ9sa9AG2hdQt9iHc1HIaRW/SYMWhocSGViXlv9mfUbBe&#10;H46f2e7MH9xUq9nLt5Z2r5V6Gg3LOQhPg7+Lb+4vHea/TuH6TLhAJh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EXR6kwwAAANwAAAAPAAAAAAAAAAAAAAAAAJcCAABkcnMvZG93&#10;bnJldi54bWxQSwUGAAAAAAQABAD1AAAAhwMAAAAA&#10;" filled="f" fillcolor="red" stroked="f">
                  <v:textbox>
                    <w:txbxContent>
                      <w:p w14:paraId="6DA57E43" w14:textId="77777777" w:rsidR="00A344AA" w:rsidRDefault="00A344AA" w:rsidP="00CE1C55">
                        <w:r>
                          <w:t>K</w:t>
                        </w:r>
                      </w:p>
                    </w:txbxContent>
                  </v:textbox>
                </v:shape>
                <v:shape id="Text Box 108" o:spid="_x0000_s1128" type="#_x0000_t202" style="position:absolute;left:8240;top:919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Ebs/wwAA&#10;ANwAAAAPAAAAZHJzL2Rvd25yZXYueG1sRE9La8JAEL4X+h+WEXqrGystEt0EEfrwVBoF9TZmxyQ2&#10;Oxuy2yT9964geJuP7zmLdDC16Kh1lWUFk3EEgji3uuJCwXbz/jwD4TyyxtoyKfgnB2ny+LDAWNue&#10;f6jLfCFCCLsYFZTeN7GULi/JoBvbhjhwJ9sa9AG2hdQt9iHc1PIlit6kwYpDQ4kNrUrKf7M/o2C9&#10;Phw/s92ZP7ipVrPpt5Z2r5V6Gg3LOQhPg7+Lb+4vHea/TuH6TLhAJh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Ebs/wwAAANwAAAAPAAAAAAAAAAAAAAAAAJcCAABkcnMvZG93&#10;bnJldi54bWxQSwUGAAAAAAQABAD1AAAAhwMAAAAA&#10;" filled="f" fillcolor="red" stroked="f">
                  <v:textbox>
                    <w:txbxContent>
                      <w:p w14:paraId="22DE6E3F" w14:textId="77777777" w:rsidR="00A344AA" w:rsidRDefault="00A344AA" w:rsidP="00CE1C55">
                        <w:r>
                          <w:t>F</w:t>
                        </w:r>
                      </w:p>
                    </w:txbxContent>
                  </v:textbox>
                </v:shape>
                <v:shape id="Text Box 109" o:spid="_x0000_s1129" type="#_x0000_t202" style="position:absolute;left:8410;top:632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+CNLwgAA&#10;ANwAAAAPAAAAZHJzL2Rvd25yZXYueG1sRE9Na8JAEL0X+h+WKXhrNtYqkrpKEVrrSYyCeptmxySa&#10;nQ3ZVeO/dwXB2zze54wmranEmRpXWlbQjWIQxJnVJecK1quf9yEI55E1VpZJwZUcTMavLyNMtL3w&#10;ks6pz0UIYZeggsL7OpHSZQUZdJGtiQO3t41BH2CTS93gJYSbSn7E8UAaLDk0FFjTtKDsmJ6Mgvl8&#10;9z9LNwf+5bqcDnsLLe1WK9V5a7+/QHhq/VP8cP/pML//CfdnwgVyf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T4I0vCAAAA3AAAAA8AAAAAAAAAAAAAAAAAlwIAAGRycy9kb3du&#10;cmV2LnhtbFBLBQYAAAAABAAEAPUAAACGAwAAAAA=&#10;" filled="f" fillcolor="red" stroked="f">
                  <v:textbox>
                    <w:txbxContent>
                      <w:p w14:paraId="66A2D015" w14:textId="77777777" w:rsidR="00A344AA" w:rsidRDefault="00A344AA" w:rsidP="00CE1C55">
                        <w:r>
                          <w:t>H</w:t>
                        </w:r>
                      </w:p>
                    </w:txbxContent>
                  </v:textbox>
                </v:shape>
                <v:shape id="Text Box 110" o:spid="_x0000_s1130" type="#_x0000_t202" style="position:absolute;left:7350;top:5732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tIbQwwAA&#10;ANwAAAAPAAAAZHJzL2Rvd25yZXYueG1sRE9Na8JAEL0L/Q/LFLzpphUlRFcpQltzEtOCeptmp0na&#10;7GzIrkn8992C4G0e73NWm8HUoqPWVZYVPE0jEMS51RUXCj4/XicxCOeRNdaWScGVHGzWD6MVJtr2&#10;fKAu84UIIewSVFB63yRSurwkg25qG+LAfdvWoA+wLaRusQ/hppbPUbSQBisODSU2tC0p/80uRkGa&#10;nr/es+MPv3FTbePZXkt70kqNH4eXJQhPg7+Lb+6dDvPnc/h/Jlwg1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tIbQwwAAANwAAAAPAAAAAAAAAAAAAAAAAJcCAABkcnMvZG93&#10;bnJldi54bWxQSwUGAAAAAAQABAD1AAAAhwMAAAAA&#10;" filled="f" fillcolor="red" stroked="f">
                  <v:textbox>
                    <w:txbxContent>
                      <w:p w14:paraId="4F075CE3" w14:textId="77777777" w:rsidR="00A344AA" w:rsidRDefault="00A344AA" w:rsidP="00CE1C55">
                        <w:r>
                          <w:t>I</w:t>
                        </w:r>
                      </w:p>
                    </w:txbxContent>
                  </v:textbox>
                </v:shape>
                <v:shapetype id="_x0000_t13" coordsize="21600,21600" o:spt="13" adj="16200,5400" path="m@0,0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111" o:spid="_x0000_s1131" type="#_x0000_t13" style="position:absolute;left:5892;top:6700;width:1470;height:190;rotation: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J9IExgAA&#10;ANwAAAAPAAAAZHJzL2Rvd25yZXYueG1sRI/RasJAEEXfBf9hGaFvddNCNUbXYBtE8aHQtB8wZMdN&#10;aHY2Zrca+/VdoeDbDPfOPXdW+WBbcabeN44VPE0TEMSV0w0bBV+f28cUhA/IGlvHpOBKHvL1eLTC&#10;TLsLf9C5DEbEEPYZKqhD6DIpfVWTRT91HXHUjq63GOLaG6l7vMRw28rnJJlJiw1HQo0dvdVUfZc/&#10;NnLN9d3sTq96mPvDomjMb7qoCqUeJsNmCSLQEO7m/+u9jvVfZnB7Jk4g1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J9IExgAAANwAAAAPAAAAAAAAAAAAAAAAAJcCAABkcnMv&#10;ZG93bnJldi54bWxQSwUGAAAAAAQABAD1AAAAigMAAAAA&#10;" fillcolor="#ff9" strokecolor="red" strokeweight="1.5pt">
                  <v:shadow opacity="49150f"/>
                </v:shape>
                <v:shape id="AutoShape 112" o:spid="_x0000_s1132" type="#_x0000_t13" style="position:absolute;left:8715;top:8491;width:1470;height:190;rotation: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a3efxgAA&#10;ANwAAAAPAAAAZHJzL2Rvd25yZXYueG1sRI/dasJAEIXvC77DMkLv6qaF+hNdg20QxYtCbR9gyI6b&#10;0OxszG5N4tO7QqF3M5wz5zuzynpbiwu1vnKs4HmSgCAunK7YKPj+2j7NQfiArLF2TAoG8pCtRw8r&#10;TLXr+JMux2BEDGGfooIyhCaV0hclWfQT1xBH7eRaiyGurZG6xS6G21q+JMlUWqw4Ekps6L2k4uf4&#10;ayPXDB9md37T/cwfFnllrvNFkSv1OO43SxCB+vBv/rve61j/dQb3Z+IEcn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6a3efxgAAANwAAAAPAAAAAAAAAAAAAAAAAJcCAABkcnMv&#10;ZG93bnJldi54bWxQSwUGAAAAAAQABAD1AAAAigMAAAAA&#10;" fillcolor="#ff9" strokecolor="red" strokeweight="1.5pt">
                  <v:shadow opacity="49150f"/>
                </v:shape>
                <v:shape id="Text Box 113" o:spid="_x0000_s1133" type="#_x0000_t202" style="position:absolute;left:5925;top:6600;width:838;height:60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yC2ExwAA&#10;ANwAAAAPAAAAZHJzL2Rvd25yZXYueG1sRI9Bb8IwDIXvk/YfIk/iNlImMW2FgBBog8N2gCHB0UpM&#10;W2icrgml+/fzYdJutt7ze5+n897XqqM2VoENjIYZKGIbXMWFgf3X2+MLqJiQHdaBycAPRZjP7u+m&#10;mLtw4y11u1QoCeGYo4EypSbXOtqSPMZhaIhFO4XWY5K1LbRr8SbhvtZPWfasPVYsDSU2tCzJXnZX&#10;b+C9qL5f7Wp9+FycP5ZHu+ncaHUyZvDQLyagEvXp3/x3vXGCPxZaeUYm0L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28gthMcAAADcAAAADwAAAAAAAAAAAAAAAACXAgAAZHJz&#10;L2Rvd25yZXYueG1sUEsFBgAAAAAEAAQA9QAAAIsDAAAAAA==&#10;" filled="f" fillcolor="#fc0" stroked="f" strokecolor="red" strokeweight="1.5pt">
                  <v:fill opacity="32896f"/>
                  <v:textbox>
                    <w:txbxContent>
                      <w:p w14:paraId="0FE60297" w14:textId="77777777" w:rsidR="00A344AA" w:rsidRDefault="00A344AA" w:rsidP="00CE1C55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position w:val="-4"/>
                            <w:sz w:val="16"/>
                          </w:rPr>
                          <w:t xml:space="preserve">7 </w:t>
                        </w:r>
                        <w:r>
                          <w:rPr>
                            <w:sz w:val="20"/>
                          </w:rPr>
                          <w:t>g</w:t>
                        </w:r>
                      </w:p>
                    </w:txbxContent>
                  </v:textbox>
                </v:shape>
                <v:shape id="Text Box 114" o:spid="_x0000_s1134" type="#_x0000_t202" style="position:absolute;left:8754;top:8351;width:838;height:60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hIgfxAAA&#10;ANwAAAAPAAAAZHJzL2Rvd25yZXYueG1sRE9La8JAEL4L/Q/LFLzpxoKlRjdBFB+H9qAV9Djsjkna&#10;7GyaXWP677uFQm/z8T1nkfe2Fh21vnKsYDJOQBBrZyouFJzeN6MXED4gG6wdk4Jv8pBnD4MFpsbd&#10;+UDdMRQihrBPUUEZQpNK6XVJFv3YNcSRu7rWYoiwLaRp8R7DbS2fkuRZWqw4NpTY0Kok/Xm8WQXb&#10;ovqa6fXu/Lb8eF1d9L4zk/VVqeFjv5yDCNSHf/Gfe2/i/OkMfp+JF8js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ISIH8QAAADcAAAADwAAAAAAAAAAAAAAAACXAgAAZHJzL2Rv&#10;d25yZXYueG1sUEsFBgAAAAAEAAQA9QAAAIgDAAAAAA==&#10;" filled="f" fillcolor="#fc0" stroked="f" strokecolor="red" strokeweight="1.5pt">
                  <v:fill opacity="32896f"/>
                  <v:textbox>
                    <w:txbxContent>
                      <w:p w14:paraId="7D5C115A" w14:textId="77777777" w:rsidR="00A344AA" w:rsidRDefault="00A344AA" w:rsidP="00CE1C55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position w:val="-4"/>
                            <w:sz w:val="16"/>
                          </w:rPr>
                          <w:t xml:space="preserve">6 </w:t>
                        </w:r>
                        <w:r>
                          <w:rPr>
                            <w:sz w:val="20"/>
                          </w:rPr>
                          <w:t>g</w:t>
                        </w:r>
                      </w:p>
                    </w:txbxContent>
                  </v:textbox>
                </v:shape>
                <v:line id="Line 115" o:spid="_x0000_s1135" style="position:absolute;visibility:visible;mso-wrap-style:square" from="6624,5983" to="6626,613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8ug88UAAADcAAAADwAAAGRycy9kb3ducmV2LnhtbESPQUvDQBCF74L/YRmhN7uxSpHYbRGp&#10;ID0IaTzobchOs6HZ2XR3TdN/3zkI3mZ4b977ZrWZfK9GiqkLbOBhXoAiboLtuDXwVb/fP4NKGdli&#10;H5gMXCjBZn17s8LShjNXNO5zqySEU4kGXM5DqXVqHHlM8zAQi3YI0WOWNbbaRjxLuO/1oiiW2mPH&#10;0uBwoDdHzXH/6w3En5y+q9Pjbnxqt6fPY3Q1HSpjZnfT6wuoTFP+N/9df1jBXwq+PCMT6PUV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H8ug88UAAADcAAAADwAAAAAAAAAA&#10;AAAAAAChAgAAZHJzL2Rvd25yZXYueG1sUEsFBgAAAAAEAAQA+QAAAJMDAAAAAA==&#10;" strokeweight=".25pt"/>
                <v:line id="Line 116" o:spid="_x0000_s1136" style="position:absolute;flip:x;visibility:visible;mso-wrap-style:square" from="6543,6056" to="6701,60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iLPhsQAAADcAAAADwAAAGRycy9kb3ducmV2LnhtbESPQWsCMRCF7wX/Qxihl6JZlyLLahQV&#10;Vmxv1fY+bMbs6mayJKmu/74pFHqb4b3vzZvlerCduJEPrWMFs2kGgrh2umWj4PNUTQoQISJr7ByT&#10;ggcFWK9GT0sstbvzB92O0YgUwqFEBU2MfSllqBuyGKauJ07a2XmLMa3eSO3xnsJtJ/Msm0uLLacL&#10;Dfa0a6i+Hr9tqvF2KopX/e7N9sVUl/wrr/bFXqnn8bBZgIg0xH/zH33QiZvP4PeZNIFc/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uIs+GxAAAANwAAAAPAAAAAAAAAAAA&#10;AAAAAKECAABkcnMvZG93bnJldi54bWxQSwUGAAAAAAQABAD5AAAAkgMAAAAA&#10;" strokeweight=".25pt"/>
                <v:line id="Line 117" o:spid="_x0000_s1137" style="position:absolute;visibility:visible;mso-wrap-style:square" from="9443,7768" to="9446,792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FWbH8IAAADcAAAADwAAAGRycy9kb3ducmV2LnhtbERPS2sCMRC+F/wPYQRvNesDKatRRFqQ&#10;HgqrPeht2Iybxc1kTeK6/feNUOhtPr7nrDa9bURHPtSOFUzGGQji0umaKwXfx4/XNxAhImtsHJOC&#10;HwqwWQ9eVphr9+CCukOsRArhkKMCE2ObSxlKQxbD2LXEibs4bzEm6CupPT5SuG3kNMsW0mLNqcFg&#10;SztD5fVwtwr8OYZTcZt9dvPq/fZ19eZIl0Kp0bDfLkFE6uO/+M+912n+YgrPZ9IFcv0L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gFWbH8IAAADcAAAADwAAAAAAAAAAAAAA&#10;AAChAgAAZHJzL2Rvd25yZXYueG1sUEsFBgAAAAAEAAQA+QAAAJADAAAAAA==&#10;" strokeweight=".25pt"/>
                <v:line id="Line 118" o:spid="_x0000_s1138" style="position:absolute;flip:x;visibility:visible;mso-wrap-style:square" from="9367,7847" to="9524,784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bz0asUAAADcAAAADwAAAGRycy9kb3ducmV2LnhtbESPQWsCMRCF7wX/Qxihl1Kz3RZZVqPY&#10;wkrbm1rvw2bMrm4mS5Lq9t83guBthve+N2/my8F24kw+tI4VvEwyEMS10y0bBT+76rkAESKyxs4x&#10;KfijAMvF6GGOpXYX3tB5G41IIRxKVNDE2JdShrohi2HieuKkHZy3GNPqjdQeLyncdjLPsqm02HK6&#10;0GBPHw3Vp+2vTTW+dkXxpr+9eX8y1THf59W6WCv1OB5WMxCRhng33+hPnbjpK1yfSRPIx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8bz0asUAAADcAAAADwAAAAAAAAAA&#10;AAAAAAChAgAAZHJzL2Rvd25yZXYueG1sUEsFBgAAAAAEAAQA+QAAAJMDAAAAAA==&#10;" strokeweight=".25pt"/>
                <v:polyline id="Freeform 119" o:spid="_x0000_s1139" style="position:absolute;visibility:visible;mso-wrap-style:square;v-text-anchor:top" points="4139,9161,4139,10889,6215,10889" coordsize="2076,17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YYX/xAAA&#10;ANwAAAAPAAAAZHJzL2Rvd25yZXYueG1sRE9Na8JAEL0X/A/LCL3VjUVCia6ikkKhYFvrweOQHZNo&#10;djZkpxr99d1Cwds83ufMFr1r1Jm6UHs2MB4loIgLb2suDey+X59eQAVBtth4JgNXCrCYDx5mmFl/&#10;4S86b6VUMYRDhgYqkTbTOhQVOQwj3xJH7uA7hxJhV2rb4SWGu0Y/J0mqHdYcGypsaV1Rcdr+OAOf&#10;+eaWTz4O70fZ5Pvl+rjKU+mNeRz2yykooV7u4n/3m43z0wn8PRMv0PN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2GF/8QAAADcAAAADwAAAAAAAAAAAAAAAACXAgAAZHJzL2Rv&#10;d25yZXYueG1sUEsFBgAAAAAEAAQA9QAAAIgDAAAAAA==&#10;" filled="f">
                  <v:stroke startarrow="classic" startarrowwidth="narrow" startarrowlength="long" endarrow="classic" endarrowwidth="narrow" endarrowlength="long"/>
                  <v:shadow color="gray" opacity="1" offset="2pt,2pt"/>
                  <v:path arrowok="t" o:connecttype="custom" o:connectlocs="0,0;0,1728;2076,1728" o:connectangles="0,0,0"/>
                </v:polyline>
                <v:shape id="Text Box 120" o:spid="_x0000_s1140" type="#_x0000_t202" style="position:absolute;left:4189;top:8955;width:773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2ExtwQAA&#10;ANwAAAAPAAAAZHJzL2Rvd25yZXYueG1sRE9Ni8IwEL0v+B/CCN7W1JUVqUYRYXU9iVVQb2MzttVm&#10;Upqsdv+9EQRv83ifM542phQ3ql1hWUGvG4EgTq0uOFOw2/58DkE4j6yxtEwK/snBdNL6GGOs7Z03&#10;dEt8JkIIuxgV5N5XsZQuzcmg69qKOHBnWxv0AdaZ1DXeQ7gp5VcUDaTBgkNDjhXNc0qvyZ9RsFod&#10;T8tkf+EFV8V82F9raQ9aqU67mY1AeGr8W/xy/+owf/ANz2fCBXLy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dhMbcEAAADcAAAADwAAAAAAAAAAAAAAAACXAgAAZHJzL2Rvd25y&#10;ZXYueG1sUEsFBgAAAAAEAAQA9QAAAIUDAAAAAA==&#10;" filled="f" fillcolor="red" stroked="f">
                  <v:textbox>
                    <w:txbxContent>
                      <w:p w14:paraId="74E1E755" w14:textId="77777777" w:rsidR="00A344AA" w:rsidRDefault="00A344AA" w:rsidP="00CE1C55">
                        <w:r>
                          <w:t>y</w:t>
                        </w:r>
                        <w:r>
                          <w:rPr>
                            <w:position w:val="-4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v:shape id="Text Box 121" o:spid="_x0000_s1141" type="#_x0000_t202" style="position:absolute;left:5917;top:10551;width:773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CtIawQAA&#10;ANwAAAAPAAAAZHJzL2Rvd25yZXYueG1sRE9Li8IwEL4v+B/CCN7WVIUi1Sgi+DotVkG9jc3YVptJ&#10;abLa/fcbYWFv8/E9ZzpvTSWe1LjSsoJBPwJBnFldcq7geFh9jkE4j6yxskwKfsjBfNb5mGKi7Yv3&#10;9Ex9LkIIuwQVFN7XiZQuK8ig69uaOHA32xj0ATa51A2+Qrip5DCKYmmw5NBQYE3LgrJH+m0U7HaX&#10;6yY93XnNdbkcj760tGetVK/bLiYgPLX+X/zn3uowP47h/Uy4QM5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QrSGsEAAADcAAAADwAAAAAAAAAAAAAAAACXAgAAZHJzL2Rvd25y&#10;ZXYueG1sUEsFBgAAAAAEAAQA9QAAAIUDAAAAAA==&#10;" filled="f" fillcolor="red" stroked="f">
                  <v:textbox>
                    <w:txbxContent>
                      <w:p w14:paraId="2BDC99E4" w14:textId="77777777" w:rsidR="00A344AA" w:rsidRDefault="00A344AA" w:rsidP="00CE1C55">
                        <w:r>
                          <w:t>x</w:t>
                        </w:r>
                        <w:r>
                          <w:rPr>
                            <w:position w:val="-4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v:shape id="Text Box 122" o:spid="_x0000_s1142" type="#_x0000_t202" style="position:absolute;left:7390;top:9127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RneBwwAA&#10;ANwAAAAPAAAAZHJzL2Rvd25yZXYueG1sRE9Na8JAEL0L/Q/LFLzpphU0RFcpQltzEtOCeptmp0na&#10;7GzIrkn8992C4G0e73NWm8HUoqPWVZYVPE0jEMS51RUXCj4/XicxCOeRNdaWScGVHGzWD6MVJtr2&#10;fKAu84UIIewSVFB63yRSurwkg25qG+LAfdvWoA+wLaRusQ/hppbPUTSXBisODSU2tC0p/80uRkGa&#10;nr/es+MPv3FTbePZXkt70kqNH4eXJQhPg7+Lb+6dDvPnC/h/Jlwg1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RneBwwAAANwAAAAPAAAAAAAAAAAAAAAAAJcCAABkcnMvZG93&#10;bnJldi54bWxQSwUGAAAAAAQABAD1AAAAhwMAAAAA&#10;" filled="f" fillcolor="red" stroked="f">
                  <v:textbox>
                    <w:txbxContent>
                      <w:p w14:paraId="68723882" w14:textId="77777777" w:rsidR="00A344AA" w:rsidRDefault="00A344AA" w:rsidP="00CE1C55">
                        <w:r>
                          <w:t>J</w:t>
                        </w:r>
                      </w:p>
                    </w:txbxContent>
                  </v:textbox>
                </v:shape>
                <v:shape id="Text Box 123" o:spid="_x0000_s1143" type="#_x0000_t202" style="position:absolute;left:8516;top:10431;width:737;height:4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2ePzxQAA&#10;ANwAAAAPAAAAZHJzL2Rvd25yZXYueG1sRI9Ba8JAEIXvBf/DMoK3urEFkegmFEFbT9K0oN6m2WmS&#10;mp0N2VXjv+8cCr3N8N68980qH1yrrtSHxrOB2TQBRVx623Bl4PNj87gAFSKyxdYzGbhTgDwbPaww&#10;tf7G73QtYqUkhEOKBuoYu1TrUNbkMEx9Ryzat+8dRln7StsebxLuWv2UJHPtsGFpqLGjdU3lubg4&#10;A7vd6eu1OPzwlrtmvXjeW+2P1pjJeHhZgoo0xH/z3/WbFfy50MozMoHO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vZ4/PFAAAA3AAAAA8AAAAAAAAAAAAAAAAAlwIAAGRycy9k&#10;b3ducmV2LnhtbFBLBQYAAAAABAAEAPUAAACJAwAAAAA=&#10;" filled="f" fillcolor="red" stroked="f">
                  <v:textbox>
                    <w:txbxContent>
                      <w:p w14:paraId="637FE829" w14:textId="77777777" w:rsidR="00A344AA" w:rsidRDefault="00A344AA" w:rsidP="00CE1C55">
                        <w:r>
                          <w:t>B</w:t>
                        </w:r>
                      </w:p>
                    </w:txbxContent>
                  </v:textbox>
                </v:shape>
                <v:line id="Line 124" o:spid="_x0000_s1144" style="position:absolute;flip:y;visibility:visible;mso-wrap-style:square" from="8346,10360" to="8376,108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WbPIMIAAADcAAAADwAAAGRycy9kb3ducmV2LnhtbERP22oCMRB9F/yHMIW+SE0sVHQ1ilhc&#10;RAqi9gOGzbi7dDNZNule/t4UhL7N4Vxnve1tJVpqfOlYw2yqQBBnzpSca/i+Hd4WIHxANlg5Jg0D&#10;edhuxqM1JsZ1fKH2GnIRQ9gnqKEIoU6k9FlBFv3U1cSRu7vGYoiwyaVpsIvhtpLvSs2lxZJjQ4E1&#10;7QvKfq6/VoM8y+UpVwc7yarzkKbKf3x9eq1fX/rdCkSgPvyLn+6jifPnS/h7Jl4gNw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VWbPIMIAAADcAAAADwAAAAAAAAAAAAAA&#10;AAChAgAAZHJzL2Rvd25yZXYueG1sUEsFBgAAAAAEAAQA+QAAAJADAAAAAA==&#10;" strokecolor="red" strokeweight="2.25pt"/>
                <v:line id="Line 125" o:spid="_x0000_s1145" style="position:absolute;flip:y;visibility:visible;mso-wrap-style:square" from="8556,10375" to="8586,108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YXwYMUAAADcAAAADwAAAGRycy9kb3ducmV2LnhtbESP3WoCQQyF7wXfYYjgjehMBX+6dZRS&#10;UYoIou0DhJ24u7iTWXamur59c1HoXcI5OefLatP5Wt2pjVVgCy8TA4o4D67iwsL31268BBUTssM6&#10;MFl4UoTNut9bYebCg890v6RCSQjHDC2UKTWZ1jEvyWOchIZYtGtoPSZZ20K7Fh8S7ms9NWauPVYs&#10;DSU29FFSfrv8eAv6pF8Phdn5UV6fnvu9ibPjNlo7HHTvb6ASdenf/Hf96QR/IfjyjEyg1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QYXwYMUAAADcAAAADwAAAAAAAAAA&#10;AAAAAAChAgAAZHJzL2Rvd25yZXYueG1sUEsFBgAAAAAEAAQA+QAAAJMDAAAAAA==&#10;" strokecolor="red" strokeweight="2.25pt"/>
                <w10:anchorlock/>
              </v:group>
            </w:pict>
          </mc:Fallback>
        </mc:AlternateContent>
      </w:r>
    </w:p>
    <w:p w14:paraId="5CFA9676" w14:textId="146B23C8" w:rsidR="00CE1C55" w:rsidRDefault="00CE1C55" w:rsidP="00CE1C55">
      <w:pPr>
        <w:rPr>
          <w:rFonts w:asciiTheme="minorHAnsi" w:hAnsiTheme="minorHAnsi" w:cs="Arial"/>
          <w:szCs w:val="22"/>
        </w:rPr>
      </w:pPr>
    </w:p>
    <w:p w14:paraId="6D486D3F" w14:textId="0E93EF91" w:rsidR="00CE1C55" w:rsidRPr="006B05F5" w:rsidRDefault="00CE1C55" w:rsidP="006B05F5">
      <w:pPr>
        <w:ind w:firstLine="709"/>
        <w:jc w:val="center"/>
        <w:rPr>
          <w:rFonts w:asciiTheme="minorHAnsi" w:hAnsiTheme="minorHAnsi" w:cs="Arial"/>
          <w:b/>
          <w:i/>
          <w:szCs w:val="22"/>
        </w:rPr>
      </w:pPr>
      <w:r w:rsidRPr="006B05F5">
        <w:rPr>
          <w:rFonts w:asciiTheme="minorHAnsi" w:hAnsiTheme="minorHAnsi" w:cs="Arial"/>
          <w:b/>
          <w:i/>
          <w:szCs w:val="22"/>
        </w:rPr>
        <w:t>Schéma cinématique du système</w:t>
      </w:r>
    </w:p>
    <w:sectPr w:rsidR="00CE1C55" w:rsidRPr="006B05F5" w:rsidSect="006655F4">
      <w:headerReference w:type="default" r:id="rId25"/>
      <w:headerReference w:type="first" r:id="rId26"/>
      <w:footerReference w:type="first" r:id="rId27"/>
      <w:type w:val="continuous"/>
      <w:pgSz w:w="11906" w:h="16838"/>
      <w:pgMar w:top="3" w:right="1416" w:bottom="426" w:left="1418" w:header="427" w:footer="24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0501D760" w14:textId="77777777" w:rsidR="00A344AA" w:rsidRDefault="00A344AA">
      <w:r>
        <w:separator/>
      </w:r>
    </w:p>
  </w:endnote>
  <w:endnote w:type="continuationSeparator" w:id="0">
    <w:p w14:paraId="2EB240BA" w14:textId="77777777" w:rsidR="00A344AA" w:rsidRDefault="00A344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!Sketchy Times">
    <w:charset w:val="00"/>
    <w:family w:val="auto"/>
    <w:pitch w:val="variable"/>
    <w:sig w:usb0="A000002F" w:usb1="0000004A" w:usb2="00000000" w:usb3="00000000" w:csb0="0000011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IPJFHI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PJFHK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80CEDE" w14:textId="77777777" w:rsidR="00A344AA" w:rsidRDefault="00A344AA" w:rsidP="00492226">
    <w:pPr>
      <w:tabs>
        <w:tab w:val="right" w:pos="10206"/>
      </w:tabs>
      <w:rPr>
        <w:i/>
        <w:iCs/>
      </w:rPr>
    </w:pP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2BBF9D6D" w14:textId="77777777" w:rsidR="00A344AA" w:rsidRDefault="00A344AA">
      <w:r>
        <w:separator/>
      </w:r>
    </w:p>
  </w:footnote>
  <w:footnote w:type="continuationSeparator" w:id="0">
    <w:p w14:paraId="3B5DC5C2" w14:textId="77777777" w:rsidR="00A344AA" w:rsidRDefault="00A344A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490" w:type="dxa"/>
      <w:tblInd w:w="-639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5382"/>
      <w:gridCol w:w="1984"/>
      <w:gridCol w:w="1281"/>
    </w:tblGrid>
    <w:tr w:rsidR="00A344AA" w14:paraId="5F3C25F2" w14:textId="77777777" w:rsidTr="000E6F5D">
      <w:trPr>
        <w:cantSplit/>
        <w:trHeight w:val="396"/>
      </w:trPr>
      <w:tc>
        <w:tcPr>
          <w:tcW w:w="1843" w:type="dxa"/>
          <w:shd w:val="clear" w:color="auto" w:fill="B8CCE4" w:themeFill="accent1" w:themeFillTint="66"/>
          <w:vAlign w:val="center"/>
        </w:tcPr>
        <w:p w14:paraId="06C30C22" w14:textId="77777777" w:rsidR="00A344AA" w:rsidRPr="00DC63F5" w:rsidRDefault="00A344AA" w:rsidP="006B32B6">
          <w:pPr>
            <w:ind w:left="171" w:firstLine="57"/>
            <w:jc w:val="center"/>
            <w:rPr>
              <w:rFonts w:ascii="Arial" w:hAnsi="Arial" w:cs="Arial"/>
              <w:b/>
              <w:sz w:val="24"/>
            </w:rPr>
          </w:pPr>
          <w:r w:rsidRPr="00DC63F5">
            <w:rPr>
              <w:rFonts w:ascii="Arial" w:hAnsi="Arial" w:cs="Arial"/>
              <w:b/>
              <w:sz w:val="24"/>
            </w:rPr>
            <w:t xml:space="preserve">Page : </w:t>
          </w:r>
          <w:r w:rsidRPr="00DC63F5">
            <w:rPr>
              <w:rFonts w:ascii="Arial" w:hAnsi="Arial" w:cs="Arial"/>
              <w:b/>
              <w:sz w:val="24"/>
            </w:rPr>
            <w:fldChar w:fldCharType="begin"/>
          </w:r>
          <w:r w:rsidRPr="00DC63F5">
            <w:rPr>
              <w:rFonts w:ascii="Arial" w:hAnsi="Arial" w:cs="Arial"/>
              <w:b/>
              <w:sz w:val="24"/>
            </w:rPr>
            <w:instrText xml:space="preserve"> PAGE   \* MERGEFORMAT </w:instrText>
          </w:r>
          <w:r w:rsidRPr="00DC63F5">
            <w:rPr>
              <w:rFonts w:ascii="Arial" w:hAnsi="Arial" w:cs="Arial"/>
              <w:b/>
              <w:sz w:val="24"/>
            </w:rPr>
            <w:fldChar w:fldCharType="separate"/>
          </w:r>
          <w:r w:rsidR="008C02DA">
            <w:rPr>
              <w:rFonts w:ascii="Arial" w:hAnsi="Arial" w:cs="Arial"/>
              <w:b/>
              <w:noProof/>
              <w:sz w:val="24"/>
            </w:rPr>
            <w:t>2</w:t>
          </w:r>
          <w:r w:rsidRPr="00DC63F5"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5382" w:type="dxa"/>
          <w:shd w:val="clear" w:color="auto" w:fill="B8CCE4" w:themeFill="accent1" w:themeFillTint="66"/>
          <w:vAlign w:val="center"/>
        </w:tcPr>
        <w:p w14:paraId="03B51D31" w14:textId="2D554A35" w:rsidR="00A344AA" w:rsidRPr="00DC63F5" w:rsidRDefault="00A344AA" w:rsidP="00822825">
          <w:pPr>
            <w:jc w:val="center"/>
            <w:rPr>
              <w:rFonts w:ascii="Arial" w:hAnsi="Arial" w:cs="Arial"/>
              <w:b/>
              <w:bCs/>
              <w:sz w:val="24"/>
            </w:rPr>
          </w:pPr>
          <w:r>
            <w:rPr>
              <w:rFonts w:ascii="Arial" w:hAnsi="Arial" w:cs="Arial"/>
              <w:b/>
              <w:bCs/>
              <w:sz w:val="24"/>
            </w:rPr>
            <w:t>Cycle 2 : chaine de solides</w:t>
          </w:r>
        </w:p>
      </w:tc>
      <w:tc>
        <w:tcPr>
          <w:tcW w:w="1984" w:type="dxa"/>
          <w:shd w:val="clear" w:color="auto" w:fill="B8CCE4" w:themeFill="accent1" w:themeFillTint="66"/>
          <w:vAlign w:val="center"/>
        </w:tcPr>
        <w:p w14:paraId="562D940D" w14:textId="512C6184" w:rsidR="00A344AA" w:rsidRPr="00DC63F5" w:rsidRDefault="00A344AA" w:rsidP="00044F19">
          <w:pPr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t>PSI</w:t>
          </w:r>
        </w:p>
      </w:tc>
      <w:tc>
        <w:tcPr>
          <w:tcW w:w="1281" w:type="dxa"/>
          <w:shd w:val="clear" w:color="auto" w:fill="B8CCE4" w:themeFill="accent1" w:themeFillTint="66"/>
          <w:vAlign w:val="center"/>
        </w:tcPr>
        <w:p w14:paraId="2D9599DB" w14:textId="24ACDB61" w:rsidR="00A344AA" w:rsidRPr="00DC63F5" w:rsidRDefault="00A344AA" w:rsidP="00595D6C">
          <w:pPr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t>TP3</w:t>
          </w:r>
        </w:p>
      </w:tc>
    </w:tr>
    <w:tr w:rsidR="00A344AA" w14:paraId="12B0678F" w14:textId="77777777" w:rsidTr="000E6F5D">
      <w:trPr>
        <w:cantSplit/>
        <w:trHeight w:val="247"/>
      </w:trPr>
      <w:tc>
        <w:tcPr>
          <w:tcW w:w="10490" w:type="dxa"/>
          <w:gridSpan w:val="4"/>
          <w:shd w:val="clear" w:color="auto" w:fill="auto"/>
          <w:vAlign w:val="center"/>
        </w:tcPr>
        <w:p w14:paraId="2188A861" w14:textId="361DD4A6" w:rsidR="00A344AA" w:rsidRPr="00DC63F5" w:rsidRDefault="00A344AA" w:rsidP="00963415">
          <w:pPr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t>Toit escamotable 206 CC</w:t>
          </w:r>
        </w:p>
      </w:tc>
    </w:tr>
  </w:tbl>
  <w:p w14:paraId="14819605" w14:textId="77777777" w:rsidR="00A344AA" w:rsidRDefault="00A344AA" w:rsidP="00E53670">
    <w:pPr>
      <w:pStyle w:val="En-tte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1113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558"/>
      <w:gridCol w:w="5826"/>
      <w:gridCol w:w="1364"/>
      <w:gridCol w:w="1365"/>
    </w:tblGrid>
    <w:tr w:rsidR="00A344AA" w14:paraId="49964288" w14:textId="77777777" w:rsidTr="00A46F05">
      <w:trPr>
        <w:cantSplit/>
        <w:trHeight w:val="540"/>
      </w:trPr>
      <w:tc>
        <w:tcPr>
          <w:tcW w:w="2558" w:type="dxa"/>
          <w:shd w:val="clear" w:color="auto" w:fill="B8CCE4" w:themeFill="accent1" w:themeFillTint="66"/>
          <w:vAlign w:val="center"/>
        </w:tcPr>
        <w:p w14:paraId="1DC03977" w14:textId="77777777" w:rsidR="00A344AA" w:rsidRPr="00DC63F5" w:rsidRDefault="00A344AA" w:rsidP="006B32B6">
          <w:pPr>
            <w:ind w:left="171" w:firstLine="57"/>
            <w:jc w:val="center"/>
            <w:rPr>
              <w:rFonts w:ascii="Arial" w:hAnsi="Arial" w:cs="Arial"/>
              <w:b/>
              <w:sz w:val="24"/>
            </w:rPr>
          </w:pPr>
          <w:r w:rsidRPr="00DC63F5">
            <w:rPr>
              <w:rFonts w:ascii="Arial" w:hAnsi="Arial" w:cs="Arial"/>
              <w:b/>
              <w:sz w:val="24"/>
            </w:rPr>
            <w:t xml:space="preserve">Page : </w:t>
          </w:r>
          <w:r w:rsidRPr="00DC63F5">
            <w:rPr>
              <w:rFonts w:ascii="Arial" w:hAnsi="Arial" w:cs="Arial"/>
              <w:b/>
              <w:sz w:val="24"/>
            </w:rPr>
            <w:fldChar w:fldCharType="begin"/>
          </w:r>
          <w:r w:rsidRPr="00DC63F5">
            <w:rPr>
              <w:rFonts w:ascii="Arial" w:hAnsi="Arial" w:cs="Arial"/>
              <w:b/>
              <w:sz w:val="24"/>
            </w:rPr>
            <w:instrText xml:space="preserve"> PAGE   \* MERGEFORMAT </w:instrText>
          </w:r>
          <w:r w:rsidRPr="00DC63F5">
            <w:rPr>
              <w:rFonts w:ascii="Arial" w:hAnsi="Arial" w:cs="Arial"/>
              <w:b/>
              <w:sz w:val="24"/>
            </w:rPr>
            <w:fldChar w:fldCharType="separate"/>
          </w:r>
          <w:r>
            <w:rPr>
              <w:rFonts w:ascii="Arial" w:hAnsi="Arial" w:cs="Arial"/>
              <w:b/>
              <w:noProof/>
              <w:sz w:val="24"/>
            </w:rPr>
            <w:t>1</w:t>
          </w:r>
          <w:r w:rsidRPr="00DC63F5"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5826" w:type="dxa"/>
          <w:shd w:val="clear" w:color="auto" w:fill="B8CCE4" w:themeFill="accent1" w:themeFillTint="66"/>
          <w:vAlign w:val="center"/>
        </w:tcPr>
        <w:p w14:paraId="72693BAE" w14:textId="77777777" w:rsidR="00A344AA" w:rsidRPr="00DC63F5" w:rsidRDefault="00A344AA" w:rsidP="006B32B6">
          <w:pPr>
            <w:jc w:val="center"/>
            <w:rPr>
              <w:rFonts w:ascii="Arial" w:hAnsi="Arial" w:cs="Arial"/>
              <w:b/>
              <w:bCs/>
              <w:sz w:val="24"/>
            </w:rPr>
          </w:pPr>
          <w:r>
            <w:rPr>
              <w:rFonts w:ascii="Arial" w:hAnsi="Arial" w:cs="Arial"/>
              <w:b/>
              <w:bCs/>
              <w:sz w:val="24"/>
            </w:rPr>
            <w:t>Cotation : Les Ajustements</w:t>
          </w:r>
        </w:p>
      </w:tc>
      <w:tc>
        <w:tcPr>
          <w:tcW w:w="1364" w:type="dxa"/>
          <w:shd w:val="clear" w:color="auto" w:fill="B8CCE4" w:themeFill="accent1" w:themeFillTint="66"/>
          <w:vAlign w:val="center"/>
        </w:tcPr>
        <w:p w14:paraId="4A237DEB" w14:textId="77777777" w:rsidR="00A344AA" w:rsidRPr="00DC63F5" w:rsidRDefault="00A344AA" w:rsidP="006B32B6">
          <w:pPr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t>Cycle 4</w:t>
          </w:r>
        </w:p>
      </w:tc>
      <w:tc>
        <w:tcPr>
          <w:tcW w:w="1365" w:type="dxa"/>
          <w:shd w:val="clear" w:color="auto" w:fill="B8CCE4" w:themeFill="accent1" w:themeFillTint="66"/>
          <w:vAlign w:val="center"/>
        </w:tcPr>
        <w:p w14:paraId="4EA27603" w14:textId="77777777" w:rsidR="00A344AA" w:rsidRPr="00DC63F5" w:rsidRDefault="00A344AA" w:rsidP="006B32B6">
          <w:pPr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t>Cours</w:t>
          </w:r>
        </w:p>
      </w:tc>
    </w:tr>
    <w:tr w:rsidR="00A344AA" w14:paraId="58A4434C" w14:textId="77777777" w:rsidTr="00A46F05">
      <w:trPr>
        <w:cantSplit/>
        <w:trHeight w:val="407"/>
      </w:trPr>
      <w:tc>
        <w:tcPr>
          <w:tcW w:w="11113" w:type="dxa"/>
          <w:gridSpan w:val="4"/>
          <w:shd w:val="clear" w:color="auto" w:fill="auto"/>
          <w:vAlign w:val="center"/>
        </w:tcPr>
        <w:p w14:paraId="24833566" w14:textId="77777777" w:rsidR="00A344AA" w:rsidRPr="00DC63F5" w:rsidRDefault="00A344AA" w:rsidP="0054462D">
          <w:pPr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t xml:space="preserve">Chapitre commun aux </w:t>
          </w:r>
          <w:r w:rsidRPr="00DC63F5">
            <w:rPr>
              <w:rFonts w:ascii="Arial" w:hAnsi="Arial" w:cs="Arial"/>
              <w:b/>
              <w:sz w:val="24"/>
            </w:rPr>
            <w:t>CI.</w:t>
          </w:r>
          <w:r>
            <w:rPr>
              <w:rFonts w:ascii="Arial" w:hAnsi="Arial" w:cs="Arial"/>
              <w:b/>
              <w:sz w:val="24"/>
            </w:rPr>
            <w:t xml:space="preserve"> 1 à 4</w:t>
          </w:r>
        </w:p>
      </w:tc>
    </w:tr>
  </w:tbl>
  <w:p w14:paraId="30B6B21F" w14:textId="77777777" w:rsidR="00A344AA" w:rsidRDefault="00A344AA" w:rsidP="0054462D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14D0C41"/>
    <w:multiLevelType w:val="multilevel"/>
    <w:tmpl w:val="92AEA0AA"/>
    <w:lvl w:ilvl="0">
      <w:start w:val="2"/>
      <w:numFmt w:val="decimal"/>
      <w:pStyle w:val="SOUSSOUSPARAGRAPHE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>
    <w:nsid w:val="08901E5E"/>
    <w:multiLevelType w:val="hybridMultilevel"/>
    <w:tmpl w:val="7B60B5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C00E1C"/>
    <w:multiLevelType w:val="hybridMultilevel"/>
    <w:tmpl w:val="EEC813E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B64141"/>
    <w:multiLevelType w:val="hybridMultilevel"/>
    <w:tmpl w:val="5978D568"/>
    <w:lvl w:ilvl="0" w:tplc="715AF948">
      <w:start w:val="1"/>
      <w:numFmt w:val="decimal"/>
      <w:lvlText w:val="Question %1."/>
      <w:lvlJc w:val="left"/>
      <w:pPr>
        <w:ind w:left="502" w:hanging="360"/>
      </w:pPr>
      <w:rPr>
        <w:rFonts w:hint="default"/>
        <w:b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0FDD3BF2"/>
    <w:multiLevelType w:val="hybridMultilevel"/>
    <w:tmpl w:val="F4980D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8D27FA"/>
    <w:multiLevelType w:val="hybridMultilevel"/>
    <w:tmpl w:val="A06E0A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9602F1"/>
    <w:multiLevelType w:val="hybridMultilevel"/>
    <w:tmpl w:val="2F7068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A95DFF"/>
    <w:multiLevelType w:val="hybridMultilevel"/>
    <w:tmpl w:val="B470D534"/>
    <w:lvl w:ilvl="0" w:tplc="040C000F">
      <w:start w:val="1"/>
      <w:numFmt w:val="decimal"/>
      <w:pStyle w:val="Style3"/>
      <w:lvlText w:val="%1.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C7144A"/>
    <w:multiLevelType w:val="hybridMultilevel"/>
    <w:tmpl w:val="221E245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09665A6"/>
    <w:multiLevelType w:val="hybridMultilevel"/>
    <w:tmpl w:val="979230C6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>
    <w:nsid w:val="23A07781"/>
    <w:multiLevelType w:val="hybridMultilevel"/>
    <w:tmpl w:val="852670A4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574132"/>
    <w:multiLevelType w:val="hybridMultilevel"/>
    <w:tmpl w:val="2836F6E6"/>
    <w:lvl w:ilvl="0" w:tplc="5F5E2000">
      <w:start w:val="1"/>
      <w:numFmt w:val="lowerLetter"/>
      <w:pStyle w:val="Style1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667CFF"/>
    <w:multiLevelType w:val="hybridMultilevel"/>
    <w:tmpl w:val="B6D0BE9C"/>
    <w:lvl w:ilvl="0" w:tplc="040C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3">
    <w:nsid w:val="2E290C11"/>
    <w:multiLevelType w:val="hybridMultilevel"/>
    <w:tmpl w:val="1D362214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49037A0"/>
    <w:multiLevelType w:val="hybridMultilevel"/>
    <w:tmpl w:val="6EF0577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FA7443"/>
    <w:multiLevelType w:val="singleLevel"/>
    <w:tmpl w:val="040C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3A6D34B3"/>
    <w:multiLevelType w:val="hybridMultilevel"/>
    <w:tmpl w:val="F4F4F190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7E2F82"/>
    <w:multiLevelType w:val="hybridMultilevel"/>
    <w:tmpl w:val="CB425358"/>
    <w:lvl w:ilvl="0" w:tplc="FBC0B636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D534E72"/>
    <w:multiLevelType w:val="hybridMultilevel"/>
    <w:tmpl w:val="7EBA0720"/>
    <w:lvl w:ilvl="0" w:tplc="715AF948">
      <w:start w:val="1"/>
      <w:numFmt w:val="decimal"/>
      <w:lvlText w:val="Question %1."/>
      <w:lvlJc w:val="left"/>
      <w:pPr>
        <w:ind w:left="720" w:hanging="360"/>
      </w:pPr>
      <w:rPr>
        <w:rFonts w:hint="default"/>
        <w:b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8360B8"/>
    <w:multiLevelType w:val="hybridMultilevel"/>
    <w:tmpl w:val="CC42B302"/>
    <w:lvl w:ilvl="0" w:tplc="8256C43E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3663712">
      <w:numFmt w:val="bullet"/>
      <w:lvlText w:val="-"/>
      <w:lvlJc w:val="left"/>
      <w:pPr>
        <w:tabs>
          <w:tab w:val="num" w:pos="626"/>
        </w:tabs>
        <w:ind w:left="626" w:hanging="360"/>
      </w:pPr>
      <w:rPr>
        <w:rFonts w:ascii="Comic Sans MS" w:eastAsia="Times New Roman" w:hAnsi="Comic Sans MS"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1346"/>
        </w:tabs>
        <w:ind w:left="134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066"/>
        </w:tabs>
        <w:ind w:left="206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2786"/>
        </w:tabs>
        <w:ind w:left="278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506"/>
        </w:tabs>
        <w:ind w:left="350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226"/>
        </w:tabs>
        <w:ind w:left="422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4946"/>
        </w:tabs>
        <w:ind w:left="494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5666"/>
        </w:tabs>
        <w:ind w:left="5666" w:hanging="360"/>
      </w:pPr>
      <w:rPr>
        <w:rFonts w:ascii="Wingdings" w:hAnsi="Wingdings" w:hint="default"/>
      </w:rPr>
    </w:lvl>
  </w:abstractNum>
  <w:abstractNum w:abstractNumId="20">
    <w:nsid w:val="3F196ACE"/>
    <w:multiLevelType w:val="hybridMultilevel"/>
    <w:tmpl w:val="D1AA12B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9562433"/>
    <w:multiLevelType w:val="hybridMultilevel"/>
    <w:tmpl w:val="17D8305E"/>
    <w:lvl w:ilvl="0" w:tplc="FBC0B636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D712FB6"/>
    <w:multiLevelType w:val="hybridMultilevel"/>
    <w:tmpl w:val="91C815AC"/>
    <w:lvl w:ilvl="0" w:tplc="3ED84F7A">
      <w:start w:val="1"/>
      <w:numFmt w:val="decimal"/>
      <w:pStyle w:val="Titre2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3" w:hanging="360"/>
      </w:pPr>
    </w:lvl>
    <w:lvl w:ilvl="2" w:tplc="040C001B" w:tentative="1">
      <w:start w:val="1"/>
      <w:numFmt w:val="lowerRoman"/>
      <w:lvlText w:val="%3."/>
      <w:lvlJc w:val="right"/>
      <w:pPr>
        <w:ind w:left="1803" w:hanging="180"/>
      </w:pPr>
    </w:lvl>
    <w:lvl w:ilvl="3" w:tplc="040C000F" w:tentative="1">
      <w:start w:val="1"/>
      <w:numFmt w:val="decimal"/>
      <w:lvlText w:val="%4."/>
      <w:lvlJc w:val="left"/>
      <w:pPr>
        <w:ind w:left="2523" w:hanging="360"/>
      </w:pPr>
    </w:lvl>
    <w:lvl w:ilvl="4" w:tplc="040C0019" w:tentative="1">
      <w:start w:val="1"/>
      <w:numFmt w:val="lowerLetter"/>
      <w:lvlText w:val="%5."/>
      <w:lvlJc w:val="left"/>
      <w:pPr>
        <w:ind w:left="3243" w:hanging="360"/>
      </w:pPr>
    </w:lvl>
    <w:lvl w:ilvl="5" w:tplc="040C001B" w:tentative="1">
      <w:start w:val="1"/>
      <w:numFmt w:val="lowerRoman"/>
      <w:lvlText w:val="%6."/>
      <w:lvlJc w:val="right"/>
      <w:pPr>
        <w:ind w:left="3963" w:hanging="180"/>
      </w:pPr>
    </w:lvl>
    <w:lvl w:ilvl="6" w:tplc="040C000F" w:tentative="1">
      <w:start w:val="1"/>
      <w:numFmt w:val="decimal"/>
      <w:lvlText w:val="%7."/>
      <w:lvlJc w:val="left"/>
      <w:pPr>
        <w:ind w:left="4683" w:hanging="360"/>
      </w:pPr>
    </w:lvl>
    <w:lvl w:ilvl="7" w:tplc="040C0019" w:tentative="1">
      <w:start w:val="1"/>
      <w:numFmt w:val="lowerLetter"/>
      <w:lvlText w:val="%8."/>
      <w:lvlJc w:val="left"/>
      <w:pPr>
        <w:ind w:left="5403" w:hanging="360"/>
      </w:pPr>
    </w:lvl>
    <w:lvl w:ilvl="8" w:tplc="040C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23">
    <w:nsid w:val="4FAC34EF"/>
    <w:multiLevelType w:val="multilevel"/>
    <w:tmpl w:val="15FA87BC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2."/>
      <w:lvlJc w:val="left"/>
      <w:pPr>
        <w:tabs>
          <w:tab w:val="num" w:pos="576"/>
        </w:tabs>
        <w:ind w:left="576" w:hanging="576"/>
      </w:pPr>
      <w:rPr>
        <w:rFonts w:ascii="!Sketchy Times" w:hAnsi="!Sketchy Times" w:hint="default"/>
        <w:b/>
        <w:i w:val="0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720"/>
      </w:pPr>
      <w:rPr>
        <w:rFonts w:ascii="!Sketchy Times" w:hAnsi="!Sketchy Times" w:hint="default"/>
        <w:b/>
        <w:i w:val="0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53581526"/>
    <w:multiLevelType w:val="singleLevel"/>
    <w:tmpl w:val="040C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>
    <w:nsid w:val="5F417A5B"/>
    <w:multiLevelType w:val="hybridMultilevel"/>
    <w:tmpl w:val="AFFA78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F550758"/>
    <w:multiLevelType w:val="hybridMultilevel"/>
    <w:tmpl w:val="00D43956"/>
    <w:lvl w:ilvl="0" w:tplc="FBC0B636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F871197"/>
    <w:multiLevelType w:val="hybridMultilevel"/>
    <w:tmpl w:val="06C881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D17856"/>
    <w:multiLevelType w:val="singleLevel"/>
    <w:tmpl w:val="040C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>
    <w:nsid w:val="64236752"/>
    <w:multiLevelType w:val="hybridMultilevel"/>
    <w:tmpl w:val="86D29B02"/>
    <w:lvl w:ilvl="0" w:tplc="FBC0B636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6784DB0"/>
    <w:multiLevelType w:val="hybridMultilevel"/>
    <w:tmpl w:val="AD7633D8"/>
    <w:lvl w:ilvl="0" w:tplc="040C0001">
      <w:numFmt w:val="bullet"/>
      <w:lvlText w:val=""/>
      <w:lvlJc w:val="left"/>
      <w:pPr>
        <w:ind w:left="644" w:hanging="360"/>
      </w:pPr>
      <w:rPr>
        <w:rFonts w:ascii="Symbol" w:eastAsia="Times New Roman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1">
    <w:nsid w:val="6B1F503D"/>
    <w:multiLevelType w:val="hybridMultilevel"/>
    <w:tmpl w:val="AB36DF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D1F1693"/>
    <w:multiLevelType w:val="hybridMultilevel"/>
    <w:tmpl w:val="7BFE42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E521F49"/>
    <w:multiLevelType w:val="hybridMultilevel"/>
    <w:tmpl w:val="9DCADC22"/>
    <w:lvl w:ilvl="0" w:tplc="FBC0B636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7A61B4"/>
    <w:multiLevelType w:val="hybridMultilevel"/>
    <w:tmpl w:val="37D8B994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0611A43"/>
    <w:multiLevelType w:val="hybridMultilevel"/>
    <w:tmpl w:val="86F25D4E"/>
    <w:lvl w:ilvl="0" w:tplc="040C0019">
      <w:start w:val="1"/>
      <w:numFmt w:val="lowerLetter"/>
      <w:lvlText w:val="%1."/>
      <w:lvlJc w:val="left"/>
      <w:pPr>
        <w:ind w:left="360" w:hanging="360"/>
      </w:pPr>
    </w:lvl>
    <w:lvl w:ilvl="1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73333EC9"/>
    <w:multiLevelType w:val="hybridMultilevel"/>
    <w:tmpl w:val="465CBC10"/>
    <w:lvl w:ilvl="0" w:tplc="11543792">
      <w:start w:val="3"/>
      <w:numFmt w:val="bullet"/>
      <w:pStyle w:val="Puce"/>
      <w:lvlText w:val="-"/>
      <w:lvlJc w:val="left"/>
      <w:pPr>
        <w:tabs>
          <w:tab w:val="num" w:pos="644"/>
        </w:tabs>
        <w:ind w:left="624" w:hanging="340"/>
      </w:pPr>
      <w:rPr>
        <w:rFonts w:ascii="Calibri" w:eastAsiaTheme="minorHAnsi" w:hAnsi="Calibri" w:cstheme="minorBidi" w:hint="default"/>
        <w:color w:val="339966"/>
        <w:sz w:val="22"/>
        <w:szCs w:val="22"/>
      </w:rPr>
    </w:lvl>
    <w:lvl w:ilvl="1" w:tplc="040C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37">
    <w:nsid w:val="73EA326E"/>
    <w:multiLevelType w:val="hybridMultilevel"/>
    <w:tmpl w:val="37D8B994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2F66E0"/>
    <w:multiLevelType w:val="hybridMultilevel"/>
    <w:tmpl w:val="E6FE25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5830571"/>
    <w:multiLevelType w:val="hybridMultilevel"/>
    <w:tmpl w:val="2B1ADFC6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78A2C2B"/>
    <w:multiLevelType w:val="multilevel"/>
    <w:tmpl w:val="040C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41">
    <w:nsid w:val="79C303C4"/>
    <w:multiLevelType w:val="hybridMultilevel"/>
    <w:tmpl w:val="1D362214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A665F5B"/>
    <w:multiLevelType w:val="hybridMultilevel"/>
    <w:tmpl w:val="A38A8812"/>
    <w:lvl w:ilvl="0" w:tplc="324CFCFA">
      <w:start w:val="1"/>
      <w:numFmt w:val="lowerLetter"/>
      <w:pStyle w:val="Titre3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7DBC6DBC"/>
    <w:multiLevelType w:val="hybridMultilevel"/>
    <w:tmpl w:val="A4668798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ECF30E3"/>
    <w:multiLevelType w:val="hybridMultilevel"/>
    <w:tmpl w:val="22BE3A4E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2"/>
  </w:num>
  <w:num w:numId="3">
    <w:abstractNumId w:val="22"/>
  </w:num>
  <w:num w:numId="4">
    <w:abstractNumId w:val="36"/>
  </w:num>
  <w:num w:numId="5">
    <w:abstractNumId w:val="0"/>
  </w:num>
  <w:num w:numId="6">
    <w:abstractNumId w:val="11"/>
  </w:num>
  <w:num w:numId="7">
    <w:abstractNumId w:val="7"/>
  </w:num>
  <w:num w:numId="8">
    <w:abstractNumId w:val="3"/>
  </w:num>
  <w:num w:numId="9">
    <w:abstractNumId w:val="41"/>
  </w:num>
  <w:num w:numId="10">
    <w:abstractNumId w:val="1"/>
  </w:num>
  <w:num w:numId="11">
    <w:abstractNumId w:val="14"/>
  </w:num>
  <w:num w:numId="12">
    <w:abstractNumId w:val="6"/>
  </w:num>
  <w:num w:numId="13">
    <w:abstractNumId w:val="33"/>
  </w:num>
  <w:num w:numId="14">
    <w:abstractNumId w:val="37"/>
  </w:num>
  <w:num w:numId="15">
    <w:abstractNumId w:val="25"/>
  </w:num>
  <w:num w:numId="16">
    <w:abstractNumId w:val="20"/>
  </w:num>
  <w:num w:numId="17">
    <w:abstractNumId w:val="4"/>
  </w:num>
  <w:num w:numId="18">
    <w:abstractNumId w:val="27"/>
  </w:num>
  <w:num w:numId="19">
    <w:abstractNumId w:val="2"/>
  </w:num>
  <w:num w:numId="20">
    <w:abstractNumId w:val="31"/>
  </w:num>
  <w:num w:numId="21">
    <w:abstractNumId w:val="5"/>
  </w:num>
  <w:num w:numId="22">
    <w:abstractNumId w:val="8"/>
  </w:num>
  <w:num w:numId="23">
    <w:abstractNumId w:val="38"/>
  </w:num>
  <w:num w:numId="24">
    <w:abstractNumId w:val="9"/>
  </w:num>
  <w:num w:numId="25">
    <w:abstractNumId w:val="35"/>
  </w:num>
  <w:num w:numId="26">
    <w:abstractNumId w:val="18"/>
  </w:num>
  <w:num w:numId="27">
    <w:abstractNumId w:val="16"/>
  </w:num>
  <w:num w:numId="28">
    <w:abstractNumId w:val="39"/>
  </w:num>
  <w:num w:numId="29">
    <w:abstractNumId w:val="43"/>
  </w:num>
  <w:num w:numId="30">
    <w:abstractNumId w:val="44"/>
  </w:num>
  <w:num w:numId="31">
    <w:abstractNumId w:val="10"/>
  </w:num>
  <w:num w:numId="32">
    <w:abstractNumId w:val="29"/>
  </w:num>
  <w:num w:numId="33">
    <w:abstractNumId w:val="34"/>
  </w:num>
  <w:num w:numId="34">
    <w:abstractNumId w:val="32"/>
  </w:num>
  <w:num w:numId="35">
    <w:abstractNumId w:val="13"/>
  </w:num>
  <w:num w:numId="36">
    <w:abstractNumId w:val="12"/>
  </w:num>
  <w:num w:numId="37">
    <w:abstractNumId w:val="40"/>
  </w:num>
  <w:num w:numId="38">
    <w:abstractNumId w:val="21"/>
  </w:num>
  <w:num w:numId="39">
    <w:abstractNumId w:val="26"/>
  </w:num>
  <w:num w:numId="40">
    <w:abstractNumId w:val="17"/>
  </w:num>
  <w:num w:numId="41">
    <w:abstractNumId w:val="24"/>
  </w:num>
  <w:num w:numId="42">
    <w:abstractNumId w:val="28"/>
  </w:num>
  <w:num w:numId="43">
    <w:abstractNumId w:val="15"/>
  </w:num>
  <w:num w:numId="44">
    <w:abstractNumId w:val="19"/>
  </w:num>
  <w:num w:numId="45">
    <w:abstractNumId w:val="3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attachedTemplate r:id="rId1"/>
  <w:defaultTabStop w:val="709"/>
  <w:hyphenationZone w:val="425"/>
  <w:drawingGridHorizontalSpacing w:val="11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EF2"/>
    <w:rsid w:val="00000F84"/>
    <w:rsid w:val="00001348"/>
    <w:rsid w:val="0000140A"/>
    <w:rsid w:val="00001C13"/>
    <w:rsid w:val="000024AD"/>
    <w:rsid w:val="000025A5"/>
    <w:rsid w:val="00005414"/>
    <w:rsid w:val="00006714"/>
    <w:rsid w:val="00010A6B"/>
    <w:rsid w:val="00010DDE"/>
    <w:rsid w:val="00011BEA"/>
    <w:rsid w:val="0001444F"/>
    <w:rsid w:val="00020196"/>
    <w:rsid w:val="00020986"/>
    <w:rsid w:val="00021435"/>
    <w:rsid w:val="00022D95"/>
    <w:rsid w:val="00023A14"/>
    <w:rsid w:val="00023C0C"/>
    <w:rsid w:val="00023F78"/>
    <w:rsid w:val="00024F26"/>
    <w:rsid w:val="00025C30"/>
    <w:rsid w:val="00026819"/>
    <w:rsid w:val="00026BB0"/>
    <w:rsid w:val="00030668"/>
    <w:rsid w:val="000320C9"/>
    <w:rsid w:val="000321BD"/>
    <w:rsid w:val="00033E48"/>
    <w:rsid w:val="000368F1"/>
    <w:rsid w:val="00037561"/>
    <w:rsid w:val="00037C02"/>
    <w:rsid w:val="000402A1"/>
    <w:rsid w:val="00041AF0"/>
    <w:rsid w:val="00042D09"/>
    <w:rsid w:val="00044F19"/>
    <w:rsid w:val="00045D8D"/>
    <w:rsid w:val="00047894"/>
    <w:rsid w:val="00050482"/>
    <w:rsid w:val="00051CC3"/>
    <w:rsid w:val="000524DA"/>
    <w:rsid w:val="00054476"/>
    <w:rsid w:val="00060387"/>
    <w:rsid w:val="00061AC8"/>
    <w:rsid w:val="0006278D"/>
    <w:rsid w:val="00062EEF"/>
    <w:rsid w:val="00064279"/>
    <w:rsid w:val="000651F2"/>
    <w:rsid w:val="000667C9"/>
    <w:rsid w:val="00066AA9"/>
    <w:rsid w:val="00066BA8"/>
    <w:rsid w:val="0007211F"/>
    <w:rsid w:val="00072A4C"/>
    <w:rsid w:val="00074725"/>
    <w:rsid w:val="00075ECC"/>
    <w:rsid w:val="0007678B"/>
    <w:rsid w:val="00077CAA"/>
    <w:rsid w:val="00077CE8"/>
    <w:rsid w:val="000814DD"/>
    <w:rsid w:val="000834E0"/>
    <w:rsid w:val="0008722C"/>
    <w:rsid w:val="00090F84"/>
    <w:rsid w:val="00092218"/>
    <w:rsid w:val="00093911"/>
    <w:rsid w:val="00093BA8"/>
    <w:rsid w:val="00093D78"/>
    <w:rsid w:val="0009408C"/>
    <w:rsid w:val="0009539B"/>
    <w:rsid w:val="00096E08"/>
    <w:rsid w:val="000A0868"/>
    <w:rsid w:val="000A49EB"/>
    <w:rsid w:val="000A579D"/>
    <w:rsid w:val="000A6522"/>
    <w:rsid w:val="000A6B2D"/>
    <w:rsid w:val="000A7E45"/>
    <w:rsid w:val="000B04EC"/>
    <w:rsid w:val="000B1468"/>
    <w:rsid w:val="000B2E82"/>
    <w:rsid w:val="000B42DA"/>
    <w:rsid w:val="000B48F5"/>
    <w:rsid w:val="000B4C21"/>
    <w:rsid w:val="000B4F94"/>
    <w:rsid w:val="000B6FE3"/>
    <w:rsid w:val="000C05FD"/>
    <w:rsid w:val="000C0BD2"/>
    <w:rsid w:val="000C1CAC"/>
    <w:rsid w:val="000C44C1"/>
    <w:rsid w:val="000D0DC5"/>
    <w:rsid w:val="000D0FEA"/>
    <w:rsid w:val="000D2478"/>
    <w:rsid w:val="000D2521"/>
    <w:rsid w:val="000D261C"/>
    <w:rsid w:val="000D2A45"/>
    <w:rsid w:val="000D3593"/>
    <w:rsid w:val="000D72B4"/>
    <w:rsid w:val="000D7524"/>
    <w:rsid w:val="000E04D8"/>
    <w:rsid w:val="000E08B5"/>
    <w:rsid w:val="000E1268"/>
    <w:rsid w:val="000E1FBC"/>
    <w:rsid w:val="000E2EA5"/>
    <w:rsid w:val="000E3C2A"/>
    <w:rsid w:val="000E6F5D"/>
    <w:rsid w:val="000F015E"/>
    <w:rsid w:val="000F1A6B"/>
    <w:rsid w:val="000F2658"/>
    <w:rsid w:val="000F36D1"/>
    <w:rsid w:val="000F462E"/>
    <w:rsid w:val="000F4C06"/>
    <w:rsid w:val="00100C57"/>
    <w:rsid w:val="0010150A"/>
    <w:rsid w:val="00101B3C"/>
    <w:rsid w:val="001026A8"/>
    <w:rsid w:val="00102AFF"/>
    <w:rsid w:val="00105E6A"/>
    <w:rsid w:val="0010627B"/>
    <w:rsid w:val="0010681E"/>
    <w:rsid w:val="00107B8A"/>
    <w:rsid w:val="00107C90"/>
    <w:rsid w:val="001111B8"/>
    <w:rsid w:val="001115E3"/>
    <w:rsid w:val="00112E8B"/>
    <w:rsid w:val="001133EE"/>
    <w:rsid w:val="001161D1"/>
    <w:rsid w:val="00117684"/>
    <w:rsid w:val="00117A31"/>
    <w:rsid w:val="001217FA"/>
    <w:rsid w:val="00121BB9"/>
    <w:rsid w:val="00121E51"/>
    <w:rsid w:val="001225AD"/>
    <w:rsid w:val="001232A9"/>
    <w:rsid w:val="001238B0"/>
    <w:rsid w:val="0012485F"/>
    <w:rsid w:val="00124D2A"/>
    <w:rsid w:val="00125053"/>
    <w:rsid w:val="00125AA9"/>
    <w:rsid w:val="00127711"/>
    <w:rsid w:val="00134BDA"/>
    <w:rsid w:val="001358B2"/>
    <w:rsid w:val="0013703C"/>
    <w:rsid w:val="0014048B"/>
    <w:rsid w:val="001425F0"/>
    <w:rsid w:val="001432A8"/>
    <w:rsid w:val="00145FBF"/>
    <w:rsid w:val="001462BA"/>
    <w:rsid w:val="0014694B"/>
    <w:rsid w:val="001475C0"/>
    <w:rsid w:val="001476D2"/>
    <w:rsid w:val="001502C4"/>
    <w:rsid w:val="00151399"/>
    <w:rsid w:val="001522BD"/>
    <w:rsid w:val="001527CF"/>
    <w:rsid w:val="0015415D"/>
    <w:rsid w:val="00155E3E"/>
    <w:rsid w:val="00160192"/>
    <w:rsid w:val="00161C92"/>
    <w:rsid w:val="00163A67"/>
    <w:rsid w:val="00163F95"/>
    <w:rsid w:val="00164428"/>
    <w:rsid w:val="001665DF"/>
    <w:rsid w:val="001671AB"/>
    <w:rsid w:val="001702B0"/>
    <w:rsid w:val="00171A65"/>
    <w:rsid w:val="00171CA5"/>
    <w:rsid w:val="00172C11"/>
    <w:rsid w:val="00172DD3"/>
    <w:rsid w:val="00174150"/>
    <w:rsid w:val="00174490"/>
    <w:rsid w:val="00176136"/>
    <w:rsid w:val="001761F0"/>
    <w:rsid w:val="00177185"/>
    <w:rsid w:val="00177299"/>
    <w:rsid w:val="0017731C"/>
    <w:rsid w:val="0018503F"/>
    <w:rsid w:val="001867E3"/>
    <w:rsid w:val="001869C5"/>
    <w:rsid w:val="001870EB"/>
    <w:rsid w:val="001903EE"/>
    <w:rsid w:val="001904F7"/>
    <w:rsid w:val="001907D3"/>
    <w:rsid w:val="00191CEA"/>
    <w:rsid w:val="00192253"/>
    <w:rsid w:val="0019267A"/>
    <w:rsid w:val="00192752"/>
    <w:rsid w:val="001932C2"/>
    <w:rsid w:val="00193DFB"/>
    <w:rsid w:val="0019466B"/>
    <w:rsid w:val="00194841"/>
    <w:rsid w:val="00194EBA"/>
    <w:rsid w:val="00195672"/>
    <w:rsid w:val="0019623E"/>
    <w:rsid w:val="00196706"/>
    <w:rsid w:val="00197EF9"/>
    <w:rsid w:val="001A004F"/>
    <w:rsid w:val="001A0C13"/>
    <w:rsid w:val="001A3A8B"/>
    <w:rsid w:val="001A5460"/>
    <w:rsid w:val="001A6818"/>
    <w:rsid w:val="001A6F46"/>
    <w:rsid w:val="001A728B"/>
    <w:rsid w:val="001A7EED"/>
    <w:rsid w:val="001B1DB1"/>
    <w:rsid w:val="001B41CF"/>
    <w:rsid w:val="001B534E"/>
    <w:rsid w:val="001C3267"/>
    <w:rsid w:val="001C5B2D"/>
    <w:rsid w:val="001C6783"/>
    <w:rsid w:val="001D026C"/>
    <w:rsid w:val="001D08B3"/>
    <w:rsid w:val="001D10C1"/>
    <w:rsid w:val="001D1D0F"/>
    <w:rsid w:val="001D21A4"/>
    <w:rsid w:val="001D5BB4"/>
    <w:rsid w:val="001D5F59"/>
    <w:rsid w:val="001E01A1"/>
    <w:rsid w:val="001E1925"/>
    <w:rsid w:val="001E1AA6"/>
    <w:rsid w:val="001E1B87"/>
    <w:rsid w:val="001E4D18"/>
    <w:rsid w:val="001E6D4D"/>
    <w:rsid w:val="001E6E7D"/>
    <w:rsid w:val="001E782C"/>
    <w:rsid w:val="001F0515"/>
    <w:rsid w:val="001F1CED"/>
    <w:rsid w:val="001F3767"/>
    <w:rsid w:val="001F3CFA"/>
    <w:rsid w:val="001F3E30"/>
    <w:rsid w:val="001F42DA"/>
    <w:rsid w:val="001F4E47"/>
    <w:rsid w:val="001F783C"/>
    <w:rsid w:val="00200DD5"/>
    <w:rsid w:val="00200EF1"/>
    <w:rsid w:val="0020327C"/>
    <w:rsid w:val="00205BB0"/>
    <w:rsid w:val="002060FA"/>
    <w:rsid w:val="00213D4D"/>
    <w:rsid w:val="00213D63"/>
    <w:rsid w:val="002142D3"/>
    <w:rsid w:val="00214637"/>
    <w:rsid w:val="002154CE"/>
    <w:rsid w:val="002158D0"/>
    <w:rsid w:val="002210AA"/>
    <w:rsid w:val="00222185"/>
    <w:rsid w:val="00222217"/>
    <w:rsid w:val="00222345"/>
    <w:rsid w:val="00223015"/>
    <w:rsid w:val="0022414D"/>
    <w:rsid w:val="0022606C"/>
    <w:rsid w:val="00227AF7"/>
    <w:rsid w:val="00230A3E"/>
    <w:rsid w:val="002314D8"/>
    <w:rsid w:val="002354E6"/>
    <w:rsid w:val="00235603"/>
    <w:rsid w:val="00243081"/>
    <w:rsid w:val="00246CE1"/>
    <w:rsid w:val="00246FE7"/>
    <w:rsid w:val="00251340"/>
    <w:rsid w:val="00252334"/>
    <w:rsid w:val="00252DD5"/>
    <w:rsid w:val="00255E68"/>
    <w:rsid w:val="0025744F"/>
    <w:rsid w:val="002577A9"/>
    <w:rsid w:val="002619AC"/>
    <w:rsid w:val="00263219"/>
    <w:rsid w:val="00265033"/>
    <w:rsid w:val="00265AE1"/>
    <w:rsid w:val="0026612B"/>
    <w:rsid w:val="00266656"/>
    <w:rsid w:val="00271847"/>
    <w:rsid w:val="00271CA5"/>
    <w:rsid w:val="002731F2"/>
    <w:rsid w:val="00276EF9"/>
    <w:rsid w:val="0028201B"/>
    <w:rsid w:val="002820BF"/>
    <w:rsid w:val="0028278C"/>
    <w:rsid w:val="00283787"/>
    <w:rsid w:val="00284B59"/>
    <w:rsid w:val="00285D0E"/>
    <w:rsid w:val="00291B25"/>
    <w:rsid w:val="00296EA3"/>
    <w:rsid w:val="002A06D2"/>
    <w:rsid w:val="002A0BAD"/>
    <w:rsid w:val="002A56A1"/>
    <w:rsid w:val="002A676F"/>
    <w:rsid w:val="002A6AD6"/>
    <w:rsid w:val="002A745D"/>
    <w:rsid w:val="002A7C97"/>
    <w:rsid w:val="002B230C"/>
    <w:rsid w:val="002B402E"/>
    <w:rsid w:val="002B457E"/>
    <w:rsid w:val="002B4741"/>
    <w:rsid w:val="002B694B"/>
    <w:rsid w:val="002B732B"/>
    <w:rsid w:val="002B7C2D"/>
    <w:rsid w:val="002C215F"/>
    <w:rsid w:val="002C24D7"/>
    <w:rsid w:val="002C2C39"/>
    <w:rsid w:val="002C3764"/>
    <w:rsid w:val="002C560E"/>
    <w:rsid w:val="002C65C8"/>
    <w:rsid w:val="002C6717"/>
    <w:rsid w:val="002C7AA7"/>
    <w:rsid w:val="002D0E49"/>
    <w:rsid w:val="002D12AC"/>
    <w:rsid w:val="002D1543"/>
    <w:rsid w:val="002D221F"/>
    <w:rsid w:val="002D2702"/>
    <w:rsid w:val="002D3684"/>
    <w:rsid w:val="002D383A"/>
    <w:rsid w:val="002D45CA"/>
    <w:rsid w:val="002D5574"/>
    <w:rsid w:val="002D5613"/>
    <w:rsid w:val="002D5A3B"/>
    <w:rsid w:val="002D5A53"/>
    <w:rsid w:val="002D607B"/>
    <w:rsid w:val="002D709E"/>
    <w:rsid w:val="002D765F"/>
    <w:rsid w:val="002E036B"/>
    <w:rsid w:val="002E1ADC"/>
    <w:rsid w:val="002E2A99"/>
    <w:rsid w:val="002E2EC1"/>
    <w:rsid w:val="002E6B79"/>
    <w:rsid w:val="002E6C4E"/>
    <w:rsid w:val="002F0020"/>
    <w:rsid w:val="002F0DC2"/>
    <w:rsid w:val="002F2843"/>
    <w:rsid w:val="002F2A03"/>
    <w:rsid w:val="002F33CC"/>
    <w:rsid w:val="002F4B83"/>
    <w:rsid w:val="002F5BC2"/>
    <w:rsid w:val="002F6CF1"/>
    <w:rsid w:val="002F6DE5"/>
    <w:rsid w:val="002F7805"/>
    <w:rsid w:val="002F7D14"/>
    <w:rsid w:val="002F7F37"/>
    <w:rsid w:val="003008F0"/>
    <w:rsid w:val="00301433"/>
    <w:rsid w:val="00301C86"/>
    <w:rsid w:val="00302BB9"/>
    <w:rsid w:val="0030377D"/>
    <w:rsid w:val="00303D12"/>
    <w:rsid w:val="00303E6A"/>
    <w:rsid w:val="0030401E"/>
    <w:rsid w:val="0030491C"/>
    <w:rsid w:val="00305013"/>
    <w:rsid w:val="00307798"/>
    <w:rsid w:val="00310297"/>
    <w:rsid w:val="00310528"/>
    <w:rsid w:val="00310537"/>
    <w:rsid w:val="0031129C"/>
    <w:rsid w:val="00312F3B"/>
    <w:rsid w:val="003134DD"/>
    <w:rsid w:val="003152B2"/>
    <w:rsid w:val="003201AA"/>
    <w:rsid w:val="00323DA6"/>
    <w:rsid w:val="00326146"/>
    <w:rsid w:val="003274E0"/>
    <w:rsid w:val="003313F3"/>
    <w:rsid w:val="00332366"/>
    <w:rsid w:val="00332BD7"/>
    <w:rsid w:val="003342A9"/>
    <w:rsid w:val="00334E25"/>
    <w:rsid w:val="00335FA7"/>
    <w:rsid w:val="003405EC"/>
    <w:rsid w:val="003447BE"/>
    <w:rsid w:val="00347B08"/>
    <w:rsid w:val="00347F9D"/>
    <w:rsid w:val="00350193"/>
    <w:rsid w:val="003529C2"/>
    <w:rsid w:val="003530BA"/>
    <w:rsid w:val="00354362"/>
    <w:rsid w:val="003551D0"/>
    <w:rsid w:val="0035714B"/>
    <w:rsid w:val="003578C2"/>
    <w:rsid w:val="00361448"/>
    <w:rsid w:val="0036333A"/>
    <w:rsid w:val="00364355"/>
    <w:rsid w:val="00365FCB"/>
    <w:rsid w:val="00366165"/>
    <w:rsid w:val="0036616C"/>
    <w:rsid w:val="003677C9"/>
    <w:rsid w:val="0037331F"/>
    <w:rsid w:val="00377112"/>
    <w:rsid w:val="00377671"/>
    <w:rsid w:val="0038212E"/>
    <w:rsid w:val="003831CF"/>
    <w:rsid w:val="00385BFF"/>
    <w:rsid w:val="00387983"/>
    <w:rsid w:val="0039522B"/>
    <w:rsid w:val="0039759B"/>
    <w:rsid w:val="003976F0"/>
    <w:rsid w:val="003976FA"/>
    <w:rsid w:val="00397786"/>
    <w:rsid w:val="003A0935"/>
    <w:rsid w:val="003A2770"/>
    <w:rsid w:val="003A297D"/>
    <w:rsid w:val="003A2CB2"/>
    <w:rsid w:val="003A385A"/>
    <w:rsid w:val="003A5914"/>
    <w:rsid w:val="003A61C1"/>
    <w:rsid w:val="003A6810"/>
    <w:rsid w:val="003A7AF4"/>
    <w:rsid w:val="003B18B2"/>
    <w:rsid w:val="003B432D"/>
    <w:rsid w:val="003B589C"/>
    <w:rsid w:val="003B6721"/>
    <w:rsid w:val="003B6E79"/>
    <w:rsid w:val="003C0519"/>
    <w:rsid w:val="003C210D"/>
    <w:rsid w:val="003C2DD9"/>
    <w:rsid w:val="003C3266"/>
    <w:rsid w:val="003C33E5"/>
    <w:rsid w:val="003C47D1"/>
    <w:rsid w:val="003C4F06"/>
    <w:rsid w:val="003D0074"/>
    <w:rsid w:val="003D4ACE"/>
    <w:rsid w:val="003D59C5"/>
    <w:rsid w:val="003E0E1F"/>
    <w:rsid w:val="003E29B2"/>
    <w:rsid w:val="003E2F2F"/>
    <w:rsid w:val="003E46BC"/>
    <w:rsid w:val="003E4AE3"/>
    <w:rsid w:val="003F3CBB"/>
    <w:rsid w:val="003F56A7"/>
    <w:rsid w:val="00404B92"/>
    <w:rsid w:val="00406B25"/>
    <w:rsid w:val="00411817"/>
    <w:rsid w:val="0041598F"/>
    <w:rsid w:val="004200DF"/>
    <w:rsid w:val="00420584"/>
    <w:rsid w:val="00422469"/>
    <w:rsid w:val="004240B6"/>
    <w:rsid w:val="00424DE6"/>
    <w:rsid w:val="0042517F"/>
    <w:rsid w:val="00426332"/>
    <w:rsid w:val="0042726B"/>
    <w:rsid w:val="004272A2"/>
    <w:rsid w:val="00427958"/>
    <w:rsid w:val="004310E8"/>
    <w:rsid w:val="0043158A"/>
    <w:rsid w:val="00432E84"/>
    <w:rsid w:val="00445C38"/>
    <w:rsid w:val="00447443"/>
    <w:rsid w:val="00450AC8"/>
    <w:rsid w:val="0045265E"/>
    <w:rsid w:val="0045430A"/>
    <w:rsid w:val="0045659D"/>
    <w:rsid w:val="00456BF5"/>
    <w:rsid w:val="004610EA"/>
    <w:rsid w:val="00461EBA"/>
    <w:rsid w:val="00466CA3"/>
    <w:rsid w:val="00467088"/>
    <w:rsid w:val="0047037D"/>
    <w:rsid w:val="004712DA"/>
    <w:rsid w:val="004717C4"/>
    <w:rsid w:val="004719FC"/>
    <w:rsid w:val="00472D0F"/>
    <w:rsid w:val="00477308"/>
    <w:rsid w:val="004808A2"/>
    <w:rsid w:val="00481145"/>
    <w:rsid w:val="004816AE"/>
    <w:rsid w:val="00485F62"/>
    <w:rsid w:val="00486DD7"/>
    <w:rsid w:val="00487155"/>
    <w:rsid w:val="00492226"/>
    <w:rsid w:val="00493948"/>
    <w:rsid w:val="00496071"/>
    <w:rsid w:val="004A4783"/>
    <w:rsid w:val="004A7664"/>
    <w:rsid w:val="004B026F"/>
    <w:rsid w:val="004B0DD1"/>
    <w:rsid w:val="004B2466"/>
    <w:rsid w:val="004B3352"/>
    <w:rsid w:val="004B33A0"/>
    <w:rsid w:val="004B3BBA"/>
    <w:rsid w:val="004B3E41"/>
    <w:rsid w:val="004B5F1B"/>
    <w:rsid w:val="004C2921"/>
    <w:rsid w:val="004C3DF0"/>
    <w:rsid w:val="004C42D8"/>
    <w:rsid w:val="004C546C"/>
    <w:rsid w:val="004C6776"/>
    <w:rsid w:val="004C7225"/>
    <w:rsid w:val="004C7B13"/>
    <w:rsid w:val="004D06EA"/>
    <w:rsid w:val="004D1F19"/>
    <w:rsid w:val="004D1F5E"/>
    <w:rsid w:val="004D25DA"/>
    <w:rsid w:val="004D3797"/>
    <w:rsid w:val="004D495F"/>
    <w:rsid w:val="004D4ECB"/>
    <w:rsid w:val="004D5A99"/>
    <w:rsid w:val="004D6206"/>
    <w:rsid w:val="004D6C1B"/>
    <w:rsid w:val="004D7597"/>
    <w:rsid w:val="004E12B4"/>
    <w:rsid w:val="004E1CF0"/>
    <w:rsid w:val="004E35C2"/>
    <w:rsid w:val="004E3B3B"/>
    <w:rsid w:val="004E5E51"/>
    <w:rsid w:val="004E5ECA"/>
    <w:rsid w:val="004E5F7C"/>
    <w:rsid w:val="004E6576"/>
    <w:rsid w:val="004E7562"/>
    <w:rsid w:val="004F0DA3"/>
    <w:rsid w:val="004F0ED7"/>
    <w:rsid w:val="004F146E"/>
    <w:rsid w:val="004F2DC5"/>
    <w:rsid w:val="004F3DD8"/>
    <w:rsid w:val="004F4A62"/>
    <w:rsid w:val="004F5AFD"/>
    <w:rsid w:val="004F643F"/>
    <w:rsid w:val="004F6C5A"/>
    <w:rsid w:val="005003A8"/>
    <w:rsid w:val="005063B5"/>
    <w:rsid w:val="005069F2"/>
    <w:rsid w:val="00506A8C"/>
    <w:rsid w:val="0050734D"/>
    <w:rsid w:val="00507571"/>
    <w:rsid w:val="00512E40"/>
    <w:rsid w:val="0051368E"/>
    <w:rsid w:val="0051405E"/>
    <w:rsid w:val="00514177"/>
    <w:rsid w:val="0051777F"/>
    <w:rsid w:val="005215E1"/>
    <w:rsid w:val="00522616"/>
    <w:rsid w:val="00523206"/>
    <w:rsid w:val="00523745"/>
    <w:rsid w:val="0052460C"/>
    <w:rsid w:val="00525403"/>
    <w:rsid w:val="00525FA1"/>
    <w:rsid w:val="005261D5"/>
    <w:rsid w:val="005270A4"/>
    <w:rsid w:val="00527357"/>
    <w:rsid w:val="005273DF"/>
    <w:rsid w:val="00530E2D"/>
    <w:rsid w:val="0053311A"/>
    <w:rsid w:val="00535680"/>
    <w:rsid w:val="005356DA"/>
    <w:rsid w:val="00535E3C"/>
    <w:rsid w:val="005365FE"/>
    <w:rsid w:val="005375C3"/>
    <w:rsid w:val="00542F37"/>
    <w:rsid w:val="0054315B"/>
    <w:rsid w:val="005432F6"/>
    <w:rsid w:val="0054421A"/>
    <w:rsid w:val="0054462D"/>
    <w:rsid w:val="00546611"/>
    <w:rsid w:val="005478F7"/>
    <w:rsid w:val="00550466"/>
    <w:rsid w:val="00550E26"/>
    <w:rsid w:val="005517FD"/>
    <w:rsid w:val="00552395"/>
    <w:rsid w:val="005524EE"/>
    <w:rsid w:val="00553C76"/>
    <w:rsid w:val="00555191"/>
    <w:rsid w:val="00555BFA"/>
    <w:rsid w:val="00556E39"/>
    <w:rsid w:val="00556F8A"/>
    <w:rsid w:val="00563787"/>
    <w:rsid w:val="00563AA4"/>
    <w:rsid w:val="00570439"/>
    <w:rsid w:val="005715F7"/>
    <w:rsid w:val="005724E2"/>
    <w:rsid w:val="00573821"/>
    <w:rsid w:val="005773ED"/>
    <w:rsid w:val="005812EA"/>
    <w:rsid w:val="00582369"/>
    <w:rsid w:val="0058250A"/>
    <w:rsid w:val="00584A0B"/>
    <w:rsid w:val="005854D9"/>
    <w:rsid w:val="00587606"/>
    <w:rsid w:val="00590369"/>
    <w:rsid w:val="005921B8"/>
    <w:rsid w:val="00593DDA"/>
    <w:rsid w:val="005950FE"/>
    <w:rsid w:val="005955AA"/>
    <w:rsid w:val="00595D6C"/>
    <w:rsid w:val="005962DA"/>
    <w:rsid w:val="0059670D"/>
    <w:rsid w:val="005A0825"/>
    <w:rsid w:val="005A2E83"/>
    <w:rsid w:val="005A5ED9"/>
    <w:rsid w:val="005A67E4"/>
    <w:rsid w:val="005A7D2F"/>
    <w:rsid w:val="005B0E7D"/>
    <w:rsid w:val="005B34D7"/>
    <w:rsid w:val="005B5F8D"/>
    <w:rsid w:val="005B60AC"/>
    <w:rsid w:val="005B61CE"/>
    <w:rsid w:val="005C19B5"/>
    <w:rsid w:val="005C6810"/>
    <w:rsid w:val="005D0D75"/>
    <w:rsid w:val="005D32A6"/>
    <w:rsid w:val="005D38D2"/>
    <w:rsid w:val="005D3BD8"/>
    <w:rsid w:val="005D4494"/>
    <w:rsid w:val="005D631A"/>
    <w:rsid w:val="005D66CE"/>
    <w:rsid w:val="005D7483"/>
    <w:rsid w:val="005E014E"/>
    <w:rsid w:val="005E227D"/>
    <w:rsid w:val="005E3864"/>
    <w:rsid w:val="005E4C64"/>
    <w:rsid w:val="005E7D40"/>
    <w:rsid w:val="005F2208"/>
    <w:rsid w:val="005F430D"/>
    <w:rsid w:val="005F5266"/>
    <w:rsid w:val="005F54BF"/>
    <w:rsid w:val="005F5C45"/>
    <w:rsid w:val="005F5DD5"/>
    <w:rsid w:val="005F6AA0"/>
    <w:rsid w:val="006009BB"/>
    <w:rsid w:val="00602A2A"/>
    <w:rsid w:val="00602D91"/>
    <w:rsid w:val="00603DBE"/>
    <w:rsid w:val="00603F6F"/>
    <w:rsid w:val="0060458F"/>
    <w:rsid w:val="00604593"/>
    <w:rsid w:val="00604697"/>
    <w:rsid w:val="00605137"/>
    <w:rsid w:val="00605629"/>
    <w:rsid w:val="00611413"/>
    <w:rsid w:val="00611FE8"/>
    <w:rsid w:val="00612E46"/>
    <w:rsid w:val="00613467"/>
    <w:rsid w:val="00614D57"/>
    <w:rsid w:val="00614DAB"/>
    <w:rsid w:val="00616924"/>
    <w:rsid w:val="006238D1"/>
    <w:rsid w:val="00625B52"/>
    <w:rsid w:val="00626384"/>
    <w:rsid w:val="00630E8A"/>
    <w:rsid w:val="00633BCC"/>
    <w:rsid w:val="00635B92"/>
    <w:rsid w:val="00635BBD"/>
    <w:rsid w:val="00643CA9"/>
    <w:rsid w:val="00643D91"/>
    <w:rsid w:val="006476DC"/>
    <w:rsid w:val="00650EBA"/>
    <w:rsid w:val="0065285E"/>
    <w:rsid w:val="006555F9"/>
    <w:rsid w:val="00656A69"/>
    <w:rsid w:val="00657277"/>
    <w:rsid w:val="00657A93"/>
    <w:rsid w:val="00657E3C"/>
    <w:rsid w:val="00660E8B"/>
    <w:rsid w:val="00660FC0"/>
    <w:rsid w:val="00662308"/>
    <w:rsid w:val="006655F4"/>
    <w:rsid w:val="006658F1"/>
    <w:rsid w:val="00666F6B"/>
    <w:rsid w:val="00671ACC"/>
    <w:rsid w:val="00673D4E"/>
    <w:rsid w:val="006765EA"/>
    <w:rsid w:val="006766E1"/>
    <w:rsid w:val="006768EF"/>
    <w:rsid w:val="00677638"/>
    <w:rsid w:val="0068083B"/>
    <w:rsid w:val="00680D21"/>
    <w:rsid w:val="00681644"/>
    <w:rsid w:val="00683846"/>
    <w:rsid w:val="00683D4E"/>
    <w:rsid w:val="00685EF2"/>
    <w:rsid w:val="00686C02"/>
    <w:rsid w:val="00686F8C"/>
    <w:rsid w:val="006879C8"/>
    <w:rsid w:val="006900EE"/>
    <w:rsid w:val="0069026E"/>
    <w:rsid w:val="00690F7A"/>
    <w:rsid w:val="006910C4"/>
    <w:rsid w:val="00691ACF"/>
    <w:rsid w:val="00692247"/>
    <w:rsid w:val="0069352A"/>
    <w:rsid w:val="00696367"/>
    <w:rsid w:val="006A0C52"/>
    <w:rsid w:val="006A0DBB"/>
    <w:rsid w:val="006A341E"/>
    <w:rsid w:val="006A7D0F"/>
    <w:rsid w:val="006B05F5"/>
    <w:rsid w:val="006B2AFF"/>
    <w:rsid w:val="006B32B6"/>
    <w:rsid w:val="006B5653"/>
    <w:rsid w:val="006B5922"/>
    <w:rsid w:val="006B62C1"/>
    <w:rsid w:val="006C07B7"/>
    <w:rsid w:val="006C1667"/>
    <w:rsid w:val="006C25B1"/>
    <w:rsid w:val="006C26DF"/>
    <w:rsid w:val="006C3310"/>
    <w:rsid w:val="006C38B5"/>
    <w:rsid w:val="006C6932"/>
    <w:rsid w:val="006C7A8D"/>
    <w:rsid w:val="006D04C5"/>
    <w:rsid w:val="006D2FA7"/>
    <w:rsid w:val="006D7DE4"/>
    <w:rsid w:val="006E15D3"/>
    <w:rsid w:val="006E234E"/>
    <w:rsid w:val="006E269E"/>
    <w:rsid w:val="006E3383"/>
    <w:rsid w:val="006E4B18"/>
    <w:rsid w:val="006E4BFF"/>
    <w:rsid w:val="006E5119"/>
    <w:rsid w:val="006F012C"/>
    <w:rsid w:val="006F0CE0"/>
    <w:rsid w:val="006F357D"/>
    <w:rsid w:val="006F3EDA"/>
    <w:rsid w:val="006F6A95"/>
    <w:rsid w:val="006F77BB"/>
    <w:rsid w:val="007003E4"/>
    <w:rsid w:val="00700DD6"/>
    <w:rsid w:val="007058DA"/>
    <w:rsid w:val="00706489"/>
    <w:rsid w:val="007142D3"/>
    <w:rsid w:val="0071525D"/>
    <w:rsid w:val="007172C1"/>
    <w:rsid w:val="00717A6C"/>
    <w:rsid w:val="007225E8"/>
    <w:rsid w:val="007238D9"/>
    <w:rsid w:val="00724DE8"/>
    <w:rsid w:val="00730447"/>
    <w:rsid w:val="0073147B"/>
    <w:rsid w:val="00731ED2"/>
    <w:rsid w:val="007337AC"/>
    <w:rsid w:val="007364B9"/>
    <w:rsid w:val="0074222D"/>
    <w:rsid w:val="0074355D"/>
    <w:rsid w:val="00744DC8"/>
    <w:rsid w:val="007469D6"/>
    <w:rsid w:val="007501E6"/>
    <w:rsid w:val="00750B2D"/>
    <w:rsid w:val="00751046"/>
    <w:rsid w:val="0075406D"/>
    <w:rsid w:val="0075452C"/>
    <w:rsid w:val="00755AA4"/>
    <w:rsid w:val="0075628A"/>
    <w:rsid w:val="00757602"/>
    <w:rsid w:val="00761D99"/>
    <w:rsid w:val="00762867"/>
    <w:rsid w:val="00763724"/>
    <w:rsid w:val="00764056"/>
    <w:rsid w:val="00766215"/>
    <w:rsid w:val="00767844"/>
    <w:rsid w:val="00773047"/>
    <w:rsid w:val="007743B1"/>
    <w:rsid w:val="007767E4"/>
    <w:rsid w:val="0077777E"/>
    <w:rsid w:val="00780E8F"/>
    <w:rsid w:val="00780FAF"/>
    <w:rsid w:val="00784EC2"/>
    <w:rsid w:val="00784F02"/>
    <w:rsid w:val="00791334"/>
    <w:rsid w:val="007920D8"/>
    <w:rsid w:val="00792A72"/>
    <w:rsid w:val="00793578"/>
    <w:rsid w:val="00793BB0"/>
    <w:rsid w:val="00793BCA"/>
    <w:rsid w:val="00793F38"/>
    <w:rsid w:val="007944B8"/>
    <w:rsid w:val="00795915"/>
    <w:rsid w:val="00797462"/>
    <w:rsid w:val="007A1914"/>
    <w:rsid w:val="007A1E20"/>
    <w:rsid w:val="007A408D"/>
    <w:rsid w:val="007A4CDD"/>
    <w:rsid w:val="007A4DAD"/>
    <w:rsid w:val="007A5B1F"/>
    <w:rsid w:val="007A5F64"/>
    <w:rsid w:val="007A6C55"/>
    <w:rsid w:val="007B00D2"/>
    <w:rsid w:val="007B0619"/>
    <w:rsid w:val="007B2529"/>
    <w:rsid w:val="007B2E3F"/>
    <w:rsid w:val="007B49D0"/>
    <w:rsid w:val="007B6D82"/>
    <w:rsid w:val="007B6FF9"/>
    <w:rsid w:val="007B7939"/>
    <w:rsid w:val="007C0289"/>
    <w:rsid w:val="007C11D6"/>
    <w:rsid w:val="007C14FA"/>
    <w:rsid w:val="007C17C3"/>
    <w:rsid w:val="007C17EB"/>
    <w:rsid w:val="007C2625"/>
    <w:rsid w:val="007C345A"/>
    <w:rsid w:val="007C36CC"/>
    <w:rsid w:val="007C39B5"/>
    <w:rsid w:val="007C4B2A"/>
    <w:rsid w:val="007C79CA"/>
    <w:rsid w:val="007D104B"/>
    <w:rsid w:val="007D1E88"/>
    <w:rsid w:val="007D2C05"/>
    <w:rsid w:val="007D37B0"/>
    <w:rsid w:val="007D3A43"/>
    <w:rsid w:val="007D534B"/>
    <w:rsid w:val="007D7138"/>
    <w:rsid w:val="007E137C"/>
    <w:rsid w:val="007E245E"/>
    <w:rsid w:val="007E2DB6"/>
    <w:rsid w:val="007E7BD6"/>
    <w:rsid w:val="007F2472"/>
    <w:rsid w:val="007F26AE"/>
    <w:rsid w:val="007F4B1A"/>
    <w:rsid w:val="007F683F"/>
    <w:rsid w:val="008020EF"/>
    <w:rsid w:val="00802290"/>
    <w:rsid w:val="00802BB6"/>
    <w:rsid w:val="00802DED"/>
    <w:rsid w:val="00805D46"/>
    <w:rsid w:val="008065EF"/>
    <w:rsid w:val="00806679"/>
    <w:rsid w:val="00812D72"/>
    <w:rsid w:val="00822485"/>
    <w:rsid w:val="00822825"/>
    <w:rsid w:val="00823096"/>
    <w:rsid w:val="00823580"/>
    <w:rsid w:val="00823BF8"/>
    <w:rsid w:val="008243C3"/>
    <w:rsid w:val="00824557"/>
    <w:rsid w:val="00827480"/>
    <w:rsid w:val="008329CD"/>
    <w:rsid w:val="00833870"/>
    <w:rsid w:val="00833A1B"/>
    <w:rsid w:val="00834D46"/>
    <w:rsid w:val="00835CE2"/>
    <w:rsid w:val="00836CCA"/>
    <w:rsid w:val="008373C3"/>
    <w:rsid w:val="00837D1F"/>
    <w:rsid w:val="00840172"/>
    <w:rsid w:val="0084113F"/>
    <w:rsid w:val="00842F2A"/>
    <w:rsid w:val="008438A8"/>
    <w:rsid w:val="00844ABD"/>
    <w:rsid w:val="008453B0"/>
    <w:rsid w:val="00847835"/>
    <w:rsid w:val="00852790"/>
    <w:rsid w:val="00852DBB"/>
    <w:rsid w:val="00852E33"/>
    <w:rsid w:val="00852F36"/>
    <w:rsid w:val="0085350F"/>
    <w:rsid w:val="00856AE6"/>
    <w:rsid w:val="00857BDB"/>
    <w:rsid w:val="00861553"/>
    <w:rsid w:val="00865835"/>
    <w:rsid w:val="00865A69"/>
    <w:rsid w:val="00866B20"/>
    <w:rsid w:val="00866D34"/>
    <w:rsid w:val="00867146"/>
    <w:rsid w:val="00870089"/>
    <w:rsid w:val="00870B80"/>
    <w:rsid w:val="00870BB1"/>
    <w:rsid w:val="00870C55"/>
    <w:rsid w:val="008712D0"/>
    <w:rsid w:val="00873D4E"/>
    <w:rsid w:val="00873F14"/>
    <w:rsid w:val="00875726"/>
    <w:rsid w:val="0087672F"/>
    <w:rsid w:val="008775BE"/>
    <w:rsid w:val="008801D4"/>
    <w:rsid w:val="008803E9"/>
    <w:rsid w:val="00882BFC"/>
    <w:rsid w:val="00883A30"/>
    <w:rsid w:val="008841E3"/>
    <w:rsid w:val="008844B5"/>
    <w:rsid w:val="00886D34"/>
    <w:rsid w:val="00886D72"/>
    <w:rsid w:val="00887777"/>
    <w:rsid w:val="00892331"/>
    <w:rsid w:val="00892A16"/>
    <w:rsid w:val="00893AF6"/>
    <w:rsid w:val="00896338"/>
    <w:rsid w:val="0089656A"/>
    <w:rsid w:val="008978D6"/>
    <w:rsid w:val="008A07F5"/>
    <w:rsid w:val="008A1DE4"/>
    <w:rsid w:val="008A6243"/>
    <w:rsid w:val="008A66F5"/>
    <w:rsid w:val="008A68BB"/>
    <w:rsid w:val="008A773D"/>
    <w:rsid w:val="008A7FF2"/>
    <w:rsid w:val="008B0096"/>
    <w:rsid w:val="008B0378"/>
    <w:rsid w:val="008B0F3B"/>
    <w:rsid w:val="008B138A"/>
    <w:rsid w:val="008B13D9"/>
    <w:rsid w:val="008B4BEB"/>
    <w:rsid w:val="008B55F8"/>
    <w:rsid w:val="008B599D"/>
    <w:rsid w:val="008B7175"/>
    <w:rsid w:val="008B7796"/>
    <w:rsid w:val="008C02A7"/>
    <w:rsid w:val="008C02DA"/>
    <w:rsid w:val="008C1E09"/>
    <w:rsid w:val="008C24F1"/>
    <w:rsid w:val="008C3E18"/>
    <w:rsid w:val="008C5630"/>
    <w:rsid w:val="008C6680"/>
    <w:rsid w:val="008C6833"/>
    <w:rsid w:val="008C69F5"/>
    <w:rsid w:val="008D2060"/>
    <w:rsid w:val="008D22CE"/>
    <w:rsid w:val="008D29D4"/>
    <w:rsid w:val="008D6A7E"/>
    <w:rsid w:val="008E233B"/>
    <w:rsid w:val="008E46D6"/>
    <w:rsid w:val="008E4742"/>
    <w:rsid w:val="008E4819"/>
    <w:rsid w:val="008E6B63"/>
    <w:rsid w:val="008F056A"/>
    <w:rsid w:val="008F1327"/>
    <w:rsid w:val="008F49C0"/>
    <w:rsid w:val="008F4A41"/>
    <w:rsid w:val="008F4CA0"/>
    <w:rsid w:val="008F6267"/>
    <w:rsid w:val="009006D6"/>
    <w:rsid w:val="00901338"/>
    <w:rsid w:val="0090166E"/>
    <w:rsid w:val="00903767"/>
    <w:rsid w:val="00904FBC"/>
    <w:rsid w:val="0090792C"/>
    <w:rsid w:val="00910A0A"/>
    <w:rsid w:val="00910BF3"/>
    <w:rsid w:val="00912555"/>
    <w:rsid w:val="009135E3"/>
    <w:rsid w:val="009162F2"/>
    <w:rsid w:val="00920740"/>
    <w:rsid w:val="009225B8"/>
    <w:rsid w:val="009225B9"/>
    <w:rsid w:val="0092338B"/>
    <w:rsid w:val="009252FC"/>
    <w:rsid w:val="009257C6"/>
    <w:rsid w:val="009278B9"/>
    <w:rsid w:val="00930672"/>
    <w:rsid w:val="00931541"/>
    <w:rsid w:val="009315C2"/>
    <w:rsid w:val="00931A1C"/>
    <w:rsid w:val="00932376"/>
    <w:rsid w:val="00932E72"/>
    <w:rsid w:val="00932F25"/>
    <w:rsid w:val="00933286"/>
    <w:rsid w:val="0093397F"/>
    <w:rsid w:val="00933A7B"/>
    <w:rsid w:val="00933BE3"/>
    <w:rsid w:val="009358A2"/>
    <w:rsid w:val="00935A0E"/>
    <w:rsid w:val="00936A76"/>
    <w:rsid w:val="00936E5C"/>
    <w:rsid w:val="00937D29"/>
    <w:rsid w:val="009415D1"/>
    <w:rsid w:val="009444A5"/>
    <w:rsid w:val="00944B5E"/>
    <w:rsid w:val="0094541D"/>
    <w:rsid w:val="00946B32"/>
    <w:rsid w:val="00947516"/>
    <w:rsid w:val="009505FB"/>
    <w:rsid w:val="00951566"/>
    <w:rsid w:val="00951969"/>
    <w:rsid w:val="00952EB9"/>
    <w:rsid w:val="00953E26"/>
    <w:rsid w:val="00955FD6"/>
    <w:rsid w:val="00957BDA"/>
    <w:rsid w:val="00961FDA"/>
    <w:rsid w:val="00962F7F"/>
    <w:rsid w:val="0096321E"/>
    <w:rsid w:val="00963415"/>
    <w:rsid w:val="00963D51"/>
    <w:rsid w:val="0096427A"/>
    <w:rsid w:val="009659E7"/>
    <w:rsid w:val="0096608C"/>
    <w:rsid w:val="00966A44"/>
    <w:rsid w:val="00966BF6"/>
    <w:rsid w:val="00966C64"/>
    <w:rsid w:val="00967F80"/>
    <w:rsid w:val="0097057B"/>
    <w:rsid w:val="009712BB"/>
    <w:rsid w:val="00971F23"/>
    <w:rsid w:val="00973986"/>
    <w:rsid w:val="00974F88"/>
    <w:rsid w:val="0097509A"/>
    <w:rsid w:val="009751E4"/>
    <w:rsid w:val="0097557B"/>
    <w:rsid w:val="00975648"/>
    <w:rsid w:val="009760F5"/>
    <w:rsid w:val="0098063C"/>
    <w:rsid w:val="00982342"/>
    <w:rsid w:val="00982D75"/>
    <w:rsid w:val="00982EE3"/>
    <w:rsid w:val="009838C0"/>
    <w:rsid w:val="009841B5"/>
    <w:rsid w:val="00985E30"/>
    <w:rsid w:val="009879A0"/>
    <w:rsid w:val="00990B4A"/>
    <w:rsid w:val="0099227D"/>
    <w:rsid w:val="0099454A"/>
    <w:rsid w:val="00997E34"/>
    <w:rsid w:val="009A1B00"/>
    <w:rsid w:val="009A267E"/>
    <w:rsid w:val="009A3AA7"/>
    <w:rsid w:val="009A5FF2"/>
    <w:rsid w:val="009A681E"/>
    <w:rsid w:val="009A7C69"/>
    <w:rsid w:val="009A7D8A"/>
    <w:rsid w:val="009A7EB6"/>
    <w:rsid w:val="009B0A97"/>
    <w:rsid w:val="009B330E"/>
    <w:rsid w:val="009B3834"/>
    <w:rsid w:val="009B51D0"/>
    <w:rsid w:val="009B6B69"/>
    <w:rsid w:val="009B7BE8"/>
    <w:rsid w:val="009C0F8D"/>
    <w:rsid w:val="009C4E58"/>
    <w:rsid w:val="009C5FF1"/>
    <w:rsid w:val="009C76EA"/>
    <w:rsid w:val="009C76FE"/>
    <w:rsid w:val="009D01D5"/>
    <w:rsid w:val="009D0D90"/>
    <w:rsid w:val="009D2180"/>
    <w:rsid w:val="009D311C"/>
    <w:rsid w:val="009D31A3"/>
    <w:rsid w:val="009D37EB"/>
    <w:rsid w:val="009D3A08"/>
    <w:rsid w:val="009D4C0F"/>
    <w:rsid w:val="009D4CEC"/>
    <w:rsid w:val="009D510C"/>
    <w:rsid w:val="009D655C"/>
    <w:rsid w:val="009D6566"/>
    <w:rsid w:val="009E1069"/>
    <w:rsid w:val="009E11A1"/>
    <w:rsid w:val="009E198A"/>
    <w:rsid w:val="009E1B3B"/>
    <w:rsid w:val="009E286B"/>
    <w:rsid w:val="009E552E"/>
    <w:rsid w:val="009E57D0"/>
    <w:rsid w:val="009E6303"/>
    <w:rsid w:val="009E6D6B"/>
    <w:rsid w:val="009E6F86"/>
    <w:rsid w:val="009E78AC"/>
    <w:rsid w:val="009F0D4B"/>
    <w:rsid w:val="009F117A"/>
    <w:rsid w:val="009F35E8"/>
    <w:rsid w:val="009F3741"/>
    <w:rsid w:val="009F4B46"/>
    <w:rsid w:val="009F5974"/>
    <w:rsid w:val="009F59DD"/>
    <w:rsid w:val="009F7615"/>
    <w:rsid w:val="009F7647"/>
    <w:rsid w:val="009F788A"/>
    <w:rsid w:val="009F7E4A"/>
    <w:rsid w:val="00A004F8"/>
    <w:rsid w:val="00A0075C"/>
    <w:rsid w:val="00A015D1"/>
    <w:rsid w:val="00A01634"/>
    <w:rsid w:val="00A027D7"/>
    <w:rsid w:val="00A03A18"/>
    <w:rsid w:val="00A050C7"/>
    <w:rsid w:val="00A119D2"/>
    <w:rsid w:val="00A1225C"/>
    <w:rsid w:val="00A14462"/>
    <w:rsid w:val="00A15D75"/>
    <w:rsid w:val="00A1607F"/>
    <w:rsid w:val="00A161D4"/>
    <w:rsid w:val="00A170BD"/>
    <w:rsid w:val="00A2132C"/>
    <w:rsid w:val="00A22C63"/>
    <w:rsid w:val="00A2364C"/>
    <w:rsid w:val="00A23E73"/>
    <w:rsid w:val="00A244A8"/>
    <w:rsid w:val="00A24A7F"/>
    <w:rsid w:val="00A25D85"/>
    <w:rsid w:val="00A30964"/>
    <w:rsid w:val="00A31FAF"/>
    <w:rsid w:val="00A32DA8"/>
    <w:rsid w:val="00A343EE"/>
    <w:rsid w:val="00A344AA"/>
    <w:rsid w:val="00A351D1"/>
    <w:rsid w:val="00A354C2"/>
    <w:rsid w:val="00A36999"/>
    <w:rsid w:val="00A37785"/>
    <w:rsid w:val="00A4156C"/>
    <w:rsid w:val="00A42F11"/>
    <w:rsid w:val="00A43CDE"/>
    <w:rsid w:val="00A45626"/>
    <w:rsid w:val="00A46EE9"/>
    <w:rsid w:val="00A46F05"/>
    <w:rsid w:val="00A5063D"/>
    <w:rsid w:val="00A5114F"/>
    <w:rsid w:val="00A5207A"/>
    <w:rsid w:val="00A53462"/>
    <w:rsid w:val="00A54818"/>
    <w:rsid w:val="00A54964"/>
    <w:rsid w:val="00A54B70"/>
    <w:rsid w:val="00A54D8A"/>
    <w:rsid w:val="00A55D31"/>
    <w:rsid w:val="00A56310"/>
    <w:rsid w:val="00A56DEA"/>
    <w:rsid w:val="00A57728"/>
    <w:rsid w:val="00A57E9A"/>
    <w:rsid w:val="00A6005D"/>
    <w:rsid w:val="00A61794"/>
    <w:rsid w:val="00A629F4"/>
    <w:rsid w:val="00A648D7"/>
    <w:rsid w:val="00A6525A"/>
    <w:rsid w:val="00A660DA"/>
    <w:rsid w:val="00A6616F"/>
    <w:rsid w:val="00A67B93"/>
    <w:rsid w:val="00A70D39"/>
    <w:rsid w:val="00A73CD2"/>
    <w:rsid w:val="00A76660"/>
    <w:rsid w:val="00A77AEF"/>
    <w:rsid w:val="00A81024"/>
    <w:rsid w:val="00A81467"/>
    <w:rsid w:val="00A81661"/>
    <w:rsid w:val="00A82AE6"/>
    <w:rsid w:val="00A8340C"/>
    <w:rsid w:val="00A846B9"/>
    <w:rsid w:val="00A85B7C"/>
    <w:rsid w:val="00A901B3"/>
    <w:rsid w:val="00A90647"/>
    <w:rsid w:val="00A91212"/>
    <w:rsid w:val="00A92296"/>
    <w:rsid w:val="00A947A7"/>
    <w:rsid w:val="00A948FE"/>
    <w:rsid w:val="00A96142"/>
    <w:rsid w:val="00A96D71"/>
    <w:rsid w:val="00A96F99"/>
    <w:rsid w:val="00A972EF"/>
    <w:rsid w:val="00AA131F"/>
    <w:rsid w:val="00AA17FF"/>
    <w:rsid w:val="00AA20CD"/>
    <w:rsid w:val="00AA2EDA"/>
    <w:rsid w:val="00AA2F8B"/>
    <w:rsid w:val="00AA3519"/>
    <w:rsid w:val="00AA4B4B"/>
    <w:rsid w:val="00AA5275"/>
    <w:rsid w:val="00AA705A"/>
    <w:rsid w:val="00AB1080"/>
    <w:rsid w:val="00AB1112"/>
    <w:rsid w:val="00AB1F6D"/>
    <w:rsid w:val="00AB2DF2"/>
    <w:rsid w:val="00AB36DD"/>
    <w:rsid w:val="00AB466D"/>
    <w:rsid w:val="00AB4782"/>
    <w:rsid w:val="00AB4AC5"/>
    <w:rsid w:val="00AB4E63"/>
    <w:rsid w:val="00AB5C2D"/>
    <w:rsid w:val="00AB6142"/>
    <w:rsid w:val="00AB6E0F"/>
    <w:rsid w:val="00AB78FA"/>
    <w:rsid w:val="00AC0293"/>
    <w:rsid w:val="00AC1BEF"/>
    <w:rsid w:val="00AC2D6A"/>
    <w:rsid w:val="00AC3BC3"/>
    <w:rsid w:val="00AC4DF1"/>
    <w:rsid w:val="00AC5342"/>
    <w:rsid w:val="00AC60D2"/>
    <w:rsid w:val="00AC72E1"/>
    <w:rsid w:val="00AC77D3"/>
    <w:rsid w:val="00AD0734"/>
    <w:rsid w:val="00AD340D"/>
    <w:rsid w:val="00AD4239"/>
    <w:rsid w:val="00AD55CF"/>
    <w:rsid w:val="00AD5AC2"/>
    <w:rsid w:val="00AD7711"/>
    <w:rsid w:val="00AE0BDD"/>
    <w:rsid w:val="00AE34A1"/>
    <w:rsid w:val="00AE3AE7"/>
    <w:rsid w:val="00AE3B18"/>
    <w:rsid w:val="00AE3E31"/>
    <w:rsid w:val="00AE4885"/>
    <w:rsid w:val="00AE7A08"/>
    <w:rsid w:val="00AE7E72"/>
    <w:rsid w:val="00AF1DF0"/>
    <w:rsid w:val="00AF313B"/>
    <w:rsid w:val="00AF34C0"/>
    <w:rsid w:val="00AF3C91"/>
    <w:rsid w:val="00AF425B"/>
    <w:rsid w:val="00AF701B"/>
    <w:rsid w:val="00B00AA4"/>
    <w:rsid w:val="00B06AFC"/>
    <w:rsid w:val="00B10D0B"/>
    <w:rsid w:val="00B10FCF"/>
    <w:rsid w:val="00B12548"/>
    <w:rsid w:val="00B12D78"/>
    <w:rsid w:val="00B17183"/>
    <w:rsid w:val="00B2040E"/>
    <w:rsid w:val="00B2109D"/>
    <w:rsid w:val="00B24B75"/>
    <w:rsid w:val="00B24E5B"/>
    <w:rsid w:val="00B30225"/>
    <w:rsid w:val="00B360B6"/>
    <w:rsid w:val="00B36C37"/>
    <w:rsid w:val="00B41080"/>
    <w:rsid w:val="00B4393B"/>
    <w:rsid w:val="00B44B84"/>
    <w:rsid w:val="00B51437"/>
    <w:rsid w:val="00B51889"/>
    <w:rsid w:val="00B53A16"/>
    <w:rsid w:val="00B542D6"/>
    <w:rsid w:val="00B54DEA"/>
    <w:rsid w:val="00B57904"/>
    <w:rsid w:val="00B579F1"/>
    <w:rsid w:val="00B60678"/>
    <w:rsid w:val="00B60CF8"/>
    <w:rsid w:val="00B63F68"/>
    <w:rsid w:val="00B654B6"/>
    <w:rsid w:val="00B67A60"/>
    <w:rsid w:val="00B70842"/>
    <w:rsid w:val="00B72BA6"/>
    <w:rsid w:val="00B72F9C"/>
    <w:rsid w:val="00B744D8"/>
    <w:rsid w:val="00B757CB"/>
    <w:rsid w:val="00B75931"/>
    <w:rsid w:val="00B76B63"/>
    <w:rsid w:val="00B80F5A"/>
    <w:rsid w:val="00B83220"/>
    <w:rsid w:val="00B83E58"/>
    <w:rsid w:val="00B84A58"/>
    <w:rsid w:val="00B864E2"/>
    <w:rsid w:val="00B86EC6"/>
    <w:rsid w:val="00B90DC5"/>
    <w:rsid w:val="00B916C0"/>
    <w:rsid w:val="00B9298D"/>
    <w:rsid w:val="00B92B39"/>
    <w:rsid w:val="00B9340B"/>
    <w:rsid w:val="00B94AB0"/>
    <w:rsid w:val="00B956CE"/>
    <w:rsid w:val="00B9587E"/>
    <w:rsid w:val="00BA0E8B"/>
    <w:rsid w:val="00BA1051"/>
    <w:rsid w:val="00BA210A"/>
    <w:rsid w:val="00BA218F"/>
    <w:rsid w:val="00BA33AB"/>
    <w:rsid w:val="00BA34A0"/>
    <w:rsid w:val="00BA3EA0"/>
    <w:rsid w:val="00BA4F34"/>
    <w:rsid w:val="00BA5CA3"/>
    <w:rsid w:val="00BA7237"/>
    <w:rsid w:val="00BA7FC7"/>
    <w:rsid w:val="00BB0DA1"/>
    <w:rsid w:val="00BB1249"/>
    <w:rsid w:val="00BB1A3B"/>
    <w:rsid w:val="00BB1F88"/>
    <w:rsid w:val="00BB54FF"/>
    <w:rsid w:val="00BB58FE"/>
    <w:rsid w:val="00BB5FAA"/>
    <w:rsid w:val="00BB7A18"/>
    <w:rsid w:val="00BB7FB1"/>
    <w:rsid w:val="00BC0AC6"/>
    <w:rsid w:val="00BC32C1"/>
    <w:rsid w:val="00BC3597"/>
    <w:rsid w:val="00BC6EFC"/>
    <w:rsid w:val="00BC76B0"/>
    <w:rsid w:val="00BD0313"/>
    <w:rsid w:val="00BD1876"/>
    <w:rsid w:val="00BD2973"/>
    <w:rsid w:val="00BD2AB3"/>
    <w:rsid w:val="00BD361B"/>
    <w:rsid w:val="00BD37A7"/>
    <w:rsid w:val="00BD4A01"/>
    <w:rsid w:val="00BD4CA5"/>
    <w:rsid w:val="00BE158D"/>
    <w:rsid w:val="00BE1F35"/>
    <w:rsid w:val="00BE4857"/>
    <w:rsid w:val="00BE4DF2"/>
    <w:rsid w:val="00BF17B8"/>
    <w:rsid w:val="00BF3FBF"/>
    <w:rsid w:val="00BF4880"/>
    <w:rsid w:val="00BF67AB"/>
    <w:rsid w:val="00BF6855"/>
    <w:rsid w:val="00BF7231"/>
    <w:rsid w:val="00C0068C"/>
    <w:rsid w:val="00C01877"/>
    <w:rsid w:val="00C01E04"/>
    <w:rsid w:val="00C05FA5"/>
    <w:rsid w:val="00C06861"/>
    <w:rsid w:val="00C13463"/>
    <w:rsid w:val="00C13FCE"/>
    <w:rsid w:val="00C15440"/>
    <w:rsid w:val="00C16580"/>
    <w:rsid w:val="00C209D8"/>
    <w:rsid w:val="00C22B35"/>
    <w:rsid w:val="00C23D82"/>
    <w:rsid w:val="00C25474"/>
    <w:rsid w:val="00C25FC6"/>
    <w:rsid w:val="00C26757"/>
    <w:rsid w:val="00C26EEF"/>
    <w:rsid w:val="00C272E4"/>
    <w:rsid w:val="00C30391"/>
    <w:rsid w:val="00C31319"/>
    <w:rsid w:val="00C31764"/>
    <w:rsid w:val="00C33224"/>
    <w:rsid w:val="00C34A0D"/>
    <w:rsid w:val="00C34A5D"/>
    <w:rsid w:val="00C356B2"/>
    <w:rsid w:val="00C366DA"/>
    <w:rsid w:val="00C368F8"/>
    <w:rsid w:val="00C371AB"/>
    <w:rsid w:val="00C41233"/>
    <w:rsid w:val="00C4178D"/>
    <w:rsid w:val="00C44B62"/>
    <w:rsid w:val="00C4692C"/>
    <w:rsid w:val="00C4724A"/>
    <w:rsid w:val="00C5119E"/>
    <w:rsid w:val="00C52A62"/>
    <w:rsid w:val="00C544BD"/>
    <w:rsid w:val="00C55F1D"/>
    <w:rsid w:val="00C56953"/>
    <w:rsid w:val="00C579C0"/>
    <w:rsid w:val="00C57E47"/>
    <w:rsid w:val="00C6052E"/>
    <w:rsid w:val="00C6226B"/>
    <w:rsid w:val="00C64150"/>
    <w:rsid w:val="00C665CE"/>
    <w:rsid w:val="00C66802"/>
    <w:rsid w:val="00C70622"/>
    <w:rsid w:val="00C70AC0"/>
    <w:rsid w:val="00C74ABB"/>
    <w:rsid w:val="00C74E83"/>
    <w:rsid w:val="00C7747E"/>
    <w:rsid w:val="00C77A6A"/>
    <w:rsid w:val="00C80ECE"/>
    <w:rsid w:val="00C828F7"/>
    <w:rsid w:val="00C82CA9"/>
    <w:rsid w:val="00C8599F"/>
    <w:rsid w:val="00C86C9C"/>
    <w:rsid w:val="00C8715A"/>
    <w:rsid w:val="00C87FC5"/>
    <w:rsid w:val="00C91FC3"/>
    <w:rsid w:val="00C9249A"/>
    <w:rsid w:val="00C92660"/>
    <w:rsid w:val="00C92FE5"/>
    <w:rsid w:val="00C94C25"/>
    <w:rsid w:val="00C966EC"/>
    <w:rsid w:val="00C9712E"/>
    <w:rsid w:val="00C975A1"/>
    <w:rsid w:val="00C97C8F"/>
    <w:rsid w:val="00CA1295"/>
    <w:rsid w:val="00CA1475"/>
    <w:rsid w:val="00CA1763"/>
    <w:rsid w:val="00CA1EB1"/>
    <w:rsid w:val="00CA2045"/>
    <w:rsid w:val="00CA27AD"/>
    <w:rsid w:val="00CA2809"/>
    <w:rsid w:val="00CA2F13"/>
    <w:rsid w:val="00CA3B74"/>
    <w:rsid w:val="00CA5487"/>
    <w:rsid w:val="00CA67E9"/>
    <w:rsid w:val="00CA6ABC"/>
    <w:rsid w:val="00CA74B8"/>
    <w:rsid w:val="00CB0666"/>
    <w:rsid w:val="00CB11D3"/>
    <w:rsid w:val="00CB29FC"/>
    <w:rsid w:val="00CB2F78"/>
    <w:rsid w:val="00CB43D0"/>
    <w:rsid w:val="00CC0312"/>
    <w:rsid w:val="00CC0ABC"/>
    <w:rsid w:val="00CC0E38"/>
    <w:rsid w:val="00CC14F9"/>
    <w:rsid w:val="00CC338A"/>
    <w:rsid w:val="00CC4F9A"/>
    <w:rsid w:val="00CD1B5A"/>
    <w:rsid w:val="00CD2D57"/>
    <w:rsid w:val="00CD5E67"/>
    <w:rsid w:val="00CE1341"/>
    <w:rsid w:val="00CE13A3"/>
    <w:rsid w:val="00CE13EB"/>
    <w:rsid w:val="00CE1C55"/>
    <w:rsid w:val="00CE2027"/>
    <w:rsid w:val="00CE2535"/>
    <w:rsid w:val="00CE25C6"/>
    <w:rsid w:val="00CE29D1"/>
    <w:rsid w:val="00CE30B4"/>
    <w:rsid w:val="00CE3C22"/>
    <w:rsid w:val="00CE465E"/>
    <w:rsid w:val="00CE6BB1"/>
    <w:rsid w:val="00CE6CD6"/>
    <w:rsid w:val="00CE776D"/>
    <w:rsid w:val="00CE796A"/>
    <w:rsid w:val="00CF02EE"/>
    <w:rsid w:val="00CF08FA"/>
    <w:rsid w:val="00CF0D11"/>
    <w:rsid w:val="00CF0E9B"/>
    <w:rsid w:val="00CF1F71"/>
    <w:rsid w:val="00CF3809"/>
    <w:rsid w:val="00CF3C16"/>
    <w:rsid w:val="00CF4243"/>
    <w:rsid w:val="00CF45AE"/>
    <w:rsid w:val="00CF5040"/>
    <w:rsid w:val="00CF610A"/>
    <w:rsid w:val="00CF6A77"/>
    <w:rsid w:val="00D01A2B"/>
    <w:rsid w:val="00D0245C"/>
    <w:rsid w:val="00D02F99"/>
    <w:rsid w:val="00D05432"/>
    <w:rsid w:val="00D05A6D"/>
    <w:rsid w:val="00D05FD5"/>
    <w:rsid w:val="00D06E63"/>
    <w:rsid w:val="00D0717F"/>
    <w:rsid w:val="00D10030"/>
    <w:rsid w:val="00D13AA4"/>
    <w:rsid w:val="00D148AD"/>
    <w:rsid w:val="00D14F53"/>
    <w:rsid w:val="00D174BC"/>
    <w:rsid w:val="00D21B80"/>
    <w:rsid w:val="00D2234F"/>
    <w:rsid w:val="00D234B8"/>
    <w:rsid w:val="00D242FE"/>
    <w:rsid w:val="00D245B2"/>
    <w:rsid w:val="00D24D4B"/>
    <w:rsid w:val="00D251D2"/>
    <w:rsid w:val="00D26973"/>
    <w:rsid w:val="00D26B14"/>
    <w:rsid w:val="00D26ED8"/>
    <w:rsid w:val="00D271E2"/>
    <w:rsid w:val="00D336D1"/>
    <w:rsid w:val="00D33D6B"/>
    <w:rsid w:val="00D356E2"/>
    <w:rsid w:val="00D377CD"/>
    <w:rsid w:val="00D46C01"/>
    <w:rsid w:val="00D47E65"/>
    <w:rsid w:val="00D512F8"/>
    <w:rsid w:val="00D52044"/>
    <w:rsid w:val="00D523B0"/>
    <w:rsid w:val="00D52500"/>
    <w:rsid w:val="00D52E03"/>
    <w:rsid w:val="00D55C99"/>
    <w:rsid w:val="00D57604"/>
    <w:rsid w:val="00D57B7B"/>
    <w:rsid w:val="00D60641"/>
    <w:rsid w:val="00D61C5C"/>
    <w:rsid w:val="00D62D6C"/>
    <w:rsid w:val="00D643B8"/>
    <w:rsid w:val="00D647DB"/>
    <w:rsid w:val="00D65C65"/>
    <w:rsid w:val="00D668D6"/>
    <w:rsid w:val="00D6692C"/>
    <w:rsid w:val="00D66BD3"/>
    <w:rsid w:val="00D701F1"/>
    <w:rsid w:val="00D70912"/>
    <w:rsid w:val="00D718E3"/>
    <w:rsid w:val="00D722C1"/>
    <w:rsid w:val="00D76F00"/>
    <w:rsid w:val="00D77356"/>
    <w:rsid w:val="00D77869"/>
    <w:rsid w:val="00D77B97"/>
    <w:rsid w:val="00D80181"/>
    <w:rsid w:val="00D8020A"/>
    <w:rsid w:val="00D82428"/>
    <w:rsid w:val="00D82704"/>
    <w:rsid w:val="00D82B15"/>
    <w:rsid w:val="00D82BA9"/>
    <w:rsid w:val="00D93966"/>
    <w:rsid w:val="00D94C96"/>
    <w:rsid w:val="00D94E8A"/>
    <w:rsid w:val="00DA263C"/>
    <w:rsid w:val="00DA333F"/>
    <w:rsid w:val="00DA4873"/>
    <w:rsid w:val="00DA48B7"/>
    <w:rsid w:val="00DA53F5"/>
    <w:rsid w:val="00DA5AA4"/>
    <w:rsid w:val="00DB007B"/>
    <w:rsid w:val="00DB01A5"/>
    <w:rsid w:val="00DB0AB8"/>
    <w:rsid w:val="00DB1EFA"/>
    <w:rsid w:val="00DB4EE0"/>
    <w:rsid w:val="00DB6615"/>
    <w:rsid w:val="00DB6F1B"/>
    <w:rsid w:val="00DB75D3"/>
    <w:rsid w:val="00DB77E5"/>
    <w:rsid w:val="00DC19C8"/>
    <w:rsid w:val="00DC4D7C"/>
    <w:rsid w:val="00DC5E96"/>
    <w:rsid w:val="00DC6DA0"/>
    <w:rsid w:val="00DC7447"/>
    <w:rsid w:val="00DD1BC8"/>
    <w:rsid w:val="00DD1F9C"/>
    <w:rsid w:val="00DD2623"/>
    <w:rsid w:val="00DD5488"/>
    <w:rsid w:val="00DD7CD2"/>
    <w:rsid w:val="00DE0644"/>
    <w:rsid w:val="00DE0B7F"/>
    <w:rsid w:val="00DE1263"/>
    <w:rsid w:val="00DE1366"/>
    <w:rsid w:val="00DE3984"/>
    <w:rsid w:val="00DE4EBE"/>
    <w:rsid w:val="00DE4EED"/>
    <w:rsid w:val="00DE507F"/>
    <w:rsid w:val="00DE63E8"/>
    <w:rsid w:val="00DE680B"/>
    <w:rsid w:val="00DF01C0"/>
    <w:rsid w:val="00DF1240"/>
    <w:rsid w:val="00DF2957"/>
    <w:rsid w:val="00DF2A1F"/>
    <w:rsid w:val="00DF446C"/>
    <w:rsid w:val="00DF476F"/>
    <w:rsid w:val="00DF5D82"/>
    <w:rsid w:val="00DF6B43"/>
    <w:rsid w:val="00E0471F"/>
    <w:rsid w:val="00E05C2A"/>
    <w:rsid w:val="00E05F1E"/>
    <w:rsid w:val="00E06766"/>
    <w:rsid w:val="00E06B5E"/>
    <w:rsid w:val="00E06E0B"/>
    <w:rsid w:val="00E07E91"/>
    <w:rsid w:val="00E11337"/>
    <w:rsid w:val="00E11B3E"/>
    <w:rsid w:val="00E1257D"/>
    <w:rsid w:val="00E12FEC"/>
    <w:rsid w:val="00E1305E"/>
    <w:rsid w:val="00E15D00"/>
    <w:rsid w:val="00E17364"/>
    <w:rsid w:val="00E17FB0"/>
    <w:rsid w:val="00E204E6"/>
    <w:rsid w:val="00E210CA"/>
    <w:rsid w:val="00E21AC2"/>
    <w:rsid w:val="00E21BE6"/>
    <w:rsid w:val="00E2394F"/>
    <w:rsid w:val="00E23DC2"/>
    <w:rsid w:val="00E25712"/>
    <w:rsid w:val="00E25F94"/>
    <w:rsid w:val="00E2692C"/>
    <w:rsid w:val="00E27967"/>
    <w:rsid w:val="00E30DC9"/>
    <w:rsid w:val="00E33CE7"/>
    <w:rsid w:val="00E34055"/>
    <w:rsid w:val="00E34F55"/>
    <w:rsid w:val="00E3501C"/>
    <w:rsid w:val="00E374F3"/>
    <w:rsid w:val="00E37F54"/>
    <w:rsid w:val="00E41D9C"/>
    <w:rsid w:val="00E430AE"/>
    <w:rsid w:val="00E44323"/>
    <w:rsid w:val="00E46861"/>
    <w:rsid w:val="00E50875"/>
    <w:rsid w:val="00E51409"/>
    <w:rsid w:val="00E51A34"/>
    <w:rsid w:val="00E51AD9"/>
    <w:rsid w:val="00E52CD1"/>
    <w:rsid w:val="00E53670"/>
    <w:rsid w:val="00E5375A"/>
    <w:rsid w:val="00E5624C"/>
    <w:rsid w:val="00E57E57"/>
    <w:rsid w:val="00E6022B"/>
    <w:rsid w:val="00E61C0F"/>
    <w:rsid w:val="00E64470"/>
    <w:rsid w:val="00E67E70"/>
    <w:rsid w:val="00E71A66"/>
    <w:rsid w:val="00E71BCE"/>
    <w:rsid w:val="00E72B90"/>
    <w:rsid w:val="00E738B3"/>
    <w:rsid w:val="00E77EEC"/>
    <w:rsid w:val="00E804F3"/>
    <w:rsid w:val="00E813BF"/>
    <w:rsid w:val="00E816C2"/>
    <w:rsid w:val="00E83858"/>
    <w:rsid w:val="00E849A6"/>
    <w:rsid w:val="00E84FF9"/>
    <w:rsid w:val="00E874C8"/>
    <w:rsid w:val="00E878E0"/>
    <w:rsid w:val="00E903CD"/>
    <w:rsid w:val="00E909C2"/>
    <w:rsid w:val="00E95426"/>
    <w:rsid w:val="00E963A5"/>
    <w:rsid w:val="00EA269F"/>
    <w:rsid w:val="00EA61A2"/>
    <w:rsid w:val="00EA79EA"/>
    <w:rsid w:val="00EA7A0C"/>
    <w:rsid w:val="00EB0358"/>
    <w:rsid w:val="00EB2847"/>
    <w:rsid w:val="00EB5E04"/>
    <w:rsid w:val="00EB6B9E"/>
    <w:rsid w:val="00EC0B63"/>
    <w:rsid w:val="00EC10A3"/>
    <w:rsid w:val="00EC36C2"/>
    <w:rsid w:val="00EC43C9"/>
    <w:rsid w:val="00EC6572"/>
    <w:rsid w:val="00EC7D79"/>
    <w:rsid w:val="00ED3C3C"/>
    <w:rsid w:val="00ED3D10"/>
    <w:rsid w:val="00ED665C"/>
    <w:rsid w:val="00ED7317"/>
    <w:rsid w:val="00EE1BAE"/>
    <w:rsid w:val="00EE1E34"/>
    <w:rsid w:val="00EE1FA6"/>
    <w:rsid w:val="00EE1FE8"/>
    <w:rsid w:val="00EE423F"/>
    <w:rsid w:val="00EF07D0"/>
    <w:rsid w:val="00EF1612"/>
    <w:rsid w:val="00EF40F0"/>
    <w:rsid w:val="00EF43EB"/>
    <w:rsid w:val="00EF4E13"/>
    <w:rsid w:val="00EF7A6F"/>
    <w:rsid w:val="00F00042"/>
    <w:rsid w:val="00F00632"/>
    <w:rsid w:val="00F01D7B"/>
    <w:rsid w:val="00F01EA0"/>
    <w:rsid w:val="00F0270A"/>
    <w:rsid w:val="00F037B4"/>
    <w:rsid w:val="00F03AD6"/>
    <w:rsid w:val="00F05099"/>
    <w:rsid w:val="00F051F7"/>
    <w:rsid w:val="00F05F17"/>
    <w:rsid w:val="00F07553"/>
    <w:rsid w:val="00F13146"/>
    <w:rsid w:val="00F13BCA"/>
    <w:rsid w:val="00F14482"/>
    <w:rsid w:val="00F1465D"/>
    <w:rsid w:val="00F15E12"/>
    <w:rsid w:val="00F16D37"/>
    <w:rsid w:val="00F17F3E"/>
    <w:rsid w:val="00F22C8B"/>
    <w:rsid w:val="00F2421B"/>
    <w:rsid w:val="00F2423A"/>
    <w:rsid w:val="00F24757"/>
    <w:rsid w:val="00F25311"/>
    <w:rsid w:val="00F26969"/>
    <w:rsid w:val="00F3034E"/>
    <w:rsid w:val="00F32943"/>
    <w:rsid w:val="00F33D0C"/>
    <w:rsid w:val="00F34A48"/>
    <w:rsid w:val="00F37D0C"/>
    <w:rsid w:val="00F421AC"/>
    <w:rsid w:val="00F4310B"/>
    <w:rsid w:val="00F4364E"/>
    <w:rsid w:val="00F43749"/>
    <w:rsid w:val="00F45DAC"/>
    <w:rsid w:val="00F4756A"/>
    <w:rsid w:val="00F506DD"/>
    <w:rsid w:val="00F50D4E"/>
    <w:rsid w:val="00F511AF"/>
    <w:rsid w:val="00F51267"/>
    <w:rsid w:val="00F528CD"/>
    <w:rsid w:val="00F53113"/>
    <w:rsid w:val="00F5329C"/>
    <w:rsid w:val="00F53D95"/>
    <w:rsid w:val="00F5534B"/>
    <w:rsid w:val="00F55606"/>
    <w:rsid w:val="00F573A6"/>
    <w:rsid w:val="00F604AC"/>
    <w:rsid w:val="00F6184E"/>
    <w:rsid w:val="00F62150"/>
    <w:rsid w:val="00F62A17"/>
    <w:rsid w:val="00F65CBC"/>
    <w:rsid w:val="00F67A20"/>
    <w:rsid w:val="00F72A62"/>
    <w:rsid w:val="00F734A0"/>
    <w:rsid w:val="00F73B44"/>
    <w:rsid w:val="00F7731F"/>
    <w:rsid w:val="00F77AC2"/>
    <w:rsid w:val="00F8126F"/>
    <w:rsid w:val="00F8375C"/>
    <w:rsid w:val="00F83F3A"/>
    <w:rsid w:val="00F8574E"/>
    <w:rsid w:val="00F859CC"/>
    <w:rsid w:val="00F85A82"/>
    <w:rsid w:val="00F862EF"/>
    <w:rsid w:val="00F92C78"/>
    <w:rsid w:val="00F94B28"/>
    <w:rsid w:val="00F9660C"/>
    <w:rsid w:val="00FA089B"/>
    <w:rsid w:val="00FA12A2"/>
    <w:rsid w:val="00FA4069"/>
    <w:rsid w:val="00FA520E"/>
    <w:rsid w:val="00FA7241"/>
    <w:rsid w:val="00FA7266"/>
    <w:rsid w:val="00FB1F5A"/>
    <w:rsid w:val="00FB20ED"/>
    <w:rsid w:val="00FB3A8B"/>
    <w:rsid w:val="00FB6859"/>
    <w:rsid w:val="00FB6E44"/>
    <w:rsid w:val="00FC25A8"/>
    <w:rsid w:val="00FC32C0"/>
    <w:rsid w:val="00FC43DA"/>
    <w:rsid w:val="00FC4769"/>
    <w:rsid w:val="00FC528F"/>
    <w:rsid w:val="00FD010B"/>
    <w:rsid w:val="00FD5AC8"/>
    <w:rsid w:val="00FD659B"/>
    <w:rsid w:val="00FD6E41"/>
    <w:rsid w:val="00FD714D"/>
    <w:rsid w:val="00FD7FEF"/>
    <w:rsid w:val="00FE1308"/>
    <w:rsid w:val="00FE393A"/>
    <w:rsid w:val="00FE4466"/>
    <w:rsid w:val="00FE473D"/>
    <w:rsid w:val="00FE4B61"/>
    <w:rsid w:val="00FE53CB"/>
    <w:rsid w:val="00FE5A89"/>
    <w:rsid w:val="00FF4B40"/>
    <w:rsid w:val="00FF55BF"/>
    <w:rsid w:val="00FF6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5FAFE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BD6"/>
    <w:rPr>
      <w:rFonts w:ascii="Comic Sans MS" w:hAnsi="Comic Sans MS"/>
      <w:sz w:val="22"/>
      <w:szCs w:val="24"/>
    </w:rPr>
  </w:style>
  <w:style w:type="paragraph" w:styleId="Titre1">
    <w:name w:val="heading 1"/>
    <w:basedOn w:val="Normal"/>
    <w:next w:val="Normal"/>
    <w:qFormat/>
    <w:rsid w:val="00FD010B"/>
    <w:pPr>
      <w:keepNext/>
      <w:spacing w:before="240" w:after="60"/>
      <w:outlineLvl w:val="0"/>
    </w:pPr>
    <w:rPr>
      <w:rFonts w:cs="Arial"/>
      <w:b/>
      <w:bCs/>
      <w:smallCaps/>
      <w:color w:val="17365D" w:themeColor="text2"/>
      <w:kern w:val="32"/>
      <w:sz w:val="48"/>
      <w:szCs w:val="32"/>
    </w:rPr>
  </w:style>
  <w:style w:type="paragraph" w:styleId="Titre2">
    <w:name w:val="heading 2"/>
    <w:basedOn w:val="Normal"/>
    <w:next w:val="Normal"/>
    <w:qFormat/>
    <w:rsid w:val="00FD010B"/>
    <w:pPr>
      <w:keepNext/>
      <w:numPr>
        <w:numId w:val="3"/>
      </w:numPr>
      <w:spacing w:before="240" w:after="60"/>
      <w:outlineLvl w:val="1"/>
    </w:pPr>
    <w:rPr>
      <w:rFonts w:cs="Arial"/>
      <w:bCs/>
      <w:i/>
      <w:iCs/>
      <w:sz w:val="28"/>
      <w:szCs w:val="28"/>
    </w:rPr>
  </w:style>
  <w:style w:type="paragraph" w:styleId="Titre3">
    <w:name w:val="heading 3"/>
    <w:basedOn w:val="Normal"/>
    <w:next w:val="Normal"/>
    <w:qFormat/>
    <w:rsid w:val="00FD010B"/>
    <w:pPr>
      <w:keepNext/>
      <w:numPr>
        <w:numId w:val="2"/>
      </w:numPr>
      <w:spacing w:before="120" w:after="60"/>
      <w:ind w:left="1066" w:hanging="357"/>
      <w:outlineLvl w:val="2"/>
    </w:pPr>
    <w:rPr>
      <w:rFonts w:cs="Arial"/>
      <w:bCs/>
      <w:sz w:val="26"/>
      <w:szCs w:val="26"/>
    </w:rPr>
  </w:style>
  <w:style w:type="paragraph" w:styleId="Titre4">
    <w:name w:val="heading 4"/>
    <w:basedOn w:val="Normal"/>
    <w:next w:val="Normal"/>
    <w:qFormat/>
    <w:rsid w:val="00FB3A8B"/>
    <w:pPr>
      <w:keepNext/>
      <w:numPr>
        <w:ilvl w:val="3"/>
        <w:numId w:val="1"/>
      </w:numPr>
      <w:spacing w:before="240" w:after="60"/>
      <w:outlineLvl w:val="3"/>
    </w:pPr>
    <w:rPr>
      <w:bCs/>
      <w:sz w:val="28"/>
      <w:szCs w:val="28"/>
    </w:rPr>
  </w:style>
  <w:style w:type="paragraph" w:styleId="Titre5">
    <w:name w:val="heading 5"/>
    <w:basedOn w:val="Normal"/>
    <w:next w:val="Normal"/>
    <w:qFormat/>
    <w:rsid w:val="00FB3A8B"/>
    <w:pPr>
      <w:numPr>
        <w:ilvl w:val="4"/>
        <w:numId w:val="1"/>
      </w:numPr>
      <w:spacing w:before="240" w:after="60"/>
      <w:outlineLvl w:val="4"/>
    </w:pPr>
    <w:rPr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FB3A8B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Cs/>
      <w:szCs w:val="22"/>
    </w:rPr>
  </w:style>
  <w:style w:type="paragraph" w:styleId="Titre7">
    <w:name w:val="heading 7"/>
    <w:basedOn w:val="Normal"/>
    <w:next w:val="Normal"/>
    <w:qFormat/>
    <w:rsid w:val="00FB3A8B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</w:rPr>
  </w:style>
  <w:style w:type="paragraph" w:styleId="Titre8">
    <w:name w:val="heading 8"/>
    <w:basedOn w:val="Normal"/>
    <w:next w:val="Normal"/>
    <w:qFormat/>
    <w:rsid w:val="00FB3A8B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Titre9">
    <w:name w:val="heading 9"/>
    <w:basedOn w:val="Normal"/>
    <w:next w:val="Normal"/>
    <w:qFormat/>
    <w:rsid w:val="00FB3A8B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rsid w:val="00FB3A8B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semiHidden/>
    <w:rsid w:val="00FB3A8B"/>
    <w:pPr>
      <w:tabs>
        <w:tab w:val="center" w:pos="4536"/>
        <w:tab w:val="right" w:pos="9072"/>
      </w:tabs>
    </w:pPr>
    <w:rPr>
      <w:i/>
      <w:spacing w:val="20"/>
      <w:sz w:val="40"/>
    </w:rPr>
  </w:style>
  <w:style w:type="paragraph" w:styleId="Titre">
    <w:name w:val="Title"/>
    <w:basedOn w:val="Normal"/>
    <w:next w:val="Normal"/>
    <w:qFormat/>
    <w:rsid w:val="00E204E6"/>
    <w:pPr>
      <w:shd w:val="clear" w:color="C0C0C0" w:fill="auto"/>
      <w:spacing w:before="240" w:after="60"/>
      <w:outlineLvl w:val="0"/>
    </w:pPr>
    <w:rPr>
      <w:rFonts w:cs="Arial"/>
      <w:b/>
      <w:bCs/>
      <w:i/>
      <w:kern w:val="28"/>
      <w:sz w:val="7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9222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92226"/>
    <w:rPr>
      <w:rFonts w:ascii="Tahoma" w:hAnsi="Tahoma" w:cs="Tahoma"/>
      <w:kern w:val="24"/>
      <w:sz w:val="16"/>
      <w:szCs w:val="16"/>
    </w:rPr>
  </w:style>
  <w:style w:type="character" w:styleId="Titredulivre">
    <w:name w:val="Book Title"/>
    <w:basedOn w:val="Policepardfaut"/>
    <w:uiPriority w:val="33"/>
    <w:qFormat/>
    <w:rsid w:val="00E204E6"/>
    <w:rPr>
      <w:b/>
      <w:bCs/>
      <w:smallCaps/>
      <w:color w:val="FFFFFF" w:themeColor="background1"/>
      <w:spacing w:val="5"/>
    </w:rPr>
  </w:style>
  <w:style w:type="paragraph" w:styleId="Explorateurdedocument">
    <w:name w:val="Document Map"/>
    <w:basedOn w:val="Normal"/>
    <w:link w:val="ExplorateurdedocumentCar"/>
    <w:uiPriority w:val="99"/>
    <w:semiHidden/>
    <w:unhideWhenUsed/>
    <w:rsid w:val="00E204E6"/>
    <w:rPr>
      <w:rFonts w:ascii="Tahoma" w:hAnsi="Tahoma" w:cs="Tahoma"/>
      <w:sz w:val="16"/>
      <w:szCs w:val="16"/>
    </w:rPr>
  </w:style>
  <w:style w:type="character" w:customStyle="1" w:styleId="ExplorateurdedocumentCar">
    <w:name w:val="Explorateur de document Car"/>
    <w:basedOn w:val="Policepardfaut"/>
    <w:link w:val="Explorateurdedocument"/>
    <w:uiPriority w:val="99"/>
    <w:semiHidden/>
    <w:rsid w:val="00E204E6"/>
    <w:rPr>
      <w:rFonts w:ascii="Tahoma" w:hAnsi="Tahoma" w:cs="Tahoma"/>
      <w:kern w:val="24"/>
      <w:sz w:val="16"/>
      <w:szCs w:val="16"/>
    </w:rPr>
  </w:style>
  <w:style w:type="table" w:styleId="Grille">
    <w:name w:val="Table Grid"/>
    <w:basedOn w:val="TableauNormal"/>
    <w:uiPriority w:val="59"/>
    <w:rsid w:val="00010D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rpsdetexte2">
    <w:name w:val="Body Text 2"/>
    <w:basedOn w:val="Normal"/>
    <w:link w:val="Corpsdetexte2Car"/>
    <w:semiHidden/>
    <w:rsid w:val="007E7BD6"/>
    <w:pPr>
      <w:jc w:val="center"/>
    </w:pPr>
    <w:rPr>
      <w:rFonts w:ascii="Times New Roman" w:hAnsi="Times New Roman"/>
      <w:sz w:val="20"/>
      <w:szCs w:val="20"/>
    </w:rPr>
  </w:style>
  <w:style w:type="character" w:customStyle="1" w:styleId="Corpsdetexte2Car">
    <w:name w:val="Corps de texte 2 Car"/>
    <w:basedOn w:val="Policepardfaut"/>
    <w:link w:val="Corpsdetexte2"/>
    <w:semiHidden/>
    <w:rsid w:val="007E7BD6"/>
  </w:style>
  <w:style w:type="paragraph" w:styleId="Retraitcorpsdetexte2">
    <w:name w:val="Body Text Indent 2"/>
    <w:basedOn w:val="Normal"/>
    <w:link w:val="Retraitcorpsdetexte2Car"/>
    <w:semiHidden/>
    <w:rsid w:val="007E7BD6"/>
    <w:pPr>
      <w:ind w:left="1134"/>
    </w:pPr>
    <w:rPr>
      <w:rFonts w:ascii="Times New Roman" w:hAnsi="Times New Roman"/>
      <w:sz w:val="24"/>
      <w:szCs w:val="20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7E7BD6"/>
    <w:rPr>
      <w:sz w:val="24"/>
    </w:rPr>
  </w:style>
  <w:style w:type="paragraph" w:styleId="Retraitcorpsdetexte3">
    <w:name w:val="Body Text Indent 3"/>
    <w:basedOn w:val="Normal"/>
    <w:link w:val="Retraitcorpsdetexte3Car"/>
    <w:semiHidden/>
    <w:rsid w:val="007E7BD6"/>
    <w:pPr>
      <w:ind w:firstLine="567"/>
    </w:pPr>
    <w:rPr>
      <w:rFonts w:ascii="Times New Roman" w:hAnsi="Times New Roman"/>
      <w:sz w:val="24"/>
      <w:szCs w:val="20"/>
    </w:rPr>
  </w:style>
  <w:style w:type="character" w:customStyle="1" w:styleId="Retraitcorpsdetexte3Car">
    <w:name w:val="Retrait corps de texte 3 Car"/>
    <w:basedOn w:val="Policepardfaut"/>
    <w:link w:val="Retraitcorpsdetexte3"/>
    <w:semiHidden/>
    <w:rsid w:val="007E7BD6"/>
    <w:rPr>
      <w:sz w:val="24"/>
    </w:rPr>
  </w:style>
  <w:style w:type="paragraph" w:styleId="Paragraphedeliste">
    <w:name w:val="List Paragraph"/>
    <w:basedOn w:val="Normal"/>
    <w:link w:val="ParagraphedelisteCar"/>
    <w:uiPriority w:val="34"/>
    <w:qFormat/>
    <w:rsid w:val="000F015E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0F015E"/>
    <w:rPr>
      <w:color w:val="808080"/>
    </w:rPr>
  </w:style>
  <w:style w:type="paragraph" w:customStyle="1" w:styleId="Puce">
    <w:name w:val="Puce"/>
    <w:basedOn w:val="Normal"/>
    <w:autoRedefine/>
    <w:rsid w:val="00BC76B0"/>
    <w:pPr>
      <w:numPr>
        <w:numId w:val="4"/>
      </w:numPr>
      <w:spacing w:line="276" w:lineRule="auto"/>
      <w:ind w:right="284"/>
      <w:jc w:val="both"/>
    </w:pPr>
    <w:rPr>
      <w:rFonts w:asciiTheme="minorHAnsi" w:hAnsiTheme="minorHAnsi"/>
      <w:color w:val="FF0000"/>
      <w:szCs w:val="22"/>
    </w:rPr>
  </w:style>
  <w:style w:type="paragraph" w:customStyle="1" w:styleId="Sousparagraphe">
    <w:name w:val="Sous paragraphe"/>
    <w:basedOn w:val="Normal"/>
    <w:link w:val="SousparagrapheCar"/>
    <w:autoRedefine/>
    <w:rsid w:val="00A25D85"/>
    <w:pPr>
      <w:ind w:right="284"/>
      <w:jc w:val="both"/>
    </w:pPr>
    <w:rPr>
      <w:rFonts w:asciiTheme="minorHAnsi" w:hAnsiTheme="minorHAnsi"/>
      <w:szCs w:val="22"/>
    </w:rPr>
  </w:style>
  <w:style w:type="character" w:customStyle="1" w:styleId="SousparagrapheCar">
    <w:name w:val="Sous paragraphe Car"/>
    <w:basedOn w:val="Policepardfaut"/>
    <w:link w:val="Sousparagraphe"/>
    <w:rsid w:val="00A25D85"/>
    <w:rPr>
      <w:rFonts w:asciiTheme="minorHAnsi" w:hAnsiTheme="minorHAnsi"/>
      <w:sz w:val="22"/>
      <w:szCs w:val="22"/>
    </w:rPr>
  </w:style>
  <w:style w:type="paragraph" w:customStyle="1" w:styleId="Texte">
    <w:name w:val="Texte"/>
    <w:basedOn w:val="Normal"/>
    <w:link w:val="TexteCar"/>
    <w:rsid w:val="0075406D"/>
    <w:rPr>
      <w:color w:val="000000"/>
      <w:sz w:val="24"/>
      <w:szCs w:val="20"/>
    </w:rPr>
  </w:style>
  <w:style w:type="paragraph" w:customStyle="1" w:styleId="SOUSPARAGRAPHE0">
    <w:name w:val="SOUS PARAGRAPHE"/>
    <w:basedOn w:val="Titre2"/>
    <w:autoRedefine/>
    <w:rsid w:val="00D46C01"/>
    <w:pPr>
      <w:numPr>
        <w:numId w:val="0"/>
      </w:numPr>
      <w:spacing w:before="100" w:beforeAutospacing="1" w:after="100" w:afterAutospacing="1"/>
    </w:pPr>
    <w:rPr>
      <w:rFonts w:asciiTheme="minorHAnsi" w:hAnsiTheme="minorHAnsi" w:cs="Times New Roman"/>
      <w:b/>
      <w:i w:val="0"/>
      <w:color w:val="008000"/>
      <w:sz w:val="22"/>
      <w:szCs w:val="22"/>
      <w:u w:val="single"/>
    </w:rPr>
  </w:style>
  <w:style w:type="paragraph" w:customStyle="1" w:styleId="SOUSSOUSPARAGRAPHE">
    <w:name w:val="SOUS SOUS PARAGRAPHE"/>
    <w:basedOn w:val="Texte"/>
    <w:rsid w:val="0075406D"/>
    <w:pPr>
      <w:numPr>
        <w:numId w:val="5"/>
      </w:numPr>
      <w:tabs>
        <w:tab w:val="clear" w:pos="432"/>
        <w:tab w:val="num" w:pos="360"/>
        <w:tab w:val="num" w:pos="720"/>
      </w:tabs>
      <w:ind w:left="360" w:hanging="360"/>
    </w:pPr>
    <w:rPr>
      <w:u w:val="single"/>
    </w:rPr>
  </w:style>
  <w:style w:type="character" w:customStyle="1" w:styleId="TexteCar">
    <w:name w:val="Texte Car"/>
    <w:basedOn w:val="Policepardfaut"/>
    <w:link w:val="Texte"/>
    <w:rsid w:val="0075406D"/>
    <w:rPr>
      <w:rFonts w:ascii="Comic Sans MS" w:hAnsi="Comic Sans MS"/>
      <w:color w:val="000000"/>
      <w:sz w:val="24"/>
    </w:rPr>
  </w:style>
  <w:style w:type="paragraph" w:customStyle="1" w:styleId="Style1">
    <w:name w:val="Style1"/>
    <w:basedOn w:val="Paragraphedeliste"/>
    <w:link w:val="Style1Car"/>
    <w:qFormat/>
    <w:rsid w:val="00D46C01"/>
    <w:pPr>
      <w:numPr>
        <w:numId w:val="6"/>
      </w:numPr>
    </w:pPr>
    <w:rPr>
      <w:smallCaps/>
      <w:noProof/>
    </w:rPr>
  </w:style>
  <w:style w:type="paragraph" w:customStyle="1" w:styleId="Style2">
    <w:name w:val="Style2"/>
    <w:basedOn w:val="Style1"/>
    <w:link w:val="Style2Car"/>
    <w:qFormat/>
    <w:rsid w:val="00D46C01"/>
    <w:rPr>
      <w:rFonts w:asciiTheme="minorHAnsi" w:hAnsiTheme="minorHAnsi"/>
      <w:b/>
      <w:sz w:val="24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D46C01"/>
    <w:rPr>
      <w:rFonts w:ascii="Comic Sans MS" w:hAnsi="Comic Sans MS"/>
      <w:sz w:val="22"/>
      <w:szCs w:val="24"/>
    </w:rPr>
  </w:style>
  <w:style w:type="character" w:customStyle="1" w:styleId="Style1Car">
    <w:name w:val="Style1 Car"/>
    <w:basedOn w:val="ParagraphedelisteCar"/>
    <w:link w:val="Style1"/>
    <w:rsid w:val="00D46C01"/>
    <w:rPr>
      <w:rFonts w:ascii="Comic Sans MS" w:hAnsi="Comic Sans MS"/>
      <w:smallCaps/>
      <w:noProof/>
      <w:sz w:val="22"/>
      <w:szCs w:val="24"/>
    </w:rPr>
  </w:style>
  <w:style w:type="paragraph" w:customStyle="1" w:styleId="Style3">
    <w:name w:val="Style3"/>
    <w:basedOn w:val="Paragraphedeliste"/>
    <w:link w:val="Style3Car"/>
    <w:qFormat/>
    <w:rsid w:val="00D46C01"/>
    <w:pPr>
      <w:numPr>
        <w:numId w:val="7"/>
      </w:numPr>
    </w:pPr>
    <w:rPr>
      <w:rFonts w:asciiTheme="minorHAnsi" w:hAnsiTheme="minorHAnsi"/>
      <w:b/>
      <w:noProof/>
      <w:sz w:val="24"/>
    </w:rPr>
  </w:style>
  <w:style w:type="character" w:customStyle="1" w:styleId="Style2Car">
    <w:name w:val="Style2 Car"/>
    <w:basedOn w:val="Style1Car"/>
    <w:link w:val="Style2"/>
    <w:rsid w:val="00D46C01"/>
    <w:rPr>
      <w:rFonts w:asciiTheme="minorHAnsi" w:hAnsiTheme="minorHAnsi"/>
      <w:b/>
      <w:smallCaps/>
      <w:noProof/>
      <w:sz w:val="24"/>
      <w:szCs w:val="24"/>
    </w:rPr>
  </w:style>
  <w:style w:type="character" w:customStyle="1" w:styleId="Style3Car">
    <w:name w:val="Style3 Car"/>
    <w:basedOn w:val="ParagraphedelisteCar"/>
    <w:link w:val="Style3"/>
    <w:rsid w:val="00D46C01"/>
    <w:rPr>
      <w:rFonts w:asciiTheme="minorHAnsi" w:hAnsiTheme="minorHAnsi"/>
      <w:b/>
      <w:noProof/>
      <w:sz w:val="24"/>
      <w:szCs w:val="24"/>
    </w:rPr>
  </w:style>
  <w:style w:type="character" w:customStyle="1" w:styleId="apple-converted-space">
    <w:name w:val="apple-converted-space"/>
    <w:basedOn w:val="Policepardfaut"/>
    <w:rsid w:val="00D65C65"/>
  </w:style>
  <w:style w:type="character" w:styleId="Lienhypertexte">
    <w:name w:val="Hyperlink"/>
    <w:basedOn w:val="Policepardfaut"/>
    <w:uiPriority w:val="99"/>
    <w:unhideWhenUsed/>
    <w:rsid w:val="00D65C6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7003E4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Accentuation">
    <w:name w:val="Emphasis"/>
    <w:basedOn w:val="Policepardfaut"/>
    <w:uiPriority w:val="20"/>
    <w:qFormat/>
    <w:rsid w:val="00DC4D7C"/>
    <w:rPr>
      <w:i/>
      <w:iCs/>
    </w:rPr>
  </w:style>
  <w:style w:type="paragraph" w:styleId="Lgende">
    <w:name w:val="caption"/>
    <w:basedOn w:val="Normal"/>
    <w:next w:val="Normal"/>
    <w:uiPriority w:val="35"/>
    <w:unhideWhenUsed/>
    <w:qFormat/>
    <w:rsid w:val="00FB6859"/>
    <w:pPr>
      <w:spacing w:after="200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F00632"/>
    <w:pPr>
      <w:autoSpaceDE w:val="0"/>
      <w:autoSpaceDN w:val="0"/>
      <w:adjustRightInd w:val="0"/>
    </w:pPr>
    <w:rPr>
      <w:rFonts w:ascii="IPJFHI+TimesNewRoman,Bold" w:hAnsi="IPJFHI+TimesNewRoman,Bold" w:cs="IPJFHI+TimesNewRoman,Bold"/>
      <w:color w:val="000000"/>
      <w:sz w:val="24"/>
      <w:szCs w:val="24"/>
    </w:rPr>
  </w:style>
  <w:style w:type="paragraph" w:customStyle="1" w:styleId="sanssaut">
    <w:name w:val="sans saut"/>
    <w:basedOn w:val="Default"/>
    <w:next w:val="Default"/>
    <w:uiPriority w:val="99"/>
    <w:rsid w:val="007A408D"/>
    <w:rPr>
      <w:rFonts w:ascii="IPJFHK+TimesNewRoman" w:hAnsi="IPJFHK+TimesNewRoman" w:cs="Times New Roman"/>
      <w:color w:val="auto"/>
    </w:rPr>
  </w:style>
  <w:style w:type="paragraph" w:styleId="Retraitcorpsdetexte">
    <w:name w:val="Body Text Indent"/>
    <w:basedOn w:val="Normal"/>
    <w:link w:val="RetraitcorpsdetexteCar"/>
    <w:uiPriority w:val="99"/>
    <w:unhideWhenUsed/>
    <w:rsid w:val="009F7647"/>
    <w:pPr>
      <w:spacing w:after="120"/>
      <w:ind w:left="283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rsid w:val="009F7647"/>
    <w:rPr>
      <w:rFonts w:ascii="Comic Sans MS" w:hAnsi="Comic Sans MS"/>
      <w:sz w:val="22"/>
      <w:szCs w:val="24"/>
    </w:rPr>
  </w:style>
  <w:style w:type="paragraph" w:styleId="Corpsdetexte">
    <w:name w:val="Body Text"/>
    <w:basedOn w:val="Normal"/>
    <w:link w:val="CorpsdetexteCar"/>
    <w:uiPriority w:val="99"/>
    <w:unhideWhenUsed/>
    <w:rsid w:val="009F7647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9F7647"/>
    <w:rPr>
      <w:rFonts w:ascii="Comic Sans MS" w:hAnsi="Comic Sans MS"/>
      <w:sz w:val="22"/>
      <w:szCs w:val="24"/>
    </w:rPr>
  </w:style>
  <w:style w:type="character" w:customStyle="1" w:styleId="En-tteCar">
    <w:name w:val="En-tête Car"/>
    <w:basedOn w:val="Policepardfaut"/>
    <w:link w:val="En-tte"/>
    <w:uiPriority w:val="99"/>
    <w:rsid w:val="009F7647"/>
    <w:rPr>
      <w:rFonts w:ascii="Comic Sans MS" w:hAnsi="Comic Sans MS"/>
      <w:sz w:val="22"/>
      <w:szCs w:val="24"/>
    </w:rPr>
  </w:style>
  <w:style w:type="paragraph" w:customStyle="1" w:styleId="question">
    <w:name w:val="question"/>
    <w:basedOn w:val="Normal"/>
    <w:rsid w:val="009F7647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cms10n">
    <w:name w:val="cms10n"/>
    <w:basedOn w:val="Normal"/>
    <w:rsid w:val="009F7647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Normalcentr">
    <w:name w:val="Block Text"/>
    <w:basedOn w:val="Normal"/>
    <w:uiPriority w:val="99"/>
    <w:unhideWhenUsed/>
    <w:rsid w:val="009F7647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retrait2">
    <w:name w:val="retrait 2"/>
    <w:basedOn w:val="Normal"/>
    <w:rsid w:val="004200DF"/>
    <w:pPr>
      <w:ind w:left="567"/>
    </w:pPr>
    <w:rPr>
      <w:rFonts w:ascii="Arial" w:hAnsi="Arial"/>
      <w:sz w:val="20"/>
      <w:szCs w:val="20"/>
    </w:rPr>
  </w:style>
  <w:style w:type="paragraph" w:customStyle="1" w:styleId="retrait1">
    <w:name w:val="retrait 1"/>
    <w:basedOn w:val="Normal"/>
    <w:rsid w:val="00D512F8"/>
    <w:pPr>
      <w:ind w:left="284"/>
    </w:pPr>
    <w:rPr>
      <w:rFonts w:ascii="Arial" w:hAnsi="Arial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BD6"/>
    <w:rPr>
      <w:rFonts w:ascii="Comic Sans MS" w:hAnsi="Comic Sans MS"/>
      <w:sz w:val="22"/>
      <w:szCs w:val="24"/>
    </w:rPr>
  </w:style>
  <w:style w:type="paragraph" w:styleId="Titre1">
    <w:name w:val="heading 1"/>
    <w:basedOn w:val="Normal"/>
    <w:next w:val="Normal"/>
    <w:qFormat/>
    <w:rsid w:val="00FD010B"/>
    <w:pPr>
      <w:keepNext/>
      <w:spacing w:before="240" w:after="60"/>
      <w:outlineLvl w:val="0"/>
    </w:pPr>
    <w:rPr>
      <w:rFonts w:cs="Arial"/>
      <w:b/>
      <w:bCs/>
      <w:smallCaps/>
      <w:color w:val="17365D" w:themeColor="text2"/>
      <w:kern w:val="32"/>
      <w:sz w:val="48"/>
      <w:szCs w:val="32"/>
    </w:rPr>
  </w:style>
  <w:style w:type="paragraph" w:styleId="Titre2">
    <w:name w:val="heading 2"/>
    <w:basedOn w:val="Normal"/>
    <w:next w:val="Normal"/>
    <w:qFormat/>
    <w:rsid w:val="00FD010B"/>
    <w:pPr>
      <w:keepNext/>
      <w:numPr>
        <w:numId w:val="3"/>
      </w:numPr>
      <w:spacing w:before="240" w:after="60"/>
      <w:outlineLvl w:val="1"/>
    </w:pPr>
    <w:rPr>
      <w:rFonts w:cs="Arial"/>
      <w:bCs/>
      <w:i/>
      <w:iCs/>
      <w:sz w:val="28"/>
      <w:szCs w:val="28"/>
    </w:rPr>
  </w:style>
  <w:style w:type="paragraph" w:styleId="Titre3">
    <w:name w:val="heading 3"/>
    <w:basedOn w:val="Normal"/>
    <w:next w:val="Normal"/>
    <w:qFormat/>
    <w:rsid w:val="00FD010B"/>
    <w:pPr>
      <w:keepNext/>
      <w:numPr>
        <w:numId w:val="2"/>
      </w:numPr>
      <w:spacing w:before="120" w:after="60"/>
      <w:ind w:left="1066" w:hanging="357"/>
      <w:outlineLvl w:val="2"/>
    </w:pPr>
    <w:rPr>
      <w:rFonts w:cs="Arial"/>
      <w:bCs/>
      <w:sz w:val="26"/>
      <w:szCs w:val="26"/>
    </w:rPr>
  </w:style>
  <w:style w:type="paragraph" w:styleId="Titre4">
    <w:name w:val="heading 4"/>
    <w:basedOn w:val="Normal"/>
    <w:next w:val="Normal"/>
    <w:qFormat/>
    <w:rsid w:val="00FB3A8B"/>
    <w:pPr>
      <w:keepNext/>
      <w:numPr>
        <w:ilvl w:val="3"/>
        <w:numId w:val="1"/>
      </w:numPr>
      <w:spacing w:before="240" w:after="60"/>
      <w:outlineLvl w:val="3"/>
    </w:pPr>
    <w:rPr>
      <w:bCs/>
      <w:sz w:val="28"/>
      <w:szCs w:val="28"/>
    </w:rPr>
  </w:style>
  <w:style w:type="paragraph" w:styleId="Titre5">
    <w:name w:val="heading 5"/>
    <w:basedOn w:val="Normal"/>
    <w:next w:val="Normal"/>
    <w:qFormat/>
    <w:rsid w:val="00FB3A8B"/>
    <w:pPr>
      <w:numPr>
        <w:ilvl w:val="4"/>
        <w:numId w:val="1"/>
      </w:numPr>
      <w:spacing w:before="240" w:after="60"/>
      <w:outlineLvl w:val="4"/>
    </w:pPr>
    <w:rPr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FB3A8B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Cs/>
      <w:szCs w:val="22"/>
    </w:rPr>
  </w:style>
  <w:style w:type="paragraph" w:styleId="Titre7">
    <w:name w:val="heading 7"/>
    <w:basedOn w:val="Normal"/>
    <w:next w:val="Normal"/>
    <w:qFormat/>
    <w:rsid w:val="00FB3A8B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</w:rPr>
  </w:style>
  <w:style w:type="paragraph" w:styleId="Titre8">
    <w:name w:val="heading 8"/>
    <w:basedOn w:val="Normal"/>
    <w:next w:val="Normal"/>
    <w:qFormat/>
    <w:rsid w:val="00FB3A8B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Titre9">
    <w:name w:val="heading 9"/>
    <w:basedOn w:val="Normal"/>
    <w:next w:val="Normal"/>
    <w:qFormat/>
    <w:rsid w:val="00FB3A8B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rsid w:val="00FB3A8B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semiHidden/>
    <w:rsid w:val="00FB3A8B"/>
    <w:pPr>
      <w:tabs>
        <w:tab w:val="center" w:pos="4536"/>
        <w:tab w:val="right" w:pos="9072"/>
      </w:tabs>
    </w:pPr>
    <w:rPr>
      <w:i/>
      <w:spacing w:val="20"/>
      <w:sz w:val="40"/>
    </w:rPr>
  </w:style>
  <w:style w:type="paragraph" w:styleId="Titre">
    <w:name w:val="Title"/>
    <w:basedOn w:val="Normal"/>
    <w:next w:val="Normal"/>
    <w:qFormat/>
    <w:rsid w:val="00E204E6"/>
    <w:pPr>
      <w:shd w:val="clear" w:color="C0C0C0" w:fill="auto"/>
      <w:spacing w:before="240" w:after="60"/>
      <w:outlineLvl w:val="0"/>
    </w:pPr>
    <w:rPr>
      <w:rFonts w:cs="Arial"/>
      <w:b/>
      <w:bCs/>
      <w:i/>
      <w:kern w:val="28"/>
      <w:sz w:val="7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9222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92226"/>
    <w:rPr>
      <w:rFonts w:ascii="Tahoma" w:hAnsi="Tahoma" w:cs="Tahoma"/>
      <w:kern w:val="24"/>
      <w:sz w:val="16"/>
      <w:szCs w:val="16"/>
    </w:rPr>
  </w:style>
  <w:style w:type="character" w:styleId="Titredulivre">
    <w:name w:val="Book Title"/>
    <w:basedOn w:val="Policepardfaut"/>
    <w:uiPriority w:val="33"/>
    <w:qFormat/>
    <w:rsid w:val="00E204E6"/>
    <w:rPr>
      <w:b/>
      <w:bCs/>
      <w:smallCaps/>
      <w:color w:val="FFFFFF" w:themeColor="background1"/>
      <w:spacing w:val="5"/>
    </w:rPr>
  </w:style>
  <w:style w:type="paragraph" w:styleId="Explorateurdedocument">
    <w:name w:val="Document Map"/>
    <w:basedOn w:val="Normal"/>
    <w:link w:val="ExplorateurdedocumentCar"/>
    <w:uiPriority w:val="99"/>
    <w:semiHidden/>
    <w:unhideWhenUsed/>
    <w:rsid w:val="00E204E6"/>
    <w:rPr>
      <w:rFonts w:ascii="Tahoma" w:hAnsi="Tahoma" w:cs="Tahoma"/>
      <w:sz w:val="16"/>
      <w:szCs w:val="16"/>
    </w:rPr>
  </w:style>
  <w:style w:type="character" w:customStyle="1" w:styleId="ExplorateurdedocumentCar">
    <w:name w:val="Explorateur de document Car"/>
    <w:basedOn w:val="Policepardfaut"/>
    <w:link w:val="Explorateurdedocument"/>
    <w:uiPriority w:val="99"/>
    <w:semiHidden/>
    <w:rsid w:val="00E204E6"/>
    <w:rPr>
      <w:rFonts w:ascii="Tahoma" w:hAnsi="Tahoma" w:cs="Tahoma"/>
      <w:kern w:val="24"/>
      <w:sz w:val="16"/>
      <w:szCs w:val="16"/>
    </w:rPr>
  </w:style>
  <w:style w:type="table" w:styleId="Grille">
    <w:name w:val="Table Grid"/>
    <w:basedOn w:val="TableauNormal"/>
    <w:uiPriority w:val="59"/>
    <w:rsid w:val="00010D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rpsdetexte2">
    <w:name w:val="Body Text 2"/>
    <w:basedOn w:val="Normal"/>
    <w:link w:val="Corpsdetexte2Car"/>
    <w:semiHidden/>
    <w:rsid w:val="007E7BD6"/>
    <w:pPr>
      <w:jc w:val="center"/>
    </w:pPr>
    <w:rPr>
      <w:rFonts w:ascii="Times New Roman" w:hAnsi="Times New Roman"/>
      <w:sz w:val="20"/>
      <w:szCs w:val="20"/>
    </w:rPr>
  </w:style>
  <w:style w:type="character" w:customStyle="1" w:styleId="Corpsdetexte2Car">
    <w:name w:val="Corps de texte 2 Car"/>
    <w:basedOn w:val="Policepardfaut"/>
    <w:link w:val="Corpsdetexte2"/>
    <w:semiHidden/>
    <w:rsid w:val="007E7BD6"/>
  </w:style>
  <w:style w:type="paragraph" w:styleId="Retraitcorpsdetexte2">
    <w:name w:val="Body Text Indent 2"/>
    <w:basedOn w:val="Normal"/>
    <w:link w:val="Retraitcorpsdetexte2Car"/>
    <w:semiHidden/>
    <w:rsid w:val="007E7BD6"/>
    <w:pPr>
      <w:ind w:left="1134"/>
    </w:pPr>
    <w:rPr>
      <w:rFonts w:ascii="Times New Roman" w:hAnsi="Times New Roman"/>
      <w:sz w:val="24"/>
      <w:szCs w:val="20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7E7BD6"/>
    <w:rPr>
      <w:sz w:val="24"/>
    </w:rPr>
  </w:style>
  <w:style w:type="paragraph" w:styleId="Retraitcorpsdetexte3">
    <w:name w:val="Body Text Indent 3"/>
    <w:basedOn w:val="Normal"/>
    <w:link w:val="Retraitcorpsdetexte3Car"/>
    <w:semiHidden/>
    <w:rsid w:val="007E7BD6"/>
    <w:pPr>
      <w:ind w:firstLine="567"/>
    </w:pPr>
    <w:rPr>
      <w:rFonts w:ascii="Times New Roman" w:hAnsi="Times New Roman"/>
      <w:sz w:val="24"/>
      <w:szCs w:val="20"/>
    </w:rPr>
  </w:style>
  <w:style w:type="character" w:customStyle="1" w:styleId="Retraitcorpsdetexte3Car">
    <w:name w:val="Retrait corps de texte 3 Car"/>
    <w:basedOn w:val="Policepardfaut"/>
    <w:link w:val="Retraitcorpsdetexte3"/>
    <w:semiHidden/>
    <w:rsid w:val="007E7BD6"/>
    <w:rPr>
      <w:sz w:val="24"/>
    </w:rPr>
  </w:style>
  <w:style w:type="paragraph" w:styleId="Paragraphedeliste">
    <w:name w:val="List Paragraph"/>
    <w:basedOn w:val="Normal"/>
    <w:link w:val="ParagraphedelisteCar"/>
    <w:uiPriority w:val="34"/>
    <w:qFormat/>
    <w:rsid w:val="000F015E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0F015E"/>
    <w:rPr>
      <w:color w:val="808080"/>
    </w:rPr>
  </w:style>
  <w:style w:type="paragraph" w:customStyle="1" w:styleId="Puce">
    <w:name w:val="Puce"/>
    <w:basedOn w:val="Normal"/>
    <w:autoRedefine/>
    <w:rsid w:val="00BC76B0"/>
    <w:pPr>
      <w:numPr>
        <w:numId w:val="4"/>
      </w:numPr>
      <w:spacing w:line="276" w:lineRule="auto"/>
      <w:ind w:right="284"/>
      <w:jc w:val="both"/>
    </w:pPr>
    <w:rPr>
      <w:rFonts w:asciiTheme="minorHAnsi" w:hAnsiTheme="minorHAnsi"/>
      <w:color w:val="FF0000"/>
      <w:szCs w:val="22"/>
    </w:rPr>
  </w:style>
  <w:style w:type="paragraph" w:customStyle="1" w:styleId="Sousparagraphe">
    <w:name w:val="Sous paragraphe"/>
    <w:basedOn w:val="Normal"/>
    <w:link w:val="SousparagrapheCar"/>
    <w:autoRedefine/>
    <w:rsid w:val="00A25D85"/>
    <w:pPr>
      <w:ind w:right="284"/>
      <w:jc w:val="both"/>
    </w:pPr>
    <w:rPr>
      <w:rFonts w:asciiTheme="minorHAnsi" w:hAnsiTheme="minorHAnsi"/>
      <w:szCs w:val="22"/>
    </w:rPr>
  </w:style>
  <w:style w:type="character" w:customStyle="1" w:styleId="SousparagrapheCar">
    <w:name w:val="Sous paragraphe Car"/>
    <w:basedOn w:val="Policepardfaut"/>
    <w:link w:val="Sousparagraphe"/>
    <w:rsid w:val="00A25D85"/>
    <w:rPr>
      <w:rFonts w:asciiTheme="minorHAnsi" w:hAnsiTheme="minorHAnsi"/>
      <w:sz w:val="22"/>
      <w:szCs w:val="22"/>
    </w:rPr>
  </w:style>
  <w:style w:type="paragraph" w:customStyle="1" w:styleId="Texte">
    <w:name w:val="Texte"/>
    <w:basedOn w:val="Normal"/>
    <w:link w:val="TexteCar"/>
    <w:rsid w:val="0075406D"/>
    <w:rPr>
      <w:color w:val="000000"/>
      <w:sz w:val="24"/>
      <w:szCs w:val="20"/>
    </w:rPr>
  </w:style>
  <w:style w:type="paragraph" w:customStyle="1" w:styleId="SOUSPARAGRAPHE0">
    <w:name w:val="SOUS PARAGRAPHE"/>
    <w:basedOn w:val="Titre2"/>
    <w:autoRedefine/>
    <w:rsid w:val="00D46C01"/>
    <w:pPr>
      <w:numPr>
        <w:numId w:val="0"/>
      </w:numPr>
      <w:spacing w:before="100" w:beforeAutospacing="1" w:after="100" w:afterAutospacing="1"/>
    </w:pPr>
    <w:rPr>
      <w:rFonts w:asciiTheme="minorHAnsi" w:hAnsiTheme="minorHAnsi" w:cs="Times New Roman"/>
      <w:b/>
      <w:i w:val="0"/>
      <w:color w:val="008000"/>
      <w:sz w:val="22"/>
      <w:szCs w:val="22"/>
      <w:u w:val="single"/>
    </w:rPr>
  </w:style>
  <w:style w:type="paragraph" w:customStyle="1" w:styleId="SOUSSOUSPARAGRAPHE">
    <w:name w:val="SOUS SOUS PARAGRAPHE"/>
    <w:basedOn w:val="Texte"/>
    <w:rsid w:val="0075406D"/>
    <w:pPr>
      <w:numPr>
        <w:numId w:val="5"/>
      </w:numPr>
      <w:tabs>
        <w:tab w:val="clear" w:pos="432"/>
        <w:tab w:val="num" w:pos="360"/>
        <w:tab w:val="num" w:pos="720"/>
      </w:tabs>
      <w:ind w:left="360" w:hanging="360"/>
    </w:pPr>
    <w:rPr>
      <w:u w:val="single"/>
    </w:rPr>
  </w:style>
  <w:style w:type="character" w:customStyle="1" w:styleId="TexteCar">
    <w:name w:val="Texte Car"/>
    <w:basedOn w:val="Policepardfaut"/>
    <w:link w:val="Texte"/>
    <w:rsid w:val="0075406D"/>
    <w:rPr>
      <w:rFonts w:ascii="Comic Sans MS" w:hAnsi="Comic Sans MS"/>
      <w:color w:val="000000"/>
      <w:sz w:val="24"/>
    </w:rPr>
  </w:style>
  <w:style w:type="paragraph" w:customStyle="1" w:styleId="Style1">
    <w:name w:val="Style1"/>
    <w:basedOn w:val="Paragraphedeliste"/>
    <w:link w:val="Style1Car"/>
    <w:qFormat/>
    <w:rsid w:val="00D46C01"/>
    <w:pPr>
      <w:numPr>
        <w:numId w:val="6"/>
      </w:numPr>
    </w:pPr>
    <w:rPr>
      <w:smallCaps/>
      <w:noProof/>
    </w:rPr>
  </w:style>
  <w:style w:type="paragraph" w:customStyle="1" w:styleId="Style2">
    <w:name w:val="Style2"/>
    <w:basedOn w:val="Style1"/>
    <w:link w:val="Style2Car"/>
    <w:qFormat/>
    <w:rsid w:val="00D46C01"/>
    <w:rPr>
      <w:rFonts w:asciiTheme="minorHAnsi" w:hAnsiTheme="minorHAnsi"/>
      <w:b/>
      <w:sz w:val="24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D46C01"/>
    <w:rPr>
      <w:rFonts w:ascii="Comic Sans MS" w:hAnsi="Comic Sans MS"/>
      <w:sz w:val="22"/>
      <w:szCs w:val="24"/>
    </w:rPr>
  </w:style>
  <w:style w:type="character" w:customStyle="1" w:styleId="Style1Car">
    <w:name w:val="Style1 Car"/>
    <w:basedOn w:val="ParagraphedelisteCar"/>
    <w:link w:val="Style1"/>
    <w:rsid w:val="00D46C01"/>
    <w:rPr>
      <w:rFonts w:ascii="Comic Sans MS" w:hAnsi="Comic Sans MS"/>
      <w:smallCaps/>
      <w:noProof/>
      <w:sz w:val="22"/>
      <w:szCs w:val="24"/>
    </w:rPr>
  </w:style>
  <w:style w:type="paragraph" w:customStyle="1" w:styleId="Style3">
    <w:name w:val="Style3"/>
    <w:basedOn w:val="Paragraphedeliste"/>
    <w:link w:val="Style3Car"/>
    <w:qFormat/>
    <w:rsid w:val="00D46C01"/>
    <w:pPr>
      <w:numPr>
        <w:numId w:val="7"/>
      </w:numPr>
    </w:pPr>
    <w:rPr>
      <w:rFonts w:asciiTheme="minorHAnsi" w:hAnsiTheme="minorHAnsi"/>
      <w:b/>
      <w:noProof/>
      <w:sz w:val="24"/>
    </w:rPr>
  </w:style>
  <w:style w:type="character" w:customStyle="1" w:styleId="Style2Car">
    <w:name w:val="Style2 Car"/>
    <w:basedOn w:val="Style1Car"/>
    <w:link w:val="Style2"/>
    <w:rsid w:val="00D46C01"/>
    <w:rPr>
      <w:rFonts w:asciiTheme="minorHAnsi" w:hAnsiTheme="minorHAnsi"/>
      <w:b/>
      <w:smallCaps/>
      <w:noProof/>
      <w:sz w:val="24"/>
      <w:szCs w:val="24"/>
    </w:rPr>
  </w:style>
  <w:style w:type="character" w:customStyle="1" w:styleId="Style3Car">
    <w:name w:val="Style3 Car"/>
    <w:basedOn w:val="ParagraphedelisteCar"/>
    <w:link w:val="Style3"/>
    <w:rsid w:val="00D46C01"/>
    <w:rPr>
      <w:rFonts w:asciiTheme="minorHAnsi" w:hAnsiTheme="minorHAnsi"/>
      <w:b/>
      <w:noProof/>
      <w:sz w:val="24"/>
      <w:szCs w:val="24"/>
    </w:rPr>
  </w:style>
  <w:style w:type="character" w:customStyle="1" w:styleId="apple-converted-space">
    <w:name w:val="apple-converted-space"/>
    <w:basedOn w:val="Policepardfaut"/>
    <w:rsid w:val="00D65C65"/>
  </w:style>
  <w:style w:type="character" w:styleId="Lienhypertexte">
    <w:name w:val="Hyperlink"/>
    <w:basedOn w:val="Policepardfaut"/>
    <w:uiPriority w:val="99"/>
    <w:unhideWhenUsed/>
    <w:rsid w:val="00D65C6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7003E4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Accentuation">
    <w:name w:val="Emphasis"/>
    <w:basedOn w:val="Policepardfaut"/>
    <w:uiPriority w:val="20"/>
    <w:qFormat/>
    <w:rsid w:val="00DC4D7C"/>
    <w:rPr>
      <w:i/>
      <w:iCs/>
    </w:rPr>
  </w:style>
  <w:style w:type="paragraph" w:styleId="Lgende">
    <w:name w:val="caption"/>
    <w:basedOn w:val="Normal"/>
    <w:next w:val="Normal"/>
    <w:uiPriority w:val="35"/>
    <w:unhideWhenUsed/>
    <w:qFormat/>
    <w:rsid w:val="00FB6859"/>
    <w:pPr>
      <w:spacing w:after="200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F00632"/>
    <w:pPr>
      <w:autoSpaceDE w:val="0"/>
      <w:autoSpaceDN w:val="0"/>
      <w:adjustRightInd w:val="0"/>
    </w:pPr>
    <w:rPr>
      <w:rFonts w:ascii="IPJFHI+TimesNewRoman,Bold" w:hAnsi="IPJFHI+TimesNewRoman,Bold" w:cs="IPJFHI+TimesNewRoman,Bold"/>
      <w:color w:val="000000"/>
      <w:sz w:val="24"/>
      <w:szCs w:val="24"/>
    </w:rPr>
  </w:style>
  <w:style w:type="paragraph" w:customStyle="1" w:styleId="sanssaut">
    <w:name w:val="sans saut"/>
    <w:basedOn w:val="Default"/>
    <w:next w:val="Default"/>
    <w:uiPriority w:val="99"/>
    <w:rsid w:val="007A408D"/>
    <w:rPr>
      <w:rFonts w:ascii="IPJFHK+TimesNewRoman" w:hAnsi="IPJFHK+TimesNewRoman" w:cs="Times New Roman"/>
      <w:color w:val="auto"/>
    </w:rPr>
  </w:style>
  <w:style w:type="paragraph" w:styleId="Retraitcorpsdetexte">
    <w:name w:val="Body Text Indent"/>
    <w:basedOn w:val="Normal"/>
    <w:link w:val="RetraitcorpsdetexteCar"/>
    <w:uiPriority w:val="99"/>
    <w:unhideWhenUsed/>
    <w:rsid w:val="009F7647"/>
    <w:pPr>
      <w:spacing w:after="120"/>
      <w:ind w:left="283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rsid w:val="009F7647"/>
    <w:rPr>
      <w:rFonts w:ascii="Comic Sans MS" w:hAnsi="Comic Sans MS"/>
      <w:sz w:val="22"/>
      <w:szCs w:val="24"/>
    </w:rPr>
  </w:style>
  <w:style w:type="paragraph" w:styleId="Corpsdetexte">
    <w:name w:val="Body Text"/>
    <w:basedOn w:val="Normal"/>
    <w:link w:val="CorpsdetexteCar"/>
    <w:uiPriority w:val="99"/>
    <w:unhideWhenUsed/>
    <w:rsid w:val="009F7647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9F7647"/>
    <w:rPr>
      <w:rFonts w:ascii="Comic Sans MS" w:hAnsi="Comic Sans MS"/>
      <w:sz w:val="22"/>
      <w:szCs w:val="24"/>
    </w:rPr>
  </w:style>
  <w:style w:type="character" w:customStyle="1" w:styleId="En-tteCar">
    <w:name w:val="En-tête Car"/>
    <w:basedOn w:val="Policepardfaut"/>
    <w:link w:val="En-tte"/>
    <w:uiPriority w:val="99"/>
    <w:rsid w:val="009F7647"/>
    <w:rPr>
      <w:rFonts w:ascii="Comic Sans MS" w:hAnsi="Comic Sans MS"/>
      <w:sz w:val="22"/>
      <w:szCs w:val="24"/>
    </w:rPr>
  </w:style>
  <w:style w:type="paragraph" w:customStyle="1" w:styleId="question">
    <w:name w:val="question"/>
    <w:basedOn w:val="Normal"/>
    <w:rsid w:val="009F7647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cms10n">
    <w:name w:val="cms10n"/>
    <w:basedOn w:val="Normal"/>
    <w:rsid w:val="009F7647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Normalcentr">
    <w:name w:val="Block Text"/>
    <w:basedOn w:val="Normal"/>
    <w:uiPriority w:val="99"/>
    <w:unhideWhenUsed/>
    <w:rsid w:val="009F7647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retrait2">
    <w:name w:val="retrait 2"/>
    <w:basedOn w:val="Normal"/>
    <w:rsid w:val="004200DF"/>
    <w:pPr>
      <w:ind w:left="567"/>
    </w:pPr>
    <w:rPr>
      <w:rFonts w:ascii="Arial" w:hAnsi="Arial"/>
      <w:sz w:val="20"/>
      <w:szCs w:val="20"/>
    </w:rPr>
  </w:style>
  <w:style w:type="paragraph" w:customStyle="1" w:styleId="retrait1">
    <w:name w:val="retrait 1"/>
    <w:basedOn w:val="Normal"/>
    <w:rsid w:val="00D512F8"/>
    <w:pPr>
      <w:ind w:left="284"/>
    </w:pPr>
    <w:rPr>
      <w:rFonts w:ascii="Arial" w:hAnsi="Arial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16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8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oleObject" Target="embeddings/oleObject2.bin"/><Relationship Id="rId21" Type="http://schemas.openxmlformats.org/officeDocument/2006/relationships/image" Target="media/image11.png"/><Relationship Id="rId22" Type="http://schemas.openxmlformats.org/officeDocument/2006/relationships/oleObject" Target="embeddings/oleObject3.bin"/><Relationship Id="rId23" Type="http://schemas.openxmlformats.org/officeDocument/2006/relationships/image" Target="media/image12.png"/><Relationship Id="rId24" Type="http://schemas.openxmlformats.org/officeDocument/2006/relationships/oleObject" Target="embeddings/oleObject4.bin"/><Relationship Id="rId25" Type="http://schemas.openxmlformats.org/officeDocument/2006/relationships/header" Target="header1.xml"/><Relationship Id="rId26" Type="http://schemas.openxmlformats.org/officeDocument/2006/relationships/header" Target="header2.xml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emf"/><Relationship Id="rId13" Type="http://schemas.openxmlformats.org/officeDocument/2006/relationships/image" Target="media/image5.wmf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emf"/><Relationship Id="rId17" Type="http://schemas.openxmlformats.org/officeDocument/2006/relationships/oleObject" Target="embeddings/oleObject1.bin"/><Relationship Id="rId18" Type="http://schemas.openxmlformats.org/officeDocument/2006/relationships/image" Target="media/image9.jpeg"/><Relationship Id="rId19" Type="http://schemas.openxmlformats.org/officeDocument/2006/relationships/image" Target="media/image10.w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amus\BTS%20CPI1\Cours%202010.dotx" TargetMode="External"/></Relationships>
</file>

<file path=word/theme/theme1.xml><?xml version="1.0" encoding="utf-8"?>
<a:theme xmlns:a="http://schemas.openxmlformats.org/drawingml/2006/main" name="Thème Office">
  <a:themeElements>
    <a:clrScheme name="Cours 2010">
      <a:dk1>
        <a:sysClr val="windowText" lastClr="000000"/>
      </a:dk1>
      <a:lt1>
        <a:sysClr val="window" lastClr="FFFFFF"/>
      </a:lt1>
      <a:dk2>
        <a:srgbClr val="17365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889A7C-3570-5544-BFE2-D8EE4A50D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\camus\BTS CPI1\Cours 2010.dotx</Template>
  <TotalTime>196</TotalTime>
  <Pages>6</Pages>
  <Words>1062</Words>
  <Characters>5841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Etude de système</vt:lpstr>
    </vt:vector>
  </TitlesOfParts>
  <Company>Lycée Albert Camus</Company>
  <LinksUpToDate>false</LinksUpToDate>
  <CharactersWithSpaces>6890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Etude de système</dc:title>
  <dc:subject>BTS Conception de Produits Industriels</dc:subject>
  <dc:creator>LLA</dc:creator>
  <cp:keywords/>
  <dc:description>Insérer ici le résumé du document</dc:description>
  <cp:lastModifiedBy>Emilien durif</cp:lastModifiedBy>
  <cp:revision>39</cp:revision>
  <cp:lastPrinted>2013-06-17T10:59:00Z</cp:lastPrinted>
  <dcterms:created xsi:type="dcterms:W3CDTF">2015-05-26T20:00:00Z</dcterms:created>
  <dcterms:modified xsi:type="dcterms:W3CDTF">2016-10-06T06:59:00Z</dcterms:modified>
  <cp:category>Etude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">
    <vt:lpwstr>CI n°1 : les assemblages par liaison encastrement</vt:lpwstr>
  </property>
  <property fmtid="{D5CDD505-2E9C-101B-9397-08002B2CF9AE}" pid="3" name="Chapitre">
    <vt:lpwstr>La liaison encastrement</vt:lpwstr>
  </property>
  <property fmtid="{D5CDD505-2E9C-101B-9397-08002B2CF9AE}" pid="4" name="Type">
    <vt:lpwstr>Cours</vt:lpwstr>
  </property>
</Properties>
</file>