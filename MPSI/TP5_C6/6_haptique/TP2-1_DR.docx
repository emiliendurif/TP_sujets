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6B" w:rsidRDefault="00C65C6B" w:rsidP="00CE34AE">
      <w:r>
        <w:t>Document réponse 1</w:t>
      </w:r>
    </w:p>
    <w:p w:rsidR="00C65C6B" w:rsidRDefault="00C65C6B" w:rsidP="00CE34AE"/>
    <w:p w:rsidR="00C65C6B" w:rsidRDefault="00C65C6B" w:rsidP="00CE34AE"/>
    <w:p w:rsidR="00C65C6B" w:rsidRDefault="0050308A" w:rsidP="00CE34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9DE1E3" wp14:editId="41EF8DAB">
                <wp:simplePos x="0" y="0"/>
                <wp:positionH relativeFrom="column">
                  <wp:posOffset>3277560</wp:posOffset>
                </wp:positionH>
                <wp:positionV relativeFrom="paragraph">
                  <wp:posOffset>7384</wp:posOffset>
                </wp:positionV>
                <wp:extent cx="1600200" cy="457200"/>
                <wp:effectExtent l="609600" t="0" r="19050" b="742950"/>
                <wp:wrapNone/>
                <wp:docPr id="69" name="Rectangle à coins arrondis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wedgeRoundRectCallout">
                          <a:avLst>
                            <a:gd name="adj1" fmla="val -85738"/>
                            <a:gd name="adj2" fmla="val 19715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C6B" w:rsidRDefault="00C65C6B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DE1E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69" o:spid="_x0000_s1026" type="#_x0000_t62" style="position:absolute;left:0;text-align:left;margin-left:258.1pt;margin-top:.6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" adj="-7719,53385">
                <v:textbox>
                  <w:txbxContent>
                    <w:p w:rsidR="00C65C6B" w:rsidRDefault="00C65C6B" w:rsidP="00C65C6B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C65C6B" w:rsidRDefault="00C65C6B" w:rsidP="00CE34AE"/>
    <w:p w:rsidR="00C65C6B" w:rsidRDefault="00C65C6B" w:rsidP="00CE34AE"/>
    <w:p w:rsidR="00C65C6B" w:rsidRDefault="00C65C6B" w:rsidP="00CE34AE"/>
    <w:p w:rsidR="00CE34AE" w:rsidRDefault="00987136" w:rsidP="00CE34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692AC" wp14:editId="3FA5AA19">
                <wp:simplePos x="0" y="0"/>
                <wp:positionH relativeFrom="column">
                  <wp:posOffset>1906270</wp:posOffset>
                </wp:positionH>
                <wp:positionV relativeFrom="paragraph">
                  <wp:posOffset>4591050</wp:posOffset>
                </wp:positionV>
                <wp:extent cx="1600200" cy="457200"/>
                <wp:effectExtent l="152400" t="1657350" r="19050" b="19050"/>
                <wp:wrapNone/>
                <wp:docPr id="72" name="Rectangle à coins arrondis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wedgeRoundRectCallout">
                          <a:avLst>
                            <a:gd name="adj1" fmla="val -57831"/>
                            <a:gd name="adj2" fmla="val -4028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36" w:rsidRDefault="00987136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33692AC" id="Rectangle à coins arrondis 72" o:spid="_x0000_s1027" type="#_x0000_t62" style="position:absolute;left:0;text-align:left;margin-left:150.1pt;margin-top:361.5pt;width:12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" adj="-1691,-76215">
                <v:textbox>
                  <w:txbxContent>
                    <w:p w:rsidR="00987136" w:rsidRDefault="00987136" w:rsidP="00C65C6B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9052F" wp14:editId="4198A44E">
                <wp:simplePos x="0" y="0"/>
                <wp:positionH relativeFrom="column">
                  <wp:posOffset>13970</wp:posOffset>
                </wp:positionH>
                <wp:positionV relativeFrom="paragraph">
                  <wp:posOffset>4612005</wp:posOffset>
                </wp:positionV>
                <wp:extent cx="1600200" cy="457200"/>
                <wp:effectExtent l="0" t="495300" r="19050" b="19050"/>
                <wp:wrapNone/>
                <wp:docPr id="70" name="Rectangle à coins arrondi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wedgeRoundRectCallout">
                          <a:avLst>
                            <a:gd name="adj1" fmla="val 11272"/>
                            <a:gd name="adj2" fmla="val -15168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C6B" w:rsidRDefault="00C65C6B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689052F" id="Rectangle à coins arrondis 70" o:spid="_x0000_s1028" type="#_x0000_t62" style="position:absolute;left:0;text-align:left;margin-left:1.1pt;margin-top:363.15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" adj="13235,-21964">
                <v:textbox>
                  <w:txbxContent>
                    <w:p w:rsidR="00C65C6B" w:rsidRDefault="00C65C6B" w:rsidP="00C65C6B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C65C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0B729" wp14:editId="128F8773">
                <wp:simplePos x="0" y="0"/>
                <wp:positionH relativeFrom="column">
                  <wp:posOffset>3809365</wp:posOffset>
                </wp:positionH>
                <wp:positionV relativeFrom="paragraph">
                  <wp:posOffset>4563745</wp:posOffset>
                </wp:positionV>
                <wp:extent cx="1600200" cy="457200"/>
                <wp:effectExtent l="0" t="1009650" r="19050" b="19050"/>
                <wp:wrapNone/>
                <wp:docPr id="71" name="Rectangle à coins arrondis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wedgeRoundRectCallout">
                          <a:avLst>
                            <a:gd name="adj1" fmla="val -33910"/>
                            <a:gd name="adj2" fmla="val -26098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C6B" w:rsidRDefault="00C65C6B" w:rsidP="00C65C6B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B50B729" id="Rectangle à coins arrondis 71" o:spid="_x0000_s1029" type="#_x0000_t62" style="position:absolute;left:0;text-align:left;margin-left:299.95pt;margin-top:359.35pt;width:12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" adj="3475,-45574">
                <v:textbox>
                  <w:txbxContent>
                    <w:p w:rsidR="00C65C6B" w:rsidRDefault="00C65C6B" w:rsidP="00C65C6B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C65C6B">
        <w:rPr>
          <w:noProof/>
          <w:lang w:eastAsia="fr-FR"/>
        </w:rPr>
        <w:drawing>
          <wp:inline distT="0" distB="0" distL="0" distR="0">
            <wp:extent cx="5752465" cy="4316730"/>
            <wp:effectExtent l="0" t="0" r="635" b="7620"/>
            <wp:docPr id="1" name="Image 1" descr="D:\cours\TP\H_robot haptique Falcon\H0_dossiers\fig\photo_démontées\PICT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\TP\H_robot haptique Falcon\H0_dossiers\fig\photo_démontées\PICT01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AD" w:rsidRDefault="002639AD" w:rsidP="00CE34AE"/>
    <w:p w:rsidR="002639AD" w:rsidRDefault="002639AD" w:rsidP="00CE34AE"/>
    <w:p w:rsidR="002639AD" w:rsidRDefault="002639AD" w:rsidP="00CE34AE"/>
    <w:p w:rsidR="002639AD" w:rsidRDefault="002639AD" w:rsidP="00CE34AE"/>
    <w:p w:rsidR="002639AD" w:rsidRDefault="002639AD" w:rsidP="00CE34AE"/>
    <w:p w:rsidR="002639AD" w:rsidRDefault="002639AD">
      <w:pPr>
        <w:jc w:val="left"/>
      </w:pPr>
      <w:bookmarkStart w:id="0" w:name="_GoBack"/>
      <w:bookmarkEnd w:id="0"/>
    </w:p>
    <w:p w:rsidR="007128FC" w:rsidRDefault="007128FC" w:rsidP="007128FC">
      <w:r>
        <w:t>Document réponse 2</w:t>
      </w:r>
    </w:p>
    <w:p w:rsidR="007128FC" w:rsidRDefault="007128FC" w:rsidP="00CE34AE"/>
    <w:p w:rsidR="002639AD" w:rsidRDefault="00D402AF" w:rsidP="00CE34AE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0A5469F" wp14:editId="3F932BB6">
                <wp:extent cx="5581650" cy="2028409"/>
                <wp:effectExtent l="0" t="0" r="0" b="0"/>
                <wp:docPr id="190" name="Zone de dessin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8366" y="197861"/>
                            <a:ext cx="298632" cy="37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078278" y="516166"/>
                            <a:ext cx="145307" cy="1854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03331" y="612696"/>
                            <a:ext cx="29061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18363" y="594914"/>
                            <a:ext cx="0" cy="3683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40409" y="659690"/>
                            <a:ext cx="29061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32271" y="469172"/>
                            <a:ext cx="612809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06433" y="386614"/>
                            <a:ext cx="3308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2AF" w:rsidRPr="00137158" w:rsidRDefault="00D402AF" w:rsidP="00D402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Bras</w:t>
                              </w:r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906643" y="572052"/>
                            <a:ext cx="3308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2AF" w:rsidRPr="00137158" w:rsidRDefault="00D402AF" w:rsidP="00D402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Bras</w:t>
                              </w:r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906643" y="757490"/>
                            <a:ext cx="3308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2AF" w:rsidRPr="00137158" w:rsidRDefault="00D402AF" w:rsidP="00D402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Bras</w:t>
                              </w:r>
                              <w:r w:rsidRPr="0013715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858076" y="335809"/>
                            <a:ext cx="633819" cy="555044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906645" y="925799"/>
                            <a:ext cx="5848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2AF" w:rsidRPr="00137158" w:rsidRDefault="00D402AF" w:rsidP="00D402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Mécanisme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038301" y="608885"/>
                            <a:ext cx="11024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049325" y="608885"/>
                            <a:ext cx="383468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Freeform 163"/>
                        <wps:cNvSpPr>
                          <a:spLocks/>
                        </wps:cNvSpPr>
                        <wps:spPr bwMode="auto">
                          <a:xfrm>
                            <a:off x="2049097" y="145290"/>
                            <a:ext cx="383704" cy="463595"/>
                          </a:xfrm>
                          <a:custGeom>
                            <a:avLst/>
                            <a:gdLst>
                              <a:gd name="T0" fmla="*/ 0 w 430"/>
                              <a:gd name="T1" fmla="*/ 365 h 365"/>
                              <a:gd name="T2" fmla="*/ 0 w 430"/>
                              <a:gd name="T3" fmla="*/ 0 h 365"/>
                              <a:gd name="T4" fmla="*/ 430 w 430"/>
                              <a:gd name="T5" fmla="*/ 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365">
                                <a:moveTo>
                                  <a:pt x="0" y="365"/>
                                </a:moveTo>
                                <a:lnTo>
                                  <a:pt x="0" y="0"/>
                                </a:ln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5"/>
                        <wps:cNvSpPr>
                          <a:spLocks/>
                        </wps:cNvSpPr>
                        <wps:spPr bwMode="auto">
                          <a:xfrm>
                            <a:off x="2049325" y="608885"/>
                            <a:ext cx="383468" cy="498813"/>
                          </a:xfrm>
                          <a:custGeom>
                            <a:avLst/>
                            <a:gdLst>
                              <a:gd name="T0" fmla="*/ 0 w 430"/>
                              <a:gd name="T1" fmla="*/ 0 h 401"/>
                              <a:gd name="T2" fmla="*/ 0 w 430"/>
                              <a:gd name="T3" fmla="*/ 401 h 401"/>
                              <a:gd name="T4" fmla="*/ 430 w 430"/>
                              <a:gd name="T5" fmla="*/ 401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401">
                                <a:moveTo>
                                  <a:pt x="0" y="0"/>
                                </a:moveTo>
                                <a:lnTo>
                                  <a:pt x="0" y="401"/>
                                </a:lnTo>
                                <a:lnTo>
                                  <a:pt x="430" y="401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038308" y="594914"/>
                            <a:ext cx="29061" cy="368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7"/>
                        <wps:cNvSpPr>
                          <a:spLocks/>
                        </wps:cNvSpPr>
                        <wps:spPr bwMode="auto">
                          <a:xfrm>
                            <a:off x="1121369" y="701604"/>
                            <a:ext cx="59125" cy="73667"/>
                          </a:xfrm>
                          <a:custGeom>
                            <a:avLst/>
                            <a:gdLst>
                              <a:gd name="T0" fmla="*/ 29 w 59"/>
                              <a:gd name="T1" fmla="*/ 0 h 58"/>
                              <a:gd name="T2" fmla="*/ 0 w 59"/>
                              <a:gd name="T3" fmla="*/ 58 h 58"/>
                              <a:gd name="T4" fmla="*/ 59 w 59"/>
                              <a:gd name="T5" fmla="*/ 58 h 58"/>
                              <a:gd name="T6" fmla="*/ 29 w 59"/>
                              <a:gd name="T7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29" y="0"/>
                                </a:moveTo>
                                <a:lnTo>
                                  <a:pt x="0" y="58"/>
                                </a:lnTo>
                                <a:lnTo>
                                  <a:pt x="59" y="58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8"/>
                        <wps:cNvSpPr>
                          <a:spLocks/>
                        </wps:cNvSpPr>
                        <wps:spPr bwMode="auto">
                          <a:xfrm>
                            <a:off x="1150428" y="775188"/>
                            <a:ext cx="887880" cy="1053612"/>
                          </a:xfrm>
                          <a:custGeom>
                            <a:avLst/>
                            <a:gdLst>
                              <a:gd name="T0" fmla="*/ 1931 w 1931"/>
                              <a:gd name="T1" fmla="*/ 816 h 816"/>
                              <a:gd name="T2" fmla="*/ 0 w 1931"/>
                              <a:gd name="T3" fmla="*/ 816 h 816"/>
                              <a:gd name="T4" fmla="*/ 0 w 1931"/>
                              <a:gd name="T5" fmla="*/ 0 h 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1" h="816">
                                <a:moveTo>
                                  <a:pt x="1931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71"/>
                        <wps:cNvSpPr>
                          <a:spLocks/>
                        </wps:cNvSpPr>
                        <wps:spPr bwMode="auto">
                          <a:xfrm>
                            <a:off x="274150" y="572052"/>
                            <a:ext cx="58123" cy="7366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8"/>
                              <a:gd name="T2" fmla="*/ 0 w 58"/>
                              <a:gd name="T3" fmla="*/ 0 h 58"/>
                              <a:gd name="T4" fmla="*/ 0 w 58"/>
                              <a:gd name="T5" fmla="*/ 58 h 58"/>
                              <a:gd name="T6" fmla="*/ 58 w 58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3811" y="608885"/>
                            <a:ext cx="160339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Freeform 173"/>
                        <wps:cNvSpPr>
                          <a:spLocks/>
                        </wps:cNvSpPr>
                        <wps:spPr bwMode="auto">
                          <a:xfrm>
                            <a:off x="1019153" y="572052"/>
                            <a:ext cx="59125" cy="73667"/>
                          </a:xfrm>
                          <a:custGeom>
                            <a:avLst/>
                            <a:gdLst>
                              <a:gd name="T0" fmla="*/ 59 w 59"/>
                              <a:gd name="T1" fmla="*/ 29 h 58"/>
                              <a:gd name="T2" fmla="*/ 0 w 59"/>
                              <a:gd name="T3" fmla="*/ 0 h 58"/>
                              <a:gd name="T4" fmla="*/ 0 w 59"/>
                              <a:gd name="T5" fmla="*/ 58 h 58"/>
                              <a:gd name="T6" fmla="*/ 59 w 59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59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74"/>
                        <wps:cNvCnPr>
                          <a:cxnSpLocks noChangeShapeType="1"/>
                          <a:stCxn id="66" idx="3"/>
                        </wps:cNvCnPr>
                        <wps:spPr bwMode="auto">
                          <a:xfrm>
                            <a:off x="945080" y="608251"/>
                            <a:ext cx="74065" cy="634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223580" y="608885"/>
                            <a:ext cx="82638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784742" y="1090078"/>
                            <a:ext cx="29061" cy="368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717662" y="145290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Freeform 187"/>
                        <wps:cNvSpPr>
                          <a:spLocks/>
                        </wps:cNvSpPr>
                        <wps:spPr bwMode="auto">
                          <a:xfrm>
                            <a:off x="4796250" y="386614"/>
                            <a:ext cx="58123" cy="7366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8"/>
                              <a:gd name="T2" fmla="*/ 0 w 58"/>
                              <a:gd name="T3" fmla="*/ 0 h 58"/>
                              <a:gd name="T4" fmla="*/ 0 w 58"/>
                              <a:gd name="T5" fmla="*/ 58 h 58"/>
                              <a:gd name="T6" fmla="*/ 58 w 58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88"/>
                        <wps:cNvSpPr>
                          <a:spLocks/>
                        </wps:cNvSpPr>
                        <wps:spPr bwMode="auto">
                          <a:xfrm>
                            <a:off x="4578236" y="145290"/>
                            <a:ext cx="218002" cy="278157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255 w 452"/>
                              <a:gd name="T3" fmla="*/ 0 h 219"/>
                              <a:gd name="T4" fmla="*/ 255 w 452"/>
                              <a:gd name="T5" fmla="*/ 219 h 219"/>
                              <a:gd name="T6" fmla="*/ 452 w 452"/>
                              <a:gd name="T7" fmla="*/ 21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9"/>
                        <wps:cNvSpPr>
                          <a:spLocks/>
                        </wps:cNvSpPr>
                        <wps:spPr bwMode="auto">
                          <a:xfrm>
                            <a:off x="4796250" y="572052"/>
                            <a:ext cx="58123" cy="7366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8"/>
                              <a:gd name="T2" fmla="*/ 0 w 58"/>
                              <a:gd name="T3" fmla="*/ 0 h 58"/>
                              <a:gd name="T4" fmla="*/ 0 w 58"/>
                              <a:gd name="T5" fmla="*/ 58 h 58"/>
                              <a:gd name="T6" fmla="*/ 58 w 58"/>
                              <a:gd name="T7" fmla="*/ 2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578236" y="608885"/>
                            <a:ext cx="218002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Freeform 191"/>
                        <wps:cNvSpPr>
                          <a:spLocks/>
                        </wps:cNvSpPr>
                        <wps:spPr bwMode="auto">
                          <a:xfrm>
                            <a:off x="4796250" y="756220"/>
                            <a:ext cx="58123" cy="74937"/>
                          </a:xfrm>
                          <a:custGeom>
                            <a:avLst/>
                            <a:gdLst>
                              <a:gd name="T0" fmla="*/ 58 w 58"/>
                              <a:gd name="T1" fmla="*/ 29 h 59"/>
                              <a:gd name="T2" fmla="*/ 0 w 58"/>
                              <a:gd name="T3" fmla="*/ 0 h 59"/>
                              <a:gd name="T4" fmla="*/ 0 w 58"/>
                              <a:gd name="T5" fmla="*/ 59 h 59"/>
                              <a:gd name="T6" fmla="*/ 58 w 58"/>
                              <a:gd name="T7" fmla="*/ 2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32692" y="0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07602" y="0"/>
                            <a:ext cx="67063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717662" y="605571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32692" y="460281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07602" y="460281"/>
                            <a:ext cx="67063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717662" y="1107698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32692" y="962408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07602" y="962408"/>
                            <a:ext cx="67063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52654" y="523339"/>
                            <a:ext cx="5403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2AF" w:rsidRPr="00137158" w:rsidRDefault="00D402AF" w:rsidP="00D402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Correcteur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06221" y="465191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76"/>
                        <wps:cNvCnPr>
                          <a:cxnSpLocks noChangeShapeType="1"/>
                          <a:endCxn id="163" idx="2"/>
                        </wps:cNvCnPr>
                        <wps:spPr bwMode="auto">
                          <a:xfrm>
                            <a:off x="1893142" y="608885"/>
                            <a:ext cx="145159" cy="4446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038301" y="1684888"/>
                            <a:ext cx="586930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15168" y="145290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04880" y="0"/>
                            <a:ext cx="51278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15168" y="605571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04880" y="460281"/>
                            <a:ext cx="51278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15168" y="1107698"/>
                            <a:ext cx="189940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04880" y="962408"/>
                            <a:ext cx="512781" cy="278157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88"/>
                        <wps:cNvSpPr>
                          <a:spLocks/>
                        </wps:cNvSpPr>
                        <wps:spPr bwMode="auto">
                          <a:xfrm flipV="1">
                            <a:off x="4578220" y="775271"/>
                            <a:ext cx="218002" cy="332426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255 w 452"/>
                              <a:gd name="T3" fmla="*/ 0 h 219"/>
                              <a:gd name="T4" fmla="*/ 255 w 452"/>
                              <a:gd name="T5" fmla="*/ 219 h 219"/>
                              <a:gd name="T6" fmla="*/ 452 w 452"/>
                              <a:gd name="T7" fmla="*/ 21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5231" y="1828801"/>
                            <a:ext cx="338083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A5469F" id="Zone de dessin 190" o:spid="_x0000_s1030" editas="canvas" style="width:439.5pt;height:159.7pt;mso-position-horizontal-relative:char;mso-position-vertical-relative:line" coordsize="55816,2028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5816;height:20281;visibility:visible;mso-wrap-style:square">
                  <v:fill o:detectmouseclick="t"/>
                  <v:path o:connecttype="none"/>
                </v:shape>
                <v:shape id="Picture 13" o:spid="_x0000_s1032" type="#_x0000_t75" style="position:absolute;left:25383;top:1978;width:2986;height: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nrVrCAAAA2wAAAA8AAABkcnMvZG93bnJldi54bWxEj0FrAkEMhe9C/8OQQm86W8EiW0cpFcHi&#10;qSrtNeyku0t3kmVm1G1/vTkI3hLey3tfFqshdOZMMbXCDp4nBRjiSnzLtYPjYTOeg0kZ2WMnTA7+&#10;KMFq+TBaYOnlwp903ufaaAinEh00OfeltalqKGCaSE+s2o/EgFnXWFsf8aLhobPTonixAVvWhgZ7&#10;em+o+t2fggM5zWRHw9fhO6yns3+J8pHmW+eeHoe3VzCZhnw33663XvGVXn/RAez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J61awgAAANsAAAAPAAAAAAAAAAAAAAAAAJ8C&#10;AABkcnMvZG93bnJldi54bWxQSwUGAAAAAAQABAD3AAAAjgMAAAAA&#10;">
                  <v:imagedata r:id="rId10" o:title=""/>
                </v:shape>
                <v:oval id="Oval 35" o:spid="_x0000_s1033" style="position:absolute;left:10782;top:5161;width:1453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fa8MA&#10;AADbAAAADwAAAGRycy9kb3ducmV2LnhtbESPQWvCQBSE70L/w/IKvdWNKZQ2uoYYEHqtFdventln&#10;Nph9G7Ibjf76bkHwOMzMN8wiH20rTtT7xrGC2TQBQVw53XCtYPu1fn4D4QOyxtYxKbiQh3z5MFlg&#10;pt2ZP+m0CbWIEPYZKjAhdJmUvjJk0U9dRxy9g+sthij7WuoezxFuW5kmyau02HBcMNhRaag6bgar&#10;YOTVEcv9+85Yrob6+6f4xWuh1NPjWMxBBBrDPXxrf2gFLyn8f4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Hfa8MAAADbAAAADwAAAAAAAAAAAAAAAACYAgAAZHJzL2Rv&#10;d25yZXYueG1sUEsFBgAAAAAEAAQA9QAAAIgDAAAAAA==&#10;" strokeweight="0"/>
                <v:line id="Line 36" o:spid="_x0000_s1034" style="position:absolute;visibility:visible;mso-wrap-style:square" from="11033,6126" to="11323,6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HQMQAAADbAAAADwAAAGRycy9kb3ducmV2LnhtbESPT2vCQBTE74V+h+UVeqsb6x8kuoqW&#10;FrwaQ6m3Z/aZBLNvl+yqqZ/eFQSPw8z8hpktOtOIM7W+tqyg30tAEBdW11wqyLc/HxMQPiBrbCyT&#10;gn/ysJi/vsww1fbCGzpnoRQRwj5FBVUILpXSFxUZ9D3riKN3sK3BEGVbSt3iJcJNIz+TZCwN1hwX&#10;KnT0VVFxzE5GwfD7dM1G+z87dlsa7XQ/WbnfXKn3t245BRGoC8/wo73WCgYDuH+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zsdAxAAAANsAAAAPAAAAAAAAAAAA&#10;AAAAAKECAABkcnMvZG93bnJldi54bWxQSwUGAAAAAAQABAD5AAAAkgMAAAAA&#10;" strokeweight=".35pt">
                  <v:stroke joinstyle="bevel"/>
                </v:line>
                <v:line id="Line 37" o:spid="_x0000_s1035" style="position:absolute;visibility:visible;mso-wrap-style:square" from="11183,5949" to="11183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fNMMAAADbAAAADwAAAGRycy9kb3ducmV2LnhtbESPQWvCQBSE74X+h+UVvNWNVkWiq7RS&#10;wasxlHp7Zl+T0OzbJbtq9Ne7guBxmJlvmPmyM404UetrywoG/QQEcWF1zaWCfLd+n4LwAVljY5kU&#10;XMjDcvH6MsdU2zNv6ZSFUkQI+xQVVCG4VEpfVGTQ960jjt6fbQ2GKNtS6hbPEW4aOUySiTRYc1yo&#10;0NGqouI/OxoFo+/jNRsffu3E7Wi814Pky/3kSvXeus8ZiEBdeIYf7Y1W8DGC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XzTDAAAA2wAAAA8AAAAAAAAAAAAA&#10;AAAAoQIAAGRycy9kb3ducmV2LnhtbFBLBQYAAAAABAAEAPkAAACRAwAAAAA=&#10;" strokeweight=".35pt">
                  <v:stroke joinstyle="bevel"/>
                </v:line>
                <v:line id="Line 38" o:spid="_x0000_s1036" style="position:absolute;visibility:visible;mso-wrap-style:square" from="11404,6596" to="11694,6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6r8QAAADbAAAADwAAAGRycy9kb3ducmV2LnhtbESPQWvCQBSE74X+h+UVeqsbrZESXaWK&#10;gtdGKfX2zD6T0OzbJbuJsb++WxB6HGbmG2axGkwjemp9bVnBeJSAIC6srrlUcDzsXt5A+ICssbFM&#10;Cm7kYbV8fFhgpu2VP6jPQykihH2GCqoQXCalLyoy6EfWEUfvYluDIcq2lLrFa4SbRk6SZCYN1hwX&#10;KnS0qaj4zjujYLrtfvL0/GVn7kDpSY+Ttfs8KvX8NLzPQQQawn/43t5rBa8p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/qvxAAAANsAAAAPAAAAAAAAAAAA&#10;AAAAAKECAABkcnMvZG93bnJldi54bWxQSwUGAAAAAAQABAD5AAAAkgMAAAAA&#10;" strokeweight=".35pt">
                  <v:stroke joinstyle="bevel"/>
                </v:line>
                <v:rect id="Rectangle 69" o:spid="_x0000_s1037" style="position:absolute;left:3322;top:4691;width:6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kW8IA&#10;AADbAAAADwAAAGRycy9kb3ducmV2LnhtbESPS4vCQBCE7wv+h6EFb+tED0GyjiI+YHEXxMfem0yb&#10;BDM9IdMbs/9+RxA8FlX1FTVf9q5WHbWh8mxgMk5AEefeVlwYuJx37zNQQZAt1p7JwB8FWC4Gb3PM&#10;rL/zkbqTFCpCOGRooBRpMq1DXpLDMPYNcfSuvnUoUbaFti3eI9zVepokqXZYcVwosaF1Sfnt9OsM&#10;HI761n3NfjYoWyd8/t52m/3FmNGwX32AEurlFX62P62BNIXHl/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mRbwgAAANsAAAAPAAAAAAAAAAAAAAAAAJgCAABkcnMvZG93&#10;bnJldi54bWxQSwUGAAAAAAQABAD1AAAAhwMAAAAA&#10;" filled="f" strokeweight=".35pt"/>
                <v:rect id="Rectangle 128" o:spid="_x0000_s1038" style="position:absolute;left:49064;top:3866;width:3308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  <v:textbox style="mso-fit-shape-to-text:t" inset="0,0,0,0">
                    <w:txbxContent>
                      <w:p w:rsidR="00D402AF" w:rsidRPr="00137158" w:rsidRDefault="00D402AF" w:rsidP="00D402A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Bras</w:t>
                        </w:r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29" o:spid="_x0000_s1039" style="position:absolute;left:49066;top:5720;width:3308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:rsidR="00D402AF" w:rsidRPr="00137158" w:rsidRDefault="00D402AF" w:rsidP="00D402A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Bras</w:t>
                        </w:r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30" o:spid="_x0000_s1040" style="position:absolute;left:49066;top:7574;width:3308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:rsidR="00D402AF" w:rsidRPr="00137158" w:rsidRDefault="00D402AF" w:rsidP="00D402A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Bras</w:t>
                        </w:r>
                        <w:r w:rsidRPr="0013715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31" o:spid="_x0000_s1041" style="position:absolute;left:48580;top:3358;width:6338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6nvsQA&#10;AADcAAAADwAAAGRycy9kb3ducmV2LnhtbESPQWvCQBCF70L/wzJCb7rRQ5HoKqIWSlsoRnsfstMk&#10;mJ0N2WlM/33nUOhthvfmvW82uzG0ZqA+NZEdLOYZGOIy+oYrB9fL82wFJgmyxzYyOfihBLvtw2SD&#10;uY93PtNQSGU0hFOODmqRLrc2lTUFTPPYEav2FfuAomtfWd/jXcNDa5dZ9mQDNqwNNXZ0qKm8Fd/B&#10;wcfZ3oa31ecR5RSEL++n4fh6de5xOu7XYIRG+Tf/Xb94xV8qrT6jE9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up77EAAAA3AAAAA8AAAAAAAAAAAAAAAAAmAIAAGRycy9k&#10;b3ducmV2LnhtbFBLBQYAAAAABAAEAPUAAACJAwAAAAA=&#10;" filled="f" strokeweight=".35pt"/>
                <v:rect id="Rectangle 132" o:spid="_x0000_s1042" style="position:absolute;left:49066;top:9257;width:5848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:rsidR="00D402AF" w:rsidRPr="00137158" w:rsidRDefault="00D402AF" w:rsidP="00D402A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Mécanisme</w:t>
                        </w:r>
                      </w:p>
                    </w:txbxContent>
                  </v:textbox>
                </v:rect>
                <v:line id="Line 159" o:spid="_x0000_s1043" style="position:absolute;visibility:visible;mso-wrap-style:square" from="20383,6088" to="20493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SNcQAAADcAAAADwAAAGRycy9kb3ducmV2LnhtbERPS2vCQBC+F/wPywi91Y2FBomuEi0F&#10;LwWrpXocspMHZmdjds2jv75bKPQ2H99zVpvB1KKj1lWWFcxnEQjizOqKCwWfp7enBQjnkTXWlknB&#10;SA4268nDChNte/6g7ugLEULYJaig9L5JpHRZSQbdzDbEgctta9AH2BZSt9iHcFPL5yiKpcGKQ0OJ&#10;De1Kyq7Hu1FQj+/5oSnShTzczq/773u3/brkSj1Oh3QJwtPg/8V/7r0O819i+H0mXC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ZI1xAAAANwAAAAPAAAAAAAAAAAA&#10;AAAAAKECAABkcnMvZG93bnJldi54bWxQSwUGAAAAAAQABAD5AAAAkgMAAAAA&#10;" strokeweight=".35pt">
                  <v:stroke joinstyle="miter"/>
                </v:line>
                <v:line id="Line 161" o:spid="_x0000_s1044" style="position:absolute;visibility:visible;mso-wrap-style:square" from="20493,6088" to="24327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qsMUAAADcAAAADwAAAGRycy9kb3ducmV2LnhtbESPQWsCMRCF74X+hzAFbzXbosVujSJS&#10;wYMeqkKvw2aaXbqZhE1c1/76zkHwNsN789438+XgW9VTl5rABl7GBSjiKtiGnYHTcfM8A5UyssU2&#10;MBm4UoLl4vFhjqUNF/6i/pCdkhBOJRqoc46l1qmqyWMah0gs2k/oPGZZO6dthxcJ961+LYo37bFh&#10;aagx0rqm6vdw9gYmu+/P8/74936Ke9fHVbF16xiMGT0Nqw9QmYZ8N9+ut1bwp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HqsMUAAADcAAAADwAAAAAAAAAA&#10;AAAAAAChAgAAZHJzL2Rvd25yZXYueG1sUEsFBgAAAAAEAAQA+QAAAJMDAAAAAA==&#10;" strokeweight=".35pt">
                  <v:stroke endarrow="block" joinstyle="miter"/>
                </v:line>
                <v:shape id="Freeform 163" o:spid="_x0000_s1045" style="position:absolute;left:20490;top:1452;width:3838;height:4636;visibility:visible;mso-wrap-style:square;v-text-anchor:top" coordsize="43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6G8UA&#10;AADcAAAADwAAAGRycy9kb3ducmV2LnhtbESPQWvCQBCF7wX/wzJCb3WjUCvRVUQQRFQ0Foq3ITtN&#10;UrOzIbtq+u87B6G3Gd6b976ZLTpXqzu1ofJsYDhIQBHn3lZcGPg8r98moEJEtlh7JgO/FGAx773M&#10;MLX+wSe6Z7FQEsIhRQNljE2qdchLchgGviEW7du3DqOsbaFtiw8Jd7UeJclYO6xYGkpsaFVSfs1u&#10;zoA9ZNv1fkuBRnw5fi2Pu/efj50xr/1uOQUVqYv/5uf1xgr+WPDlGZ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XobxQAAANwAAAAPAAAAAAAAAAAAAAAAAJgCAABkcnMv&#10;ZG93bnJldi54bWxQSwUGAAAAAAQABAD1AAAAigMAAAAA&#10;" path="m,365l,,430,e" filled="f" strokeweight=".35pt">
                  <v:stroke endarrow="block" joinstyle="miter"/>
                  <v:path arrowok="t" o:connecttype="custom" o:connectlocs="0,463595;0,0;383704,0" o:connectangles="0,0,0"/>
                </v:shape>
                <v:shape id="Freeform 165" o:spid="_x0000_s1046" style="position:absolute;left:20493;top:6088;width:3834;height:4988;visibility:visible;mso-wrap-style:square;v-text-anchor:top" coordsize="430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y8MIA&#10;AADcAAAADwAAAGRycy9kb3ducmV2LnhtbERP32vCMBB+H/g/hBP2NlNFZFSjiCK6IcJUfD6bs602&#10;l5Jktv73Rhjs7T6+nzeZtaYSd3K+tKyg30tAEGdWl5wrOB5WH58gfEDWWFkmBQ/yMJt23iaYatvw&#10;D933IRcxhH2KCooQ6lRKnxVk0PdsTRy5i3UGQ4Qul9phE8NNJQdJMpIGS44NBda0KCi77X+Ngq/z&#10;6rpt+tl2t5TytL6cXTP8dkq9d9v5GESgNvyL/9wbHeePBvB6Jl4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LLwwgAAANwAAAAPAAAAAAAAAAAAAAAAAJgCAABkcnMvZG93&#10;bnJldi54bWxQSwUGAAAAAAQABAD1AAAAhwMAAAAA&#10;" path="m,l,401r430,e" filled="f" strokeweight=".35pt">
                  <v:stroke endarrow="block" joinstyle="miter"/>
                  <v:path arrowok="t" o:connecttype="custom" o:connectlocs="0,0;0,498813;383468,498813" o:connectangles="0,0,0"/>
                </v:shape>
                <v:oval id="Oval 166" o:spid="_x0000_s1047" style="position:absolute;left:20383;top:5949;width:290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eFbMEA&#10;AADcAAAADwAAAGRycy9kb3ducmV2LnhtbERPTWsCMRC9F/wPYQRvNdsKS1mNIoXC0pPVgtchGTer&#10;m8mapOu2v74pFLzN433OajO6TgwUYutZwdO8AEGsvWm5UfB5eHt8ARETssHOMyn4pgib9eRhhZXx&#10;N/6gYZ8akUM4VqjAptRXUkZtyWGc+544cycfHKYMQyNNwFsOd518LopSOmw5N1js6dWSvuy/nIJ3&#10;N+x03duAelvujmd7rX/kVanZdNwuQSQa0138765Nnl8u4O+Zf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3hWzBAAAA3AAAAA8AAAAAAAAAAAAAAAAAmAIAAGRycy9kb3du&#10;cmV2LnhtbFBLBQYAAAAABAAEAPUAAACGAwAAAAA=&#10;" fillcolor="black" strokeweight="0"/>
                <v:shape id="Freeform 167" o:spid="_x0000_s1048" style="position:absolute;left:11213;top:7016;width:591;height:736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07osEA&#10;AADcAAAADwAAAGRycy9kb3ducmV2LnhtbERPS2sCMRC+F/ofwhR6q1lFpKxGEV94qvVx8TZsxt3g&#10;ZrLsRN3++0Yo9DYf33Mms87X6k6tuMAG+r0MFHERrOPSwOm4/vgEJRHZYh2YDPyQwGz6+jLB3IYH&#10;7+l+iKVKISw5GqhibHKtpajIo/RCQ5y4S2g9xgTbUtsWHync13qQZSPt0XFqqLChRUXF9XDzBnB3&#10;lNVSs2z2/UbOX1vnl9/OmPe3bj4GFamL/+I/99am+aMhPJ9JF+j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NO6LBAAAA3AAAAA8AAAAAAAAAAAAAAAAAmAIAAGRycy9kb3du&#10;cmV2LnhtbFBLBQYAAAAABAAEAPUAAACGAwAAAAA=&#10;" path="m29,l,58r59,l29,xe" fillcolor="black" stroked="f">
                  <v:path arrowok="t" o:connecttype="custom" o:connectlocs="29061,0;0,73667;59125,73667;29061,0" o:connectangles="0,0,0,0"/>
                </v:shape>
                <v:shape id="Freeform 168" o:spid="_x0000_s1049" style="position:absolute;left:11504;top:7751;width:8879;height:10537;visibility:visible;mso-wrap-style:square;v-text-anchor:top" coordsize="1931,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vg8IA&#10;AADcAAAADwAAAGRycy9kb3ducmV2LnhtbERPTWvCQBC9F/oflil4q5soWk2zSlELHqsreB2y0yRN&#10;djZmV03/fbdQ6G0e73Py9WBbcaPe144VpOMEBHHhTM2lgpN+f16A8AHZYOuYFHyTh/Xq8SHHzLg7&#10;H+h2DKWIIewzVFCF0GVS+qIii37sOuLIfbreYoiwL6Xp8R7DbSsnSTKXFmuODRV2tKmoaI5Xq2A2&#10;fOnL7qOcUrN/2eom1YfzUis1ehreXkEEGsK/+M+9N3H+fAa/z8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12+DwgAAANwAAAAPAAAAAAAAAAAAAAAAAJgCAABkcnMvZG93&#10;bnJldi54bWxQSwUGAAAAAAQABAD1AAAAhwMAAAAA&#10;" path="m1931,816l,816,,e" filled="f" strokeweight=".35pt">
                  <v:stroke joinstyle="miter"/>
                  <v:path arrowok="t" o:connecttype="custom" o:connectlocs="887880,1053612;0,1053612;0,0" o:connectangles="0,0,0"/>
                </v:shape>
                <v:shape id="Freeform 171" o:spid="_x0000_s1050" style="position:absolute;left:2741;top:5720;width:581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MAscUA&#10;AADcAAAADwAAAGRycy9kb3ducmV2LnhtbESPQWvCQBCF74X+h2UKvdWNhYqNriIFm1JP0YLXITsm&#10;0exs2N2a9N93DoK3Gd6b975ZrkfXqSuF2Ho2MJ1koIgrb1uuDfwcti9zUDEhW+w8k4E/irBePT4s&#10;Mbd+4JKu+1QrCeGYo4EmpT7XOlYNOYwT3xOLdvLBYZI11NoGHCTcdfo1y2baYcvS0GBPHw1Vl/2v&#10;M1DuBiyO4XwqysxvP9++i0v/fjTm+WncLEAlGtPdfLv+soI/E1p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wCxxQAAANwAAAAPAAAAAAAAAAAAAAAAAJgCAABkcnMv&#10;ZG93bnJldi54bWxQSwUGAAAAAAQABAD1AAAAigMAAAAA&#10;" path="m58,29l,,,58,58,29xe" fillcolor="black" stroked="f">
                  <v:path arrowok="t" o:connecttype="custom" o:connectlocs="58123,36834;0,0;0,73667;58123,36834" o:connectangles="0,0,0,0"/>
                </v:shape>
                <v:line id="Line 172" o:spid="_x0000_s1051" style="position:absolute;visibility:visible;mso-wrap-style:square" from="1138,6088" to="2741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LM+sQAAADcAAAADwAAAGRycy9kb3ducmV2LnhtbERPS2vCQBC+F/oflin0ppv2IDF1FdtS&#10;yEWIWlqPQ3bywOxsml1j4q93BaG3+fies1gNphE9da62rOBlGoEgzq2uuVTwvf+axCCcR9bYWCYF&#10;IzlYLR8fFphoe+Yt9TtfihDCLkEFlfdtIqXLKzLoprYlDlxhO4M+wK6UusNzCDeNfI2imTRYc2io&#10;sKWPivLj7mQUNOOmyNpyHcvs7/czvZz6959DodTz07B+A+Fp8P/iuzvVYf5sDrdnwgV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Usz6xAAAANwAAAAPAAAAAAAAAAAA&#10;AAAAAKECAABkcnMvZG93bnJldi54bWxQSwUGAAAAAAQABAD5AAAAkgMAAAAA&#10;" strokeweight=".35pt">
                  <v:stroke joinstyle="miter"/>
                </v:line>
                <v:shape id="Freeform 173" o:spid="_x0000_s1052" style="position:absolute;left:10191;top:5720;width:591;height:737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+rfMQA&#10;AADcAAAADwAAAGRycy9kb3ducmV2LnhtbESPT08CQQzF7yZ+h0lNuMksHsSsDMSIGE4ofy7emp26&#10;O3Gns9kOsHx7eiDx1ua9vvfrbDHE1pyol5DYwWRcgCGukg9cOzjsV48vYCQje2wTk4MLCSzm93cz&#10;LH0685ZOu1wbDWEp0UGTc1daK1VDEWWcOmLVflMfMeva19b3eNbw2Nqnoni2EQNrQ4MdvTdU/e2O&#10;0QF+7eVjaVk+t5NOfjbrEJffwbnRw/D2CibTkP/Nt+u1V/yp4uszOoGd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vq3zEAAAA3AAAAA8AAAAAAAAAAAAAAAAAmAIAAGRycy9k&#10;b3ducmV2LnhtbFBLBQYAAAAABAAEAPUAAACJAwAAAAA=&#10;" path="m59,29l,,,58,59,29xe" fillcolor="black" stroked="f">
                  <v:path arrowok="t" o:connecttype="custom" o:connectlocs="59125,36834;0,0;0,73667;59125,36834" o:connectangles="0,0,0,0"/>
                </v:shape>
                <v:line id="Line 174" o:spid="_x0000_s1053" style="position:absolute;visibility:visible;mso-wrap-style:square" from="9450,6082" to="10191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1WIcQAAADcAAAADwAAAGRycy9kb3ducmV2LnhtbERPS2vCQBC+F/oflin0VjfxUCV1lbQi&#10;eBGsltbjkJ08MDsbs2se/nq3UOhtPr7nLFaDqUVHrassK4gnEQjizOqKCwVfx83LHITzyBpry6Rg&#10;JAer5ePDAhNte/6k7uALEULYJaig9L5JpHRZSQbdxDbEgctta9AH2BZSt9iHcFPLaRS9SoMVh4YS&#10;G/ooKTsfrkZBPe7yfVOkc7m//Ky3t2v3/n3KlXp+GtI3EJ4G/y/+c291mD+L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/VYhxAAAANwAAAAPAAAAAAAAAAAA&#10;AAAAAKECAABkcnMvZG93bnJldi54bWxQSwUGAAAAAAQABAD5AAAAkgMAAAAA&#10;" strokeweight=".35pt">
                  <v:stroke joinstyle="miter"/>
                </v:line>
                <v:line id="Line 176" o:spid="_x0000_s1054" style="position:absolute;visibility:visible;mso-wrap-style:square" from="12235,6088" to="13062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kocMAAADcAAAADwAAAGRycy9kb3ducmV2LnhtbERPS2sCMRC+F/wPYYTealZbqq5GEbHg&#10;oR58gNdhM2YXN5Owieu2v74RhN7m43vOfNnZWrTUhMqxguEgA0FcOF2xUXA6fr1NQISIrLF2TAp+&#10;KMBy0XuZY67dnffUHqIRKYRDjgrKGH0uZShKshgGzhMn7uIaizHBxkjd4D2F21qOsuxTWqw4NZTo&#10;aV1ScT3crIKP7/Pmtjv+Tk9+Z1q/yrZm7Z1Sr/1uNQMRqYv/4qd7q9P88Ts8nk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gJKHDAAAA3AAAAA8AAAAAAAAAAAAA&#10;AAAAoQIAAGRycy9kb3ducmV2LnhtbFBLBQYAAAAABAAEAPkAAACRAwAAAAA=&#10;" strokeweight=".35pt">
                  <v:stroke endarrow="block" joinstyle="miter"/>
                </v:line>
                <v:oval id="Oval 182" o:spid="_x0000_s1055" style="position:absolute;left:37847;top:10900;width:291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kW8EA&#10;AADcAAAADwAAAGRycy9kb3ducmV2LnhtbERPTWsCMRC9F/ofwhS81awetN0aRQRh8WRtodchGTer&#10;m8maxHXbX98Ihd7m8T5nsRpcK3oKsfGsYDIuQBBrbxquFXx+bJ9fQMSEbLD1TAq+KcJq+fiwwNL4&#10;G79Tf0i1yCEcS1RgU+pKKaO25DCOfUecuaMPDlOGoZYm4C2Hu1ZOi2ImHTacGyx2tLGkz4erU7Bz&#10;/V5XnQ2o17P918leqh95UWr0NKzfQCQa0r/4z12ZPH/+Cvdn8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GJFvBAAAA3AAAAA8AAAAAAAAAAAAAAAAAmAIAAGRycy9kb3du&#10;cmV2LnhtbFBLBQYAAAAABAAEAPUAAACGAwAAAAA=&#10;" fillcolor="black" strokeweight="0"/>
                <v:line id="Line 184" o:spid="_x0000_s1056" style="position:absolute;visibility:visible;mso-wrap-style:square" from="37176,1452" to="39076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tvasEAAADcAAAADwAAAGRycy9kb3ducmV2LnhtbERPTYvCMBC9L/gfwgje1lRZFq1GEXHB&#10;gx5WBa9DM6bFZhKaWKu/fiMIe5vH+5z5srO1aKkJlWMFo2EGgrhwumKj4HT8+ZyACBFZY+2YFDwo&#10;wHLR+5hjrt2df6k9RCNSCIccFZQx+lzKUJRkMQydJ07cxTUWY4KNkbrBewq3tRxn2be0WHFqKNHT&#10;uqTierhZBV+78+a2Pz6nJ783rV9lW7P2TqlBv1vNQETq4r/47d7qNH8ygtcz6QK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a29qwQAAANwAAAAPAAAAAAAAAAAAAAAA&#10;AKECAABkcnMvZG93bnJldi54bWxQSwUGAAAAAAQABAD5AAAAjwMAAAAA&#10;" strokeweight=".35pt">
                  <v:stroke endarrow="block" joinstyle="miter"/>
                </v:line>
                <v:shape id="Freeform 187" o:spid="_x0000_s1057" style="position:absolute;left:47962;top:3866;width:581;height:736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sTsIA&#10;AADcAAAADwAAAGRycy9kb3ducmV2LnhtbERPTWvCQBC9F/wPywje6sZii0ZXEUFT2lNU8DpkxySa&#10;nQ27WxP/fbdQ8DaP9znLdW8acSfna8sKJuMEBHFhdc2lgtNx9zoD4QOyxsYyKXiQh/Vq8LLEVNuO&#10;c7ofQiliCPsUFVQhtKmUvqjIoB/bljhyF+sMhghdKbXDLoabRr4lyYc0WHNsqLClbUXF7fBjFOTf&#10;HWZnd71keWJ3+/ev7NbOz0qNhv1mASJQH57if/enjvNnU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IuxOwgAAANwAAAAPAAAAAAAAAAAAAAAAAJgCAABkcnMvZG93&#10;bnJldi54bWxQSwUGAAAAAAQABAD1AAAAhwMAAAAA&#10;" path="m58,29l,,,58,58,29xe" fillcolor="black" stroked="f">
                  <v:path arrowok="t" o:connecttype="custom" o:connectlocs="58123,36834;0,0;0,73667;58123,36834" o:connectangles="0,0,0,0"/>
                </v:shape>
                <v:shape id="Freeform 188" o:spid="_x0000_s1058" style="position:absolute;left:45782;top:1452;width:2180;height:2782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7+gsQA&#10;AADcAAAADwAAAGRycy9kb3ducmV2LnhtbERPTWvCQBC9C/6HZYRegm5aW5HoKjZQkEIPpnrwNmTH&#10;TTQ7G7Jbjf++Wyh4m8f7nOW6t424UudrxwqeJykI4tLpmo2C/ffHeA7CB2SNjWNScCcP69VwsMRM&#10;uxvv6FoEI2II+wwVVCG0mZS+rMiin7iWOHIn11kMEXZG6g5vMdw28iVNZ9JizbGhwpbyispL8WMV&#10;HG1hLodXOf16P+WJOTfJZ75NlHoa9ZsFiEB9eIj/3Vsd58/f4O+Ze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e/oLEAAAA3AAAAA8AAAAAAAAAAAAAAAAAmAIAAGRycy9k&#10;b3ducmV2LnhtbFBLBQYAAAAABAAEAPUAAACJAwAAAAA=&#10;" path="m,l255,r,219l452,219e" filled="f" strokeweight=".35pt">
                  <v:stroke joinstyle="miter"/>
                  <v:path arrowok="t" o:connecttype="custom" o:connectlocs="0,0;122988,0;122988,278157;218002,278157" o:connectangles="0,0,0,0"/>
                </v:shape>
                <v:shape id="Freeform 189" o:spid="_x0000_s1059" style="position:absolute;left:47962;top:5720;width:581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XosEA&#10;AADcAAAADwAAAGRycy9kb3ducmV2LnhtbERPTYvCMBC9L/gfwgje1lRB0WoUEdzK7qkqeB2asa02&#10;k5Jkbf33m4WFvc3jfc5625tGPMn52rKCyTgBQVxYXXOp4HI+vC9A+ICssbFMCl7kYbsZvK0x1bbj&#10;nJ6nUIoYwj5FBVUIbSqlLyoy6Me2JY7czTqDIUJXSu2wi+GmkdMkmUuDNceGClvaV1Q8Tt9GQf7V&#10;YXZ191uWJ/bwMfvMHu3yqtRo2O9WIAL14V/85z7qOH8xh9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816LBAAAA3AAAAA8AAAAAAAAAAAAAAAAAmAIAAGRycy9kb3du&#10;cmV2LnhtbFBLBQYAAAAABAAEAPUAAACGAwAAAAA=&#10;" path="m58,29l,,,58,58,29xe" fillcolor="black" stroked="f">
                  <v:path arrowok="t" o:connecttype="custom" o:connectlocs="58123,36834;0,0;0,73667;58123,36834" o:connectangles="0,0,0,0"/>
                </v:shape>
                <v:line id="Line 190" o:spid="_x0000_s1060" style="position:absolute;visibility:visible;mso-wrap-style:square" from="45782,6088" to="47962,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0b6cQAAADcAAAADwAAAGRycy9kb3ducmV2LnhtbERPS2vCQBC+C/0PyxR6M5t6qCG6hrRF&#10;8CJYW1qPQ3byoNnZNLvG6K93C4K3+fies8xG04qBetdYVvAcxSCIC6sbrhR8fa6nCQjnkTW2lknB&#10;mRxkq4fJElNtT/xBw95XIoSwS1FB7X2XSumKmgy6yHbEgSttb9AH2FdS93gK4aaVszh+kQYbDg01&#10;dvRWU/G7PxoF7Xlb7roqT+Tu7+d9czkOr9+HUqmnxzFfgPA0+rv45t7oMD+Zw/8z4QK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RvpxAAAANwAAAAPAAAAAAAAAAAA&#10;AAAAAKECAABkcnMvZG93bnJldi54bWxQSwUGAAAAAAQABAD5AAAAkgMAAAAA&#10;" strokeweight=".35pt">
                  <v:stroke joinstyle="miter"/>
                </v:line>
                <v:shape id="Freeform 191" o:spid="_x0000_s1061" style="position:absolute;left:47962;top:7562;width:581;height:74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KVcUA&#10;AADcAAAADwAAAGRycy9kb3ducmV2LnhtbESPQWvCQBCF74X+h2UKvdVNRUoaXUUqQkuhoBXxOGTH&#10;JJqdDbtbTf595yB4m+G9ee+b2aJ3rbpQiI1nA6+jDBRx6W3DlYHd7/olBxUTssXWMxkYKMJi/vgw&#10;w8L6K2/osk2VkhCOBRqoU+oKrWNZk8M48h2xaEcfHCZZQ6VtwKuEu1aPs+xNO2xYGmrs6KOm8rz9&#10;cwY2h+PKDafvfP8zDu8Yhsn+CyfGPD/1yymoRH26m2/Xn1bwc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MpVxQAAANwAAAAPAAAAAAAAAAAAAAAAAJgCAABkcnMv&#10;ZG93bnJldi54bWxQSwUGAAAAAAQABAD1AAAAigMAAAAA&#10;" path="m58,29l,,,59,58,29xe" fillcolor="black" stroked="f">
                  <v:path arrowok="t" o:connecttype="custom" o:connectlocs="58123,36833;0,0;0,74937;58123,36833" o:connectangles="0,0,0,0"/>
                </v:shape>
                <v:rect id="Rectangle 69" o:spid="_x0000_s1062" style="position:absolute;left:24326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HxMAA&#10;AADcAAAADwAAAGRycy9kb3ducmV2LnhtbERPS2vCQBC+F/wPywi91Y0eio2uIj5ArFB83YfsmASz&#10;syE7xvjvu0Kht/n4njOdd65SLTWh9GxgOEhAEWfelpwbOJ82H2NQQZAtVp7JwJMCzGe9tymm1j/4&#10;QO1RchVDOKRooBCpU61DVpDDMPA1ceSuvnEoETa5tg0+Yrir9ChJPrXDkmNDgTUtC8pux7sz8HPQ&#10;t/Z7fFmhrJ3wab9uV7uzMe/9bjEBJdTJv/jPvbVx/tcQXs/EC/T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vHxMAAAADcAAAADwAAAAAAAAAAAAAAAACYAgAAZHJzL2Rvd25y&#10;ZXYueG1sUEsFBgAAAAAEAAQA9QAAAIUDAAAAAA==&#10;" filled="f" strokeweight=".35pt"/>
                <v:rect id="Rectangle 69" o:spid="_x0000_s1063" style="position:absolute;left:39076;width:670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kXMIA&#10;AADcAAAADwAAAGRycy9kb3ducmV2LnhtbERP22rCQBB9L/gPyxT6VjeVUjTNRkQtlFYQL30fsmMS&#10;zM6G7BjTv+8WBN/mcK6TzQfXqJ66UHs28DJOQBEX3tZcGjgePp6noIIgW2w8k4FfCjDPRw8ZptZf&#10;eUf9XkoVQzikaKASaVOtQ1GRwzD2LXHkTr5zKBF2pbYdXmO4a/QkSd60w5pjQ4UtLSsqzvuLM7Dd&#10;6XP/Pf1Zoayd8GGz7ldfR2OeHofFOyihQe7im/vTxvmzV/h/Jl6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GRcwgAAANwAAAAPAAAAAAAAAAAAAAAAAJgCAABkcnMvZG93&#10;bnJldi54bWxQSwUGAAAAAAQABAD1AAAAhwMAAAAA&#10;" filled="f" strokeweight=".35pt"/>
                <v:line id="Line 184" o:spid="_x0000_s1064" style="position:absolute;visibility:visible;mso-wrap-style:square" from="37176,6055" to="39076,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0NTMUAAADcAAAADwAAAGRycy9kb3ducmV2LnhtbESPQWsCMRSE70L/Q3iF3jRRitSt2UWk&#10;BQ/1UBV6fWye2cXNS9jEddtf3wiFHoeZ+YZZV6PrxEB9bD1rmM8UCOLam5athtPxffoCIiZkg51n&#10;0vBNEaryYbLGwvgbf9JwSFZkCMcCNTQphULKWDfkMM58IM7e2fcOU5a9labHW4a7Ti6UWkqHLeeF&#10;BgNtG6ovh6vT8Pzx9XbdH39Wp7C3Q9iond0Gr/XT47h5BZFoTP/hv/bOaFioOdzP5CM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50NTMUAAADcAAAADwAAAAAAAAAA&#10;AAAAAAChAgAAZHJzL2Rvd25yZXYueG1sUEsFBgAAAAAEAAQA+QAAAJMDAAAAAA==&#10;" strokeweight=".35pt">
                  <v:stroke endarrow="block" joinstyle="miter"/>
                </v:line>
                <v:rect id="Rectangle 69" o:spid="_x0000_s1065" style="position:absolute;left:24326;top:4602;width:587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tSMMA&#10;AADcAAAADwAAAGRycy9kb3ducmV2LnhtbESPS4vCQBCE7wv+h6GFva0Tc1gk6yjiA5Z1QXzsvcm0&#10;STDTEzJtjP9+RxA8FlX1FTWd965WHbWh8mxgPEpAEefeVlwYOB03HxNQQZAt1p7JwJ0CzGeDtylm&#10;1t94T91BChUhHDI0UIo0mdYhL8lhGPmGOHpn3zqUKNtC2xZvEe5qnSbJp3ZYcVwosaFlSfnlcHUG&#10;dnt96baTvxXK2gkff9fd6udkzPuwX3yBEurlFX62v62BNEnhcSYeAT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atSMMAAADcAAAADwAAAAAAAAAAAAAAAACYAgAAZHJzL2Rv&#10;d25yZXYueG1sUEsFBgAAAAAEAAQA9QAAAIgDAAAAAA==&#10;" filled="f" strokeweight=".35pt"/>
                <v:rect id="Rectangle 69" o:spid="_x0000_s1066" style="position:absolute;left:39076;top:4602;width:670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oI08MA&#10;AADcAAAADwAAAGRycy9kb3ducmV2LnhtbESPW2vCQBSE3wX/w3IKfdNNLRSJriJeQKwgXvp+yJ4m&#10;wezZkD3G+O+7BcHHYWa+YabzzlWqpSaUng18DBNQxJm3JecGLufNYAwqCLLFyjMZeFCA+azfm2Jq&#10;/Z2P1J4kVxHCIUUDhUidah2yghyGoa+Jo/frG4cSZZNr2+A9wl2lR0nypR2WHBcKrGlZUHY93ZyB&#10;w1Ff2+/xzwpl7YTP+3W72l2MeX/rFhNQQp28ws/21hoYJZ/wfyYeAT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oI08MAAADcAAAADwAAAAAAAAAAAAAAAACYAgAAZHJzL2Rv&#10;d25yZXYueG1sUEsFBgAAAAAEAAQA9QAAAIgDAAAAAA==&#10;" filled="f" strokeweight=".35pt"/>
                <v:line id="Line 184" o:spid="_x0000_s1067" style="position:absolute;visibility:visible;mso-wrap-style:square" from="37176,11076" to="39076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qu1MQAAADcAAAADwAAAGRycy9kb3ducmV2LnhtbESPT2sCMRTE70K/Q3gFb5pUROrWKCIV&#10;PNSDf6DXx+aZXdy8hE1ct/30jSD0OMzMb5jFqneN6KiNtWcNb2MFgrj0pmar4Xzajt5BxIRssPFM&#10;Gn4owmr5MlhgYfydD9QdkxUZwrFADVVKoZAylhU5jGMfiLN38a3DlGVrpWnxnuGukROlZtJhzXmh&#10;wkCbisrr8eY0TL++P2/70+/8HPa2C2u1s5vgtR6+9usPEIn69B9+tndGw0RN4XEmHw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6q7UxAAAANwAAAAPAAAAAAAAAAAA&#10;AAAAAKECAABkcnMvZG93bnJldi54bWxQSwUGAAAAAAQABAD5AAAAkgMAAAAA&#10;" strokeweight=".35pt">
                  <v:stroke endarrow="block" joinstyle="miter"/>
                </v:line>
                <v:rect id="Rectangle 69" o:spid="_x0000_s1068" style="position:absolute;left:24326;top:9624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1PMMA&#10;AADcAAAADwAAAGRycy9kb3ducmV2LnhtbESPW2vCQBSE3wX/w3IKfdNNhRaJriJeQKwgXvp+yJ4m&#10;wezZkD3G+O+7BcHHYWa+YabzzlWqpSaUng18DBNQxJm3JecGLufNYAwqCLLFyjMZeFCA+azfm2Jq&#10;/Z2P1J4kVxHCIUUDhUidah2yghyGoa+Jo/frG4cSZZNr2+A9wl2lR0nypR2WHBcKrGlZUHY93ZyB&#10;w1Ff2+/xzwpl7YTP+3W72l2MeX/rFhNQQp28ws/21hoYJZ/wfyYeAT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81PMMAAADcAAAADwAAAAAAAAAAAAAAAACYAgAAZHJzL2Rv&#10;d25yZXYueG1sUEsFBgAAAAAEAAQA9QAAAIgDAAAAAA==&#10;" filled="f" strokeweight=".35pt"/>
                <v:rect id="Rectangle 69" o:spid="_x0000_s1069" style="position:absolute;left:39076;top:9624;width:670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rS8IA&#10;AADcAAAADwAAAGRycy9kb3ducmV2LnhtbESPS4vCQBCE7wv+h6EFb+tEDyLRUcQHiLsgvu5Npk2C&#10;mZ6QaWP23+8sLHgsquorar7sXKVaakLp2cBomIAizrwtOTdwvew+p6CCIFusPJOBHwqwXPQ+5pha&#10;/+ITtWfJVYRwSNFAIVKnWoesIIdh6Gvi6N1941CibHJtG3xFuKv0OEkm2mHJcaHAmtYFZY/z0xk4&#10;nvSj/ZreNihbJ3z53rabw9WYQb9bzUAJdfIO/7f31sA4mcDfmXgE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atLwgAAANwAAAAPAAAAAAAAAAAAAAAAAJgCAABkcnMvZG93&#10;bnJldi54bWxQSwUGAAAAAAQABAD1AAAAhwMAAAAA&#10;" filled="f" strokeweight=".35pt"/>
                <v:rect id="Rectangle 138" o:spid="_x0000_s1070" style="position:absolute;left:13526;top:5233;width:5404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3D8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VCoN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HcPwgAAANwAAAAPAAAAAAAAAAAAAAAAAJgCAABkcnMvZG93&#10;bnJldi54bWxQSwUGAAAAAAQABAD1AAAAhwMAAAAA&#10;" filled="f" stroked="f">
                  <v:textbox style="mso-fit-shape-to-text:t" inset="0,0,0,0">
                    <w:txbxContent>
                      <w:p w:rsidR="00D402AF" w:rsidRPr="00137158" w:rsidRDefault="00D402AF" w:rsidP="00D402A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Correcteur</w:t>
                        </w:r>
                      </w:p>
                    </w:txbxContent>
                  </v:textbox>
                </v:rect>
                <v:rect id="Rectangle 69" o:spid="_x0000_s1071" style="position:absolute;left:13062;top:4651;width:58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EAeb8A&#10;AADcAAAADwAAAGRycy9kb3ducmV2LnhtbERPS4vCMBC+C/sfwgjeNNWDSNcoi7ogKoiPvQ/NbFts&#10;JqUZa/335iB4/Pje82XnKtVSE0rPBsajBBRx5m3JuYHr5Xc4AxUE2WLlmQw8KcBy8dWbY2r9g0/U&#10;niVXMYRDigYKkTrVOmQFOQwjXxNH7t83DiXCJte2wUcMd5WeJMlUOyw5NhRY06qg7Ha+OwPHk761&#10;+9nfGmXjhC+HTbveXY0Z9Lufb1BCnXzEb/fWGpiM4/x4Jh4Bv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kQB5vwAAANwAAAAPAAAAAAAAAAAAAAAAAJgCAABkcnMvZG93bnJl&#10;di54bWxQSwUGAAAAAAQABAD1AAAAhAMAAAAA&#10;" filled="f" strokeweight=".35pt"/>
                <v:line id="Line 176" o:spid="_x0000_s1072" style="position:absolute;visibility:visible;mso-wrap-style:square" from="18931,6088" to="20383,6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fS/cUAAADcAAAADwAAAGRycy9kb3ducmV2LnhtbESPS4vCQBCE78L+h6EXvOkkHhbJOoru&#10;InhZ8MXqscl0HpjpiZkxRn+9Iwgei6r6iprMOlOJlhpXWlYQDyMQxKnVJecK9rvlYAzCeWSNlWVS&#10;cCMHs+lHb4KJtlfeULv1uQgQdgkqKLyvEyldWpBBN7Q1cfAy2xj0QTa51A1eA9xUchRFX9JgyWGh&#10;wJp+CkpP24tRUN3+snWdz8dyfT78ru6XdvF/zJTqf3bzbxCeOv8Ov9orrWAUx/A8E4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fS/cUAAADcAAAADwAAAAAAAAAA&#10;AAAAAAChAgAAZHJzL2Rvd25yZXYueG1sUEsFBgAAAAAEAAQA+QAAAJMDAAAAAA==&#10;" strokeweight=".35pt">
                  <v:stroke joinstyle="miter"/>
                </v:line>
                <v:rect id="Rectangle 69" o:spid="_x0000_s1073" style="position:absolute;left:20383;top:16848;width:58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OeDsMA&#10;AADcAAAADwAAAGRycy9kb3ducmV2LnhtbESPW2vCQBSE3wv+h+UIvtWNCiKpq4gXKFYoXvp+yB6T&#10;YPZsyJ7G+O+7gtDHYWa+YebLzlWqpSaUng2Mhgko4szbknMDl/PufQYqCLLFyjMZeFCA5aL3NsfU&#10;+jsfqT1JriKEQ4oGCpE61TpkBTkMQ18TR+/qG4cSZZNr2+A9wl2lx0ky1Q5LjgsF1rQuKLudfp2B&#10;76O+tV+znw3K1gmfD9t2s78YM+h3qw9QQp38h1/tT2tgPJrA80w8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OeDsMAAADcAAAADwAAAAAAAAAAAAAAAACYAgAAZHJzL2Rv&#10;d25yZXYueG1sUEsFBgAAAAAEAAQA9QAAAIgDAAAAAA==&#10;" filled="f" strokeweight=".35pt"/>
                <v:line id="Line 184" o:spid="_x0000_s1074" style="position:absolute;visibility:visible;mso-wrap-style:square" from="30151,1452" to="32051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rPW8QAAADcAAAADwAAAGRycy9kb3ducmV2LnhtbESPT2sCMRTE7wW/Q3iCt5p1kdKuRhFR&#10;8FAP/oFeH5tndnHzEjZxXf30TUHocZiZ3zDzZW8b0VEbascKJuMMBHHpdM1Gwfm0ff8EESKyxsYx&#10;KXhQgOVi8DbHQrs7H6g7RiMShEOBCqoYfSFlKCuyGMbOEyfv4lqLMcnWSN3iPcFtI/Ms+5AWa04L&#10;FXpaV1RejzerYPr9s7ntT8+vs9+bzq+ynVl7p9Ro2K9mICL18T/8au+0gjzP4e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+s9bxAAAANwAAAAPAAAAAAAAAAAA&#10;AAAAAKECAABkcnMvZG93bnJldi54bWxQSwUGAAAAAAQABAD5AAAAkgMAAAAA&#10;" strokeweight=".35pt">
                  <v:stroke endarrow="block" joinstyle="miter"/>
                </v:line>
                <v:rect id="Rectangle 69" o:spid="_x0000_s1075" style="position:absolute;left:32048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9Us8MA&#10;AADcAAAADwAAAGRycy9kb3ducmV2LnhtbESPW2vCQBSE3wv+h+UIvtWNEYpEVxEvUGyheHs/ZI9J&#10;MHs2ZE9j/PfdQqGPw8x8wyxWvatVR22oPBuYjBNQxLm3FRcGLuf96wxUEGSLtWcy8KQAq+XgZYGZ&#10;9Q8+UneSQkUIhwwNlCJNpnXIS3IYxr4hjt7Ntw4lyrbQtsVHhLtap0nyph1WHBdKbGhTUn4/fTsD&#10;X0d97z5m1y3KzgmfP3fd9nAxZjTs13NQQr38h//a79ZAmk7h90w8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9Us8MAAADcAAAADwAAAAAAAAAAAAAAAACYAgAAZHJzL2Rv&#10;d25yZXYueG1sUEsFBgAAAAAEAAQA9QAAAIgDAAAAAA==&#10;" filled="f" strokeweight=".35pt"/>
                <v:line id="Line 184" o:spid="_x0000_s1076" style="position:absolute;visibility:visible;mso-wrap-style:square" from="30151,6055" to="32051,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ytMQAAADcAAAADwAAAGRycy9kb3ducmV2LnhtbESPT2sCMRTE7wW/Q3gFbzXbRaSuRhFR&#10;8FAP/gGvj81rdunmJWziuvrpG0HocZiZ3zDzZW8b0VEbascKPkcZCOLS6ZqNgvNp+/EFIkRkjY1j&#10;UnCnAMvF4G2OhXY3PlB3jEYkCIcCFVQx+kLKUFZkMYycJ07ej2stxiRbI3WLtwS3jcyzbCIt1pwW&#10;KvS0rqj8PV6tgvH3ZXPdnx7Ts9+bzq+ynVl7p9TwvV/NQETq43/41d5pBXk+hueZd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/K0xAAAANwAAAAPAAAAAAAAAAAA&#10;AAAAAKECAABkcnMvZG93bnJldi54bWxQSwUGAAAAAAQABAD5AAAAkgMAAAAA&#10;" strokeweight=".35pt">
                  <v:stroke endarrow="block" joinstyle="miter"/>
                </v:line>
                <v:rect id="Rectangle 69" o:spid="_x0000_s1077" style="position:absolute;left:32048;top:4602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pXMMA&#10;AADcAAAADwAAAGRycy9kb3ducmV2LnhtbESPW2vCQBSE3wv+h+UIvtWNAYtEVxEvUGyheHs/ZI9J&#10;MHs2ZE9j/PfdQqGPw8x8wyxWvatVR22oPBuYjBNQxLm3FRcGLuf96wxUEGSLtWcy8KQAq+XgZYGZ&#10;9Q8+UneSQkUIhwwNlCJNpnXIS3IYxr4hjt7Ntw4lyrbQtsVHhLtap0nyph1WHBdKbGhTUn4/fTsD&#10;X0d97z5m1y3KzgmfP3fd9nAxZjTs13NQQr38h//a79ZAmk7h90w8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pXMMAAADcAAAADwAAAAAAAAAAAAAAAACYAgAAZHJzL2Rv&#10;d25yZXYueG1sUEsFBgAAAAAEAAQA9QAAAIgDAAAAAA==&#10;" filled="f" strokeweight=".35pt"/>
                <v:line id="Line 184" o:spid="_x0000_s1078" style="position:absolute;visibility:visible;mso-wrap-style:square" from="30151,11076" to="32051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HJWMQAAADcAAAADwAAAGRycy9kb3ducmV2LnhtbESPT2sCMRTE7wW/Q3gFbzXbRaSuRhFR&#10;8KAH/4DXx+Y1u3TzEjZxXf30TUHocZiZ3zDzZW8b0VEbascKPkcZCOLS6ZqNgst5+/EFIkRkjY1j&#10;UvCgAMvF4G2OhXZ3PlJ3ikYkCIcCFVQx+kLKUFZkMYycJ07et2stxiRbI3WL9wS3jcyzbCIt1pwW&#10;KvS0rqj8Od2sgvH+urkdzs/pxR9M51fZzqy9U2r43q9mICL18T/8au+0gjyfwN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wclYxAAAANwAAAAPAAAAAAAAAAAA&#10;AAAAAKECAABkcnMvZG93bnJldi54bWxQSwUGAAAAAAQABAD5AAAAkgMAAAAA&#10;" strokeweight=".35pt">
                  <v:stroke endarrow="block" joinstyle="miter"/>
                </v:line>
                <v:rect id="Rectangle 69" o:spid="_x0000_s1079" style="position:absolute;left:32048;top:9624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SsMQA&#10;AADcAAAADwAAAGRycy9kb3ducmV2LnhtbESPW2vCQBSE3wv+h+UIvtWNebASXUW8QLGF4u39kD0m&#10;wezZkD2N8d93C4U+DjPzDbNY9a5WHbWh8mxgMk5AEefeVlwYuJz3rzNQQZAt1p7JwJMCrJaDlwVm&#10;1j/4SN1JChUhHDI0UIo0mdYhL8lhGPuGOHo33zqUKNtC2xYfEe5qnSbJVDusOC6U2NCmpPx++nYG&#10;vo763n3MrluUnRM+f+667eFizGjYr+eghHr5D/+1362BNH2D3zPx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UrDEAAAA3AAAAA8AAAAAAAAAAAAAAAAAmAIAAGRycy9k&#10;b3ducmV2LnhtbFBLBQYAAAAABAAEAPUAAACJAwAAAAA=&#10;" filled="f" strokeweight=".35pt"/>
                <v:shape id="Freeform 188" o:spid="_x0000_s1080" style="position:absolute;left:45782;top:7752;width:2180;height:3324;flip:y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kUL8A&#10;AADcAAAADwAAAGRycy9kb3ducmV2LnhtbERPy4rCMBTdC/MP4Q6407QFZaZjFGdAcCX4wPWluTbV&#10;5KY00da/NwthlofzXqwGZ8WDutB4VpBPMxDEldcN1wpOx83kC0SIyBqtZ1LwpACr5cdogaX2Pe/p&#10;cYi1SCEcSlRgYmxLKUNlyGGY+pY4cRffOYwJdrXUHfYp3FlZZNlcOmw4NRhs6c9QdTvcnYLd97HI&#10;9ydrC3tex+vF5r+9yZUafw7rHxCRhvgvfru3WkExS2vTmXQ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aRQvwAAANwAAAAPAAAAAAAAAAAAAAAAAJgCAABkcnMvZG93bnJl&#10;di54bWxQSwUGAAAAAAQABAD1AAAAhAMAAAAA&#10;" path="m,l255,r,219l452,219e" filled="f" strokeweight=".35pt">
                  <v:stroke joinstyle="miter"/>
                  <v:path arrowok="t" o:connecttype="custom" o:connectlocs="0,0;122988,0;122988,332426;218002,332426" o:connectangles="0,0,0,0"/>
                </v:shape>
                <v:line id="Line 184" o:spid="_x0000_s1081" style="position:absolute;flip:x;visibility:visible;mso-wrap-style:square" from="26252,18288" to="2963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wRaMYAAADcAAAADwAAAGRycy9kb3ducmV2LnhtbESPQWvCQBCF7wX/wzJCL6VurFAkuopK&#10;pbUgJVHwOmSnSWh2Nma3Gv+9cyj0NsN7894382XvGnWhLtSeDYxHCSjiwtuaSwPHw/Z5CipEZIuN&#10;ZzJwowDLxeBhjqn1V87oksdSSQiHFA1UMbap1qGoyGEY+ZZYtG/fOYyydqW2HV4l3DX6JUletcOa&#10;paHCljYVFT/5rzOwjp9vX5l+2qPOz7vsPD1tJ5t3Yx6H/WoGKlIf/81/1x9W8MdCK8/IBHp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8EWjGAAAA3AAAAA8AAAAAAAAA&#10;AAAAAAAAoQIAAGRycy9kb3ducmV2LnhtbFBLBQYAAAAABAAEAPkAAACUAwAAAAA=&#10;" strokeweight=".35pt">
                  <v:stroke dashstyle="dash" endarrow="block" joinstyle="miter"/>
                </v:line>
                <w10:anchorlock/>
              </v:group>
            </w:pict>
          </mc:Fallback>
        </mc:AlternateContent>
      </w:r>
    </w:p>
    <w:sectPr w:rsidR="002639AD" w:rsidSect="00A107EF">
      <w:pgSz w:w="11906" w:h="16838"/>
      <w:pgMar w:top="1077" w:right="1418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ABD" w:rsidRDefault="001B2ABD">
      <w:r>
        <w:separator/>
      </w:r>
    </w:p>
  </w:endnote>
  <w:endnote w:type="continuationSeparator" w:id="0">
    <w:p w:rsidR="001B2ABD" w:rsidRDefault="001B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ABD" w:rsidRDefault="001B2ABD">
      <w:r>
        <w:separator/>
      </w:r>
    </w:p>
  </w:footnote>
  <w:footnote w:type="continuationSeparator" w:id="0">
    <w:p w:rsidR="001B2ABD" w:rsidRDefault="001B2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C2B"/>
    <w:multiLevelType w:val="hybridMultilevel"/>
    <w:tmpl w:val="12AA6B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CE"/>
    <w:multiLevelType w:val="multilevel"/>
    <w:tmpl w:val="AC667A08"/>
    <w:lvl w:ilvl="0">
      <w:start w:val="1"/>
      <w:numFmt w:val="decimal"/>
      <w:lvlText w:val="%1/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lvlText w:val="%1.%2/"/>
      <w:lvlJc w:val="left"/>
      <w:pPr>
        <w:tabs>
          <w:tab w:val="num" w:pos="1061"/>
        </w:tabs>
        <w:ind w:left="633" w:hanging="292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3">
      <w:start w:val="1"/>
      <w:numFmt w:val="lowerLetter"/>
      <w:suff w:val="space"/>
      <w:lvlText w:val="%4.)"/>
      <w:lvlJc w:val="left"/>
      <w:pPr>
        <w:ind w:left="11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97"/>
        </w:tabs>
        <w:ind w:left="10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57"/>
        </w:tabs>
        <w:ind w:left="13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7"/>
        </w:tabs>
        <w:ind w:left="1641" w:hanging="1584"/>
      </w:pPr>
      <w:rPr>
        <w:rFonts w:hint="default"/>
      </w:rPr>
    </w:lvl>
  </w:abstractNum>
  <w:abstractNum w:abstractNumId="2" w15:restartNumberingAfterBreak="0">
    <w:nsid w:val="067B4C07"/>
    <w:multiLevelType w:val="multilevel"/>
    <w:tmpl w:val="8690B752"/>
    <w:numStyleLink w:val="QuestionTP"/>
  </w:abstractNum>
  <w:abstractNum w:abstractNumId="3" w15:restartNumberingAfterBreak="0">
    <w:nsid w:val="078F2044"/>
    <w:multiLevelType w:val="multilevel"/>
    <w:tmpl w:val="8690B752"/>
    <w:styleLink w:val="QuestionTP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4" w15:restartNumberingAfterBreak="0">
    <w:nsid w:val="11D95D16"/>
    <w:multiLevelType w:val="multilevel"/>
    <w:tmpl w:val="8690B752"/>
    <w:numStyleLink w:val="QuestionTP"/>
  </w:abstractNum>
  <w:abstractNum w:abstractNumId="5" w15:restartNumberingAfterBreak="0">
    <w:nsid w:val="138507E7"/>
    <w:multiLevelType w:val="multilevel"/>
    <w:tmpl w:val="A18AD760"/>
    <w:lvl w:ilvl="0">
      <w:start w:val="1"/>
      <w:numFmt w:val="decimal"/>
      <w:lvlText w:val="Q %1:"/>
      <w:lvlJc w:val="left"/>
      <w:pPr>
        <w:tabs>
          <w:tab w:val="num" w:pos="1134"/>
        </w:tabs>
        <w:ind w:left="1418" w:hanging="1418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b/>
        <w:sz w:val="24"/>
        <w:szCs w:val="24"/>
        <w:u w:val="single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6" w15:restartNumberingAfterBreak="0">
    <w:nsid w:val="16FD27B2"/>
    <w:multiLevelType w:val="multilevel"/>
    <w:tmpl w:val="8690B752"/>
    <w:numStyleLink w:val="QuestionTP"/>
  </w:abstractNum>
  <w:abstractNum w:abstractNumId="7" w15:restartNumberingAfterBreak="0">
    <w:nsid w:val="1A7366AB"/>
    <w:multiLevelType w:val="hybridMultilevel"/>
    <w:tmpl w:val="0180DB14"/>
    <w:lvl w:ilvl="0" w:tplc="1B6A0374">
      <w:start w:val="1"/>
      <w:numFmt w:val="decimal"/>
      <w:pStyle w:val="question"/>
      <w:lvlText w:val="Q%1/"/>
      <w:lvlJc w:val="right"/>
      <w:pPr>
        <w:tabs>
          <w:tab w:val="num" w:pos="1134"/>
        </w:tabs>
        <w:ind w:left="1134" w:hanging="510"/>
      </w:pPr>
      <w:rPr>
        <w:rFonts w:hint="default"/>
        <w:b w:val="0"/>
        <w:i/>
      </w:rPr>
    </w:lvl>
    <w:lvl w:ilvl="1" w:tplc="56381B1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E07B6"/>
    <w:multiLevelType w:val="hybridMultilevel"/>
    <w:tmpl w:val="02E2DC64"/>
    <w:lvl w:ilvl="0" w:tplc="7518B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4B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8B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82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45A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88AA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68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A1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CA8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66F55"/>
    <w:multiLevelType w:val="multilevel"/>
    <w:tmpl w:val="8690B752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10" w15:restartNumberingAfterBreak="0">
    <w:nsid w:val="2DCA51B7"/>
    <w:multiLevelType w:val="multilevel"/>
    <w:tmpl w:val="8690B752"/>
    <w:numStyleLink w:val="QuestionTP"/>
  </w:abstractNum>
  <w:abstractNum w:abstractNumId="11" w15:restartNumberingAfterBreak="0">
    <w:nsid w:val="2EF244F6"/>
    <w:multiLevelType w:val="multilevel"/>
    <w:tmpl w:val="8690B752"/>
    <w:numStyleLink w:val="QuestionTP"/>
  </w:abstractNum>
  <w:abstractNum w:abstractNumId="12" w15:restartNumberingAfterBreak="0">
    <w:nsid w:val="33B15BB3"/>
    <w:multiLevelType w:val="multilevel"/>
    <w:tmpl w:val="8690B752"/>
    <w:numStyleLink w:val="QuestionTP"/>
  </w:abstractNum>
  <w:abstractNum w:abstractNumId="13" w15:restartNumberingAfterBreak="0">
    <w:nsid w:val="34DB64B1"/>
    <w:multiLevelType w:val="multilevel"/>
    <w:tmpl w:val="8690B752"/>
    <w:numStyleLink w:val="QuestionTP"/>
  </w:abstractNum>
  <w:abstractNum w:abstractNumId="14" w15:restartNumberingAfterBreak="0">
    <w:nsid w:val="3EB42F1F"/>
    <w:multiLevelType w:val="multilevel"/>
    <w:tmpl w:val="7C00A63E"/>
    <w:lvl w:ilvl="0">
      <w:start w:val="1"/>
      <w:numFmt w:val="decimal"/>
      <w:lvlText w:val="%1/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/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5" w15:restartNumberingAfterBreak="0">
    <w:nsid w:val="430F5DBD"/>
    <w:multiLevelType w:val="multilevel"/>
    <w:tmpl w:val="8690B752"/>
    <w:numStyleLink w:val="QuestionTP"/>
  </w:abstractNum>
  <w:abstractNum w:abstractNumId="16" w15:restartNumberingAfterBreak="0">
    <w:nsid w:val="4E2C2AC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ED3C02"/>
    <w:multiLevelType w:val="multilevel"/>
    <w:tmpl w:val="8690B752"/>
    <w:numStyleLink w:val="QuestionTP"/>
  </w:abstractNum>
  <w:abstractNum w:abstractNumId="18" w15:restartNumberingAfterBreak="0">
    <w:nsid w:val="52B82691"/>
    <w:multiLevelType w:val="hybridMultilevel"/>
    <w:tmpl w:val="9346815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07A94"/>
    <w:multiLevelType w:val="hybridMultilevel"/>
    <w:tmpl w:val="89F028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1282B"/>
    <w:multiLevelType w:val="multilevel"/>
    <w:tmpl w:val="8D28BBBA"/>
    <w:lvl w:ilvl="0">
      <w:start w:val="1"/>
      <w:numFmt w:val="decimal"/>
      <w:pStyle w:val="Titre1"/>
      <w:lvlText w:val="%1/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/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lowerLetter"/>
      <w:pStyle w:val="Titre3"/>
      <w:lvlText w:val="%3. 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1" w15:restartNumberingAfterBreak="0">
    <w:nsid w:val="56B234C8"/>
    <w:multiLevelType w:val="multilevel"/>
    <w:tmpl w:val="57B8C412"/>
    <w:styleLink w:val="petitepuce"/>
    <w:lvl w:ilvl="0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397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86E3185"/>
    <w:multiLevelType w:val="hybridMultilevel"/>
    <w:tmpl w:val="D1A0840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15717"/>
    <w:multiLevelType w:val="multilevel"/>
    <w:tmpl w:val="8690B752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abstractNum w:abstractNumId="24" w15:restartNumberingAfterBreak="0">
    <w:nsid w:val="6CA54E25"/>
    <w:multiLevelType w:val="hybridMultilevel"/>
    <w:tmpl w:val="6A4C83D8"/>
    <w:lvl w:ilvl="0" w:tplc="011C0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96D0B"/>
    <w:multiLevelType w:val="multilevel"/>
    <w:tmpl w:val="182A5040"/>
    <w:lvl w:ilvl="0">
      <w:start w:val="1"/>
      <w:numFmt w:val="decimal"/>
      <w:lvlText w:val="%1/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/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3. 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6" w15:restartNumberingAfterBreak="0">
    <w:nsid w:val="795E5AF7"/>
    <w:multiLevelType w:val="multilevel"/>
    <w:tmpl w:val="8690B752"/>
    <w:numStyleLink w:val="QuestionTP"/>
  </w:abstractNum>
  <w:abstractNum w:abstractNumId="27" w15:restartNumberingAfterBreak="0">
    <w:nsid w:val="79A7473B"/>
    <w:multiLevelType w:val="multilevel"/>
    <w:tmpl w:val="8690B752"/>
    <w:lvl w:ilvl="0">
      <w:start w:val="1"/>
      <w:numFmt w:val="decimal"/>
      <w:lvlText w:val="Q %1: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sz w:val="24"/>
        <w:szCs w:val="24"/>
        <w:u w:val="single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>
      <w:start w:val="1"/>
      <w:numFmt w:val="lowerLetter"/>
      <w:lvlText w:val="%3/"/>
      <w:lvlJc w:val="right"/>
      <w:pPr>
        <w:tabs>
          <w:tab w:val="num" w:pos="1247"/>
        </w:tabs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35"/>
        </w:tabs>
        <w:ind w:left="6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55"/>
        </w:tabs>
        <w:ind w:left="7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5"/>
        </w:tabs>
        <w:ind w:left="7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95"/>
        </w:tabs>
        <w:ind w:left="8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15"/>
        </w:tabs>
        <w:ind w:left="9315" w:hanging="18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3"/>
  </w:num>
  <w:num w:numId="8">
    <w:abstractNumId w:val="21"/>
  </w:num>
  <w:num w:numId="9">
    <w:abstractNumId w:val="3"/>
  </w:num>
  <w:num w:numId="10">
    <w:abstractNumId w:val="20"/>
  </w:num>
  <w:num w:numId="11">
    <w:abstractNumId w:val="16"/>
  </w:num>
  <w:num w:numId="12">
    <w:abstractNumId w:val="10"/>
  </w:num>
  <w:num w:numId="13">
    <w:abstractNumId w:val="5"/>
  </w:num>
  <w:num w:numId="14">
    <w:abstractNumId w:val="20"/>
  </w:num>
  <w:num w:numId="15">
    <w:abstractNumId w:val="21"/>
  </w:num>
  <w:num w:numId="16">
    <w:abstractNumId w:val="20"/>
  </w:num>
  <w:num w:numId="17">
    <w:abstractNumId w:val="8"/>
  </w:num>
  <w:num w:numId="18">
    <w:abstractNumId w:val="19"/>
  </w:num>
  <w:num w:numId="19">
    <w:abstractNumId w:val="17"/>
  </w:num>
  <w:num w:numId="20">
    <w:abstractNumId w:val="18"/>
  </w:num>
  <w:num w:numId="21">
    <w:abstractNumId w:val="13"/>
  </w:num>
  <w:num w:numId="22">
    <w:abstractNumId w:val="4"/>
    <w:lvlOverride w:ilvl="0">
      <w:lvl w:ilvl="0">
        <w:start w:val="1"/>
        <w:numFmt w:val="decimal"/>
        <w:lvlText w:val="Q %1:"/>
        <w:lvlJc w:val="left"/>
        <w:pPr>
          <w:tabs>
            <w:tab w:val="num" w:pos="709"/>
          </w:tabs>
          <w:ind w:left="709" w:hanging="709"/>
        </w:pPr>
        <w:rPr>
          <w:rFonts w:ascii="Arial" w:hAnsi="Arial" w:hint="default"/>
          <w:b/>
          <w:sz w:val="24"/>
          <w:szCs w:val="24"/>
          <w:u w:val="single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851"/>
          </w:tabs>
          <w:ind w:left="567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/"/>
        <w:lvlJc w:val="right"/>
        <w:pPr>
          <w:tabs>
            <w:tab w:val="num" w:pos="1247"/>
          </w:tabs>
          <w:ind w:left="1247" w:hanging="226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5715"/>
          </w:tabs>
          <w:ind w:left="5715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435"/>
          </w:tabs>
          <w:ind w:left="6435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155"/>
          </w:tabs>
          <w:ind w:left="7155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875"/>
          </w:tabs>
          <w:ind w:left="7875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595"/>
          </w:tabs>
          <w:ind w:left="8595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315"/>
          </w:tabs>
          <w:ind w:left="9315" w:hanging="180"/>
        </w:pPr>
        <w:rPr>
          <w:rFonts w:hint="default"/>
        </w:rPr>
      </w:lvl>
    </w:lvlOverride>
  </w:num>
  <w:num w:numId="23">
    <w:abstractNumId w:val="23"/>
  </w:num>
  <w:num w:numId="24">
    <w:abstractNumId w:val="27"/>
  </w:num>
  <w:num w:numId="25">
    <w:abstractNumId w:val="9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4"/>
  </w:num>
  <w:num w:numId="31">
    <w:abstractNumId w:val="12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6"/>
  </w:num>
  <w:num w:numId="37">
    <w:abstractNumId w:val="4"/>
    <w:lvlOverride w:ilvl="0">
      <w:lvl w:ilvl="0">
        <w:start w:val="1"/>
        <w:numFmt w:val="decimal"/>
        <w:lvlText w:val="Q %1:"/>
        <w:lvlJc w:val="left"/>
        <w:pPr>
          <w:tabs>
            <w:tab w:val="num" w:pos="709"/>
          </w:tabs>
          <w:ind w:left="709" w:hanging="709"/>
        </w:pPr>
        <w:rPr>
          <w:rFonts w:ascii="Arial" w:hAnsi="Arial" w:hint="default"/>
          <w:b/>
          <w:sz w:val="24"/>
          <w:szCs w:val="24"/>
          <w:u w:val="single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851"/>
          </w:tabs>
          <w:ind w:left="567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/"/>
        <w:lvlJc w:val="right"/>
        <w:pPr>
          <w:tabs>
            <w:tab w:val="num" w:pos="1247"/>
          </w:tabs>
          <w:ind w:left="1247" w:hanging="226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5715"/>
          </w:tabs>
          <w:ind w:left="5715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435"/>
          </w:tabs>
          <w:ind w:left="6435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155"/>
          </w:tabs>
          <w:ind w:left="7155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875"/>
          </w:tabs>
          <w:ind w:left="7875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595"/>
          </w:tabs>
          <w:ind w:left="8595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315"/>
          </w:tabs>
          <w:ind w:left="9315" w:hanging="180"/>
        </w:pPr>
        <w:rPr>
          <w:rFonts w:hint="default"/>
        </w:rPr>
      </w:lvl>
    </w:lvlOverride>
  </w:num>
  <w:num w:numId="38">
    <w:abstractNumId w:val="1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7B"/>
    <w:rsid w:val="0004244E"/>
    <w:rsid w:val="00042729"/>
    <w:rsid w:val="000538BF"/>
    <w:rsid w:val="00070F94"/>
    <w:rsid w:val="00076ADF"/>
    <w:rsid w:val="000A6638"/>
    <w:rsid w:val="000B0232"/>
    <w:rsid w:val="000C49DC"/>
    <w:rsid w:val="000F06CD"/>
    <w:rsid w:val="000F510E"/>
    <w:rsid w:val="00106548"/>
    <w:rsid w:val="0012507E"/>
    <w:rsid w:val="00132258"/>
    <w:rsid w:val="00167C98"/>
    <w:rsid w:val="00196959"/>
    <w:rsid w:val="001B1289"/>
    <w:rsid w:val="001B2ABD"/>
    <w:rsid w:val="001B587D"/>
    <w:rsid w:val="001D1F21"/>
    <w:rsid w:val="001E3B7B"/>
    <w:rsid w:val="001F4516"/>
    <w:rsid w:val="001F6BFE"/>
    <w:rsid w:val="0020396E"/>
    <w:rsid w:val="00206B99"/>
    <w:rsid w:val="00227A2F"/>
    <w:rsid w:val="00233B7D"/>
    <w:rsid w:val="002639AD"/>
    <w:rsid w:val="00290B78"/>
    <w:rsid w:val="00293AFB"/>
    <w:rsid w:val="002B2854"/>
    <w:rsid w:val="002D035A"/>
    <w:rsid w:val="00335827"/>
    <w:rsid w:val="003440B9"/>
    <w:rsid w:val="003B1F7D"/>
    <w:rsid w:val="003E097C"/>
    <w:rsid w:val="00415BE2"/>
    <w:rsid w:val="00415FC4"/>
    <w:rsid w:val="0042137B"/>
    <w:rsid w:val="0047409F"/>
    <w:rsid w:val="004A237B"/>
    <w:rsid w:val="004B2BBF"/>
    <w:rsid w:val="004B72D7"/>
    <w:rsid w:val="004C53B1"/>
    <w:rsid w:val="004C7CAB"/>
    <w:rsid w:val="004E43CE"/>
    <w:rsid w:val="0050308A"/>
    <w:rsid w:val="00504A4F"/>
    <w:rsid w:val="0054503A"/>
    <w:rsid w:val="00560CC4"/>
    <w:rsid w:val="00596659"/>
    <w:rsid w:val="00597766"/>
    <w:rsid w:val="005B3BA2"/>
    <w:rsid w:val="005C2713"/>
    <w:rsid w:val="005F631D"/>
    <w:rsid w:val="005F7515"/>
    <w:rsid w:val="00604E1B"/>
    <w:rsid w:val="006140F4"/>
    <w:rsid w:val="006455A6"/>
    <w:rsid w:val="00661C76"/>
    <w:rsid w:val="00684830"/>
    <w:rsid w:val="00696BD3"/>
    <w:rsid w:val="0070176F"/>
    <w:rsid w:val="007044DF"/>
    <w:rsid w:val="00707A71"/>
    <w:rsid w:val="00711E1E"/>
    <w:rsid w:val="007128FC"/>
    <w:rsid w:val="007749CA"/>
    <w:rsid w:val="00786343"/>
    <w:rsid w:val="0079387D"/>
    <w:rsid w:val="007A249C"/>
    <w:rsid w:val="007B119A"/>
    <w:rsid w:val="007F2E32"/>
    <w:rsid w:val="00821215"/>
    <w:rsid w:val="0082390B"/>
    <w:rsid w:val="0083436D"/>
    <w:rsid w:val="00840848"/>
    <w:rsid w:val="00846029"/>
    <w:rsid w:val="0086049F"/>
    <w:rsid w:val="00865BDD"/>
    <w:rsid w:val="00895EEE"/>
    <w:rsid w:val="0089782B"/>
    <w:rsid w:val="008A2870"/>
    <w:rsid w:val="008C1CE0"/>
    <w:rsid w:val="008C425E"/>
    <w:rsid w:val="0090043F"/>
    <w:rsid w:val="00941879"/>
    <w:rsid w:val="009505E5"/>
    <w:rsid w:val="009624BA"/>
    <w:rsid w:val="009770F2"/>
    <w:rsid w:val="00987136"/>
    <w:rsid w:val="009962B1"/>
    <w:rsid w:val="009A09C9"/>
    <w:rsid w:val="009B5F4C"/>
    <w:rsid w:val="009B7723"/>
    <w:rsid w:val="00A012EA"/>
    <w:rsid w:val="00A065F0"/>
    <w:rsid w:val="00A107EF"/>
    <w:rsid w:val="00A158FE"/>
    <w:rsid w:val="00A15E46"/>
    <w:rsid w:val="00A31373"/>
    <w:rsid w:val="00A4117E"/>
    <w:rsid w:val="00A44E7E"/>
    <w:rsid w:val="00A57F16"/>
    <w:rsid w:val="00A62583"/>
    <w:rsid w:val="00A661C6"/>
    <w:rsid w:val="00A844C6"/>
    <w:rsid w:val="00A97535"/>
    <w:rsid w:val="00AA22C2"/>
    <w:rsid w:val="00AA66A2"/>
    <w:rsid w:val="00AB496C"/>
    <w:rsid w:val="00AD5ECD"/>
    <w:rsid w:val="00AF4A7B"/>
    <w:rsid w:val="00B07DDF"/>
    <w:rsid w:val="00B210EF"/>
    <w:rsid w:val="00B21856"/>
    <w:rsid w:val="00B533E8"/>
    <w:rsid w:val="00B63351"/>
    <w:rsid w:val="00B6382B"/>
    <w:rsid w:val="00B7777C"/>
    <w:rsid w:val="00BF02AC"/>
    <w:rsid w:val="00C0590F"/>
    <w:rsid w:val="00C25EBD"/>
    <w:rsid w:val="00C470C7"/>
    <w:rsid w:val="00C504BB"/>
    <w:rsid w:val="00C63A4D"/>
    <w:rsid w:val="00C65C6B"/>
    <w:rsid w:val="00CA3342"/>
    <w:rsid w:val="00CE34AE"/>
    <w:rsid w:val="00D402AF"/>
    <w:rsid w:val="00D40E2B"/>
    <w:rsid w:val="00D51627"/>
    <w:rsid w:val="00D6726E"/>
    <w:rsid w:val="00D73711"/>
    <w:rsid w:val="00D9426B"/>
    <w:rsid w:val="00E1649B"/>
    <w:rsid w:val="00E302A7"/>
    <w:rsid w:val="00E30818"/>
    <w:rsid w:val="00E33919"/>
    <w:rsid w:val="00E35BEB"/>
    <w:rsid w:val="00E5041E"/>
    <w:rsid w:val="00E83D83"/>
    <w:rsid w:val="00EE6549"/>
    <w:rsid w:val="00F33C2E"/>
    <w:rsid w:val="00F7502E"/>
    <w:rsid w:val="00F87295"/>
    <w:rsid w:val="00FA2589"/>
    <w:rsid w:val="00FA4EB3"/>
    <w:rsid w:val="00FB74EE"/>
    <w:rsid w:val="00FD47C4"/>
    <w:rsid w:val="00FE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FA2230-D9F5-4081-AD01-AB4010E0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AE"/>
    <w:pPr>
      <w:jc w:val="both"/>
    </w:pPr>
    <w:rPr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autoRedefine/>
    <w:qFormat/>
    <w:rsid w:val="000F510E"/>
    <w:pPr>
      <w:keepNext/>
      <w:numPr>
        <w:numId w:val="27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qFormat/>
    <w:rsid w:val="005F7515"/>
    <w:pPr>
      <w:keepNext/>
      <w:numPr>
        <w:ilvl w:val="1"/>
        <w:numId w:val="16"/>
      </w:numPr>
      <w:spacing w:before="240" w:after="60"/>
      <w:outlineLvl w:val="1"/>
    </w:pPr>
    <w:rPr>
      <w:rFonts w:eastAsia="Times New Roman"/>
      <w:b/>
      <w:bCs/>
      <w:i/>
      <w:iCs/>
      <w:u w:val="single"/>
      <w:lang w:eastAsia="fr-FR"/>
    </w:rPr>
  </w:style>
  <w:style w:type="paragraph" w:styleId="Titre3">
    <w:name w:val="heading 3"/>
    <w:basedOn w:val="Normal"/>
    <w:next w:val="Normal"/>
    <w:autoRedefine/>
    <w:qFormat/>
    <w:rsid w:val="00CE34AE"/>
    <w:pPr>
      <w:keepNext/>
      <w:numPr>
        <w:ilvl w:val="2"/>
        <w:numId w:val="16"/>
      </w:numPr>
      <w:outlineLvl w:val="2"/>
    </w:pPr>
    <w:rPr>
      <w:rFonts w:ascii="Times" w:hAnsi="Times"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petitepuce">
    <w:name w:val="petite puce"/>
    <w:basedOn w:val="Aucuneliste"/>
    <w:rsid w:val="00E5041E"/>
    <w:pPr>
      <w:numPr>
        <w:numId w:val="8"/>
      </w:numPr>
    </w:pPr>
  </w:style>
  <w:style w:type="numbering" w:customStyle="1" w:styleId="QuestionTP">
    <w:name w:val="QuestionTP"/>
    <w:rsid w:val="005C2713"/>
    <w:pPr>
      <w:numPr>
        <w:numId w:val="2"/>
      </w:numPr>
    </w:pPr>
  </w:style>
  <w:style w:type="paragraph" w:styleId="En-tte">
    <w:name w:val="header"/>
    <w:basedOn w:val="Normal"/>
    <w:rsid w:val="00A9753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9753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7535"/>
  </w:style>
  <w:style w:type="paragraph" w:styleId="Corpsdetexte2">
    <w:name w:val="Body Text 2"/>
    <w:basedOn w:val="Normal"/>
    <w:rsid w:val="004C53B1"/>
    <w:pPr>
      <w:spacing w:after="120" w:line="480" w:lineRule="auto"/>
    </w:pPr>
  </w:style>
  <w:style w:type="paragraph" w:customStyle="1" w:styleId="TITREPRINCIPAL">
    <w:name w:val="TITRE PRINCIPAL"/>
    <w:basedOn w:val="Normal"/>
    <w:rsid w:val="000B0232"/>
    <w:pPr>
      <w:jc w:val="center"/>
    </w:pPr>
    <w:rPr>
      <w:b/>
      <w:sz w:val="36"/>
    </w:rPr>
  </w:style>
  <w:style w:type="paragraph" w:customStyle="1" w:styleId="labelfigure">
    <w:name w:val="label figure"/>
    <w:basedOn w:val="Normal"/>
    <w:rsid w:val="002D035A"/>
    <w:pPr>
      <w:jc w:val="center"/>
    </w:pPr>
    <w:rPr>
      <w:rFonts w:eastAsia="Times New Roman"/>
      <w:i/>
      <w:iCs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34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0F510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E34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34A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CE34AE"/>
    <w:rPr>
      <w:color w:val="0000FF" w:themeColor="hyperlink"/>
      <w:u w:val="single"/>
    </w:rPr>
  </w:style>
  <w:style w:type="paragraph" w:customStyle="1" w:styleId="question">
    <w:name w:val="question"/>
    <w:basedOn w:val="Normal"/>
    <w:link w:val="questionCar"/>
    <w:rsid w:val="00B210EF"/>
    <w:pPr>
      <w:numPr>
        <w:numId w:val="28"/>
      </w:numPr>
    </w:pPr>
    <w:rPr>
      <w:rFonts w:eastAsia="Times New Roman"/>
      <w:i/>
      <w:lang w:eastAsia="fr-FR"/>
    </w:rPr>
  </w:style>
  <w:style w:type="character" w:customStyle="1" w:styleId="questionCar">
    <w:name w:val="question Car"/>
    <w:basedOn w:val="Policepardfaut"/>
    <w:link w:val="question"/>
    <w:rsid w:val="00B210EF"/>
    <w:rPr>
      <w:rFonts w:eastAsia="Times New Roman"/>
      <w:i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0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0EF"/>
    <w:rPr>
      <w:rFonts w:ascii="Tahoma" w:hAnsi="Tahoma" w:cs="Tahoma"/>
      <w:sz w:val="16"/>
      <w:szCs w:val="16"/>
      <w:lang w:eastAsia="zh-CN"/>
    </w:rPr>
  </w:style>
  <w:style w:type="character" w:styleId="Textedelespacerserv">
    <w:name w:val="Placeholder Text"/>
    <w:basedOn w:val="Policepardfaut"/>
    <w:uiPriority w:val="99"/>
    <w:semiHidden/>
    <w:rsid w:val="004B72D7"/>
    <w:rPr>
      <w:color w:val="80808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15BE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15BE2"/>
    <w:rPr>
      <w:rFonts w:ascii="Tahoma" w:hAnsi="Tahoma" w:cs="Tahoma"/>
      <w:sz w:val="16"/>
      <w:szCs w:val="16"/>
      <w:lang w:eastAsia="zh-CN"/>
    </w:rPr>
  </w:style>
  <w:style w:type="paragraph" w:styleId="TM3">
    <w:name w:val="toc 3"/>
    <w:basedOn w:val="Normal"/>
    <w:next w:val="Normal"/>
    <w:autoRedefine/>
    <w:uiPriority w:val="39"/>
    <w:unhideWhenUsed/>
    <w:rsid w:val="00596659"/>
    <w:pPr>
      <w:spacing w:after="100"/>
      <w:ind w:left="480"/>
    </w:pPr>
  </w:style>
  <w:style w:type="character" w:styleId="Marquedecommentaire">
    <w:name w:val="annotation reference"/>
    <w:basedOn w:val="Policepardfaut"/>
    <w:uiPriority w:val="99"/>
    <w:semiHidden/>
    <w:unhideWhenUsed/>
    <w:rsid w:val="00AD5E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5E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5ECD"/>
    <w:rPr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5E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5ECD"/>
    <w:rPr>
      <w:b/>
      <w:bCs/>
      <w:lang w:eastAsia="zh-CN"/>
    </w:rPr>
  </w:style>
  <w:style w:type="character" w:customStyle="1" w:styleId="Titre2Car">
    <w:name w:val="Titre 2 Car"/>
    <w:basedOn w:val="Policepardfaut"/>
    <w:link w:val="Titre2"/>
    <w:rsid w:val="0004244E"/>
    <w:rPr>
      <w:rFonts w:eastAsia="Times New Roman"/>
      <w:b/>
      <w:bCs/>
      <w:i/>
      <w:i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\AppData\Roaming\Microsoft\Templates\Sujet_T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FA875-F16A-4E26-92B5-2C0408FD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Sujet_TP.dotx</Template>
  <TotalTime>17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ENSAM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Touron</dc:creator>
  <cp:keywords/>
  <dc:description/>
  <cp:lastModifiedBy>matthieu touron</cp:lastModifiedBy>
  <cp:revision>6</cp:revision>
  <cp:lastPrinted>2015-09-23T12:13:00Z</cp:lastPrinted>
  <dcterms:created xsi:type="dcterms:W3CDTF">2016-05-10T19:15:00Z</dcterms:created>
  <dcterms:modified xsi:type="dcterms:W3CDTF">2016-10-10T22:12:00Z</dcterms:modified>
</cp:coreProperties>
</file>