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6B" w:rsidRDefault="00C65C6B" w:rsidP="00CE34AE">
      <w:r>
        <w:t>Document réponse 1</w:t>
      </w:r>
    </w:p>
    <w:p w:rsidR="00C65C6B" w:rsidRDefault="00C65C6B" w:rsidP="00CE34AE"/>
    <w:p w:rsidR="00CE34AE" w:rsidRDefault="00987136" w:rsidP="00CE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9052F" wp14:editId="4198A44E">
                <wp:simplePos x="0" y="0"/>
                <wp:positionH relativeFrom="column">
                  <wp:posOffset>13970</wp:posOffset>
                </wp:positionH>
                <wp:positionV relativeFrom="paragraph">
                  <wp:posOffset>4566285</wp:posOffset>
                </wp:positionV>
                <wp:extent cx="1440000" cy="457200"/>
                <wp:effectExtent l="0" t="495300" r="27305" b="19050"/>
                <wp:wrapNone/>
                <wp:docPr id="70" name="Rectangle à coins arrondi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00" cy="457200"/>
                        </a:xfrm>
                        <a:prstGeom prst="wedgeRoundRectCallout">
                          <a:avLst>
                            <a:gd name="adj1" fmla="val 11272"/>
                            <a:gd name="adj2" fmla="val -1516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C6B" w:rsidRDefault="00C65C6B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9052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70" o:spid="_x0000_s1026" type="#_x0000_t62" style="position:absolute;left:0;text-align:left;margin-left:1.1pt;margin-top:359.55pt;width:113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" adj="13235,-21964">
                <v:textbox>
                  <w:txbxContent>
                    <w:p w:rsidR="00C65C6B" w:rsidRDefault="00C65C6B" w:rsidP="00C65C6B">
                      <w:bookmarkStart w:id="1" w:name="_GoBack"/>
                      <w:r>
                        <w:t>………………….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65C6B">
        <w:rPr>
          <w:noProof/>
          <w:lang w:eastAsia="fr-FR"/>
        </w:rPr>
        <w:drawing>
          <wp:inline distT="0" distB="0" distL="0" distR="0">
            <wp:extent cx="5752465" cy="4316730"/>
            <wp:effectExtent l="0" t="0" r="635" b="7620"/>
            <wp:docPr id="1" name="Image 1" descr="D:\cours\TP\H_robot haptique Falcon\H0_dossiers\fig\photo_démontées\PICT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\TP\H_robot haptique Falcon\H0_dossiers\fig\photo_démontées\PICT01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AD" w:rsidRDefault="002639AD" w:rsidP="00CE34AE"/>
    <w:p w:rsidR="002639AD" w:rsidRDefault="00DC5C77" w:rsidP="00CE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692AC" wp14:editId="3FA5AA19">
                <wp:simplePos x="0" y="0"/>
                <wp:positionH relativeFrom="column">
                  <wp:posOffset>1471295</wp:posOffset>
                </wp:positionH>
                <wp:positionV relativeFrom="paragraph">
                  <wp:posOffset>66675</wp:posOffset>
                </wp:positionV>
                <wp:extent cx="1439545" cy="457200"/>
                <wp:effectExtent l="0" t="1524000" r="27305" b="19050"/>
                <wp:wrapNone/>
                <wp:docPr id="72" name="Rectangle à coins arrondi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457200"/>
                        </a:xfrm>
                        <a:prstGeom prst="wedgeRoundRectCallout">
                          <a:avLst>
                            <a:gd name="adj1" fmla="val -37205"/>
                            <a:gd name="adj2" fmla="val -37576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36" w:rsidRDefault="00987136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92AC" id="Rectangle à coins arrondis 72" o:spid="_x0000_s1027" type="#_x0000_t62" style="position:absolute;left:0;text-align:left;margin-left:115.85pt;margin-top:5.25pt;width:113.3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" adj="2764,-70365">
                <v:textbox>
                  <w:txbxContent>
                    <w:p w:rsidR="00987136" w:rsidRDefault="00987136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706E2" wp14:editId="6E5FC6C5">
                <wp:simplePos x="0" y="0"/>
                <wp:positionH relativeFrom="column">
                  <wp:posOffset>2928620</wp:posOffset>
                </wp:positionH>
                <wp:positionV relativeFrom="paragraph">
                  <wp:posOffset>66675</wp:posOffset>
                </wp:positionV>
                <wp:extent cx="1439545" cy="457200"/>
                <wp:effectExtent l="552450" t="685800" r="27305" b="19050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457200"/>
                        </a:xfrm>
                        <a:prstGeom prst="wedgeRoundRectCallout">
                          <a:avLst>
                            <a:gd name="adj1" fmla="val -84858"/>
                            <a:gd name="adj2" fmla="val -19223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929" w:rsidRDefault="007E5929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706E2" id="Rectangle à coins arrondis 5" o:spid="_x0000_s1028" type="#_x0000_t62" style="position:absolute;left:0;text-align:left;margin-left:230.6pt;margin-top:5.25pt;width:113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" adj="-7529,-30724">
                <v:textbox>
                  <w:txbxContent>
                    <w:p w:rsidR="007E5929" w:rsidRDefault="007E5929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0B729" wp14:editId="128F8773">
                <wp:simplePos x="0" y="0"/>
                <wp:positionH relativeFrom="column">
                  <wp:posOffset>4404995</wp:posOffset>
                </wp:positionH>
                <wp:positionV relativeFrom="paragraph">
                  <wp:posOffset>66675</wp:posOffset>
                </wp:positionV>
                <wp:extent cx="1439545" cy="457200"/>
                <wp:effectExtent l="457200" t="1123950" r="27305" b="19050"/>
                <wp:wrapNone/>
                <wp:docPr id="71" name="Rectangle à coins arrondis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457200"/>
                        </a:xfrm>
                        <a:prstGeom prst="wedgeRoundRectCallout">
                          <a:avLst>
                            <a:gd name="adj1" fmla="val -78903"/>
                            <a:gd name="adj2" fmla="val -28807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C6B" w:rsidRDefault="00C65C6B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0B729" id="Rectangle à coins arrondis 71" o:spid="_x0000_s1029" type="#_x0000_t62" style="position:absolute;left:0;text-align:left;margin-left:346.85pt;margin-top:5.25pt;width:113.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" adj="-6243,-51424">
                <v:textbox>
                  <w:txbxContent>
                    <w:p w:rsidR="00C65C6B" w:rsidRDefault="00C65C6B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2639AD" w:rsidRDefault="002639AD" w:rsidP="00CE34AE"/>
    <w:p w:rsidR="002639AD" w:rsidRDefault="002639AD" w:rsidP="00CE34AE"/>
    <w:p w:rsidR="002639AD" w:rsidRDefault="002639AD" w:rsidP="00CE34AE"/>
    <w:p w:rsidR="002639AD" w:rsidRDefault="002639AD">
      <w:pPr>
        <w:jc w:val="left"/>
      </w:pPr>
    </w:p>
    <w:p w:rsidR="007128FC" w:rsidRDefault="007128FC" w:rsidP="007128FC">
      <w:r>
        <w:t>Document réponse 2</w:t>
      </w:r>
    </w:p>
    <w:p w:rsidR="007128FC" w:rsidRDefault="007128FC" w:rsidP="00CE34AE"/>
    <w:p w:rsidR="002639AD" w:rsidRDefault="002D39AA" w:rsidP="00CE34AE">
      <w:r w:rsidRPr="00FF5677">
        <w:rPr>
          <w:noProof/>
          <w:color w:val="C00000"/>
          <w:lang w:eastAsia="fr-FR"/>
        </w:rPr>
        <mc:AlternateContent>
          <mc:Choice Requires="wpc">
            <w:drawing>
              <wp:inline distT="0" distB="0" distL="0" distR="0" wp14:anchorId="432E2185" wp14:editId="5BC8CCA6">
                <wp:extent cx="6123498" cy="2089150"/>
                <wp:effectExtent l="0" t="0" r="48895" b="0"/>
                <wp:docPr id="254" name="Zone de dessin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40" y="1521718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1521718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900" y="611877"/>
                            <a:ext cx="298736" cy="379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090375" y="749883"/>
                            <a:ext cx="633876" cy="55502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415840" y="1022895"/>
                            <a:ext cx="11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426841" y="1030210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63"/>
                        <wps:cNvSpPr>
                          <a:spLocks/>
                        </wps:cNvSpPr>
                        <wps:spPr bwMode="auto">
                          <a:xfrm>
                            <a:off x="1426641" y="559275"/>
                            <a:ext cx="383746" cy="463621"/>
                          </a:xfrm>
                          <a:custGeom>
                            <a:avLst/>
                            <a:gdLst>
                              <a:gd name="T0" fmla="*/ 0 w 430"/>
                              <a:gd name="T1" fmla="*/ 463595 h 365"/>
                              <a:gd name="T2" fmla="*/ 0 w 430"/>
                              <a:gd name="T3" fmla="*/ 0 h 365"/>
                              <a:gd name="T4" fmla="*/ 383704 w 430"/>
                              <a:gd name="T5" fmla="*/ 0 h 36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365">
                                <a:moveTo>
                                  <a:pt x="0" y="365"/>
                                </a:moveTo>
                                <a:lnTo>
                                  <a:pt x="0" y="0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5"/>
                        <wps:cNvSpPr>
                          <a:spLocks/>
                        </wps:cNvSpPr>
                        <wps:spPr bwMode="auto">
                          <a:xfrm>
                            <a:off x="1426841" y="1022895"/>
                            <a:ext cx="383546" cy="498822"/>
                          </a:xfrm>
                          <a:custGeom>
                            <a:avLst/>
                            <a:gdLst>
                              <a:gd name="T0" fmla="*/ 0 w 430"/>
                              <a:gd name="T1" fmla="*/ 0 h 401"/>
                              <a:gd name="T2" fmla="*/ 0 w 430"/>
                              <a:gd name="T3" fmla="*/ 498813 h 401"/>
                              <a:gd name="T4" fmla="*/ 383468 w 430"/>
                              <a:gd name="T5" fmla="*/ 498813 h 40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401">
                                <a:moveTo>
                                  <a:pt x="0" y="0"/>
                                </a:moveTo>
                                <a:lnTo>
                                  <a:pt x="0" y="401"/>
                                </a:lnTo>
                                <a:lnTo>
                                  <a:pt x="430" y="40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1415840" y="1008995"/>
                            <a:ext cx="29103" cy="368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55927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187"/>
                        <wps:cNvSpPr>
                          <a:spLocks/>
                        </wps:cNvSpPr>
                        <wps:spPr bwMode="auto">
                          <a:xfrm>
                            <a:off x="5028468" y="800685"/>
                            <a:ext cx="58207" cy="736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8"/>
                        <wps:cNvSpPr>
                          <a:spLocks/>
                        </wps:cNvSpPr>
                        <wps:spPr bwMode="auto">
                          <a:xfrm>
                            <a:off x="4810442" y="559275"/>
                            <a:ext cx="218026" cy="278213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278157 h 219"/>
                              <a:gd name="T6" fmla="*/ 218002 w 452"/>
                              <a:gd name="T7" fmla="*/ 278157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9"/>
                        <wps:cNvSpPr>
                          <a:spLocks/>
                        </wps:cNvSpPr>
                        <wps:spPr bwMode="auto">
                          <a:xfrm>
                            <a:off x="5028468" y="986094"/>
                            <a:ext cx="58207" cy="737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810442" y="1022895"/>
                            <a:ext cx="21802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91"/>
                        <wps:cNvSpPr>
                          <a:spLocks/>
                        </wps:cNvSpPr>
                        <wps:spPr bwMode="auto">
                          <a:xfrm>
                            <a:off x="5028468" y="1170302"/>
                            <a:ext cx="58207" cy="749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3 h 59"/>
                              <a:gd name="T2" fmla="*/ 0 w 58"/>
                              <a:gd name="T3" fmla="*/ 0 h 59"/>
                              <a:gd name="T4" fmla="*/ 0 w 58"/>
                              <a:gd name="T5" fmla="*/ 74937 h 59"/>
                              <a:gd name="T6" fmla="*/ 58123 w 58"/>
                              <a:gd name="T7" fmla="*/ 36833 h 5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414068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414068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101959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874289"/>
                            <a:ext cx="58697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874289"/>
                            <a:ext cx="67068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1376511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1376511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176"/>
                        <wps:cNvCnPr>
                          <a:cxnSpLocks noChangeShapeType="1"/>
                          <a:stCxn id="247" idx="3"/>
                        </wps:cNvCnPr>
                        <wps:spPr bwMode="auto">
                          <a:xfrm flipV="1">
                            <a:off x="1109710" y="1027395"/>
                            <a:ext cx="306039" cy="3851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55927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414068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101959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874289"/>
                            <a:ext cx="512761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1521718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1376511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88"/>
                        <wps:cNvSpPr>
                          <a:spLocks/>
                        </wps:cNvSpPr>
                        <wps:spPr bwMode="auto">
                          <a:xfrm flipV="1">
                            <a:off x="4810442" y="1189303"/>
                            <a:ext cx="218026" cy="332415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332426 h 219"/>
                              <a:gd name="T6" fmla="*/ 218002 w 452"/>
                              <a:gd name="T7" fmla="*/ 332426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49739" y="55927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39762" y="414068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40" y="1019595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63" y="874289"/>
                            <a:ext cx="67068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63" y="1376511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2812" y="892190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51619" y="960447"/>
                            <a:ext cx="534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9AA" w:rsidRPr="00E71EDE" w:rsidRDefault="002D39AA" w:rsidP="002D39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adaptation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9350" y="1022895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11" y="874238"/>
                            <a:ext cx="221615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9AA" w:rsidRPr="00E71EDE" w:rsidRDefault="000F3FC5" w:rsidP="002D39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co</m:t>
                                      </m:r>
                                      <w:bookmarkStart w:id="0" w:name="_GoBack"/>
                                      <w:bookmarkEnd w:id="0"/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737418" y="852294"/>
                            <a:ext cx="386080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9AA" w:rsidRPr="00E71EDE" w:rsidRDefault="000F3FC5" w:rsidP="002D39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723837" y="1022895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69382" y="1202832"/>
                            <a:ext cx="45466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9AA" w:rsidRDefault="002D39AA" w:rsidP="002D39AA">
                              <w:pP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(Logiciel de</w:t>
                              </w:r>
                            </w:p>
                            <w:p w:rsidR="002D39AA" w:rsidRPr="00E71EDE" w:rsidRDefault="002D39AA" w:rsidP="002D39AA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pilotage)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2E2185" id="Zone de dessin 254" o:spid="_x0000_s1030" editas="canvas" style="width:482.15pt;height:164.5pt;mso-position-horizontal-relative:char;mso-position-vertical-relative:line" coordsize="61233,208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61233;height:20891;visibility:visible;mso-wrap-style:square">
                  <v:fill o:detectmouseclick="t"/>
                  <v:path o:connecttype="none"/>
                </v:shape>
                <v:line id="Line 184" o:spid="_x0000_s1032" style="position:absolute;visibility:visible;mso-wrap-style:square" from="39612,15217" to="41512,1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IVcIAAADaAAAADwAAAGRycy9kb3ducmV2LnhtbESPQYvCMBSE74L/ITzBm6YrIm41ioiC&#10;h/WwKuz10TzTss1LaGKt/vqNsOBxmJlvmOW6s7VoqQmVYwUf4wwEceF0xUbB5bwfzUGEiKyxdkwK&#10;HhRgver3lphrd+dvak/RiAThkKOCMkafSxmKkiyGsfPEybu6xmJMsjFSN3hPcFvLSZbNpMWK00KJ&#10;nrYlFb+nm1Uw/frZ3Y7n5+fFH03rN9nBbL1TajjoNgsQkbr4Dv+3D1rBBF5X0g2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tIVcIAAADaAAAADwAAAAAAAAAAAAAA&#10;AAChAgAAZHJzL2Rvd25yZXYueG1sUEsFBgAAAAAEAAQA+QAAAJADAAAAAA==&#10;" strokeweight=".35pt">
                  <v:stroke endarrow="block" joinstyle="miter"/>
                </v:line>
                <v:line id="Line 184" o:spid="_x0000_s1033" style="position:absolute;visibility:visible;mso-wrap-style:square" from="30953,15217" to="32853,1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tzsQAAADaAAAADwAAAGRycy9kb3ducmV2LnhtbESPQWvCQBSE7wX/w/IEb3WjlmJTN0Gk&#10;BQ/10Ch4fWRfN6HZt0t2jdFf3y0Uehxm5htmU462EwP1oXWsYDHPQBDXTrdsFJyO749rECEia+wc&#10;k4IbBSiLycMGc+2u/ElDFY1IEA45Kmhi9LmUoW7IYpg7T5y8L9dbjEn2RuoerwluO7nMsmdpseW0&#10;0KCnXUP1d3WxCp4+zm+Xw/H+cvIHM/httjc775SaTcftK4hIY/wP/7X3WsEKfq+kG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B+3OxAAAANoAAAAPAAAAAAAAAAAA&#10;AAAAAKECAABkcnMvZG93bnJldi54bWxQSwUGAAAAAAQABAD5AAAAkgMAAAAA&#10;" strokeweight=".35pt">
                  <v:stroke endarrow="block" joinstyle="miter"/>
                </v:line>
                <v:shape id="Picture 13" o:spid="_x0000_s1034" type="#_x0000_t75" style="position:absolute;left:19159;top:6118;width:2987;height: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KNwPBAAAA2gAAAA8AAABkcnMvZG93bnJldi54bWxEj0FrAjEUhO8F/0N4greaVbTIahSxFJSe&#10;qqLXx+a5u7h5b0mirv31TaHQ4zAz3zCLVecadScfamEDo2EGirgQW3Np4Hj4eJ2BChHZYiNMBp4U&#10;YLXsvSwwt/LgL7rvY6kShEOOBqoY21zrUFTkMAylJU7eRbzDmKQvtfX4SHDX6HGWvWmHNaeFClva&#10;VFRc9zdnQG5T+aTudDi79/H0W7zswmxrzKDfreegInXxP/zX3loDE/i9km6AX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KNwPBAAAA2gAAAA8AAAAAAAAAAAAAAAAAnwIA&#10;AGRycy9kb3ducmV2LnhtbFBLBQYAAAAABAAEAPcAAACNAwAAAAA=&#10;">
                  <v:imagedata r:id="rId10" o:title=""/>
                </v:shape>
                <v:rect id="Rectangle 131" o:spid="_x0000_s1035" style="position:absolute;left:50903;top:7498;width:6339;height:5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IiL8A&#10;AADaAAAADwAAAGRycy9kb3ducmV2LnhtbERPTWvCQBC9F/wPywi91Y0eJKSuIhqh2EKJ2vuQHZNg&#10;djZkp0n677uHQo+P973ZTa5VA/Wh8WxguUhAEZfeNlwZuF1PLymoIMgWW89k4IcC7Lazpw1m1o9c&#10;0HCRSsUQDhkaqEW6TOtQ1uQwLHxHHLm77x1KhH2lbY9jDHetXiXJWjtsODbU2NGhpvJx+XYGPgv9&#10;GN7TryNK7oSvH/lwPN+MeZ5P+1dQQpP8i//cb9ZA3BqvxBu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MIiIvwAAANoAAAAPAAAAAAAAAAAAAAAAAJgCAABkcnMvZG93bnJl&#10;di54bWxQSwUGAAAAAAQABAD1AAAAhAMAAAAA&#10;" filled="f" strokeweight=".35pt"/>
                <v:line id="Line 159" o:spid="_x0000_s1036" style="position:absolute;visibility:visible;mso-wrap-style:square" from="14158,10228" to="14268,10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l1Z8EAAADbAAAADwAAAGRycy9kb3ducmV2LnhtbERPS4vCMBC+C/sfwgh709RlEalG0ZUF&#10;L4Ivdj0OzfSBzaQ2sVZ/vREEb/PxPWcya00pGqpdYVnBoB+BIE6sLjhTcNj/9kYgnEfWWFomBTdy&#10;MJt+dCYYa3vlLTU7n4kQwi5GBbn3VSylS3Iy6Pq2Ig5camuDPsA6k7rGawg3pfyKoqE0WHBoyLGi&#10;n5yS0+5iFJS3dbqpsvlIbs7/y9X90iz+jqlSn912PgbhqfVv8cu90mH+Nz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XVnwQAAANsAAAAPAAAAAAAAAAAAAAAA&#10;AKECAABkcnMvZG93bnJldi54bWxQSwUGAAAAAAQABAD5AAAAjwMAAAAA&#10;" strokeweight=".35pt">
                  <v:stroke joinstyle="miter"/>
                </v:line>
                <v:line id="Line 161" o:spid="_x0000_s1037" style="position:absolute;visibility:visible;mso-wrap-style:square" from="14268,10302" to="18103,10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cGs8IAAADbAAAADwAAAGRycy9kb3ducmV2LnhtbERPTWvCQBC9F/wPywje6kaxxaZugkgL&#10;HuqhUfA6ZKeb0Ozskl1j9Nd3C4Xe5vE+Z1OOthMD9aF1rGAxz0AQ1063bBScju+PaxAhImvsHJOC&#10;GwUoi8nDBnPtrvxJQxWNSCEcclTQxOhzKUPdkMUwd544cV+utxgT7I3UPV5TuO3kMsuepcWWU0OD&#10;nnYN1d/VxSpYfZzfLofj/eXkD2bw22xvdt4pNZuO21cQkcb4L/5z73Wa/wS/v6Q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cGs8IAAADbAAAADwAAAAAAAAAAAAAA&#10;AAChAgAAZHJzL2Rvd25yZXYueG1sUEsFBgAAAAAEAAQA+QAAAJADAAAAAA==&#10;" strokeweight=".35pt">
                  <v:stroke endarrow="block" joinstyle="miter"/>
                </v:line>
                <v:shape id="Freeform 163" o:spid="_x0000_s1038" style="position:absolute;left:14266;top:5592;width:3837;height:4636;visibility:visible;mso-wrap-style:square;v-text-anchor:top" coordsize="43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MSMEA&#10;AADbAAAADwAAAGRycy9kb3ducmV2LnhtbERP24rCMBB9F/Yfwgj7ZlMFL1SjyIIg4i5aBfFtaMa2&#10;2kxKk9Xu328Ewbc5nOvMFq2pxJ0aV1pW0I9iEMSZ1SXnCo6HVW8CwnlkjZVlUvBHDhbzj84ME20f&#10;vKd76nMRQtglqKDwvk6kdFlBBl1ka+LAXWxj0AfY5FI3+AjhppKDOB5JgyWHhgJr+ioou6W/RoH+&#10;STer7w05GvB5d1rutsPreKvUZ7ddTkF4av1b/HKvdZg/gucv4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1jEjBAAAA2wAAAA8AAAAAAAAAAAAAAAAAmAIAAGRycy9kb3du&#10;cmV2LnhtbFBLBQYAAAAABAAEAPUAAACGAwAAAAA=&#10;" path="m,365l,,430,e" filled="f" strokeweight=".35pt">
                  <v:stroke endarrow="block" joinstyle="miter"/>
                  <v:path arrowok="t" o:connecttype="custom" o:connectlocs="0,588855829;0,0;342429942,0" o:connectangles="0,0,0"/>
                </v:shape>
                <v:shape id="Freeform 165" o:spid="_x0000_s1039" style="position:absolute;left:14268;top:10228;width:3835;height:4989;visibility:visible;mso-wrap-style:square;v-text-anchor:top" coordsize="43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1+TcIA&#10;AADbAAAADwAAAGRycy9kb3ducmV2LnhtbERP22oCMRB9L/gPYYS+1awiraxGEUVsRQQv+Dxuxt3V&#10;zWRJUnf796ZQ6NscznUms9ZU4kHOl5YV9HsJCOLM6pJzBafj6m0EwgdkjZVlUvBDHmbTzssEU20b&#10;3tPjEHIRQ9inqKAIoU6l9FlBBn3P1sSRu1pnMETocqkdNjHcVHKQJO/SYMmxocCaFgVl98O3UfB1&#10;Wd22TT/b7pZSntfXi2uGG6fUa7edj0EEasO/+M/9qeP8D/j9JR4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X5NwgAAANsAAAAPAAAAAAAAAAAAAAAAAJgCAABkcnMvZG93&#10;bnJldi54bWxQSwUGAAAAAAQABAD1AAAAhwMAAAAA&#10;" path="m,l,401r430,e" filled="f" strokeweight=".35pt">
                  <v:stroke endarrow="block" joinstyle="miter"/>
                  <v:path arrowok="t" o:connecttype="custom" o:connectlocs="0,0;0,620496006;342040971,620496006" o:connectangles="0,0,0"/>
                </v:shape>
                <v:oval id="Oval 166" o:spid="_x0000_s1040" style="position:absolute;left:14158;top:10089;width:291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dwMMA&#10;AADbAAAADwAAAGRycy9kb3ducmV2LnhtbESPQWvDMAyF74P9B6NBb6uzHcpI65ZSGISd2m6wq7C1&#10;OGssp7aXZv311WGwm8R7eu/TajOFXo2UchfZwNO8AkVso+u4NfDx/vr4AioXZId9ZDLwSxk26/u7&#10;FdYuXvhA47G0SkI412jAlzLUWmfrKWCex4FYtK+YAhZZU6tdwouEh14/V9VCB+xYGjwOtPNkT8ef&#10;YOAtjHvbDD6h3S72n9/+3Fz12ZjZw7Rdgio0lX/z33XjBF9g5RcZQK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udwMMAAADbAAAADwAAAAAAAAAAAAAAAACYAgAAZHJzL2Rv&#10;d25yZXYueG1sUEsFBgAAAAAEAAQA9QAAAIgDAAAAAA==&#10;" fillcolor="black" strokeweight="0"/>
                <v:line id="Line 184" o:spid="_x0000_s1041" style="position:absolute;visibility:visible;mso-wrap-style:square" from="30953,5592" to="32853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oMtsIAAADbAAAADwAAAGRycy9kb3ducmV2LnhtbERPTWvCQBC9F/wPyxS8NZsWKU3qKiIW&#10;PDSHRqHXITtugtnZJbvG6K/vFgq9zeN9znI92V6MNITOsYLnLAdB3DjdsVFwPHw8vYEIEVlj75gU&#10;3CjAejV7WGKp3ZW/aKyjESmEQ4kK2hh9KWVoWrIYMueJE3dyg8WY4GCkHvCawm0vX/L8VVrsODW0&#10;6GnbUnOuL1bB4vN7d6kO9+LoKzP6Tb43W++Umj9Om3cQkab4L/5z73WaX8DvL+kA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oMtsIAAADbAAAADwAAAAAAAAAAAAAA&#10;AAChAgAAZHJzL2Rvd25yZXYueG1sUEsFBgAAAAAEAAQA+QAAAJADAAAAAA==&#10;" strokeweight=".35pt">
                  <v:stroke endarrow="block" joinstyle="miter"/>
                </v:line>
                <v:shape id="Freeform 187" o:spid="_x0000_s1042" style="position:absolute;left:50284;top:8006;width:582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S0MEA&#10;AADbAAAADwAAAGRycy9kb3ducmV2LnhtbERPz2vCMBS+D/wfwhN2m8mEjdkZZQjasZ1ahV4fzbPt&#10;bF5Kktn635vDYMeP7/d6O9leXMmHzrGG54UCQVw703Gj4XTcP72BCBHZYO+YNNwowHYze1hjZtzI&#10;BV3L2IgUwiFDDW2MQyZlqFuyGBZuIE7c2XmLMUHfSONxTOG2l0ulXqXFjlNDiwPtWqov5a/VUHyP&#10;mFf+55wXyu0PL1/5ZVhVWj/Op493EJGm+C/+c38aDcu0P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s0tDBAAAA2wAAAA8AAAAAAAAAAAAAAAAAmAIAAGRycy9kb3du&#10;cmV2LnhtbFBLBQYAAAAABAAEAPUAAACGAwAAAAA=&#10;" path="m58,29l,,,58,58,29xe" fillcolor="black" stroked="f">
                  <v:path arrowok="t" o:connecttype="custom" o:connectlocs="58330439,46742981;0,0;0,93484693;58330439,46742981" o:connectangles="0,0,0,0"/>
                </v:shape>
                <v:shape id="Freeform 188" o:spid="_x0000_s1043" style="position:absolute;left:48104;top:5592;width:2180;height:278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ylMUA&#10;AADbAAAADwAAAGRycy9kb3ducmV2LnhtbESPQWvCQBSE7wX/w/KEXoJutEUkuooGClLw0NgevD2y&#10;z000+zZkV03/fVcoeBxm5htmue5tI27U+dqxgsk4BUFcOl2zUfB9+BjNQfiArLFxTAp+ycN6NXhZ&#10;Yqbdnb/oVgQjIoR9hgqqENpMSl9WZNGPXUscvZPrLIYoOyN1h/cIt42cpulMWqw5LlTYUl5ReSmu&#10;VsHRFuby8y7f9ttTnphzk3zmu0Sp12G/WYAI1Idn+L+90wqmE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jKUxQAAANsAAAAPAAAAAAAAAAAAAAAAAJgCAABkcnMv&#10;ZG93bnJldi54bWxQSwUGAAAAAAQABAD1AAAAigMAAAAA&#10;" path="m,l255,r,219l452,219e" filled="f" strokeweight=".35pt">
                  <v:stroke joinstyle="miter"/>
                  <v:path arrowok="t" o:connecttype="custom" o:connectlocs="0,0;59324296,0;59324296,353364810;105155097,353364810" o:connectangles="0,0,0,0"/>
                </v:shape>
                <v:shape id="Freeform 189" o:spid="_x0000_s1044" style="position:absolute;left:50284;top:986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pPMQA&#10;AADbAAAADwAAAGRycy9kb3ducmV2LnhtbESPzWrDMBCE74W+g9hAbo0cQ0rrRg6hkDi0J6eFXBdr&#10;/ZNYKyMpsfP2VaHQ4zAz3zDrzWR6cSPnO8sKlosEBHFldceNgu+v3dMLCB+QNfaWScGdPGzyx4c1&#10;ZtqOXNLtGBoRIewzVNCGMGRS+qolg35hB+Lo1dYZDFG6RmqHY4SbXqZJ8iwNdhwXWhzovaXqcrwa&#10;BeXniMXJneuiTOxuv/ooLsPrSan5bNq+gQg0hf/wX/ugFaQp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y6TzEAAAA2wAAAA8AAAAAAAAAAAAAAAAAmAIAAGRycy9k&#10;b3ducmV2LnhtbFBLBQYAAAAABAAEAPUAAACJAwAAAAA=&#10;" path="m58,29l,,,58,58,29xe" fillcolor="black" stroked="f">
                  <v:path arrowok="t" o:connecttype="custom" o:connectlocs="58330439,46806488;0,0;0,93611705;58330439,46806488" o:connectangles="0,0,0,0"/>
                </v:shape>
                <v:line id="Line 190" o:spid="_x0000_s1045" style="position:absolute;visibility:visible;mso-wrap-style:square" from="48104,10228" to="50284,10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wnrsYAAADbAAAADwAAAGRycy9kb3ducmV2LnhtbESPS2vDMBCE74X8B7GB3hq5LpTgRDZu&#10;SyGXQl4kOS7W+kGslWspjtNfXwUKPQ4z8w2zzEbTioF611hW8DyLQBAXVjdcKdjvPp/mIJxH1tha&#10;JgU3cpClk4clJtpeeUPD1lciQNglqKD2vkukdEVNBt3MdsTBK21v0AfZV1L3eA1w08o4il6lwYbD&#10;Qo0dvddUnLcXo6C9fZXrrsrncv19/Fj9XIa3w6lU6nE65gsQnkb/H/5rr7SC+AXu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MJ67GAAAA2wAAAA8AAAAAAAAA&#10;AAAAAAAAoQIAAGRycy9kb3ducmV2LnhtbFBLBQYAAAAABAAEAPkAAACUAwAAAAA=&#10;" strokeweight=".35pt">
                  <v:stroke joinstyle="miter"/>
                </v:line>
                <v:shape id="Freeform 191" o:spid="_x0000_s1046" style="position:absolute;left:50284;top:11703;width:582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xV/sMA&#10;AADbAAAADwAAAGRycy9kb3ducmV2LnhtbESPQWvCQBSE74L/YXlCb7oxhKLRVYqlYCkIapEeH9ln&#10;Ept9G3ZXTf69Wyh4HGbmG2a57kwjbuR8bVnBdJKAIC6srrlU8H38GM9A+ICssbFMCnrysF4NB0vM&#10;tb3znm6HUIoIYZ+jgiqENpfSFxUZ9BPbEkfvbJ3BEKUrpXZ4j3DTyDRJXqXBmuNChS1tKip+D1ej&#10;YP9zfjf95Wt22qVujq7PTp+YKfUy6t4WIAJ14Rn+b2+1gjSD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xV/sMAAADbAAAADwAAAAAAAAAAAAAAAACYAgAAZHJzL2Rv&#10;d25yZXYueG1sUEsFBgAAAAAEAAQA9QAAAIgDAAAAAA==&#10;" path="m58,29l,,,59,58,29xe" fillcolor="black" stroked="f">
                  <v:path arrowok="t" o:connecttype="custom" o:connectlocs="58330439,46761054;0,0;0,95135697;58330439,46761054" o:connectangles="0,0,0,0"/>
                </v:shape>
                <v:rect id="Rectangle 69" o:spid="_x0000_s1047" style="position:absolute;left:18102;top:4140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D7MIA&#10;AADbAAAADwAAAGRycy9kb3ducmV2LnhtbESPW2vCQBSE3wv+h+UIvtWNgiLRVcQLFFso3t4P2WMS&#10;zJ4N2dMY/31XKPRxmJlvmMWqc5VqqQmlZwOjYQKKOPO25NzA5bx/n4EKgmyx8kwGnhRgtey9LTC1&#10;/sFHak+SqwjhkKKBQqROtQ5ZQQ7D0NfE0bv5xqFE2eTaNviIcFfpcZJMtcOS40KBNW0Kyu6nH2fg&#10;+6jv7efsukXZOeHz167dHi7GDPrdeg5KqJP/8F/7wxoYT+D1Jf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kPswgAAANsAAAAPAAAAAAAAAAAAAAAAAJgCAABkcnMvZG93&#10;bnJldi54bWxQSwUGAAAAAAQABAD1AAAAhwMAAAAA&#10;" filled="f" strokeweight=".35pt"/>
                <v:rect id="Rectangle 69" o:spid="_x0000_s1048" style="position:absolute;left:32853;top:4140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dm8IA&#10;AADbAAAADwAAAGRycy9kb3ducmV2LnhtbESPS4vCQBCE7wv+h6EFb+tEDyLRUcQHiLsgvu5Npk2C&#10;mZ6QaWP23+8sLHgsquorar7sXKVaakLp2cBomIAizrwtOTdwvew+p6CCIFusPJOBHwqwXPQ+5pha&#10;/+ITtWfJVYRwSNFAIVKnWoesIIdh6Gvi6N1941CibHJtG3xFuKv0OEkm2mHJcaHAmtYFZY/z0xk4&#10;nvSj/ZreNihbJ3z53rabw9WYQb9bzUAJdfIO/7f31sB4An9f4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N2bwgAAANsAAAAPAAAAAAAAAAAAAAAAAJgCAABkcnMvZG93&#10;bnJldi54bWxQSwUGAAAAAAQABAD1AAAAhwMAAAAA&#10;" filled="f" strokeweight=".35pt"/>
                <v:line id="Line 184" o:spid="_x0000_s1049" style="position:absolute;visibility:visible;mso-wrap-style:square" from="30953,10195" to="32853,10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34sQAAADbAAAADwAAAGRycy9kb3ducmV2LnhtbESPQWsCMRSE74L/ITyhN81WSrVbo4go&#10;eNCDq9DrY/OaXbp5CZu4rv56Uyj0OMzMN8xi1dtGdNSG2rGC10kGgrh0umaj4HLejecgQkTW2Dgm&#10;BXcKsFoOBwvMtbvxiboiGpEgHHJUUMXocylDWZHFMHGeOHnfrrUYk2yN1C3eEtw2cppl79JizWmh&#10;Qk+bisqf4moVvB2+ttfj+fFx8UfT+XW2NxvvlHoZ9etPEJH6+B/+a++1gukMfr+k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ZffixAAAANsAAAAPAAAAAAAAAAAA&#10;AAAAAKECAABkcnMvZG93bnJldi54bWxQSwUGAAAAAAQABAD5AAAAkgMAAAAA&#10;" strokeweight=".35pt">
                  <v:stroke endarrow="block" joinstyle="miter"/>
                </v:line>
                <v:rect id="Rectangle 69" o:spid="_x0000_s1050" style="position:absolute;left:18102;top:8742;width:587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scsAA&#10;AADbAAAADwAAAGRycy9kb3ducmV2LnhtbERPS2vCQBC+F/wPyxS81U1zkBBdpdQIxRaKr/uQHZNg&#10;djZkp0n8991DoceP773eTq5VA/Wh8WzgdZGAIi69bbgycDnvXzJQQZAttp7JwIMCbDezpzXm1o98&#10;pOEklYohHHI0UIt0udahrMlhWPiOOHI33zuUCPtK2x7HGO5anSbJUjtsODbU2NF7TeX99OMMfB/1&#10;ffjMrjuUwgmfv4phd7gYM3+e3laghCb5F/+5P6yBNI6NX+IP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fscsAAAADbAAAADwAAAAAAAAAAAAAAAACYAgAAZHJzL2Rvd25y&#10;ZXYueG1sUEsFBgAAAAAEAAQA9QAAAIUDAAAAAA==&#10;" filled="f" strokeweight=".35pt"/>
                <v:rect id="Rectangle 69" o:spid="_x0000_s1051" style="position:absolute;left:32853;top:8742;width:67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J6cIA&#10;AADbAAAADwAAAGRycy9kb3ducmV2LnhtbESPS4vCQBCE7wv+h6EFb+tED+JGRxEfsLjC4uveZNok&#10;mOkJmd4Y//2OsLDHoqq+oubLzlWqpSaUng2Mhgko4szbknMDl/PufQoqCLLFyjMZeFKA5aL3NsfU&#10;+gcfqT1JriKEQ4oGCpE61TpkBTkMQ18TR+/mG4cSZZNr2+Ajwl2lx0ky0Q5LjgsF1rQuKLuffpyB&#10;76O+t1/T6wZl64TPh2272V+MGfS71QyUUCf/4b/2pzUw/oDXl/g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0npwgAAANsAAAAPAAAAAAAAAAAAAAAAAJgCAABkcnMvZG93&#10;bnJldi54bWxQSwUGAAAAAAQABAD1AAAAhwMAAAAA&#10;" filled="f" strokeweight=".35pt"/>
                <v:rect id="Rectangle 69" o:spid="_x0000_s1052" style="position:absolute;left:18102;top:13765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2qb8A&#10;AADbAAAADwAAAGRycy9kb3ducmV2LnhtbERPS4vCMBC+L/gfwgje1lSFRapRRF0Qd0F83YdmbIvN&#10;pDSztf57c1jw+PG958vOVaqlJpSeDYyGCSjizNuScwOX8/fnFFQQZIuVZzLwpADLRe9jjqn1Dz5S&#10;e5JcxRAOKRooROpU65AV5DAMfU0cuZtvHEqETa5tg48Y7io9TpIv7bDk2FBgTeuCsvvpzxk4HPW9&#10;/ZleNyhbJ3z+3bab/cWYQb9bzUAJdfIW/7t31sAkro9f4g/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2HapvwAAANsAAAAPAAAAAAAAAAAAAAAAAJgCAABkcnMvZG93bnJl&#10;di54bWxQSwUGAAAAAAQABAD1AAAAhAMAAAAA&#10;" filled="f" strokeweight=".35pt"/>
                <v:rect id="Rectangle 69" o:spid="_x0000_s1053" style="position:absolute;left:32853;top:13765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TMsIA&#10;AADbAAAADwAAAGRycy9kb3ducmV2LnhtbESPW2vCQBSE3wv+h+UIvtWNCkWiq4gXEFso3t4P2WMS&#10;zJ4N2WOM/75bKPRxmJlvmPmyc5VqqQmlZwOjYQKKOPO25NzA5bx7n4IKgmyx8kwGXhRguei9zTG1&#10;/slHak+SqwjhkKKBQqROtQ5ZQQ7D0NfE0bv5xqFE2eTaNviMcFfpcZJ8aIclx4UCa1oXlN1PD2fg&#10;+6jv7ef0ukHZOuHz17bdHC7GDPrdagZKqJP/8F97bw1MRvD7Jf4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NMywgAAANsAAAAPAAAAAAAAAAAAAAAAAJgCAABkcnMvZG93&#10;bnJldi54bWxQSwUGAAAAAAQABAD1AAAAhwMAAAAA&#10;" filled="f" strokeweight=".35pt"/>
                <v:line id="Line 176" o:spid="_x0000_s1054" style="position:absolute;flip:y;visibility:visible;mso-wrap-style:square" from="11097,10273" to="14157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hbYMEAAADcAAAADwAAAGRycy9kb3ducmV2LnhtbERPy4rCMBTdD/gP4QqzG1O7cEo1igiC&#10;4kJ8gLi7JNe22tyUJtrO35vFgMvDec8Wva3Fi1pfOVYwHiUgiLUzFRcKzqf1TwbCB2SDtWNS8Ece&#10;FvPB1wxz4zo+0OsYChFD2OeooAyhyaX0uiSLfuQa4sjdXGsxRNgW0rTYxXBbyzRJJtJixbGhxIZW&#10;JenH8WkV3H+vZr9bksmyZrvqtpeb1ve9Ut/DfjkFEagPH/G/e2MUpGlcG8/EIy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+FtgwQAAANwAAAAPAAAAAAAAAAAAAAAA&#10;AKECAABkcnMvZG93bnJldi54bWxQSwUGAAAAAAQABAD5AAAAjwMAAAAA&#10;" strokeweight=".35pt">
                  <v:stroke joinstyle="miter"/>
                </v:line>
                <v:line id="Line 184" o:spid="_x0000_s1055" style="position:absolute;visibility:visible;mso-wrap-style:square" from="23927,5592" to="25827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ZhsUAAADcAAAADwAAAGRycy9kb3ducmV2LnhtbESPT2sCMRTE74V+h/AKvdVst0V0NYqI&#10;god68A94fWye2aWbl7CJ6+qnbwqCx2FmfsNM571tREdtqB0r+BxkIIhLp2s2Co6H9ccIRIjIGhvH&#10;pOBGAeaz15cpFtpdeUfdPhqRIBwKVFDF6AspQ1mRxTBwnjh5Z9dajEm2RuoWrwluG5ln2VBarDkt&#10;VOhpWVH5u79YBd8/p9Vle7iPj35rOr/INmbpnVLvb/1iAiJSH5/hR3ujFeRfOfyfS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NZhsUAAADcAAAADwAAAAAAAAAA&#10;AAAAAAChAgAAZHJzL2Rvd25yZXYueG1sUEsFBgAAAAAEAAQA+QAAAJMDAAAAAA==&#10;" strokeweight=".35pt">
                  <v:stroke endarrow="block" joinstyle="miter"/>
                </v:line>
                <v:rect id="Rectangle 69" o:spid="_x0000_s1056" style="position:absolute;left:25825;top:4140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CbsMA&#10;AADcAAAADwAAAGRycy9kb3ducmV2LnhtbESPW2vCQBSE3wv+h+UIvtWNCiKpq4gXEFsoXvp+yB6T&#10;YPZsyB5j/PddodDHYWa+YebLzlWqpSaUng2Mhgko4szbknMDl/PufQYqCLLFyjMZeFKA5aL3NsfU&#10;+gcfqT1JriKEQ4oGCpE61TpkBTkMQ18TR+/qG4cSZZNr2+Ajwl2lx0ky1Q5LjgsF1rQuKLud7s7A&#10;91Hf2s/ZzwZl64TPX9t2c7gYM+h3qw9QQp38h//ae2tgPJnA60w8An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bCbsMAAADcAAAADwAAAAAAAAAAAAAAAACYAgAAZHJzL2Rv&#10;d25yZXYueG1sUEsFBgAAAAAEAAQA9QAAAIgDAAAAAA==&#10;" filled="f" strokeweight=".35pt"/>
                <v:line id="Line 184" o:spid="_x0000_s1057" style="position:absolute;visibility:visible;mso-wrap-style:square" from="23927,10195" to="25827,10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kacUAAADcAAAADwAAAGRycy9kb3ducmV2LnhtbESPT2sCMRTE7wW/Q3iCt5r1D6WuRhFR&#10;8FAPVaHXx+aZXdy8hE1cVz+9KRR6HGbmN8xi1dlatNSEyrGC0TADQVw4XbFRcD7t3j9BhIissXZM&#10;Ch4UYLXsvS0w1+7O39QeoxEJwiFHBWWMPpcyFCVZDEPniZN3cY3FmGRjpG7wnuC2luMs+5AWK04L&#10;JXralFRcjzerYPr1s70dTs/Z2R9M69fZ3my8U2rQ79ZzEJG6+B/+a++1gvFkCr9n0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kacUAAADcAAAADwAAAAAAAAAA&#10;AAAAAAChAgAAZHJzL2Rvd25yZXYueG1sUEsFBgAAAAAEAAQA+QAAAJMDAAAAAA==&#10;" strokeweight=".35pt">
                  <v:stroke endarrow="block" joinstyle="miter"/>
                </v:line>
                <v:rect id="Rectangle 69" o:spid="_x0000_s1058" style="position:absolute;left:25825;top:8742;width:512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/gcQA&#10;AADcAAAADwAAAGRycy9kb3ducmV2LnhtbESPW2vCQBSE3wv+h+UIvtWNSotEVxEvUNpC8fZ+yB6T&#10;YPZsyB5j+u+7gtDHYWa+YebLzlWqpSaUng2Mhgko4szbknMDp+PudQoqCLLFyjMZ+KUAy0XvZY6p&#10;9XfeU3uQXEUIhxQNFCJ1qnXICnIYhr4mjt7FNw4lyibXtsF7hLtKj5PkXTssOS4UWNO6oOx6uDkD&#10;P3t9bb+m5w3K1gkfv7ft5vNkzKDfrWaghDr5Dz/bH9bAePIGjzPx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T/4HEAAAA3AAAAA8AAAAAAAAAAAAAAAAAmAIAAGRycy9k&#10;b3ducmV2LnhtbFBLBQYAAAAABAAEAPUAAACJAwAAAAA=&#10;" filled="f" strokeweight=".35pt"/>
                <v:line id="Line 184" o:spid="_x0000_s1059" style="position:absolute;visibility:visible;mso-wrap-style:square" from="23927,15217" to="25827,1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fhcQAAADcAAAADwAAAGRycy9kb3ducmV2LnhtbESPQWsCMRSE74L/ITzBm2a1RepqFBEL&#10;HuqhKvT62Dyzi5uXsInr6q83hUKPw8x8wyzXna1FS02oHCuYjDMQxIXTFRsF59Pn6ANEiMgaa8ek&#10;4EEB1qt+b4m5dnf+pvYYjUgQDjkqKGP0uZShKMliGDtPnLyLayzGJBsjdYP3BLe1nGbZTFqsOC2U&#10;6GlbUnE93qyC96+f3e1wes7P/mBav8n2ZuudUsNBt1mAiNTF//Bfe68VTN9m8HsmHQ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GF+FxAAAANwAAAAPAAAAAAAAAAAA&#10;AAAAAKECAABkcnMvZG93bnJldi54bWxQSwUGAAAAAAQABAD5AAAAkgMAAAAA&#10;" strokeweight=".35pt">
                  <v:stroke endarrow="block" joinstyle="miter"/>
                </v:line>
                <v:rect id="Rectangle 69" o:spid="_x0000_s1060" style="position:absolute;left:25825;top:13765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3EbcQA&#10;AADcAAAADwAAAGRycy9kb3ducmV2LnhtbESPW2vCQBSE3wv+h+UIvtWNCq1EVxEvUNpC8fZ+yB6T&#10;YPZsyB5j+u+7gtDHYWa+YebLzlWqpSaUng2Mhgko4szbknMDp+PudQoqCLLFyjMZ+KUAy0XvZY6p&#10;9XfeU3uQXEUIhxQNFCJ1qnXICnIYhr4mjt7FNw4lyibXtsF7hLtKj5PkTTssOS4UWNO6oOx6uDkD&#10;P3t9bb+m5w3K1gkfv7ft5vNkzKDfrWaghDr5Dz/bH9bAePIOjzPx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xG3EAAAA3AAAAA8AAAAAAAAAAAAAAAAAmAIAAGRycy9k&#10;b3ducmV2LnhtbFBLBQYAAAAABAAEAPUAAACJAwAAAAA=&#10;" filled="f" strokeweight=".35pt"/>
                <v:shape id="Freeform 188" o:spid="_x0000_s1061" style="position:absolute;left:48104;top:11893;width:2180;height:3324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B8L8A&#10;AADcAAAADwAAAGRycy9kb3ducmV2LnhtbERPy4rCMBTdC/MP4Q6407QVZKZjFGdAcCX4wPWluTbV&#10;5KY00da/NwthlofzXqwGZ8WDutB4VpBPMxDEldcN1wpOx83kC0SIyBqtZ1LwpACr5cdogaX2Pe/p&#10;cYi1SCEcSlRgYmxLKUNlyGGY+pY4cRffOYwJdrXUHfYp3FlZZNlcOmw4NRhs6c9QdTvcnYLd97HI&#10;9ydrC3tex+vF5r+9yZUafw7rHxCRhvgvfru3WkExS2vTmXQ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kHwvwAAANwAAAAPAAAAAAAAAAAAAAAAAJgCAABkcnMvZG93bnJl&#10;di54bWxQSwUGAAAAAAQABAD1AAAAhAMAAAAA&#10;" path="m,l255,r,219l452,219e" filled="f" strokeweight=".35pt">
                  <v:stroke joinstyle="miter"/>
                  <v:path arrowok="t" o:connecttype="custom" o:connectlocs="0,0;59324296,0;59324296,504581684;105155097,504581684" o:connectangles="0,0,0,0"/>
                </v:shape>
                <v:line id="Line 184" o:spid="_x0000_s1062" style="position:absolute;visibility:visible;mso-wrap-style:square" from="39497,5592" to="41397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RF8EAAADcAAAADwAAAGRycy9kb3ducmV2LnhtbERPTYvCMBC9C/sfwix401QR0WoUkV3w&#10;sB60gtehGdNiMwlNrHV/vTks7PHxvtfb3jaiozbUjhVMxhkI4tLpmo2CS/E9WoAIEVlj45gUvCjA&#10;dvMxWGOu3ZNP1J2jESmEQ44Kqhh9LmUoK7IYxs4TJ+7mWosxwdZI3eIzhdtGTrNsLi3WnBoq9LSv&#10;qLyfH1bB7Of69TgWv8uLP5rO77KD2Xun1PCz361AROrjv/jPfdAKprM0P5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uxEXwQAAANwAAAAPAAAAAAAAAAAAAAAA&#10;AKECAABkcnMvZG93bnJldi54bWxQSwUGAAAAAAQABAD5AAAAjwMAAAAA&#10;" strokeweight=".35pt">
                  <v:stroke endarrow="block" joinstyle="miter"/>
                </v:line>
                <v:rect id="Rectangle 69" o:spid="_x0000_s1063" style="position:absolute;left:41397;top:4140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6K/8MA&#10;AADcAAAADwAAAGRycy9kb3ducmV2LnhtbESPW2vCQBSE3wv+h+UIvtWNIiKpq4gXKFYoXvp+yB6T&#10;YPZsyJ7G+O+7gtDHYWa+YebLzlWqpSaUng2Mhgko4szbknMDl/PufQYqCLLFyjMZeFCA5aL3NsfU&#10;+jsfqT1JriKEQ4oGCpE61TpkBTkMQ18TR+/qG4cSZZNr2+A9wl2lx0ky1Q5LjgsF1rQuKLudfp2B&#10;76O+tV+znw3K1gmfD9t2s78YM+h3qw9QQp38h1/tT2tgPBnB80w8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6K/8MAAADcAAAADwAAAAAAAAAAAAAAAACYAgAAZHJzL2Rv&#10;d25yZXYueG1sUEsFBgAAAAAEAAQA9QAAAIgDAAAAAA==&#10;" filled="f" strokeweight=".35pt"/>
                <v:line id="Line 184" o:spid="_x0000_s1064" style="position:absolute;visibility:visible;mso-wrap-style:square" from="39612,10195" to="41512,10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AXFMQAAADcAAAADwAAAGRycy9kb3ducmV2LnhtbESPT2sCMRTE7wW/Q3hCbzWrLKWuRhGx&#10;4KEe/ANeH5tndnHzEjZxXf30TUHocZiZ3zDzZW8b0VEbascKxqMMBHHpdM1Gwen4/fEFIkRkjY1j&#10;UvCgAMvF4G2OhXZ33lN3iEYkCIcCFVQx+kLKUFZkMYycJ07exbUWY5KtkbrFe4LbRk6y7FNarDkt&#10;VOhpXVF5PdysgvznvLntjs/pye9M51fZ1qy9U+p92K9mICL18T/8am+1gkmew9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gBcUxAAAANwAAAAPAAAAAAAAAAAA&#10;AAAAAKECAABkcnMvZG93bnJldi54bWxQSwUGAAAAAAQABAD5AAAAkgMAAAAA&#10;" strokeweight=".35pt">
                  <v:stroke endarrow="block" joinstyle="miter"/>
                </v:line>
                <v:rect id="Rectangle 69" o:spid="_x0000_s1065" style="position:absolute;left:41512;top:8742;width:67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M/MQA&#10;AADcAAAADwAAAGRycy9kb3ducmV2LnhtbESPW2vCQBSE3wv+h+UIvtWNYotEVxEvUNpC8fZ+yB6T&#10;YPZsyB5j+u+7gtDHYWa+YebLzlWqpSaUng2Mhgko4szbknMDp+PudQoqCLLFyjMZ+KUAy0XvZY6p&#10;9XfeU3uQXEUIhxQNFCJ1qnXICnIYhr4mjt7FNw4lyibXtsF7hLtKj5PkXTssOS4UWNO6oOx6uDkD&#10;P3t9bb+m5w3K1gkfv7ft5vNkzKDfrWaghDr5Dz/bH9bAePIGjzPx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VjPzEAAAA3AAAAA8AAAAAAAAAAAAAAAAAmAIAAGRycy9k&#10;b3ducmV2LnhtbFBLBQYAAAAABAAEAPUAAACJAwAAAAA=&#10;" filled="f" strokeweight=".35pt"/>
                <v:rect id="Rectangle 69" o:spid="_x0000_s1066" style="position:absolute;left:41512;top:13765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Si8MA&#10;AADcAAAADwAAAGRycy9kb3ducmV2LnhtbESPW2vCQBSE3wv+h+UIvtWNIiKpq4gXEFsoXvp+yB6T&#10;YPZsyB5j/PduodDHYWa+YebLzlWqpSaUng2Mhgko4szbknMDl/PufQYqCLLFyjMZeFKA5aL3NsfU&#10;+gcfqT1JriKEQ4oGCpE61TpkBTkMQ18TR+/qG4cSZZNr2+Ajwl2lx0ky1Q5LjgsF1rQuKLud7s7A&#10;91Hf2s/ZzwZl64TPX9t2c7gYM+h3qw9QQp38h//ae2tgPJnC75l4BP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Si8MAAADcAAAADwAAAAAAAAAAAAAAAACYAgAAZHJzL2Rv&#10;d25yZXYueG1sUEsFBgAAAAAEAAQA9QAAAIgDAAAAAA==&#10;" filled="f" strokeweight=".35pt"/>
                <v:rect id="Rectangle 69" o:spid="_x0000_s1067" style="position:absolute;left:5228;top:8921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u3EMQA&#10;AADcAAAADwAAAGRycy9kb3ducmV2LnhtbESPW2vCQBSE3wv+h+UIvtWNIq1EVxEvUNpC8fZ+yB6T&#10;YPZsyB5j+u+7gtDHYWa+YebLzlWqpSaUng2Mhgko4szbknMDp+PudQoqCLLFyjMZ+KUAy0XvZY6p&#10;9XfeU3uQXEUIhxQNFCJ1qnXICnIYhr4mjt7FNw4lyibXtsF7hLtKj5PkTTssOS4UWNO6oOx6uDkD&#10;P3t9bb+m5w3K1gkfv7ft5vNkzKDfrWaghDr5Dz/bH9bAePIOjzPx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LtxDEAAAA3AAAAA8AAAAAAAAAAAAAAAAAmAIAAGRycy9k&#10;b3ducmV2LnhtbFBLBQYAAAAABAAEAPUAAACJAwAAAAA=&#10;" filled="f" strokeweight=".35pt"/>
                <v:rect id="Rectangle 138" o:spid="_x0000_s1068" style="position:absolute;left:5516;top:9604;width:534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rV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ia1S+AAAA3AAAAA8AAAAAAAAAAAAAAAAAmAIAAGRycy9kb3ducmV2&#10;LnhtbFBLBQYAAAAABAAEAPUAAACDAwAAAAA=&#10;" filled="f" stroked="f">
                  <v:textbox style="mso-fit-shape-to-text:t" inset="0,0,0,0">
                    <w:txbxContent>
                      <w:p w:rsidR="002D39AA" w:rsidRPr="00E71EDE" w:rsidRDefault="002D39AA" w:rsidP="002D39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adaptation</w:t>
                        </w:r>
                      </w:p>
                    </w:txbxContent>
                  </v:textbox>
                </v:rect>
                <v:line id="Line 161" o:spid="_x0000_s1069" style="position:absolute;visibility:visible;mso-wrap-style:square" from="1393,10228" to="5228,10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4isQAAADcAAAADwAAAGRycy9kb3ducmV2LnhtbESPT4vCMBTE7wt+h/AEb2uqiKxdo4go&#10;eFgP/oG9PppnWmxeQhNr9dNvBGGPw8z8hpkvO1uLlppQOVYwGmYgiAunKzYKzqft5xeIEJE11o5J&#10;wYMCLBe9jznm2t35QO0xGpEgHHJUUMbocylDUZLFMHSeOHkX11iMSTZG6gbvCW5rOc6yqbRYcVoo&#10;0dO6pOJ6vFkFk5/fzW1/es7Ofm9av8p2Zu2dUoN+t/oGEamL/+F3e6cVjCczeJ1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biKxAAAANwAAAAPAAAAAAAAAAAA&#10;AAAAAKECAABkcnMvZG93bnJldi54bWxQSwUGAAAAAAQABAD5AAAAkgMAAAAA&#10;" strokeweight=".35pt">
                  <v:stroke endarrow="block" joinstyle="miter"/>
                </v:line>
                <v:rect id="Rectangle 138" o:spid="_x0000_s1070" style="position:absolute;left:5;top:8742;width:2216;height:1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xj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N8Y++AAAA3AAAAA8AAAAAAAAAAAAAAAAAmAIAAGRycy9kb3ducmV2&#10;LnhtbFBLBQYAAAAABAAEAPUAAACDAwAAAAA=&#10;" filled="f" stroked="f">
                  <v:textbox style="mso-fit-shape-to-text:t" inset="0,0,0,0">
                    <w:txbxContent>
                      <w:p w:rsidR="002D39AA" w:rsidRPr="00E71EDE" w:rsidRDefault="000F3FC5" w:rsidP="002D39A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</m:t>
                                </m:r>
                                <w:bookmarkStart w:id="1" w:name="_GoBack"/>
                                <w:bookmarkEnd w:id="1"/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38" o:spid="_x0000_s1071" style="position:absolute;left:57374;top:8522;width:3860;height:1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UFM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BVBTBAAAA3AAAAA8AAAAAAAAAAAAAAAAAmAIAAGRycy9kb3du&#10;cmV2LnhtbFBLBQYAAAAABAAEAPUAAACGAwAAAAA=&#10;" filled="f" stroked="f">
                  <v:textbox style="mso-fit-shape-to-text:t" inset="0,0,0,0">
                    <w:txbxContent>
                      <w:p w:rsidR="002D39AA" w:rsidRPr="00E71EDE" w:rsidRDefault="000F3FC5" w:rsidP="002D39A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072" style="position:absolute;visibility:visible;mso-wrap-style:square" from="57238,10228" to="61073,10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8JsUAAADcAAAADwAAAGRycy9kb3ducmV2LnhtbESPT2sCMRTE74V+h/AKvdVsl1Z0NYqI&#10;god68A94fWye2aWbl7CJ6+qnbwqCx2FmfsNM571tREdtqB0r+BxkIIhLp2s2Co6H9ccIRIjIGhvH&#10;pOBGAeaz15cpFtpdeUfdPhqRIBwKVFDF6AspQ1mRxTBwnjh5Z9dajEm2RuoWrwluG5ln2VBarDkt&#10;VOhpWVH5u79YBV8/p9Vle7iPj35rOr/INmbpnVLvb/1iAiJSH5/hR3ujFeTfOfyfS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y8JsUAAADcAAAADwAAAAAAAAAA&#10;AAAAAAChAgAAZHJzL2Rvd25yZXYueG1sUEsFBgAAAAAEAAQA+QAAAJMDAAAAAA==&#10;" strokeweight=".35pt">
                  <v:stroke endarrow="block" joinstyle="miter"/>
                </v:line>
                <v:rect id="Rectangle 138" o:spid="_x0000_s1073" style="position:absolute;left:5693;top:12028;width:4547;height:2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  <v:textbox style="mso-fit-shape-to-text:t" inset="0,0,0,0">
                    <w:txbxContent>
                      <w:p w:rsidR="002D39AA" w:rsidRDefault="002D39AA" w:rsidP="002D39AA">
                        <w:pP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</w:pPr>
                        <w:r w:rsidRPr="00E71EDE"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(Logiciel de</w:t>
                        </w:r>
                      </w:p>
                      <w:p w:rsidR="002D39AA" w:rsidRPr="00E71EDE" w:rsidRDefault="002D39AA" w:rsidP="002D39AA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 w:rsidRPr="00E71EDE"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pilotage)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639AD" w:rsidSect="00A107EF">
      <w:pgSz w:w="11906" w:h="16838"/>
      <w:pgMar w:top="1077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FC5" w:rsidRDefault="000F3FC5">
      <w:r>
        <w:separator/>
      </w:r>
    </w:p>
  </w:endnote>
  <w:endnote w:type="continuationSeparator" w:id="0">
    <w:p w:rsidR="000F3FC5" w:rsidRDefault="000F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FC5" w:rsidRDefault="000F3FC5">
      <w:r>
        <w:separator/>
      </w:r>
    </w:p>
  </w:footnote>
  <w:footnote w:type="continuationSeparator" w:id="0">
    <w:p w:rsidR="000F3FC5" w:rsidRDefault="000F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C2B"/>
    <w:multiLevelType w:val="hybridMultilevel"/>
    <w:tmpl w:val="12AA6B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CE"/>
    <w:multiLevelType w:val="multilevel"/>
    <w:tmpl w:val="AC667A08"/>
    <w:lvl w:ilvl="0">
      <w:start w:val="1"/>
      <w:numFmt w:val="decimal"/>
      <w:lvlText w:val="%1/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1061"/>
        </w:tabs>
        <w:ind w:left="633" w:hanging="29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3">
      <w:start w:val="1"/>
      <w:numFmt w:val="lowerLetter"/>
      <w:suff w:val="space"/>
      <w:lvlText w:val="%4.)"/>
      <w:lvlJc w:val="left"/>
      <w:pPr>
        <w:ind w:left="11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97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57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7"/>
        </w:tabs>
        <w:ind w:left="1641" w:hanging="1584"/>
      </w:pPr>
      <w:rPr>
        <w:rFonts w:hint="default"/>
      </w:rPr>
    </w:lvl>
  </w:abstractNum>
  <w:abstractNum w:abstractNumId="2" w15:restartNumberingAfterBreak="0">
    <w:nsid w:val="067B4C07"/>
    <w:multiLevelType w:val="multilevel"/>
    <w:tmpl w:val="8690B752"/>
    <w:numStyleLink w:val="QuestionTP"/>
  </w:abstractNum>
  <w:abstractNum w:abstractNumId="3" w15:restartNumberingAfterBreak="0">
    <w:nsid w:val="078F2044"/>
    <w:multiLevelType w:val="multilevel"/>
    <w:tmpl w:val="8690B752"/>
    <w:styleLink w:val="QuestionTP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4" w15:restartNumberingAfterBreak="0">
    <w:nsid w:val="11D95D16"/>
    <w:multiLevelType w:val="multilevel"/>
    <w:tmpl w:val="8690B752"/>
    <w:numStyleLink w:val="QuestionTP"/>
  </w:abstractNum>
  <w:abstractNum w:abstractNumId="5" w15:restartNumberingAfterBreak="0">
    <w:nsid w:val="138507E7"/>
    <w:multiLevelType w:val="multilevel"/>
    <w:tmpl w:val="A18AD760"/>
    <w:lvl w:ilvl="0">
      <w:start w:val="1"/>
      <w:numFmt w:val="decimal"/>
      <w:lvlText w:val="Q %1:"/>
      <w:lvlJc w:val="left"/>
      <w:pPr>
        <w:tabs>
          <w:tab w:val="num" w:pos="1134"/>
        </w:tabs>
        <w:ind w:left="1418" w:hanging="1418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b/>
        <w:sz w:val="24"/>
        <w:szCs w:val="24"/>
        <w:u w:val="single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6" w15:restartNumberingAfterBreak="0">
    <w:nsid w:val="16FD27B2"/>
    <w:multiLevelType w:val="multilevel"/>
    <w:tmpl w:val="8690B752"/>
    <w:numStyleLink w:val="QuestionTP"/>
  </w:abstractNum>
  <w:abstractNum w:abstractNumId="7" w15:restartNumberingAfterBreak="0">
    <w:nsid w:val="1A7366AB"/>
    <w:multiLevelType w:val="hybridMultilevel"/>
    <w:tmpl w:val="0180DB14"/>
    <w:lvl w:ilvl="0" w:tplc="1B6A0374">
      <w:start w:val="1"/>
      <w:numFmt w:val="decimal"/>
      <w:pStyle w:val="question"/>
      <w:lvlText w:val="Q%1/"/>
      <w:lvlJc w:val="right"/>
      <w:pPr>
        <w:tabs>
          <w:tab w:val="num" w:pos="1134"/>
        </w:tabs>
        <w:ind w:left="1134" w:hanging="510"/>
      </w:pPr>
      <w:rPr>
        <w:rFonts w:hint="default"/>
        <w:b w:val="0"/>
        <w:i/>
      </w:rPr>
    </w:lvl>
    <w:lvl w:ilvl="1" w:tplc="56381B1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E07B6"/>
    <w:multiLevelType w:val="hybridMultilevel"/>
    <w:tmpl w:val="02E2DC64"/>
    <w:lvl w:ilvl="0" w:tplc="7518B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4B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8B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82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45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8A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68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A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CA8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66F55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10" w15:restartNumberingAfterBreak="0">
    <w:nsid w:val="2DCA51B7"/>
    <w:multiLevelType w:val="multilevel"/>
    <w:tmpl w:val="8690B752"/>
    <w:numStyleLink w:val="QuestionTP"/>
  </w:abstractNum>
  <w:abstractNum w:abstractNumId="11" w15:restartNumberingAfterBreak="0">
    <w:nsid w:val="2EF244F6"/>
    <w:multiLevelType w:val="multilevel"/>
    <w:tmpl w:val="8690B752"/>
    <w:numStyleLink w:val="QuestionTP"/>
  </w:abstractNum>
  <w:abstractNum w:abstractNumId="12" w15:restartNumberingAfterBreak="0">
    <w:nsid w:val="33B15BB3"/>
    <w:multiLevelType w:val="multilevel"/>
    <w:tmpl w:val="8690B752"/>
    <w:numStyleLink w:val="QuestionTP"/>
  </w:abstractNum>
  <w:abstractNum w:abstractNumId="13" w15:restartNumberingAfterBreak="0">
    <w:nsid w:val="34DB64B1"/>
    <w:multiLevelType w:val="multilevel"/>
    <w:tmpl w:val="8690B752"/>
    <w:numStyleLink w:val="QuestionTP"/>
  </w:abstractNum>
  <w:abstractNum w:abstractNumId="14" w15:restartNumberingAfterBreak="0">
    <w:nsid w:val="3EB42F1F"/>
    <w:multiLevelType w:val="multilevel"/>
    <w:tmpl w:val="7C00A63E"/>
    <w:lvl w:ilvl="0">
      <w:start w:val="1"/>
      <w:numFmt w:val="decimal"/>
      <w:lvlText w:val="%1/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5" w15:restartNumberingAfterBreak="0">
    <w:nsid w:val="430F5DBD"/>
    <w:multiLevelType w:val="multilevel"/>
    <w:tmpl w:val="8690B752"/>
    <w:numStyleLink w:val="QuestionTP"/>
  </w:abstractNum>
  <w:abstractNum w:abstractNumId="16" w15:restartNumberingAfterBreak="0">
    <w:nsid w:val="4E2C2AC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ED3C02"/>
    <w:multiLevelType w:val="multilevel"/>
    <w:tmpl w:val="8690B752"/>
    <w:numStyleLink w:val="QuestionTP"/>
  </w:abstractNum>
  <w:abstractNum w:abstractNumId="18" w15:restartNumberingAfterBreak="0">
    <w:nsid w:val="52B82691"/>
    <w:multiLevelType w:val="hybridMultilevel"/>
    <w:tmpl w:val="9346815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07A94"/>
    <w:multiLevelType w:val="hybridMultilevel"/>
    <w:tmpl w:val="89F028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282B"/>
    <w:multiLevelType w:val="multilevel"/>
    <w:tmpl w:val="8D28BBBA"/>
    <w:lvl w:ilvl="0">
      <w:start w:val="1"/>
      <w:numFmt w:val="decimal"/>
      <w:pStyle w:val="Titre1"/>
      <w:lvlText w:val="%1/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/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Letter"/>
      <w:pStyle w:val="Titre3"/>
      <w:lvlText w:val="%3. 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1" w15:restartNumberingAfterBreak="0">
    <w:nsid w:val="56B234C8"/>
    <w:multiLevelType w:val="multilevel"/>
    <w:tmpl w:val="57B8C412"/>
    <w:styleLink w:val="petitepuce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39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6E3185"/>
    <w:multiLevelType w:val="hybridMultilevel"/>
    <w:tmpl w:val="D1A0840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5717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24" w15:restartNumberingAfterBreak="0">
    <w:nsid w:val="6CA54E25"/>
    <w:multiLevelType w:val="hybridMultilevel"/>
    <w:tmpl w:val="6A4C83D8"/>
    <w:lvl w:ilvl="0" w:tplc="011C0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96D0B"/>
    <w:multiLevelType w:val="multilevel"/>
    <w:tmpl w:val="182A5040"/>
    <w:lvl w:ilvl="0">
      <w:start w:val="1"/>
      <w:numFmt w:val="decimal"/>
      <w:lvlText w:val="%1/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3. 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6" w15:restartNumberingAfterBreak="0">
    <w:nsid w:val="795E5AF7"/>
    <w:multiLevelType w:val="multilevel"/>
    <w:tmpl w:val="8690B752"/>
    <w:numStyleLink w:val="QuestionTP"/>
  </w:abstractNum>
  <w:abstractNum w:abstractNumId="27" w15:restartNumberingAfterBreak="0">
    <w:nsid w:val="79A7473B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3"/>
  </w:num>
  <w:num w:numId="8">
    <w:abstractNumId w:val="21"/>
  </w:num>
  <w:num w:numId="9">
    <w:abstractNumId w:val="3"/>
  </w:num>
  <w:num w:numId="10">
    <w:abstractNumId w:val="20"/>
  </w:num>
  <w:num w:numId="11">
    <w:abstractNumId w:val="16"/>
  </w:num>
  <w:num w:numId="12">
    <w:abstractNumId w:val="10"/>
  </w:num>
  <w:num w:numId="13">
    <w:abstractNumId w:val="5"/>
  </w:num>
  <w:num w:numId="14">
    <w:abstractNumId w:val="20"/>
  </w:num>
  <w:num w:numId="15">
    <w:abstractNumId w:val="21"/>
  </w:num>
  <w:num w:numId="16">
    <w:abstractNumId w:val="20"/>
  </w:num>
  <w:num w:numId="17">
    <w:abstractNumId w:val="8"/>
  </w:num>
  <w:num w:numId="18">
    <w:abstractNumId w:val="19"/>
  </w:num>
  <w:num w:numId="19">
    <w:abstractNumId w:val="17"/>
  </w:num>
  <w:num w:numId="20">
    <w:abstractNumId w:val="18"/>
  </w:num>
  <w:num w:numId="21">
    <w:abstractNumId w:val="13"/>
  </w:num>
  <w:num w:numId="22">
    <w:abstractNumId w:val="4"/>
    <w:lvlOverride w:ilvl="0">
      <w:lvl w:ilvl="0">
        <w:start w:val="1"/>
        <w:numFmt w:val="decimal"/>
        <w:lvlText w:val="Q %1:"/>
        <w:lvlJc w:val="left"/>
        <w:pPr>
          <w:tabs>
            <w:tab w:val="num" w:pos="709"/>
          </w:tabs>
          <w:ind w:left="709" w:hanging="709"/>
        </w:pPr>
        <w:rPr>
          <w:rFonts w:ascii="Arial" w:hAnsi="Arial" w:hint="default"/>
          <w:b/>
          <w:sz w:val="24"/>
          <w:szCs w:val="24"/>
          <w:u w:val="single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851"/>
          </w:tabs>
          <w:ind w:left="567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/"/>
        <w:lvlJc w:val="right"/>
        <w:pPr>
          <w:tabs>
            <w:tab w:val="num" w:pos="1247"/>
          </w:tabs>
          <w:ind w:left="1247" w:hanging="226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5715"/>
          </w:tabs>
          <w:ind w:left="5715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435"/>
          </w:tabs>
          <w:ind w:left="6435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155"/>
          </w:tabs>
          <w:ind w:left="7155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875"/>
          </w:tabs>
          <w:ind w:left="787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595"/>
          </w:tabs>
          <w:ind w:left="8595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315"/>
          </w:tabs>
          <w:ind w:left="9315" w:hanging="180"/>
        </w:pPr>
        <w:rPr>
          <w:rFonts w:hint="default"/>
        </w:rPr>
      </w:lvl>
    </w:lvlOverride>
  </w:num>
  <w:num w:numId="23">
    <w:abstractNumId w:val="23"/>
  </w:num>
  <w:num w:numId="24">
    <w:abstractNumId w:val="27"/>
  </w:num>
  <w:num w:numId="25">
    <w:abstractNumId w:val="9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4"/>
  </w:num>
  <w:num w:numId="31">
    <w:abstractNumId w:val="12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6"/>
  </w:num>
  <w:num w:numId="37">
    <w:abstractNumId w:val="4"/>
    <w:lvlOverride w:ilvl="0">
      <w:lvl w:ilvl="0">
        <w:start w:val="1"/>
        <w:numFmt w:val="decimal"/>
        <w:lvlText w:val="Q %1:"/>
        <w:lvlJc w:val="left"/>
        <w:pPr>
          <w:tabs>
            <w:tab w:val="num" w:pos="709"/>
          </w:tabs>
          <w:ind w:left="709" w:hanging="709"/>
        </w:pPr>
        <w:rPr>
          <w:rFonts w:ascii="Arial" w:hAnsi="Arial" w:hint="default"/>
          <w:b/>
          <w:sz w:val="24"/>
          <w:szCs w:val="24"/>
          <w:u w:val="single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851"/>
          </w:tabs>
          <w:ind w:left="567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/"/>
        <w:lvlJc w:val="right"/>
        <w:pPr>
          <w:tabs>
            <w:tab w:val="num" w:pos="1247"/>
          </w:tabs>
          <w:ind w:left="1247" w:hanging="226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5715"/>
          </w:tabs>
          <w:ind w:left="5715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435"/>
          </w:tabs>
          <w:ind w:left="6435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155"/>
          </w:tabs>
          <w:ind w:left="7155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875"/>
          </w:tabs>
          <w:ind w:left="787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595"/>
          </w:tabs>
          <w:ind w:left="8595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315"/>
          </w:tabs>
          <w:ind w:left="9315" w:hanging="180"/>
        </w:pPr>
        <w:rPr>
          <w:rFonts w:hint="default"/>
        </w:rPr>
      </w:lvl>
    </w:lvlOverride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7B"/>
    <w:rsid w:val="0004244E"/>
    <w:rsid w:val="00042729"/>
    <w:rsid w:val="000538BF"/>
    <w:rsid w:val="00070F94"/>
    <w:rsid w:val="00076ADF"/>
    <w:rsid w:val="000A6638"/>
    <w:rsid w:val="000B0232"/>
    <w:rsid w:val="000C49DC"/>
    <w:rsid w:val="000F06CD"/>
    <w:rsid w:val="000F3FC5"/>
    <w:rsid w:val="000F510E"/>
    <w:rsid w:val="00106548"/>
    <w:rsid w:val="0012507E"/>
    <w:rsid w:val="00132258"/>
    <w:rsid w:val="00167C98"/>
    <w:rsid w:val="00196959"/>
    <w:rsid w:val="001A171D"/>
    <w:rsid w:val="001B1289"/>
    <w:rsid w:val="001B2ABD"/>
    <w:rsid w:val="001B587D"/>
    <w:rsid w:val="001D1F21"/>
    <w:rsid w:val="001E3B7B"/>
    <w:rsid w:val="001F4516"/>
    <w:rsid w:val="001F6BFE"/>
    <w:rsid w:val="0020396E"/>
    <w:rsid w:val="00206B99"/>
    <w:rsid w:val="00227A2F"/>
    <w:rsid w:val="00233B7D"/>
    <w:rsid w:val="002639AD"/>
    <w:rsid w:val="00290B78"/>
    <w:rsid w:val="00293AFB"/>
    <w:rsid w:val="002B2854"/>
    <w:rsid w:val="002D035A"/>
    <w:rsid w:val="002D39AA"/>
    <w:rsid w:val="00335827"/>
    <w:rsid w:val="003440B9"/>
    <w:rsid w:val="003B1F7D"/>
    <w:rsid w:val="003E097C"/>
    <w:rsid w:val="00415BE2"/>
    <w:rsid w:val="00415FC4"/>
    <w:rsid w:val="0042137B"/>
    <w:rsid w:val="0047409F"/>
    <w:rsid w:val="004A237B"/>
    <w:rsid w:val="004B2BBF"/>
    <w:rsid w:val="004B72D7"/>
    <w:rsid w:val="004C53B1"/>
    <w:rsid w:val="004C7CAB"/>
    <w:rsid w:val="004E43CE"/>
    <w:rsid w:val="0050308A"/>
    <w:rsid w:val="00504A4F"/>
    <w:rsid w:val="0054503A"/>
    <w:rsid w:val="00560CC4"/>
    <w:rsid w:val="00596659"/>
    <w:rsid w:val="00597766"/>
    <w:rsid w:val="005B3BA2"/>
    <w:rsid w:val="005C2713"/>
    <w:rsid w:val="005F631D"/>
    <w:rsid w:val="005F7515"/>
    <w:rsid w:val="00604E1B"/>
    <w:rsid w:val="006140F4"/>
    <w:rsid w:val="006455A6"/>
    <w:rsid w:val="00661C76"/>
    <w:rsid w:val="00684830"/>
    <w:rsid w:val="00696BD3"/>
    <w:rsid w:val="0070176F"/>
    <w:rsid w:val="007044DF"/>
    <w:rsid w:val="00707A71"/>
    <w:rsid w:val="00711E1E"/>
    <w:rsid w:val="007128FC"/>
    <w:rsid w:val="007749CA"/>
    <w:rsid w:val="00786343"/>
    <w:rsid w:val="0079387D"/>
    <w:rsid w:val="007A249C"/>
    <w:rsid w:val="007B119A"/>
    <w:rsid w:val="007E5929"/>
    <w:rsid w:val="007F2E32"/>
    <w:rsid w:val="00821215"/>
    <w:rsid w:val="0082390B"/>
    <w:rsid w:val="0083436D"/>
    <w:rsid w:val="00840848"/>
    <w:rsid w:val="00846029"/>
    <w:rsid w:val="0086049F"/>
    <w:rsid w:val="00865BDD"/>
    <w:rsid w:val="00895EEE"/>
    <w:rsid w:val="0089782B"/>
    <w:rsid w:val="008A2870"/>
    <w:rsid w:val="008C1CE0"/>
    <w:rsid w:val="008C425E"/>
    <w:rsid w:val="0090043F"/>
    <w:rsid w:val="00941879"/>
    <w:rsid w:val="009505E5"/>
    <w:rsid w:val="009624BA"/>
    <w:rsid w:val="00966230"/>
    <w:rsid w:val="009770F2"/>
    <w:rsid w:val="00987136"/>
    <w:rsid w:val="009962B1"/>
    <w:rsid w:val="009A09C9"/>
    <w:rsid w:val="009A3726"/>
    <w:rsid w:val="009B5F4C"/>
    <w:rsid w:val="009B7723"/>
    <w:rsid w:val="00A012EA"/>
    <w:rsid w:val="00A065F0"/>
    <w:rsid w:val="00A107EF"/>
    <w:rsid w:val="00A158FE"/>
    <w:rsid w:val="00A15E46"/>
    <w:rsid w:val="00A31373"/>
    <w:rsid w:val="00A4117E"/>
    <w:rsid w:val="00A44E7E"/>
    <w:rsid w:val="00A57F16"/>
    <w:rsid w:val="00A62583"/>
    <w:rsid w:val="00A661C6"/>
    <w:rsid w:val="00A844C6"/>
    <w:rsid w:val="00A97535"/>
    <w:rsid w:val="00AA22C2"/>
    <w:rsid w:val="00AA66A2"/>
    <w:rsid w:val="00AB496C"/>
    <w:rsid w:val="00AD5ECD"/>
    <w:rsid w:val="00AF4A7B"/>
    <w:rsid w:val="00B07DDF"/>
    <w:rsid w:val="00B210EF"/>
    <w:rsid w:val="00B21856"/>
    <w:rsid w:val="00B533E8"/>
    <w:rsid w:val="00B63351"/>
    <w:rsid w:val="00B6382B"/>
    <w:rsid w:val="00B745C6"/>
    <w:rsid w:val="00B7777C"/>
    <w:rsid w:val="00BF02AC"/>
    <w:rsid w:val="00C0590F"/>
    <w:rsid w:val="00C25EBD"/>
    <w:rsid w:val="00C470C7"/>
    <w:rsid w:val="00C504BB"/>
    <w:rsid w:val="00C63A4D"/>
    <w:rsid w:val="00C65C6B"/>
    <w:rsid w:val="00C8086A"/>
    <w:rsid w:val="00CA3342"/>
    <w:rsid w:val="00CE34AE"/>
    <w:rsid w:val="00D402AF"/>
    <w:rsid w:val="00D40E2B"/>
    <w:rsid w:val="00D51627"/>
    <w:rsid w:val="00D6726E"/>
    <w:rsid w:val="00D73711"/>
    <w:rsid w:val="00D9426B"/>
    <w:rsid w:val="00DC5C77"/>
    <w:rsid w:val="00E1649B"/>
    <w:rsid w:val="00E20806"/>
    <w:rsid w:val="00E302A7"/>
    <w:rsid w:val="00E30818"/>
    <w:rsid w:val="00E33919"/>
    <w:rsid w:val="00E35BEB"/>
    <w:rsid w:val="00E5041E"/>
    <w:rsid w:val="00E83D83"/>
    <w:rsid w:val="00EE6549"/>
    <w:rsid w:val="00F33C2E"/>
    <w:rsid w:val="00F7502E"/>
    <w:rsid w:val="00F87295"/>
    <w:rsid w:val="00FA2589"/>
    <w:rsid w:val="00FA4EB3"/>
    <w:rsid w:val="00FB74EE"/>
    <w:rsid w:val="00FD47C4"/>
    <w:rsid w:val="00F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FA2230-D9F5-4081-AD01-AB4010E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AE"/>
    <w:pPr>
      <w:jc w:val="both"/>
    </w:pPr>
    <w:rPr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autoRedefine/>
    <w:qFormat/>
    <w:rsid w:val="000F510E"/>
    <w:pPr>
      <w:keepNext/>
      <w:numPr>
        <w:numId w:val="27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5F7515"/>
    <w:pPr>
      <w:keepNext/>
      <w:numPr>
        <w:ilvl w:val="1"/>
        <w:numId w:val="16"/>
      </w:numPr>
      <w:spacing w:before="240" w:after="60"/>
      <w:outlineLvl w:val="1"/>
    </w:pPr>
    <w:rPr>
      <w:rFonts w:eastAsia="Times New Roman"/>
      <w:b/>
      <w:bCs/>
      <w:i/>
      <w:iCs/>
      <w:u w:val="single"/>
      <w:lang w:eastAsia="fr-FR"/>
    </w:rPr>
  </w:style>
  <w:style w:type="paragraph" w:styleId="Titre3">
    <w:name w:val="heading 3"/>
    <w:basedOn w:val="Normal"/>
    <w:next w:val="Normal"/>
    <w:autoRedefine/>
    <w:qFormat/>
    <w:rsid w:val="00CE34AE"/>
    <w:pPr>
      <w:keepNext/>
      <w:numPr>
        <w:ilvl w:val="2"/>
        <w:numId w:val="16"/>
      </w:numPr>
      <w:outlineLvl w:val="2"/>
    </w:pPr>
    <w:rPr>
      <w:rFonts w:ascii="Times" w:hAnsi="Times"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petitepuce">
    <w:name w:val="petite puce"/>
    <w:basedOn w:val="Aucuneliste"/>
    <w:rsid w:val="00E5041E"/>
    <w:pPr>
      <w:numPr>
        <w:numId w:val="8"/>
      </w:numPr>
    </w:pPr>
  </w:style>
  <w:style w:type="numbering" w:customStyle="1" w:styleId="QuestionTP">
    <w:name w:val="QuestionTP"/>
    <w:rsid w:val="005C2713"/>
    <w:pPr>
      <w:numPr>
        <w:numId w:val="2"/>
      </w:numPr>
    </w:pPr>
  </w:style>
  <w:style w:type="paragraph" w:styleId="En-tte">
    <w:name w:val="header"/>
    <w:basedOn w:val="Normal"/>
    <w:rsid w:val="00A975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9753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7535"/>
  </w:style>
  <w:style w:type="paragraph" w:styleId="Corpsdetexte2">
    <w:name w:val="Body Text 2"/>
    <w:basedOn w:val="Normal"/>
    <w:rsid w:val="004C53B1"/>
    <w:pPr>
      <w:spacing w:after="120" w:line="480" w:lineRule="auto"/>
    </w:pPr>
  </w:style>
  <w:style w:type="paragraph" w:customStyle="1" w:styleId="TITREPRINCIPAL">
    <w:name w:val="TITRE PRINCIPAL"/>
    <w:basedOn w:val="Normal"/>
    <w:rsid w:val="000B0232"/>
    <w:pPr>
      <w:jc w:val="center"/>
    </w:pPr>
    <w:rPr>
      <w:b/>
      <w:sz w:val="36"/>
    </w:rPr>
  </w:style>
  <w:style w:type="paragraph" w:customStyle="1" w:styleId="labelfigure">
    <w:name w:val="label figure"/>
    <w:basedOn w:val="Normal"/>
    <w:rsid w:val="002D035A"/>
    <w:pPr>
      <w:jc w:val="center"/>
    </w:pPr>
    <w:rPr>
      <w:rFonts w:eastAsia="Times New Roman"/>
      <w:i/>
      <w:iCs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34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F510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E34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34A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CE34AE"/>
    <w:rPr>
      <w:color w:val="0000FF" w:themeColor="hyperlink"/>
      <w:u w:val="single"/>
    </w:rPr>
  </w:style>
  <w:style w:type="paragraph" w:customStyle="1" w:styleId="question">
    <w:name w:val="question"/>
    <w:basedOn w:val="Normal"/>
    <w:link w:val="questionCar"/>
    <w:rsid w:val="00B210EF"/>
    <w:pPr>
      <w:numPr>
        <w:numId w:val="28"/>
      </w:numPr>
    </w:pPr>
    <w:rPr>
      <w:rFonts w:eastAsia="Times New Roman"/>
      <w:i/>
      <w:lang w:eastAsia="fr-FR"/>
    </w:rPr>
  </w:style>
  <w:style w:type="character" w:customStyle="1" w:styleId="questionCar">
    <w:name w:val="question Car"/>
    <w:basedOn w:val="Policepardfaut"/>
    <w:link w:val="question"/>
    <w:rsid w:val="00B210EF"/>
    <w:rPr>
      <w:rFonts w:eastAsia="Times New Roman"/>
      <w:i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0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0EF"/>
    <w:rPr>
      <w:rFonts w:ascii="Tahoma" w:hAnsi="Tahoma" w:cs="Tahoma"/>
      <w:sz w:val="16"/>
      <w:szCs w:val="16"/>
      <w:lang w:eastAsia="zh-CN"/>
    </w:rPr>
  </w:style>
  <w:style w:type="character" w:styleId="Textedelespacerserv">
    <w:name w:val="Placeholder Text"/>
    <w:basedOn w:val="Policepardfaut"/>
    <w:uiPriority w:val="99"/>
    <w:semiHidden/>
    <w:rsid w:val="004B72D7"/>
    <w:rPr>
      <w:color w:val="80808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15BE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15BE2"/>
    <w:rPr>
      <w:rFonts w:ascii="Tahoma" w:hAnsi="Tahoma" w:cs="Tahoma"/>
      <w:sz w:val="16"/>
      <w:szCs w:val="16"/>
      <w:lang w:eastAsia="zh-CN"/>
    </w:rPr>
  </w:style>
  <w:style w:type="paragraph" w:styleId="TM3">
    <w:name w:val="toc 3"/>
    <w:basedOn w:val="Normal"/>
    <w:next w:val="Normal"/>
    <w:autoRedefine/>
    <w:uiPriority w:val="39"/>
    <w:unhideWhenUsed/>
    <w:rsid w:val="00596659"/>
    <w:pPr>
      <w:spacing w:after="100"/>
      <w:ind w:left="480"/>
    </w:pPr>
  </w:style>
  <w:style w:type="character" w:styleId="Marquedecommentaire">
    <w:name w:val="annotation reference"/>
    <w:basedOn w:val="Policepardfaut"/>
    <w:uiPriority w:val="99"/>
    <w:semiHidden/>
    <w:unhideWhenUsed/>
    <w:rsid w:val="00AD5E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5E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5ECD"/>
    <w:rPr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5E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5ECD"/>
    <w:rPr>
      <w:b/>
      <w:bCs/>
      <w:lang w:eastAsia="zh-CN"/>
    </w:rPr>
  </w:style>
  <w:style w:type="character" w:customStyle="1" w:styleId="Titre2Car">
    <w:name w:val="Titre 2 Car"/>
    <w:basedOn w:val="Policepardfaut"/>
    <w:link w:val="Titre2"/>
    <w:rsid w:val="0004244E"/>
    <w:rPr>
      <w:rFonts w:eastAsia="Times New Roman"/>
      <w:b/>
      <w:bCs/>
      <w:i/>
      <w:i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\AppData\Roaming\Microsoft\Templates\Sujet_T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051B-58FB-46D4-9AAC-265824FD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Sujet_TP.dotx</Template>
  <TotalTime>108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ENSAM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Touron</dc:creator>
  <cp:keywords/>
  <dc:description/>
  <cp:lastModifiedBy>matthieu touron</cp:lastModifiedBy>
  <cp:revision>11</cp:revision>
  <cp:lastPrinted>2015-09-23T12:13:00Z</cp:lastPrinted>
  <dcterms:created xsi:type="dcterms:W3CDTF">2016-05-10T19:15:00Z</dcterms:created>
  <dcterms:modified xsi:type="dcterms:W3CDTF">2016-12-03T09:33:00Z</dcterms:modified>
</cp:coreProperties>
</file>